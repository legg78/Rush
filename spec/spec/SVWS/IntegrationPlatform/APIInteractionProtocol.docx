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B33" w:rsidRPr="004704C8" w:rsidRDefault="00860830" w:rsidP="004704C8">
      <w:pPr>
        <w:pStyle w:val="BPC1Covertitle"/>
        <w:ind w:left="567" w:right="-330"/>
        <w:rPr>
          <w:sz w:val="58"/>
          <w:szCs w:val="58"/>
        </w:rPr>
      </w:pPr>
      <w:r>
        <w:rPr>
          <w:sz w:val="54"/>
          <w:szCs w:val="54"/>
        </w:rPr>
        <w:t>API INTERACTION</w:t>
      </w:r>
      <w:r w:rsidR="00F525D9" w:rsidRPr="00A16EB9">
        <w:rPr>
          <w:sz w:val="54"/>
          <w:szCs w:val="54"/>
        </w:rPr>
        <w:t xml:space="preserve"> PROTOCOL</w:t>
      </w:r>
    </w:p>
    <w:p w:rsidR="00AB1B33" w:rsidRPr="00367DD5" w:rsidRDefault="00F525D9" w:rsidP="004704C8">
      <w:pPr>
        <w:pStyle w:val="BPC1Subhead"/>
        <w:ind w:left="567" w:right="-330"/>
      </w:pPr>
      <w:r>
        <w:rPr>
          <w:szCs w:val="32"/>
        </w:rPr>
        <w:t>API developer reference</w:t>
      </w:r>
    </w:p>
    <w:p w:rsidR="0094698E" w:rsidRDefault="0094698E" w:rsidP="00AB1B33">
      <w:pPr>
        <w:pStyle w:val="BPC1Request"/>
      </w:pPr>
    </w:p>
    <w:p w:rsidR="0094698E" w:rsidRDefault="0094698E" w:rsidP="00AB1B33">
      <w:pPr>
        <w:pStyle w:val="BPC1Request"/>
      </w:pPr>
    </w:p>
    <w:p w:rsidR="0094698E" w:rsidRPr="00367DD5" w:rsidRDefault="00D744C8" w:rsidP="0094698E">
      <w:pPr>
        <w:pStyle w:val="BPC1Request"/>
      </w:pPr>
      <w:r>
        <w:t>M</w:t>
      </w:r>
      <w:r w:rsidR="00860830">
        <w:t>arch</w:t>
      </w:r>
      <w:r w:rsidR="006E3177">
        <w:t xml:space="preserve"> </w:t>
      </w:r>
      <w:r>
        <w:t>201</w:t>
      </w:r>
      <w:r w:rsidR="00860830">
        <w:t>7</w:t>
      </w:r>
    </w:p>
    <w:p w:rsidR="00930D40" w:rsidRPr="00367DD5" w:rsidRDefault="00930D40" w:rsidP="00CA593A">
      <w:pPr>
        <w:pStyle w:val="BPC3Bodyafterheading"/>
        <w:sectPr w:rsidR="00930D40" w:rsidRPr="00367DD5" w:rsidSect="00FD40A3">
          <w:headerReference w:type="default" r:id="rId9"/>
          <w:footerReference w:type="default" r:id="rId10"/>
          <w:headerReference w:type="first" r:id="rId11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:rsidR="00C41A86" w:rsidRPr="00367DD5" w:rsidRDefault="0069206D" w:rsidP="0069206D">
      <w:pPr>
        <w:pStyle w:val="BPC2TOCheader"/>
      </w:pPr>
      <w:r w:rsidRPr="00367DD5">
        <w:lastRenderedPageBreak/>
        <w:t>Contents</w:t>
      </w:r>
    </w:p>
    <w:p w:rsidR="00B127B3" w:rsidRDefault="00F4241E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\h \z \t "BPC3 – Heading1;1;BPC3 – Heading2;2;BPC3 – Heading3;3" </w:instrText>
      </w:r>
      <w:r>
        <w:rPr>
          <w:b w:val="0"/>
          <w:bCs w:val="0"/>
          <w:caps w:val="0"/>
        </w:rPr>
        <w:fldChar w:fldCharType="separate"/>
      </w:r>
      <w:hyperlink w:anchor="_Toc514250019" w:history="1">
        <w:r w:rsidR="00B127B3" w:rsidRPr="00AE3775">
          <w:rPr>
            <w:rStyle w:val="aa"/>
            <w:noProof/>
          </w:rPr>
          <w:t>1</w:t>
        </w:r>
        <w:r w:rsidR="00B127B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PREFACE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_Toc514250019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4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20" w:history="1">
        <w:r w:rsidR="00B127B3" w:rsidRPr="00AE3775">
          <w:rPr>
            <w:rStyle w:val="aa"/>
            <w:noProof/>
          </w:rPr>
          <w:t>1.1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Revision history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_Toc514250020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4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21" w:history="1">
        <w:r w:rsidR="00B127B3" w:rsidRPr="00AE3775">
          <w:rPr>
            <w:rStyle w:val="aa"/>
            <w:noProof/>
          </w:rPr>
          <w:t>1.2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Document purpose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_Toc514250021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5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14250022" w:history="1">
        <w:r w:rsidR="00B127B3" w:rsidRPr="00AE3775">
          <w:rPr>
            <w:rStyle w:val="aa"/>
            <w:noProof/>
          </w:rPr>
          <w:t>2</w:t>
        </w:r>
        <w:r w:rsidR="00B127B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SMARTVISTA API INTERACTION OVERVIEW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_Toc514250022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6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23" w:history="1">
        <w:r w:rsidR="00B127B3" w:rsidRPr="00AE3775">
          <w:rPr>
            <w:rStyle w:val="aa"/>
            <w:noProof/>
          </w:rPr>
          <w:t>2.1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General concepts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_Toc514250023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6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14250024" w:history="1">
        <w:r w:rsidR="00B127B3" w:rsidRPr="00AE3775">
          <w:rPr>
            <w:rStyle w:val="aa"/>
            <w:noProof/>
          </w:rPr>
          <w:t>3</w:t>
        </w:r>
        <w:r w:rsidR="00B127B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CUSTOMERS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_Toc514250024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6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25" w:history="1">
        <w:r w:rsidR="00B127B3" w:rsidRPr="00AE3775">
          <w:rPr>
            <w:rStyle w:val="aa"/>
            <w:noProof/>
          </w:rPr>
          <w:t>3.1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Overview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_Toc514250025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6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26" w:history="1">
        <w:r w:rsidR="00B127B3" w:rsidRPr="00AE3775">
          <w:rPr>
            <w:rStyle w:val="aa"/>
            <w:noProof/>
          </w:rPr>
          <w:t>3.2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References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_Toc514250026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6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27" w:history="1">
        <w:r w:rsidR="00B127B3" w:rsidRPr="00AE3775">
          <w:rPr>
            <w:rStyle w:val="aa"/>
            <w:noProof/>
          </w:rPr>
          <w:t>3.3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List of PROCEDURES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_Toc514250027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6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28" w:history="1">
        <w:r w:rsidR="00B127B3" w:rsidRPr="00AE3775">
          <w:rPr>
            <w:rStyle w:val="aa"/>
            <w:noProof/>
          </w:rPr>
          <w:t>3.3.1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GET_CUSTOMER_LIST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_Toc514250028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6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29" w:history="1">
        <w:r w:rsidR="00B127B3" w:rsidRPr="00AE3775">
          <w:rPr>
            <w:rStyle w:val="aa"/>
            <w:noProof/>
          </w:rPr>
          <w:t>3.3.2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GET_FIRST_CUSTOMER_ID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_Toc514250029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7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30" w:history="1">
        <w:r w:rsidR="00B127B3" w:rsidRPr="00AE3775">
          <w:rPr>
            <w:rStyle w:val="aa"/>
            <w:noProof/>
          </w:rPr>
          <w:t>3.3.3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GET_MAIN_CUSTOMER_INFO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_Toc514250030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8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31" w:history="1">
        <w:r w:rsidR="00B127B3" w:rsidRPr="00AE3775">
          <w:rPr>
            <w:rStyle w:val="aa"/>
            <w:noProof/>
          </w:rPr>
          <w:t>3.3.4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GET_CUSTOMER_LIMIT_INFO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_Toc514250031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11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32" w:history="1">
        <w:r w:rsidR="00B127B3" w:rsidRPr="00AE3775">
          <w:rPr>
            <w:rStyle w:val="aa"/>
            <w:noProof/>
          </w:rPr>
          <w:t>3.3.5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GET_CONTACTS_CUSTOMER_INFO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_Toc514250032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12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33" w:history="1">
        <w:r w:rsidR="00B127B3" w:rsidRPr="00AE3775">
          <w:rPr>
            <w:rStyle w:val="aa"/>
            <w:noProof/>
          </w:rPr>
          <w:t>3.3.6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GET_ADDRESSES_CUSTOMER_INFO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_Toc514250033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13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14250034" w:history="1">
        <w:r w:rsidR="00B127B3" w:rsidRPr="00AE3775">
          <w:rPr>
            <w:rStyle w:val="aa"/>
            <w:noProof/>
          </w:rPr>
          <w:t>4</w:t>
        </w:r>
        <w:r w:rsidR="00B127B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ACCOUNTS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_Toc514250034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14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35" w:history="1">
        <w:r w:rsidR="00B127B3" w:rsidRPr="00AE3775">
          <w:rPr>
            <w:rStyle w:val="aa"/>
            <w:noProof/>
          </w:rPr>
          <w:t>4.1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OVERVIEW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_Toc514250035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14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36" w:history="1">
        <w:r w:rsidR="00B127B3" w:rsidRPr="00AE3775">
          <w:rPr>
            <w:rStyle w:val="aa"/>
            <w:noProof/>
          </w:rPr>
          <w:t>4.2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REFERENCES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_Toc514250036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14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37" w:history="1">
        <w:r w:rsidR="00B127B3" w:rsidRPr="00AE3775">
          <w:rPr>
            <w:rStyle w:val="aa"/>
            <w:noProof/>
          </w:rPr>
          <w:t>4.3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LIST OF PROCEDURES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_Toc514250037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14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38" w:history="1">
        <w:r w:rsidR="00B127B3" w:rsidRPr="00AE3775">
          <w:rPr>
            <w:rStyle w:val="aa"/>
            <w:noProof/>
          </w:rPr>
          <w:t>4.3.1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GET_MAIN_BILLING_INFO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_Toc514250038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15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14250039" w:history="1">
        <w:r w:rsidR="00B127B3" w:rsidRPr="00AE3775">
          <w:rPr>
            <w:rStyle w:val="aa"/>
            <w:noProof/>
          </w:rPr>
          <w:t>5</w:t>
        </w:r>
        <w:r w:rsidR="00B127B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TRANSACTIONS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_Toc514250039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16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40" w:history="1">
        <w:r w:rsidR="00B127B3" w:rsidRPr="00AE3775">
          <w:rPr>
            <w:rStyle w:val="aa"/>
            <w:noProof/>
          </w:rPr>
          <w:t>5.1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OVERVIEW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_Toc514250040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16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41" w:history="1">
        <w:r w:rsidR="00B127B3" w:rsidRPr="00AE3775">
          <w:rPr>
            <w:rStyle w:val="aa"/>
            <w:noProof/>
          </w:rPr>
          <w:t>5.2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REFERENCES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_Toc514250041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16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42" w:history="1">
        <w:r w:rsidR="00B127B3" w:rsidRPr="00AE3775">
          <w:rPr>
            <w:rStyle w:val="aa"/>
            <w:noProof/>
          </w:rPr>
          <w:t>5.3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LIST OF PROCEDURES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_Toc514250042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16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43" w:history="1">
        <w:r w:rsidR="00B127B3" w:rsidRPr="00AE3775">
          <w:rPr>
            <w:rStyle w:val="aa"/>
            <w:noProof/>
          </w:rPr>
          <w:t>5.3.1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GET_TRANSACTIONS_DATA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_Toc514250043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16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44" w:history="1">
        <w:r w:rsidR="00B127B3" w:rsidRPr="00AE3775">
          <w:rPr>
            <w:rStyle w:val="aa"/>
            <w:noProof/>
          </w:rPr>
          <w:t>5.3.2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GET_GL_ACCOUNT_NUMBERS_DATA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_Toc514250044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19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45" w:history="1">
        <w:r w:rsidR="00B127B3" w:rsidRPr="00AE3775">
          <w:rPr>
            <w:rStyle w:val="aa"/>
            <w:noProof/>
          </w:rPr>
          <w:t>5.3.3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GET_ACTIVE_ACCOUNTS_FOR_PERIOD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_Toc514250045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19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46" w:history="1">
        <w:r w:rsidR="00B127B3" w:rsidRPr="00AE3775">
          <w:rPr>
            <w:rStyle w:val="aa"/>
            <w:noProof/>
          </w:rPr>
          <w:t>5.3.4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GET_LINK_ACCOUNT_BALANCES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_Toc514250046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20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14250047" w:history="1">
        <w:r w:rsidR="00B127B3" w:rsidRPr="00AE3775">
          <w:rPr>
            <w:rStyle w:val="aa"/>
            <w:noProof/>
          </w:rPr>
          <w:t>6</w:t>
        </w:r>
        <w:r w:rsidR="00B127B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CARD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_Toc514250047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21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48" w:history="1">
        <w:r w:rsidR="00B127B3" w:rsidRPr="00AE3775">
          <w:rPr>
            <w:rStyle w:val="aa"/>
            <w:noProof/>
          </w:rPr>
          <w:t>6.1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OVERVIEW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_Toc514250048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21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49" w:history="1">
        <w:r w:rsidR="00B127B3" w:rsidRPr="00AE3775">
          <w:rPr>
            <w:rStyle w:val="aa"/>
            <w:noProof/>
          </w:rPr>
          <w:t>6.2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REFERENCES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_Toc514250049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21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50" w:history="1">
        <w:r w:rsidR="00B127B3" w:rsidRPr="00AE3775">
          <w:rPr>
            <w:rStyle w:val="aa"/>
            <w:noProof/>
          </w:rPr>
          <w:t>6.3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LIST OF PROCEDURES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_Toc514250050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21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51" w:history="1">
        <w:r w:rsidR="00B127B3" w:rsidRPr="00AE3775">
          <w:rPr>
            <w:rStyle w:val="aa"/>
            <w:noProof/>
          </w:rPr>
          <w:t>6.3.1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GET_MAIN_CARDS_INFO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_Toc514250051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22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52" w:history="1">
        <w:r w:rsidR="00B127B3" w:rsidRPr="00AE3775">
          <w:rPr>
            <w:rStyle w:val="aa"/>
            <w:noProof/>
          </w:rPr>
          <w:t>6.3.2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GET_CUSTOMER_MARKETING_INFO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_Toc514250052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24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53" w:history="1">
        <w:r w:rsidR="00B127B3" w:rsidRPr="00AE3775">
          <w:rPr>
            <w:rStyle w:val="aa"/>
            <w:noProof/>
          </w:rPr>
          <w:t>6.3.3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CHANGE_DELIVERY_STATUS_DATE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_Toc514250053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25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54" w:history="1">
        <w:r w:rsidR="00B127B3" w:rsidRPr="00AE3775">
          <w:rPr>
            <w:rStyle w:val="aa"/>
            <w:noProof/>
          </w:rPr>
          <w:t>6.3.4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GET_CARD_TYPE_FEATURE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_Toc514250054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25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14250055" w:history="1">
        <w:r w:rsidR="00B127B3" w:rsidRPr="00AE3775">
          <w:rPr>
            <w:rStyle w:val="aa"/>
            <w:noProof/>
          </w:rPr>
          <w:t>7</w:t>
        </w:r>
        <w:r w:rsidR="00B127B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NAMING FORMAT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_Toc514250055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26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56" w:history="1">
        <w:r w:rsidR="00B127B3" w:rsidRPr="00AE3775">
          <w:rPr>
            <w:rStyle w:val="aa"/>
            <w:noProof/>
          </w:rPr>
          <w:t>7.1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OVERVIEW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_Toc514250056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26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57" w:history="1">
        <w:r w:rsidR="00B127B3" w:rsidRPr="00AE3775">
          <w:rPr>
            <w:rStyle w:val="aa"/>
            <w:noProof/>
          </w:rPr>
          <w:t>7.2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REFERENCES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_Toc514250057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26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58" w:history="1">
        <w:r w:rsidR="00B127B3" w:rsidRPr="00AE3775">
          <w:rPr>
            <w:rStyle w:val="aa"/>
            <w:noProof/>
          </w:rPr>
          <w:t>7.3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LIST OF PROCEDURES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_Toc514250058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26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59" w:history="1">
        <w:r w:rsidR="00B127B3" w:rsidRPr="00AE3775">
          <w:rPr>
            <w:rStyle w:val="aa"/>
            <w:noProof/>
          </w:rPr>
          <w:t>7.3.1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IMPORT_POOL_VALUE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_Toc514250059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26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60" w:history="1">
        <w:r w:rsidR="00B127B3" w:rsidRPr="00AE3775">
          <w:rPr>
            <w:rStyle w:val="aa"/>
            <w:noProof/>
          </w:rPr>
          <w:t>7.3.2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IMPORT_POOL_VALUES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_Toc514250060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26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14250061" w:history="1">
        <w:r w:rsidR="00B127B3" w:rsidRPr="00AE3775">
          <w:rPr>
            <w:rStyle w:val="aa"/>
            <w:noProof/>
          </w:rPr>
          <w:t>8</w:t>
        </w:r>
        <w:r w:rsidR="00B127B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CREDITS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_Toc514250061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27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62" w:history="1">
        <w:r w:rsidR="00B127B3" w:rsidRPr="00AE3775">
          <w:rPr>
            <w:rStyle w:val="aa"/>
            <w:noProof/>
          </w:rPr>
          <w:t>8.1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Overview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_Toc514250062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27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63" w:history="1">
        <w:r w:rsidR="00B127B3" w:rsidRPr="00AE3775">
          <w:rPr>
            <w:rStyle w:val="aa"/>
            <w:noProof/>
          </w:rPr>
          <w:t>8.2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References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_Toc514250063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27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64" w:history="1">
        <w:r w:rsidR="00B127B3" w:rsidRPr="00AE3775">
          <w:rPr>
            <w:rStyle w:val="aa"/>
            <w:noProof/>
          </w:rPr>
          <w:t>8.3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List of PROCEDURES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_Toc514250064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27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65" w:history="1">
        <w:r w:rsidR="00B127B3" w:rsidRPr="00AE3775">
          <w:rPr>
            <w:rStyle w:val="aa"/>
            <w:noProof/>
          </w:rPr>
          <w:t>8.3.1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ACCOUNT_STATEMENT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_Toc514250065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27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66" w:history="1">
        <w:r w:rsidR="00B127B3" w:rsidRPr="00AE3775">
          <w:rPr>
            <w:rStyle w:val="aa"/>
            <w:noProof/>
          </w:rPr>
          <w:t>8.3.2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LOYALTY_POINTS_SUM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_Toc514250066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28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67" w:history="1">
        <w:r w:rsidR="00B127B3" w:rsidRPr="00AE3775">
          <w:rPr>
            <w:rStyle w:val="aa"/>
            <w:noProof/>
          </w:rPr>
          <w:t>8.3.3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CREDIT_SERVICE_LIMIT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_Toc514250067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29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68" w:history="1">
        <w:r w:rsidR="00B127B3" w:rsidRPr="00AE3775">
          <w:rPr>
            <w:rStyle w:val="aa"/>
            <w:noProof/>
          </w:rPr>
          <w:t>8.3.4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ACCOUNT_CARD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_Toc514250068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30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69" w:history="1">
        <w:r w:rsidR="00B127B3" w:rsidRPr="00AE3775">
          <w:rPr>
            <w:rStyle w:val="aa"/>
            <w:noProof/>
          </w:rPr>
          <w:t>8.3.5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DUE_AMOUNTS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_Toc514250069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30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70" w:history="1">
        <w:r w:rsidR="00B127B3" w:rsidRPr="00AE3775">
          <w:rPr>
            <w:rStyle w:val="aa"/>
            <w:noProof/>
          </w:rPr>
          <w:t>8.3.6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DUE_AMOUNTS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_Toc514250070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31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71" w:history="1">
        <w:r w:rsidR="00B127B3" w:rsidRPr="00AE3775">
          <w:rPr>
            <w:rStyle w:val="aa"/>
            <w:noProof/>
          </w:rPr>
          <w:t>8.3.7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GET_CUSTOMER_CRD_INVOICE_INFO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_Toc514250071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32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72" w:history="1">
        <w:r w:rsidR="00B127B3" w:rsidRPr="00AE3775">
          <w:rPr>
            <w:rStyle w:val="aa"/>
            <w:noProof/>
          </w:rPr>
          <w:t>8.3.8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GET_CRD_INVOICE_PAYMENTS_INFO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_Toc514250072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33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14250073" w:history="1">
        <w:r w:rsidR="00B127B3" w:rsidRPr="00AE3775">
          <w:rPr>
            <w:rStyle w:val="aa"/>
            <w:noProof/>
          </w:rPr>
          <w:t>9</w:t>
        </w:r>
        <w:r w:rsidR="00B127B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Visa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_Toc514250073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33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74" w:history="1">
        <w:r w:rsidR="00B127B3" w:rsidRPr="00AE3775">
          <w:rPr>
            <w:rStyle w:val="aa"/>
            <w:noProof/>
          </w:rPr>
          <w:t>9.1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Overview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_Toc514250074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34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75" w:history="1">
        <w:r w:rsidR="00B127B3" w:rsidRPr="00AE3775">
          <w:rPr>
            <w:rStyle w:val="aa"/>
            <w:noProof/>
          </w:rPr>
          <w:t>9.2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References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_Toc514250075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34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76" w:history="1">
        <w:r w:rsidR="00B127B3" w:rsidRPr="00AE3775">
          <w:rPr>
            <w:rStyle w:val="aa"/>
            <w:noProof/>
          </w:rPr>
          <w:t>9.3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List of PROCEDURES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_Toc514250076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34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77" w:history="1">
        <w:r w:rsidR="00B127B3" w:rsidRPr="00AE3775">
          <w:rPr>
            <w:rStyle w:val="aa"/>
            <w:noProof/>
          </w:rPr>
          <w:t>9.3.1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GET_UNHELD_TRANSACTIONS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_Toc514250077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34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78" w:history="1">
        <w:r w:rsidR="00B127B3" w:rsidRPr="00AE3775">
          <w:rPr>
            <w:rStyle w:val="aa"/>
            <w:noProof/>
          </w:rPr>
          <w:t>9.3.2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GET_DEDUCTED_TRANSACTIONS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_Toc514250078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35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79" w:history="1">
        <w:r w:rsidR="00B127B3" w:rsidRPr="00AE3775">
          <w:rPr>
            <w:rStyle w:val="aa"/>
            <w:noProof/>
          </w:rPr>
          <w:t>9.3.3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GET_TRANSACTIONS_WITHOUT_STTL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_Toc514250079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36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80" w:history="1">
        <w:r w:rsidR="00B127B3" w:rsidRPr="00AE3775">
          <w:rPr>
            <w:rStyle w:val="aa"/>
            <w:noProof/>
          </w:rPr>
          <w:t>9.3.4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GET_TRANSACTIONS_WITHOUT_AUTH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_Toc514250080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37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14250081" w:history="1">
        <w:r w:rsidR="00B127B3" w:rsidRPr="00AE3775">
          <w:rPr>
            <w:rStyle w:val="aa"/>
            <w:noProof/>
          </w:rPr>
          <w:t>10</w:t>
        </w:r>
        <w:r w:rsidR="00B127B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Scoring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_Toc514250081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38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82" w:history="1">
        <w:r w:rsidR="00B127B3" w:rsidRPr="00AE3775">
          <w:rPr>
            <w:rStyle w:val="aa"/>
            <w:noProof/>
          </w:rPr>
          <w:t>10.1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Overview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_Toc514250082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38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83" w:history="1">
        <w:r w:rsidR="00B127B3" w:rsidRPr="00AE3775">
          <w:rPr>
            <w:rStyle w:val="aa"/>
            <w:noProof/>
          </w:rPr>
          <w:t>10.2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Referencies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_Toc514250083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38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84" w:history="1">
        <w:r w:rsidR="00B127B3" w:rsidRPr="00AE3775">
          <w:rPr>
            <w:rStyle w:val="aa"/>
            <w:noProof/>
          </w:rPr>
          <w:t>10.3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List of PROCEDURES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_Toc514250084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38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85" w:history="1">
        <w:r w:rsidR="00B127B3" w:rsidRPr="00AE3775">
          <w:rPr>
            <w:rStyle w:val="aa"/>
            <w:noProof/>
          </w:rPr>
          <w:t>10.3.1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ADD_BUCKET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_Toc514250085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38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86" w:history="1">
        <w:r w:rsidR="00B127B3" w:rsidRPr="00AE3775">
          <w:rPr>
            <w:rStyle w:val="aa"/>
            <w:noProof/>
          </w:rPr>
          <w:t>10.3.2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GET_SCORING_DATA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_Toc514250086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38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14250087" w:history="1">
        <w:r w:rsidR="00B127B3" w:rsidRPr="00AE3775">
          <w:rPr>
            <w:rStyle w:val="aa"/>
            <w:noProof/>
          </w:rPr>
          <w:t>11</w:t>
        </w:r>
        <w:r w:rsidR="00B127B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Events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_Toc514250087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41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88" w:history="1">
        <w:r w:rsidR="00B127B3" w:rsidRPr="00AE3775">
          <w:rPr>
            <w:rStyle w:val="aa"/>
            <w:noProof/>
          </w:rPr>
          <w:t>11.1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Overview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_Toc514250088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41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89" w:history="1">
        <w:r w:rsidR="00B127B3" w:rsidRPr="00AE3775">
          <w:rPr>
            <w:rStyle w:val="aa"/>
            <w:noProof/>
          </w:rPr>
          <w:t>11.2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References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_Toc514250089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41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90" w:history="1">
        <w:r w:rsidR="00B127B3" w:rsidRPr="00AE3775">
          <w:rPr>
            <w:rStyle w:val="aa"/>
            <w:noProof/>
          </w:rPr>
          <w:t>11.3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List of procedures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_Toc514250090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41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91" w:history="1">
        <w:r w:rsidR="00B127B3" w:rsidRPr="00AE3775">
          <w:rPr>
            <w:rStyle w:val="aa"/>
            <w:noProof/>
          </w:rPr>
          <w:t>11.3.1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GET_EVENTS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_Toc514250091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41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14250092" w:history="1">
        <w:r w:rsidR="00B127B3" w:rsidRPr="00AE3775">
          <w:rPr>
            <w:rStyle w:val="aa"/>
            <w:noProof/>
          </w:rPr>
          <w:t>12</w:t>
        </w:r>
        <w:r w:rsidR="00B127B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OPERATIONS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_Toc514250092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42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93" w:history="1">
        <w:r w:rsidR="00B127B3" w:rsidRPr="00AE3775">
          <w:rPr>
            <w:rStyle w:val="aa"/>
            <w:noProof/>
          </w:rPr>
          <w:t>12.1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OVERVIEW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_Toc514250093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42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94" w:history="1">
        <w:r w:rsidR="00B127B3" w:rsidRPr="00AE3775">
          <w:rPr>
            <w:rStyle w:val="aa"/>
            <w:noProof/>
          </w:rPr>
          <w:t>12.2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REFERENCES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_Toc514250094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42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095" w:history="1">
        <w:r w:rsidR="00B127B3" w:rsidRPr="00AE3775">
          <w:rPr>
            <w:rStyle w:val="aa"/>
            <w:noProof/>
          </w:rPr>
          <w:t>12.3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LIST OF PROCEDURES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_Toc514250095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42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96" w:history="1">
        <w:r w:rsidR="00B127B3" w:rsidRPr="00AE3775">
          <w:rPr>
            <w:rStyle w:val="aa"/>
            <w:noProof/>
          </w:rPr>
          <w:t>12.3.1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GET_OPERATIONS_DATA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_Toc514250096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42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97" w:history="1">
        <w:r w:rsidR="00B127B3" w:rsidRPr="00AE3775">
          <w:rPr>
            <w:rStyle w:val="aa"/>
            <w:noProof/>
          </w:rPr>
          <w:t>12.3.2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GET_OPER_PARTICIPANTS_DATA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_Toc514250097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46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098" w:history="1">
        <w:r w:rsidR="00B127B3" w:rsidRPr="00AE3775">
          <w:rPr>
            <w:rStyle w:val="aa"/>
            <w:noProof/>
          </w:rPr>
          <w:t>12.3.3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GET_AGGR_OPER_TRANSACT_DATA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_Toc514250098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47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14250099" w:history="1">
        <w:r w:rsidR="00B127B3" w:rsidRPr="00AE3775">
          <w:rPr>
            <w:rStyle w:val="aa"/>
            <w:noProof/>
          </w:rPr>
          <w:t>13</w:t>
        </w:r>
        <w:r w:rsidR="00B127B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Payment orders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_Toc514250099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48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100" w:history="1">
        <w:r w:rsidR="00B127B3" w:rsidRPr="00AE3775">
          <w:rPr>
            <w:rStyle w:val="aa"/>
            <w:noProof/>
          </w:rPr>
          <w:t>13.1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OVERVIEW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_Toc514250100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48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101" w:history="1">
        <w:r w:rsidR="00B127B3" w:rsidRPr="00AE3775">
          <w:rPr>
            <w:rStyle w:val="aa"/>
            <w:noProof/>
          </w:rPr>
          <w:t>13.2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REFERENCES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_Toc514250101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48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2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14250102" w:history="1">
        <w:r w:rsidR="00B127B3" w:rsidRPr="00AE3775">
          <w:rPr>
            <w:rStyle w:val="aa"/>
            <w:noProof/>
          </w:rPr>
          <w:t>13.3</w:t>
        </w:r>
        <w:r w:rsidR="00B127B3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LIST OF PROCEDURES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_Toc514250102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48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103" w:history="1">
        <w:r w:rsidR="00B127B3" w:rsidRPr="00AE3775">
          <w:rPr>
            <w:rStyle w:val="aa"/>
            <w:noProof/>
          </w:rPr>
          <w:t>13.3.1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GET_ORDER_LIST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_Toc514250103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49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104" w:history="1">
        <w:r w:rsidR="00B127B3" w:rsidRPr="00AE3775">
          <w:rPr>
            <w:rStyle w:val="aa"/>
            <w:noProof/>
          </w:rPr>
          <w:t>13.3.2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GET_ORDER_LIST_COUNT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_Toc514250104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49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105" w:history="1">
        <w:r w:rsidR="00B127B3" w:rsidRPr="00AE3775">
          <w:rPr>
            <w:rStyle w:val="aa"/>
            <w:noProof/>
          </w:rPr>
          <w:t>13.3.3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GET_ORDER_EVT_LIST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_Toc514250105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49</w:t>
        </w:r>
        <w:r w:rsidR="00B127B3">
          <w:rPr>
            <w:noProof/>
            <w:webHidden/>
          </w:rPr>
          <w:fldChar w:fldCharType="end"/>
        </w:r>
      </w:hyperlink>
    </w:p>
    <w:p w:rsidR="00B127B3" w:rsidRDefault="00B554BA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14250106" w:history="1">
        <w:r w:rsidR="00B127B3" w:rsidRPr="00AE3775">
          <w:rPr>
            <w:rStyle w:val="aa"/>
            <w:noProof/>
          </w:rPr>
          <w:t>13.3.4</w:t>
        </w:r>
        <w:r w:rsidR="00B127B3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127B3" w:rsidRPr="00AE3775">
          <w:rPr>
            <w:rStyle w:val="aa"/>
            <w:noProof/>
          </w:rPr>
          <w:t>GET_ORDER_EVT_LIST_COUNT</w:t>
        </w:r>
        <w:r w:rsidR="00B127B3">
          <w:rPr>
            <w:noProof/>
            <w:webHidden/>
          </w:rPr>
          <w:tab/>
        </w:r>
        <w:r w:rsidR="00B127B3">
          <w:rPr>
            <w:noProof/>
            <w:webHidden/>
          </w:rPr>
          <w:fldChar w:fldCharType="begin"/>
        </w:r>
        <w:r w:rsidR="00B127B3">
          <w:rPr>
            <w:noProof/>
            <w:webHidden/>
          </w:rPr>
          <w:instrText xml:space="preserve"> PAGEREF _Toc514250106 \h </w:instrText>
        </w:r>
        <w:r w:rsidR="00B127B3">
          <w:rPr>
            <w:noProof/>
            <w:webHidden/>
          </w:rPr>
        </w:r>
        <w:r w:rsidR="00B127B3">
          <w:rPr>
            <w:noProof/>
            <w:webHidden/>
          </w:rPr>
          <w:fldChar w:fldCharType="separate"/>
        </w:r>
        <w:r w:rsidR="00B127B3">
          <w:rPr>
            <w:noProof/>
            <w:webHidden/>
          </w:rPr>
          <w:t>50</w:t>
        </w:r>
        <w:r w:rsidR="00B127B3">
          <w:rPr>
            <w:noProof/>
            <w:webHidden/>
          </w:rPr>
          <w:fldChar w:fldCharType="end"/>
        </w:r>
      </w:hyperlink>
    </w:p>
    <w:p w:rsidR="002C2A20" w:rsidRPr="002C2A20" w:rsidRDefault="00F4241E" w:rsidP="00961495">
      <w:pPr>
        <w:pStyle w:val="BPC3Bodyafterheading"/>
        <w:rPr>
          <w:lang w:val="ru-RU"/>
        </w:rPr>
      </w:pPr>
      <w:r>
        <w:rPr>
          <w:rFonts w:asciiTheme="minorHAnsi" w:hAnsiTheme="minorHAnsi" w:cstheme="minorHAnsi"/>
          <w:sz w:val="20"/>
          <w:lang w:eastAsia="ru-RU"/>
        </w:rPr>
        <w:fldChar w:fldCharType="end"/>
      </w:r>
    </w:p>
    <w:p w:rsidR="002C2A20" w:rsidRPr="002C2A20" w:rsidRDefault="002C2A20" w:rsidP="00CA593A">
      <w:pPr>
        <w:pStyle w:val="BPC3Bodyafterheading"/>
        <w:rPr>
          <w:lang w:val="ru-RU"/>
        </w:rPr>
        <w:sectPr w:rsidR="002C2A20" w:rsidRPr="002C2A20" w:rsidSect="002C2A20">
          <w:headerReference w:type="first" r:id="rId12"/>
          <w:footerReference w:type="first" r:id="rId13"/>
          <w:pgSz w:w="11906" w:h="16838" w:code="9"/>
          <w:pgMar w:top="2377" w:right="1440" w:bottom="1440" w:left="1440" w:header="709" w:footer="709" w:gutter="0"/>
          <w:cols w:space="708"/>
          <w:titlePg/>
          <w:docGrid w:linePitch="360"/>
        </w:sectPr>
      </w:pPr>
    </w:p>
    <w:p w:rsidR="00677448" w:rsidRDefault="00677448" w:rsidP="00677448">
      <w:pPr>
        <w:pStyle w:val="BPC3Heading1"/>
      </w:pPr>
      <w:bookmarkStart w:id="0" w:name="_Toc377645730"/>
      <w:r w:rsidRPr="00996BE5">
        <w:lastRenderedPageBreak/>
        <w:t xml:space="preserve"> </w:t>
      </w:r>
      <w:bookmarkStart w:id="1" w:name="_Toc383426712"/>
      <w:bookmarkStart w:id="2" w:name="_Toc514250019"/>
      <w:bookmarkEnd w:id="0"/>
      <w:r>
        <w:t>PREFACE</w:t>
      </w:r>
      <w:bookmarkEnd w:id="1"/>
      <w:bookmarkEnd w:id="2"/>
    </w:p>
    <w:p w:rsidR="00677448" w:rsidRPr="00452B0A" w:rsidRDefault="00677448" w:rsidP="00677448">
      <w:pPr>
        <w:pStyle w:val="BPC3Heading2"/>
      </w:pPr>
      <w:bookmarkStart w:id="3" w:name="_Toc377645731"/>
      <w:bookmarkStart w:id="4" w:name="_Toc383426713"/>
      <w:bookmarkStart w:id="5" w:name="_Toc514250020"/>
      <w:r w:rsidRPr="00452B0A">
        <w:t>Revision history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blBorders>
        <w:tblLook w:val="0000" w:firstRow="0" w:lastRow="0" w:firstColumn="0" w:lastColumn="0" w:noHBand="0" w:noVBand="0"/>
      </w:tblPr>
      <w:tblGrid>
        <w:gridCol w:w="1136"/>
        <w:gridCol w:w="1542"/>
        <w:gridCol w:w="1951"/>
        <w:gridCol w:w="4505"/>
      </w:tblGrid>
      <w:tr w:rsidR="00677448" w:rsidTr="00677448">
        <w:trPr>
          <w:tblHeader/>
        </w:trPr>
        <w:tc>
          <w:tcPr>
            <w:tcW w:w="1136" w:type="dxa"/>
            <w:shd w:val="clear" w:color="auto" w:fill="CCECFF"/>
            <w:vAlign w:val="center"/>
          </w:tcPr>
          <w:p w:rsidR="00677448" w:rsidRPr="00B230EB" w:rsidRDefault="00677448" w:rsidP="00677448">
            <w:pPr>
              <w:pStyle w:val="BPC3Tableheadings"/>
            </w:pPr>
            <w:r w:rsidRPr="00B6469A">
              <w:t>Revision</w:t>
            </w:r>
          </w:p>
        </w:tc>
        <w:tc>
          <w:tcPr>
            <w:tcW w:w="1542" w:type="dxa"/>
            <w:shd w:val="clear" w:color="auto" w:fill="CCECFF"/>
            <w:vAlign w:val="center"/>
          </w:tcPr>
          <w:p w:rsidR="00677448" w:rsidRPr="00B6469A" w:rsidRDefault="00677448" w:rsidP="00677448">
            <w:pPr>
              <w:pStyle w:val="BPC3Tableheadings"/>
            </w:pPr>
            <w:r w:rsidRPr="00B6469A">
              <w:t>Date</w:t>
            </w:r>
          </w:p>
        </w:tc>
        <w:tc>
          <w:tcPr>
            <w:tcW w:w="1951" w:type="dxa"/>
            <w:shd w:val="clear" w:color="auto" w:fill="CCECFF"/>
          </w:tcPr>
          <w:p w:rsidR="00677448" w:rsidRPr="00B6469A" w:rsidRDefault="00677448" w:rsidP="00677448">
            <w:pPr>
              <w:pStyle w:val="BPC3Tableheadings"/>
            </w:pPr>
            <w:r w:rsidRPr="00B6469A">
              <w:t>Author</w:t>
            </w:r>
          </w:p>
        </w:tc>
        <w:tc>
          <w:tcPr>
            <w:tcW w:w="4505" w:type="dxa"/>
            <w:shd w:val="clear" w:color="auto" w:fill="CCECFF"/>
          </w:tcPr>
          <w:p w:rsidR="00677448" w:rsidRPr="00B6469A" w:rsidRDefault="00677448" w:rsidP="00677448">
            <w:pPr>
              <w:pStyle w:val="BPC3Tableheadings"/>
            </w:pPr>
            <w:r w:rsidRPr="00B6469A">
              <w:t>Details</w:t>
            </w:r>
          </w:p>
        </w:tc>
      </w:tr>
      <w:tr w:rsidR="0091305A" w:rsidRPr="00CD203F" w:rsidTr="00AE3826">
        <w:tc>
          <w:tcPr>
            <w:tcW w:w="1136" w:type="dxa"/>
            <w:shd w:val="clear" w:color="auto" w:fill="auto"/>
            <w:vAlign w:val="center"/>
          </w:tcPr>
          <w:p w:rsidR="0091305A" w:rsidRPr="00CD203F" w:rsidRDefault="0091305A" w:rsidP="00AE3826">
            <w:pPr>
              <w:pStyle w:val="BPC3Tableitems"/>
            </w:pPr>
            <w:r w:rsidRPr="00CD203F">
              <w:t>0.1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91305A" w:rsidRPr="00CD203F" w:rsidRDefault="0091305A" w:rsidP="00AE3826">
            <w:pPr>
              <w:pStyle w:val="BPC3Tableitems"/>
            </w:pPr>
            <w:r w:rsidRPr="00CD203F">
              <w:t>09.0</w:t>
            </w:r>
            <w:r>
              <w:t>3</w:t>
            </w:r>
            <w:r w:rsidRPr="00CD203F">
              <w:t>.201</w:t>
            </w:r>
            <w:r>
              <w:t>7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91305A" w:rsidRPr="00CD203F" w:rsidRDefault="0091305A" w:rsidP="00AE3826">
            <w:pPr>
              <w:pStyle w:val="BPC3Tableitems"/>
            </w:pPr>
            <w:r>
              <w:t>Gyumyush D</w:t>
            </w:r>
            <w:r w:rsidRPr="00CD203F">
              <w:t>.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91305A" w:rsidRPr="00CD203F" w:rsidRDefault="0091305A" w:rsidP="00AE3826">
            <w:pPr>
              <w:pStyle w:val="BPC3Tableitems"/>
            </w:pPr>
            <w:r w:rsidRPr="00CD203F">
              <w:t>Initial version</w:t>
            </w:r>
          </w:p>
        </w:tc>
      </w:tr>
      <w:tr w:rsidR="00D013E2" w:rsidRPr="00CD203F" w:rsidTr="00AE3826">
        <w:tc>
          <w:tcPr>
            <w:tcW w:w="1136" w:type="dxa"/>
            <w:shd w:val="clear" w:color="auto" w:fill="auto"/>
            <w:vAlign w:val="center"/>
          </w:tcPr>
          <w:p w:rsidR="00D013E2" w:rsidRPr="00CD203F" w:rsidRDefault="00D013E2" w:rsidP="00AE3826">
            <w:pPr>
              <w:pStyle w:val="BPC3Tableitems"/>
            </w:pPr>
            <w:r w:rsidRPr="00CD203F">
              <w:t>0.</w:t>
            </w:r>
            <w:r>
              <w:t>2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D013E2" w:rsidRPr="00CD203F" w:rsidRDefault="00D013E2" w:rsidP="00AE3826">
            <w:pPr>
              <w:pStyle w:val="BPC3Tableitems"/>
            </w:pPr>
            <w:r>
              <w:t>22</w:t>
            </w:r>
            <w:r w:rsidRPr="00CD203F">
              <w:t>.0</w:t>
            </w:r>
            <w:r>
              <w:t>3</w:t>
            </w:r>
            <w:r w:rsidRPr="00CD203F">
              <w:t>.201</w:t>
            </w:r>
            <w:r>
              <w:t>7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D013E2" w:rsidRPr="00CD203F" w:rsidRDefault="00D013E2" w:rsidP="00AE3826">
            <w:pPr>
              <w:pStyle w:val="BPC3Tableitems"/>
            </w:pPr>
            <w:r>
              <w:t>Gogolev I</w:t>
            </w:r>
            <w:r w:rsidRPr="00CD203F">
              <w:t>.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D013E2" w:rsidRPr="00CD203F" w:rsidRDefault="00D013E2" w:rsidP="00AE3826">
            <w:pPr>
              <w:pStyle w:val="BPC3Tableitems"/>
            </w:pPr>
            <w:r w:rsidRPr="0091305A">
              <w:t>API for virtual account numbers loading</w:t>
            </w:r>
            <w:r>
              <w:t xml:space="preserve"> (#CORE-11994)</w:t>
            </w:r>
          </w:p>
        </w:tc>
      </w:tr>
      <w:tr w:rsidR="00677448" w:rsidRPr="00CD203F" w:rsidTr="00677448">
        <w:tc>
          <w:tcPr>
            <w:tcW w:w="1136" w:type="dxa"/>
            <w:shd w:val="clear" w:color="auto" w:fill="auto"/>
            <w:vAlign w:val="center"/>
          </w:tcPr>
          <w:p w:rsidR="00677448" w:rsidRPr="00CD203F" w:rsidRDefault="00677448" w:rsidP="00677448">
            <w:pPr>
              <w:pStyle w:val="BPC3Tableitems"/>
            </w:pPr>
            <w:r w:rsidRPr="00CD203F">
              <w:t>0.</w:t>
            </w:r>
            <w:r w:rsidR="00D013E2">
              <w:t>3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677448" w:rsidRPr="00CD203F" w:rsidRDefault="00D013E2" w:rsidP="00B955B3">
            <w:pPr>
              <w:pStyle w:val="BPC3Tableitems"/>
            </w:pPr>
            <w:r>
              <w:t>03</w:t>
            </w:r>
            <w:r w:rsidR="00677448" w:rsidRPr="00CD203F">
              <w:t>.0</w:t>
            </w:r>
            <w:r>
              <w:t>4</w:t>
            </w:r>
            <w:r w:rsidR="00677448" w:rsidRPr="00CD203F">
              <w:t>.201</w:t>
            </w:r>
            <w:r w:rsidR="00B955B3">
              <w:t>7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677448" w:rsidRPr="00CD203F" w:rsidRDefault="0091305A" w:rsidP="00677448">
            <w:pPr>
              <w:pStyle w:val="BPC3Tableitems"/>
            </w:pPr>
            <w:r>
              <w:t>Gogolev I</w:t>
            </w:r>
            <w:r w:rsidR="00677448" w:rsidRPr="00CD203F">
              <w:t>.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77448" w:rsidRPr="00CD203F" w:rsidRDefault="0091305A" w:rsidP="00D013E2">
            <w:pPr>
              <w:pStyle w:val="BPC3Tableitems"/>
            </w:pPr>
            <w:r w:rsidRPr="0091305A">
              <w:t xml:space="preserve">API </w:t>
            </w:r>
            <w:r w:rsidR="00D013E2">
              <w:t>“Customer view information” (#CORE-11723</w:t>
            </w:r>
            <w:r>
              <w:t>)</w:t>
            </w:r>
          </w:p>
        </w:tc>
      </w:tr>
      <w:tr w:rsidR="000E5C0E" w:rsidRPr="00CD203F" w:rsidTr="00677448">
        <w:tc>
          <w:tcPr>
            <w:tcW w:w="1136" w:type="dxa"/>
            <w:shd w:val="clear" w:color="auto" w:fill="auto"/>
            <w:vAlign w:val="center"/>
          </w:tcPr>
          <w:p w:rsidR="000E5C0E" w:rsidRPr="00CD203F" w:rsidRDefault="000E5C0E" w:rsidP="00677448">
            <w:pPr>
              <w:pStyle w:val="BPC3Tableitems"/>
            </w:pPr>
            <w:r>
              <w:t>0.4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0E5C0E" w:rsidRDefault="000E5C0E" w:rsidP="000E5C0E">
            <w:pPr>
              <w:pStyle w:val="BPC3Tableitems"/>
            </w:pPr>
            <w:r>
              <w:t>06.04.2017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0E5C0E" w:rsidRDefault="000E5C0E" w:rsidP="00677448">
            <w:pPr>
              <w:pStyle w:val="BPC3Tableitems"/>
            </w:pPr>
            <w:r>
              <w:t>Kondratyev A.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0E5C0E" w:rsidRDefault="000E5C0E" w:rsidP="00D013E2">
            <w:pPr>
              <w:pStyle w:val="BPC3Tableitems"/>
            </w:pPr>
            <w:r>
              <w:t>Credits section</w:t>
            </w:r>
          </w:p>
        </w:tc>
      </w:tr>
      <w:tr w:rsidR="004763CC" w:rsidRPr="00CD203F" w:rsidTr="00400B30">
        <w:tc>
          <w:tcPr>
            <w:tcW w:w="1136" w:type="dxa"/>
            <w:shd w:val="clear" w:color="auto" w:fill="auto"/>
            <w:vAlign w:val="center"/>
          </w:tcPr>
          <w:p w:rsidR="004763CC" w:rsidRDefault="004763CC" w:rsidP="00400B30">
            <w:pPr>
              <w:pStyle w:val="BPC3Tableitems"/>
            </w:pPr>
            <w:r>
              <w:t>0.5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4763CC" w:rsidRDefault="004763CC" w:rsidP="00400B30">
            <w:pPr>
              <w:pStyle w:val="BPC3Tableitems"/>
            </w:pPr>
            <w:r>
              <w:t>06.04.2017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4763CC" w:rsidRDefault="004763CC" w:rsidP="00400B30">
            <w:pPr>
              <w:pStyle w:val="BPC3Tableitems"/>
            </w:pPr>
            <w:r>
              <w:t>Alalykin A.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4763CC" w:rsidRDefault="004763CC" w:rsidP="00400B30">
            <w:pPr>
              <w:pStyle w:val="BPC3Tableitems"/>
            </w:pPr>
            <w:r>
              <w:t>Visa section</w:t>
            </w:r>
          </w:p>
        </w:tc>
      </w:tr>
      <w:tr w:rsidR="004763CC" w:rsidRPr="00CD203F" w:rsidTr="00677448">
        <w:tc>
          <w:tcPr>
            <w:tcW w:w="1136" w:type="dxa"/>
            <w:shd w:val="clear" w:color="auto" w:fill="auto"/>
            <w:vAlign w:val="center"/>
          </w:tcPr>
          <w:p w:rsidR="004763CC" w:rsidRDefault="004763CC" w:rsidP="00677448">
            <w:pPr>
              <w:pStyle w:val="BPC3Tableitems"/>
            </w:pPr>
            <w:r>
              <w:t>0.6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4763CC" w:rsidRDefault="004763CC" w:rsidP="004763CC">
            <w:pPr>
              <w:pStyle w:val="BPC3Tableitems"/>
            </w:pPr>
            <w:r>
              <w:t>07.04.2017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4763CC" w:rsidRPr="00CD203F" w:rsidRDefault="004763CC" w:rsidP="00400B30">
            <w:pPr>
              <w:pStyle w:val="BPC3Tableitems"/>
            </w:pPr>
            <w:r>
              <w:t>Gogolev I</w:t>
            </w:r>
            <w:r w:rsidRPr="00CD203F">
              <w:t>.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4763CC" w:rsidRPr="00514454" w:rsidRDefault="004763CC" w:rsidP="00400B30">
            <w:pPr>
              <w:pStyle w:val="BPC3Tableitems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t xml:space="preserve">Added description for all procedures of package - </w:t>
            </w:r>
            <w:r w:rsidRPr="00AE442D">
              <w:t>gui_api_external_pkg</w:t>
            </w:r>
            <w:r>
              <w:t xml:space="preserve"> of the </w:t>
            </w:r>
            <w:r w:rsidRPr="0091305A">
              <w:t xml:space="preserve">API </w:t>
            </w:r>
            <w:r>
              <w:t>“Customer view information” (#</w:t>
            </w:r>
            <w:r w:rsidRPr="00514454">
              <w:t>CORE-12243</w:t>
            </w:r>
            <w:r>
              <w:t>)</w:t>
            </w:r>
          </w:p>
        </w:tc>
      </w:tr>
      <w:tr w:rsidR="0090714E" w:rsidRPr="00CD203F" w:rsidTr="00691DAE">
        <w:tc>
          <w:tcPr>
            <w:tcW w:w="1136" w:type="dxa"/>
            <w:shd w:val="clear" w:color="auto" w:fill="auto"/>
            <w:vAlign w:val="center"/>
          </w:tcPr>
          <w:p w:rsidR="0090714E" w:rsidRDefault="0090714E" w:rsidP="00691DAE">
            <w:pPr>
              <w:pStyle w:val="BPC3Tableitems"/>
            </w:pPr>
            <w:r>
              <w:t>0.7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90714E" w:rsidRDefault="0090714E" w:rsidP="00691DAE">
            <w:pPr>
              <w:pStyle w:val="BPC3Tableitems"/>
            </w:pPr>
            <w:r>
              <w:t>12.04.2017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90714E" w:rsidRDefault="0090714E" w:rsidP="00691DAE">
            <w:pPr>
              <w:pStyle w:val="BPC3Tableitems"/>
            </w:pPr>
            <w:r>
              <w:t>Gyumyush D</w:t>
            </w:r>
            <w:r w:rsidRPr="00CD203F">
              <w:t>.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90714E" w:rsidRDefault="0090714E" w:rsidP="00691DAE">
            <w:pPr>
              <w:pStyle w:val="BPC3Tableitems"/>
            </w:pPr>
            <w:r>
              <w:t>Added procedure of card instance delivery status date changing</w:t>
            </w:r>
          </w:p>
        </w:tc>
      </w:tr>
      <w:tr w:rsidR="002B7483" w:rsidRPr="00CD203F" w:rsidTr="00677448">
        <w:tc>
          <w:tcPr>
            <w:tcW w:w="1136" w:type="dxa"/>
            <w:shd w:val="clear" w:color="auto" w:fill="auto"/>
            <w:vAlign w:val="center"/>
          </w:tcPr>
          <w:p w:rsidR="002B7483" w:rsidRDefault="002B7483" w:rsidP="00677448">
            <w:pPr>
              <w:pStyle w:val="BPC3Tableitems"/>
            </w:pPr>
            <w:r>
              <w:t>0.</w:t>
            </w:r>
            <w:r w:rsidR="0090714E">
              <w:t>8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2B7483" w:rsidRDefault="0090714E" w:rsidP="004763CC">
            <w:pPr>
              <w:pStyle w:val="BPC3Tableitems"/>
            </w:pPr>
            <w:r>
              <w:t>24</w:t>
            </w:r>
            <w:r w:rsidR="002B7483">
              <w:t>.04.2017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2B7483" w:rsidRDefault="002B7483" w:rsidP="0090714E">
            <w:pPr>
              <w:pStyle w:val="BPC3Tableitems"/>
            </w:pPr>
            <w:r>
              <w:t>G</w:t>
            </w:r>
            <w:r w:rsidR="0090714E">
              <w:t>ogolev</w:t>
            </w:r>
            <w:r>
              <w:t xml:space="preserve"> </w:t>
            </w:r>
            <w:r w:rsidR="0090714E">
              <w:t>I</w:t>
            </w:r>
            <w:r w:rsidRPr="00CD203F">
              <w:t>.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2B7483" w:rsidRDefault="002B7483" w:rsidP="0090714E">
            <w:pPr>
              <w:pStyle w:val="BPC3Tableitems"/>
            </w:pPr>
            <w:r>
              <w:t>Added procedure</w:t>
            </w:r>
            <w:r w:rsidR="0090714E">
              <w:t>s of getting addresses and contacts information of the customer</w:t>
            </w:r>
            <w:r w:rsidR="00402D30">
              <w:t>. Changed output fields of get_main_customer_info cursor</w:t>
            </w:r>
          </w:p>
        </w:tc>
      </w:tr>
      <w:tr w:rsidR="00151D82" w:rsidRPr="00514454" w:rsidTr="00151D82"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151D82" w:rsidRDefault="00151D82" w:rsidP="00754F6C">
            <w:pPr>
              <w:pStyle w:val="BPC3Tableitems"/>
            </w:pPr>
            <w:r>
              <w:t>0.9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151D82" w:rsidRDefault="00151D82" w:rsidP="00754F6C">
            <w:pPr>
              <w:pStyle w:val="BPC3Tableitems"/>
            </w:pPr>
            <w:r>
              <w:t>11.05.2017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151D82" w:rsidRPr="00CD203F" w:rsidRDefault="00151D82" w:rsidP="00754F6C">
            <w:pPr>
              <w:pStyle w:val="BPC3Tableitems"/>
            </w:pPr>
            <w:r>
              <w:t>Gogolev I</w:t>
            </w:r>
            <w:r w:rsidRPr="00CD203F">
              <w:t>.</w:t>
            </w:r>
          </w:p>
        </w:tc>
        <w:tc>
          <w:tcPr>
            <w:tcW w:w="450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151D82" w:rsidRPr="00151D82" w:rsidRDefault="00151D82" w:rsidP="00754F6C">
            <w:pPr>
              <w:pStyle w:val="BPC3Tableitems"/>
            </w:pPr>
            <w:r>
              <w:t>Added information about gender in to main customer info. Added procedure which returning card features information.</w:t>
            </w:r>
          </w:p>
        </w:tc>
      </w:tr>
      <w:tr w:rsidR="00536646" w:rsidRPr="00514454" w:rsidTr="00754F6C"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536646" w:rsidRDefault="00536646" w:rsidP="00754F6C">
            <w:pPr>
              <w:pStyle w:val="BPC3Tableitems"/>
            </w:pPr>
            <w:r>
              <w:t>1.0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536646" w:rsidRDefault="00536646" w:rsidP="00754F6C">
            <w:pPr>
              <w:pStyle w:val="BPC3Tableitems"/>
            </w:pPr>
            <w:r>
              <w:t>12.05.2017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536646" w:rsidRDefault="00536646" w:rsidP="00754F6C">
            <w:pPr>
              <w:pStyle w:val="BPC3Tableitems"/>
            </w:pPr>
            <w:r>
              <w:t>Nick S.</w:t>
            </w:r>
          </w:p>
        </w:tc>
        <w:tc>
          <w:tcPr>
            <w:tcW w:w="450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536646" w:rsidRDefault="00536646" w:rsidP="00754F6C">
            <w:pPr>
              <w:pStyle w:val="BPC3Tableitems"/>
            </w:pPr>
            <w:r>
              <w:t>Added additional filter by agent_id</w:t>
            </w:r>
          </w:p>
        </w:tc>
      </w:tr>
      <w:tr w:rsidR="002B1F91" w:rsidRPr="00514454" w:rsidTr="00754F6C"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2B1F91" w:rsidRDefault="002B1F91" w:rsidP="00754F6C">
            <w:pPr>
              <w:pStyle w:val="BPC3Tableitems"/>
            </w:pPr>
            <w:r>
              <w:t>1.1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2B1F91" w:rsidRDefault="002B1F91" w:rsidP="00754F6C">
            <w:pPr>
              <w:pStyle w:val="BPC3Tableitems"/>
            </w:pPr>
            <w:r>
              <w:t>16.05.2017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2B1F91" w:rsidRDefault="002B1F91" w:rsidP="00754F6C">
            <w:pPr>
              <w:pStyle w:val="BPC3Tableitems"/>
            </w:pPr>
            <w:r>
              <w:t>Gogolev I.</w:t>
            </w:r>
          </w:p>
        </w:tc>
        <w:tc>
          <w:tcPr>
            <w:tcW w:w="450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2B1F91" w:rsidRDefault="002B1F91" w:rsidP="00754F6C">
            <w:pPr>
              <w:pStyle w:val="BPC3Tableitems"/>
            </w:pPr>
            <w:r>
              <w:t xml:space="preserve">Added new fields into get_main_customer_info cursor </w:t>
            </w:r>
          </w:p>
        </w:tc>
      </w:tr>
      <w:tr w:rsidR="00536646" w:rsidRPr="00514454" w:rsidTr="00151D82"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536646" w:rsidRDefault="00536646" w:rsidP="00754F6C">
            <w:pPr>
              <w:pStyle w:val="BPC3Tableitems"/>
            </w:pPr>
            <w:r>
              <w:t>1.</w:t>
            </w:r>
            <w:r w:rsidR="002B1F91">
              <w:t>2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536646" w:rsidRDefault="002B1F91" w:rsidP="00754F6C">
            <w:pPr>
              <w:pStyle w:val="BPC3Tableitems"/>
            </w:pPr>
            <w:r>
              <w:t>19</w:t>
            </w:r>
            <w:r w:rsidR="00536646">
              <w:t>.05.2017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536646" w:rsidRDefault="00536646" w:rsidP="00754F6C">
            <w:pPr>
              <w:pStyle w:val="BPC3Tableitems"/>
            </w:pPr>
            <w:r>
              <w:t>Gogolev I.</w:t>
            </w:r>
          </w:p>
        </w:tc>
        <w:tc>
          <w:tcPr>
            <w:tcW w:w="450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536646" w:rsidRDefault="002B1F91" w:rsidP="00754F6C">
            <w:pPr>
              <w:pStyle w:val="BPC3Tableitems"/>
            </w:pPr>
            <w:r>
              <w:t>Added new fields into get_main_cards_info cursor</w:t>
            </w:r>
          </w:p>
        </w:tc>
      </w:tr>
      <w:tr w:rsidR="00754F6C" w:rsidRPr="00514454" w:rsidTr="00151D82"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754F6C" w:rsidRDefault="00754F6C" w:rsidP="00754F6C">
            <w:pPr>
              <w:pStyle w:val="BPC3Tableitems"/>
            </w:pPr>
            <w:r>
              <w:t>1.3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754F6C" w:rsidRDefault="00754F6C" w:rsidP="00754F6C">
            <w:pPr>
              <w:pStyle w:val="BPC3Tableitems"/>
            </w:pPr>
            <w:r>
              <w:t>15.08.2017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754F6C" w:rsidRDefault="00754F6C" w:rsidP="00754F6C">
            <w:pPr>
              <w:pStyle w:val="BPC3Tableitems"/>
            </w:pPr>
            <w:r>
              <w:t>Man Do</w:t>
            </w:r>
          </w:p>
        </w:tc>
        <w:tc>
          <w:tcPr>
            <w:tcW w:w="450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754F6C" w:rsidRDefault="00754F6C" w:rsidP="00754F6C">
            <w:pPr>
              <w:pStyle w:val="BPC3Tableitems"/>
            </w:pPr>
            <w:r>
              <w:t xml:space="preserve">Added new fields into get_main_customer_info cursor. </w:t>
            </w:r>
          </w:p>
          <w:p w:rsidR="00754F6C" w:rsidRDefault="00C13D97" w:rsidP="00754F6C">
            <w:pPr>
              <w:pStyle w:val="BPC3Tableitems"/>
            </w:pPr>
            <w:r>
              <w:t xml:space="preserve">Added new fields into </w:t>
            </w:r>
            <w:r w:rsidRPr="00C13D97">
              <w:t>get_main_cards_info</w:t>
            </w:r>
            <w:r>
              <w:t xml:space="preserve"> cursor.</w:t>
            </w:r>
          </w:p>
        </w:tc>
      </w:tr>
      <w:tr w:rsidR="00E603B4" w:rsidRPr="00514454" w:rsidTr="001D75C4"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E603B4" w:rsidRDefault="00E603B4" w:rsidP="001D75C4">
            <w:pPr>
              <w:pStyle w:val="BPC3Tableitems"/>
            </w:pPr>
            <w:r>
              <w:t>1.4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E603B4" w:rsidRDefault="00E603B4" w:rsidP="001D75C4">
            <w:pPr>
              <w:pStyle w:val="BPC3Tableitems"/>
            </w:pPr>
            <w:r>
              <w:t>21.08.2017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E603B4" w:rsidRDefault="00E603B4" w:rsidP="001D75C4">
            <w:pPr>
              <w:pStyle w:val="BPC3Tableitems"/>
            </w:pPr>
            <w:r>
              <w:t>Man Do</w:t>
            </w:r>
          </w:p>
        </w:tc>
        <w:tc>
          <w:tcPr>
            <w:tcW w:w="450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E603B4" w:rsidRDefault="00E603B4" w:rsidP="001D75C4">
            <w:pPr>
              <w:pStyle w:val="BPC3Tableitems"/>
            </w:pPr>
            <w:r>
              <w:t xml:space="preserve">Added new field into get_main_cards_info cursor. </w:t>
            </w:r>
          </w:p>
        </w:tc>
      </w:tr>
      <w:tr w:rsidR="00F62F14" w:rsidRPr="00514454" w:rsidTr="00D302AC"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F62F14" w:rsidRDefault="00F62F14" w:rsidP="00D302AC">
            <w:pPr>
              <w:pStyle w:val="BPC3Tableitems"/>
            </w:pPr>
            <w:r>
              <w:t>1.5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F62F14" w:rsidRDefault="00F62F14" w:rsidP="00D302AC">
            <w:pPr>
              <w:pStyle w:val="BPC3Tableitems"/>
            </w:pPr>
            <w:r>
              <w:t>03.09.2017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F62F14" w:rsidRDefault="00F62F14" w:rsidP="00D302AC">
            <w:pPr>
              <w:pStyle w:val="BPC3Tableitems"/>
            </w:pPr>
            <w:r>
              <w:t>Gogolev I.</w:t>
            </w:r>
          </w:p>
        </w:tc>
        <w:tc>
          <w:tcPr>
            <w:tcW w:w="450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F62F14" w:rsidRDefault="00F62F14" w:rsidP="00D302AC">
            <w:pPr>
              <w:pStyle w:val="BPC3Tableitems"/>
            </w:pPr>
            <w:r>
              <w:t xml:space="preserve">Added new section – “Transactions” and </w:t>
            </w:r>
            <w:r>
              <w:lastRenderedPageBreak/>
              <w:t xml:space="preserve">procedure to it. </w:t>
            </w:r>
          </w:p>
        </w:tc>
      </w:tr>
      <w:tr w:rsidR="0056260B" w:rsidRPr="00514454" w:rsidTr="00D302AC"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56260B" w:rsidRDefault="0056260B" w:rsidP="00D302AC">
            <w:pPr>
              <w:pStyle w:val="BPC3Tableitems"/>
            </w:pPr>
            <w:r>
              <w:lastRenderedPageBreak/>
              <w:t>1.6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56260B" w:rsidRDefault="0056260B" w:rsidP="00D302AC">
            <w:pPr>
              <w:pStyle w:val="BPC3Tableitems"/>
            </w:pPr>
            <w:r>
              <w:t>07.09.2017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56260B" w:rsidRDefault="0056260B" w:rsidP="00D302AC">
            <w:pPr>
              <w:pStyle w:val="BPC3Tableitems"/>
            </w:pPr>
            <w:r>
              <w:t>Gogolev I.</w:t>
            </w:r>
          </w:p>
        </w:tc>
        <w:tc>
          <w:tcPr>
            <w:tcW w:w="450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56260B" w:rsidRDefault="0056260B" w:rsidP="00D302AC">
            <w:pPr>
              <w:pStyle w:val="BPC3Tableitems"/>
            </w:pPr>
            <w:r>
              <w:t xml:space="preserve">Changed input parameters in procedure get_transactions_data </w:t>
            </w:r>
          </w:p>
        </w:tc>
      </w:tr>
      <w:tr w:rsidR="00140E9F" w:rsidRPr="00514454" w:rsidTr="00D302AC"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140E9F" w:rsidRDefault="00140E9F" w:rsidP="00D302AC">
            <w:pPr>
              <w:pStyle w:val="BPC3Tableitems"/>
            </w:pPr>
            <w:r>
              <w:t>1.7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140E9F" w:rsidRDefault="00140E9F" w:rsidP="00D302AC">
            <w:pPr>
              <w:pStyle w:val="BPC3Tableitems"/>
            </w:pPr>
            <w:r>
              <w:t>08.09.2017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140E9F" w:rsidRDefault="00140E9F" w:rsidP="00D302AC">
            <w:pPr>
              <w:pStyle w:val="BPC3Tableitems"/>
            </w:pPr>
            <w:r>
              <w:t>Gogolev I.</w:t>
            </w:r>
          </w:p>
        </w:tc>
        <w:tc>
          <w:tcPr>
            <w:tcW w:w="450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140E9F" w:rsidRDefault="00140E9F" w:rsidP="00D302AC">
            <w:pPr>
              <w:pStyle w:val="BPC3Bodyafterheading"/>
              <w:jc w:val="left"/>
            </w:pPr>
            <w:r w:rsidRPr="00C30832">
              <w:t>Changed input parameters in procedure get_transactions_data: instead of</w:t>
            </w:r>
            <w:r>
              <w:t xml:space="preserve"> </w:t>
            </w:r>
            <w:r w:rsidRPr="00C30832">
              <w:t xml:space="preserve"> i_link_account_entity and i_link_account_object_id was added i_object_tab parameter</w:t>
            </w:r>
            <w:r>
              <w:t xml:space="preserve">; Corrected meaning of i_load_reversals parameter </w:t>
            </w:r>
          </w:p>
        </w:tc>
      </w:tr>
      <w:tr w:rsidR="003E0873" w:rsidRPr="00514454" w:rsidTr="0056260B"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3E0873" w:rsidRDefault="003E0873" w:rsidP="003E0873">
            <w:pPr>
              <w:pStyle w:val="BPC3Tableitems"/>
            </w:pPr>
            <w:r>
              <w:t>1.</w:t>
            </w:r>
            <w:r w:rsidR="00140E9F">
              <w:t>8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3E0873" w:rsidRDefault="00140E9F" w:rsidP="003E0873">
            <w:pPr>
              <w:pStyle w:val="BPC3Tableitems"/>
            </w:pPr>
            <w:r>
              <w:t>21</w:t>
            </w:r>
            <w:r w:rsidR="00E603B4">
              <w:t>.09</w:t>
            </w:r>
            <w:r w:rsidR="003E0873">
              <w:t>.2017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3E0873" w:rsidRDefault="00E603B4" w:rsidP="003E0873">
            <w:pPr>
              <w:pStyle w:val="BPC3Tableitems"/>
            </w:pPr>
            <w:r>
              <w:t>Gogolev I.</w:t>
            </w:r>
          </w:p>
        </w:tc>
        <w:tc>
          <w:tcPr>
            <w:tcW w:w="450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3E0873" w:rsidRDefault="00140E9F" w:rsidP="00140E9F">
            <w:pPr>
              <w:pStyle w:val="BPC3Bodyafterheading"/>
              <w:jc w:val="left"/>
            </w:pPr>
            <w:r>
              <w:t xml:space="preserve">Changed sctructure of the input parameter </w:t>
            </w:r>
            <w:r w:rsidRPr="00C30832">
              <w:t>i_object_</w:t>
            </w:r>
            <w:proofErr w:type="gramStart"/>
            <w:r w:rsidRPr="00C30832">
              <w:t>tab</w:t>
            </w:r>
            <w:r>
              <w:t xml:space="preserve"> </w:t>
            </w:r>
            <w:r w:rsidR="00C30832" w:rsidRPr="00C30832">
              <w:t xml:space="preserve"> in</w:t>
            </w:r>
            <w:proofErr w:type="gramEnd"/>
            <w:r w:rsidR="00C30832" w:rsidRPr="00C30832">
              <w:t xml:space="preserve"> procedure get_transactions_data</w:t>
            </w:r>
            <w:r>
              <w:t>.</w:t>
            </w:r>
            <w:r w:rsidR="009E5EA4">
              <w:t xml:space="preserve"> </w:t>
            </w:r>
          </w:p>
        </w:tc>
      </w:tr>
      <w:tr w:rsidR="00147C59" w:rsidRPr="00514454" w:rsidTr="0056260B"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147C59" w:rsidRDefault="00147C59" w:rsidP="003E0873">
            <w:pPr>
              <w:pStyle w:val="BPC3Tableitems"/>
            </w:pPr>
            <w:r>
              <w:t>1.9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147C59" w:rsidRDefault="00147C59" w:rsidP="003E0873">
            <w:pPr>
              <w:pStyle w:val="BPC3Tableitems"/>
            </w:pPr>
            <w:r>
              <w:t>25.10.2017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147C59" w:rsidRDefault="00147C59" w:rsidP="003E0873">
            <w:pPr>
              <w:pStyle w:val="BPC3Tableitems"/>
            </w:pPr>
            <w:r>
              <w:t>Gyumyush D.</w:t>
            </w:r>
          </w:p>
        </w:tc>
        <w:tc>
          <w:tcPr>
            <w:tcW w:w="450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147C59" w:rsidRPr="00147C59" w:rsidRDefault="00147C59" w:rsidP="00147C59">
            <w:pPr>
              <w:pStyle w:val="BPC3Bodyafterheading"/>
              <w:jc w:val="left"/>
            </w:pPr>
            <w:r>
              <w:t>Added two more procedures add_bucket and get_scoring_data into a new section “Scoring”.</w:t>
            </w:r>
          </w:p>
        </w:tc>
      </w:tr>
      <w:tr w:rsidR="0067130F" w:rsidRPr="00514454" w:rsidTr="0056260B"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67130F" w:rsidRDefault="0067130F" w:rsidP="003E0873">
            <w:pPr>
              <w:pStyle w:val="BPC3Tableitems"/>
            </w:pPr>
            <w:r>
              <w:t>2.0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67130F" w:rsidRDefault="0067130F" w:rsidP="003E0873">
            <w:pPr>
              <w:pStyle w:val="BPC3Tableitems"/>
            </w:pPr>
            <w:r>
              <w:t>26.10.2017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67130F" w:rsidRDefault="0067130F" w:rsidP="003E0873">
            <w:pPr>
              <w:pStyle w:val="BPC3Tableitems"/>
            </w:pPr>
            <w:r>
              <w:t>Gyumyush D.</w:t>
            </w:r>
          </w:p>
        </w:tc>
        <w:tc>
          <w:tcPr>
            <w:tcW w:w="450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67130F" w:rsidRDefault="0067130F" w:rsidP="0067130F">
            <w:pPr>
              <w:pStyle w:val="BPC3Bodyafterheading"/>
              <w:jc w:val="left"/>
            </w:pPr>
            <w:r>
              <w:t>Added procedure of GL account numbers and turnovers receiving</w:t>
            </w:r>
            <w:r w:rsidR="00A1711F">
              <w:t xml:space="preserve"> </w:t>
            </w:r>
            <w:r w:rsidR="00A1711F" w:rsidRPr="00A1711F">
              <w:t>get_gl_account_numbers_data</w:t>
            </w:r>
          </w:p>
        </w:tc>
      </w:tr>
      <w:tr w:rsidR="00105954" w:rsidRPr="00514454" w:rsidTr="00E35CCA"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105954" w:rsidRDefault="00105954" w:rsidP="00E35CCA">
            <w:pPr>
              <w:pStyle w:val="BPC3Tableitems"/>
            </w:pPr>
            <w:r>
              <w:t>2.1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105954" w:rsidRDefault="00105954" w:rsidP="00E35CCA">
            <w:pPr>
              <w:pStyle w:val="BPC3Tableitems"/>
            </w:pPr>
            <w:r>
              <w:t>30.10.2017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105954" w:rsidRDefault="00105954" w:rsidP="00E35CCA">
            <w:pPr>
              <w:pStyle w:val="BPC3Tableitems"/>
            </w:pPr>
            <w:r>
              <w:t>Gyumyush D.</w:t>
            </w:r>
          </w:p>
        </w:tc>
        <w:tc>
          <w:tcPr>
            <w:tcW w:w="450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105954" w:rsidRDefault="00105954" w:rsidP="00E35CCA">
            <w:pPr>
              <w:pStyle w:val="BPC3Bodyafterheading"/>
              <w:jc w:val="left"/>
            </w:pPr>
            <w:r>
              <w:t xml:space="preserve">Added procedure of GL balancies for account </w:t>
            </w:r>
            <w:r w:rsidRPr="00A151D7">
              <w:t>get_account_gl_balancies</w:t>
            </w:r>
          </w:p>
        </w:tc>
      </w:tr>
      <w:tr w:rsidR="00D01B40" w:rsidRPr="00514454" w:rsidTr="00E35CCA"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D01B40" w:rsidRDefault="00D01B40" w:rsidP="00E35CCA">
            <w:pPr>
              <w:pStyle w:val="BPC3Tableitems"/>
            </w:pPr>
            <w:r>
              <w:t>2.2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D01B40" w:rsidRDefault="00D01B40" w:rsidP="00E35CCA">
            <w:pPr>
              <w:pStyle w:val="BPC3Tableitems"/>
            </w:pPr>
            <w:r>
              <w:t>17.11.2017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D01B40" w:rsidRDefault="00D01B40" w:rsidP="00E35CCA">
            <w:pPr>
              <w:pStyle w:val="BPC3Tableitems"/>
            </w:pPr>
            <w:r>
              <w:t>Gogolev I.</w:t>
            </w:r>
          </w:p>
        </w:tc>
        <w:tc>
          <w:tcPr>
            <w:tcW w:w="450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D01B40" w:rsidRDefault="00D01B40" w:rsidP="00E35CCA">
            <w:pPr>
              <w:pStyle w:val="BPC3Bodyafterheading"/>
              <w:jc w:val="left"/>
            </w:pPr>
            <w:r>
              <w:t>Corrected sections: 5.3, 5.3.3 and added new par. in 5.3</w:t>
            </w:r>
          </w:p>
        </w:tc>
      </w:tr>
      <w:tr w:rsidR="00D82A63" w:rsidRPr="00514454" w:rsidTr="00E35CCA"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D82A63" w:rsidRDefault="00D82A63" w:rsidP="00E35CCA">
            <w:pPr>
              <w:pStyle w:val="BPC3Tableitems"/>
            </w:pPr>
            <w:r>
              <w:t>2.3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D82A63" w:rsidRDefault="00D82A63" w:rsidP="00E35CCA">
            <w:pPr>
              <w:pStyle w:val="BPC3Tableitems"/>
            </w:pPr>
            <w:r>
              <w:t>21.11.2017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D82A63" w:rsidRDefault="00D82A63" w:rsidP="00E35CCA">
            <w:pPr>
              <w:pStyle w:val="BPC3Tableitems"/>
            </w:pPr>
            <w:r>
              <w:t>Gogolev I.</w:t>
            </w:r>
          </w:p>
        </w:tc>
        <w:tc>
          <w:tcPr>
            <w:tcW w:w="450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D82A63" w:rsidRDefault="00D82A63" w:rsidP="00E35CCA">
            <w:pPr>
              <w:pStyle w:val="BPC3Bodyafterheading"/>
              <w:jc w:val="left"/>
            </w:pPr>
            <w:r>
              <w:t>Actualization information of sections: 5.3.3 and 5.3.4</w:t>
            </w:r>
          </w:p>
        </w:tc>
      </w:tr>
      <w:tr w:rsidR="00A151D7" w:rsidRPr="00514454" w:rsidTr="0056260B"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A151D7" w:rsidRDefault="00A151D7" w:rsidP="003E0873">
            <w:pPr>
              <w:pStyle w:val="BPC3Tableitems"/>
            </w:pPr>
            <w:r>
              <w:t>2.</w:t>
            </w:r>
            <w:r w:rsidR="00D82A63">
              <w:t>4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A151D7" w:rsidRDefault="00D01B40">
            <w:pPr>
              <w:pStyle w:val="BPC3Tableitems"/>
            </w:pPr>
            <w:r>
              <w:t>2</w:t>
            </w:r>
            <w:r w:rsidR="00D82A63">
              <w:t>4</w:t>
            </w:r>
            <w:r w:rsidR="00105954">
              <w:t>.11</w:t>
            </w:r>
            <w:r w:rsidR="00A151D7">
              <w:t>.2017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A151D7" w:rsidRDefault="00105954" w:rsidP="003E0873">
            <w:pPr>
              <w:pStyle w:val="BPC3Tableitems"/>
            </w:pPr>
            <w:r>
              <w:t>Gogolev I</w:t>
            </w:r>
            <w:r w:rsidR="00A151D7">
              <w:t>.</w:t>
            </w:r>
          </w:p>
        </w:tc>
        <w:tc>
          <w:tcPr>
            <w:tcW w:w="450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A151D7" w:rsidRDefault="00D01B40">
            <w:pPr>
              <w:pStyle w:val="BPC3Bodyafterheading"/>
              <w:jc w:val="left"/>
            </w:pPr>
            <w:r>
              <w:t>Actualization</w:t>
            </w:r>
            <w:r w:rsidR="00105954">
              <w:t xml:space="preserve"> </w:t>
            </w:r>
            <w:r>
              <w:t xml:space="preserve">information of </w:t>
            </w:r>
            <w:r w:rsidR="00105954">
              <w:t>section: 5.3.3</w:t>
            </w:r>
          </w:p>
        </w:tc>
      </w:tr>
      <w:tr w:rsidR="009B0A35" w:rsidRPr="00514454" w:rsidTr="0056260B"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9B0A35" w:rsidRDefault="009B0A35" w:rsidP="003E0873">
            <w:pPr>
              <w:pStyle w:val="BPC3Tableitems"/>
            </w:pPr>
            <w:r>
              <w:t>2.5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9B0A35" w:rsidRDefault="009B0A35">
            <w:pPr>
              <w:pStyle w:val="BPC3Tableitems"/>
            </w:pPr>
            <w:r>
              <w:t>29.11.2017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9B0A35" w:rsidRDefault="009B0A35" w:rsidP="003E0873">
            <w:pPr>
              <w:pStyle w:val="BPC3Tableitems"/>
            </w:pPr>
            <w:r>
              <w:t>Gyumyush D.</w:t>
            </w:r>
          </w:p>
        </w:tc>
        <w:tc>
          <w:tcPr>
            <w:tcW w:w="450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9B0A35" w:rsidRDefault="009B0A35">
            <w:pPr>
              <w:pStyle w:val="BPC3Bodyafterheading"/>
              <w:jc w:val="left"/>
            </w:pPr>
            <w:r>
              <w:t>Added procedure receiving events cursor</w:t>
            </w:r>
          </w:p>
        </w:tc>
      </w:tr>
      <w:tr w:rsidR="00C1190D" w:rsidTr="00C1190D"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C1190D" w:rsidRDefault="00C1190D" w:rsidP="008C0EC0">
            <w:pPr>
              <w:pStyle w:val="BPC3Tableitems"/>
            </w:pPr>
            <w:r>
              <w:t>2.6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C1190D" w:rsidRDefault="00C1190D" w:rsidP="008C0EC0">
            <w:pPr>
              <w:pStyle w:val="BPC3Tableitems"/>
            </w:pPr>
            <w:r>
              <w:t>04.12.2017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C1190D" w:rsidRDefault="00C1190D" w:rsidP="008C0EC0">
            <w:pPr>
              <w:pStyle w:val="BPC3Tableitems"/>
            </w:pPr>
            <w:r>
              <w:t>Gogolev I.</w:t>
            </w:r>
          </w:p>
        </w:tc>
        <w:tc>
          <w:tcPr>
            <w:tcW w:w="450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C1190D" w:rsidRDefault="00C1190D" w:rsidP="008C0EC0">
            <w:pPr>
              <w:pStyle w:val="BPC3Bodyafterheading"/>
              <w:jc w:val="left"/>
            </w:pPr>
            <w:r>
              <w:t>Actualization name of procedure in section 5.3.4</w:t>
            </w:r>
          </w:p>
        </w:tc>
      </w:tr>
      <w:tr w:rsidR="00BF2B2C" w:rsidTr="00BF2B2C"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BF2B2C" w:rsidRDefault="00BF2B2C" w:rsidP="008C0EC0">
            <w:pPr>
              <w:pStyle w:val="BPC3Tableitems"/>
            </w:pPr>
            <w:r>
              <w:t>2.7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BF2B2C" w:rsidRDefault="00BF2B2C" w:rsidP="008C0EC0">
            <w:pPr>
              <w:pStyle w:val="BPC3Tableitems"/>
            </w:pPr>
            <w:r>
              <w:t>10.04.2018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BF2B2C" w:rsidRDefault="00BF2B2C" w:rsidP="008C0EC0">
            <w:pPr>
              <w:pStyle w:val="BPC3Tableitems"/>
            </w:pPr>
            <w:r>
              <w:t>Gogolev I.</w:t>
            </w:r>
          </w:p>
        </w:tc>
        <w:tc>
          <w:tcPr>
            <w:tcW w:w="450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BF2B2C" w:rsidRDefault="00BF2B2C" w:rsidP="008C0EC0">
            <w:pPr>
              <w:pStyle w:val="BPC3Bodyafterheading"/>
              <w:jc w:val="left"/>
            </w:pPr>
            <w:r>
              <w:t>Added operations section</w:t>
            </w:r>
          </w:p>
        </w:tc>
      </w:tr>
      <w:tr w:rsidR="00B127B3" w:rsidTr="00BF2B2C"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B127B3" w:rsidRDefault="00B127B3" w:rsidP="008C0EC0">
            <w:pPr>
              <w:pStyle w:val="BPC3Tableitems"/>
            </w:pPr>
            <w:r>
              <w:t>2.8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B127B3" w:rsidRDefault="00B127B3" w:rsidP="008C0EC0">
            <w:pPr>
              <w:pStyle w:val="BPC3Tableitems"/>
            </w:pPr>
            <w:r>
              <w:t>16.05.2018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B127B3" w:rsidRDefault="00B127B3" w:rsidP="008C0EC0">
            <w:pPr>
              <w:pStyle w:val="BPC3Tableitems"/>
            </w:pPr>
            <w:r>
              <w:t>Fomichev A.</w:t>
            </w:r>
          </w:p>
        </w:tc>
        <w:tc>
          <w:tcPr>
            <w:tcW w:w="450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B127B3" w:rsidRDefault="00765C7B" w:rsidP="008C0EC0">
            <w:pPr>
              <w:pStyle w:val="BPC3Bodyafterheading"/>
              <w:jc w:val="left"/>
            </w:pPr>
            <w:r>
              <w:t>Added payment orders section</w:t>
            </w:r>
          </w:p>
        </w:tc>
      </w:tr>
      <w:tr w:rsidR="005C0E82" w:rsidTr="00BF2B2C"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5C0E82" w:rsidRDefault="005C0E82" w:rsidP="008C0EC0">
            <w:pPr>
              <w:pStyle w:val="BPC3Tableitems"/>
            </w:pPr>
            <w:r>
              <w:t>2.9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5C0E82" w:rsidRDefault="005C0E82" w:rsidP="008C0EC0">
            <w:pPr>
              <w:pStyle w:val="BPC3Tableitems"/>
            </w:pPr>
            <w:r>
              <w:t>16.06.2018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5C0E82" w:rsidRDefault="005C0E82" w:rsidP="008C0EC0">
            <w:pPr>
              <w:pStyle w:val="BPC3Tableitems"/>
            </w:pPr>
            <w:r>
              <w:t>Pestryakov D.</w:t>
            </w:r>
          </w:p>
        </w:tc>
        <w:tc>
          <w:tcPr>
            <w:tcW w:w="450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5C0E82" w:rsidRDefault="005C0E82" w:rsidP="008C0EC0">
            <w:pPr>
              <w:pStyle w:val="BPC3Bodyafterheading"/>
              <w:jc w:val="left"/>
            </w:pPr>
            <w:r>
              <w:t xml:space="preserve">Methods </w:t>
            </w:r>
            <w:r w:rsidRPr="005C0E82">
              <w:t>add_customer</w:t>
            </w:r>
            <w:r>
              <w:t xml:space="preserve">, </w:t>
            </w:r>
            <w:r w:rsidRPr="005C0E82">
              <w:t>add_contract</w:t>
            </w:r>
            <w:r>
              <w:t xml:space="preserve">, </w:t>
            </w:r>
            <w:r w:rsidRPr="005C0E82">
              <w:t>set_service_object</w:t>
            </w:r>
            <w:r>
              <w:t xml:space="preserve">, </w:t>
            </w:r>
            <w:r w:rsidRPr="005C0E82">
              <w:t>create_cardholder</w:t>
            </w:r>
            <w:r>
              <w:t xml:space="preserve">, </w:t>
            </w:r>
            <w:r w:rsidRPr="005C0E82">
              <w:t>issue_card</w:t>
            </w:r>
            <w:r>
              <w:t xml:space="preserve">, </w:t>
            </w:r>
            <w:r w:rsidRPr="005C0E82">
              <w:t>reissue_card</w:t>
            </w:r>
            <w:r>
              <w:t xml:space="preserve">, </w:t>
            </w:r>
            <w:r w:rsidRPr="005C0E82">
              <w:t>create_account</w:t>
            </w:r>
            <w:r>
              <w:t xml:space="preserve">, </w:t>
            </w:r>
            <w:r w:rsidRPr="005C0E82">
              <w:t>add_account_object</w:t>
            </w:r>
            <w:r>
              <w:t xml:space="preserve">, </w:t>
            </w:r>
            <w:r w:rsidRPr="005C0E82">
              <w:t>set_flexible_value</w:t>
            </w:r>
            <w:r>
              <w:t xml:space="preserve">, </w:t>
            </w:r>
            <w:r w:rsidRPr="005C0E82">
              <w:t>add_person</w:t>
            </w:r>
          </w:p>
        </w:tc>
      </w:tr>
      <w:tr w:rsidR="002705BB" w:rsidTr="00BF2B2C"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2705BB" w:rsidRDefault="002705BB" w:rsidP="008C0EC0">
            <w:pPr>
              <w:pStyle w:val="BPC3Tableitems"/>
            </w:pPr>
            <w:r>
              <w:t>2.10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2705BB" w:rsidRDefault="002705BB" w:rsidP="00CF2406">
            <w:pPr>
              <w:pStyle w:val="BPC3Tableitems"/>
            </w:pPr>
            <w:r>
              <w:t>1</w:t>
            </w:r>
            <w:r w:rsidR="00CF2406">
              <w:t>7</w:t>
            </w:r>
            <w:r>
              <w:t>.08.2018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2705BB" w:rsidRDefault="002705BB" w:rsidP="008C0EC0">
            <w:pPr>
              <w:pStyle w:val="BPC3Tableitems"/>
            </w:pPr>
            <w:r>
              <w:t>Mikhailov V.</w:t>
            </w:r>
          </w:p>
        </w:tc>
        <w:tc>
          <w:tcPr>
            <w:tcW w:w="450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2705BB" w:rsidRDefault="002705BB" w:rsidP="002705BB">
            <w:pPr>
              <w:pStyle w:val="BPC3Bodyafterheading"/>
              <w:jc w:val="left"/>
            </w:pPr>
            <w:r>
              <w:t>Added overload methods set_is_settle</w:t>
            </w:r>
            <w:r w:rsidR="00CF2406">
              <w:t>d of setting flag is_settled</w:t>
            </w:r>
            <w:r>
              <w:t xml:space="preserve"> and creation of event </w:t>
            </w:r>
            <w:r>
              <w:lastRenderedPageBreak/>
              <w:t>EVNT0362.</w:t>
            </w:r>
          </w:p>
        </w:tc>
      </w:tr>
      <w:tr w:rsidR="006559AB" w:rsidTr="00BF2B2C"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6559AB" w:rsidRDefault="006559AB" w:rsidP="008C0EC0">
            <w:pPr>
              <w:pStyle w:val="BPC3Tableitems"/>
            </w:pPr>
            <w:r>
              <w:lastRenderedPageBreak/>
              <w:t>2.11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6559AB" w:rsidRDefault="006559AB" w:rsidP="00CF2406">
            <w:pPr>
              <w:pStyle w:val="BPC3Tableitems"/>
            </w:pPr>
            <w:r>
              <w:t>03.09.2018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6559AB" w:rsidRDefault="006559AB" w:rsidP="008C0EC0">
            <w:pPr>
              <w:pStyle w:val="BPC3Tableitems"/>
            </w:pPr>
            <w:r>
              <w:t>Pestryakov D.</w:t>
            </w:r>
          </w:p>
        </w:tc>
        <w:tc>
          <w:tcPr>
            <w:tcW w:w="450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6559AB" w:rsidRDefault="00980E8A" w:rsidP="002705BB">
            <w:pPr>
              <w:pStyle w:val="BPC3Bodyafterheading"/>
              <w:jc w:val="left"/>
            </w:pPr>
            <w:r w:rsidRPr="00980E8A">
              <w:t>Methods added: get_object_flexible_data, get_object_notes, get_payment_order, get_opr_entries,</w:t>
            </w:r>
            <w:r w:rsidR="00E73408">
              <w:t xml:space="preserve"> get_opr_clearing_data, get_</w:t>
            </w:r>
            <w:r w:rsidRPr="00980E8A">
              <w:t>auth_tag_values, get_opr_participants, get_opr_additional_amount</w:t>
            </w:r>
            <w:r w:rsidR="009A0E28">
              <w:t xml:space="preserve">, </w:t>
            </w:r>
            <w:r w:rsidR="009A0E28" w:rsidRPr="009A0E28">
              <w:t>get_operations</w:t>
            </w:r>
          </w:p>
        </w:tc>
      </w:tr>
      <w:tr w:rsidR="006673A2" w:rsidTr="00BF2B2C"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6673A2" w:rsidRDefault="006673A2" w:rsidP="008C0EC0">
            <w:pPr>
              <w:pStyle w:val="BPC3Tableitems"/>
            </w:pPr>
            <w:r>
              <w:t>2.12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6673A2" w:rsidRDefault="006673A2" w:rsidP="00CF2406">
            <w:pPr>
              <w:pStyle w:val="BPC3Tableitems"/>
            </w:pPr>
            <w:r>
              <w:t>01.10.2018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6673A2" w:rsidRDefault="006673A2" w:rsidP="008C0EC0">
            <w:pPr>
              <w:pStyle w:val="BPC3Tableitems"/>
            </w:pPr>
            <w:r>
              <w:t>Pestryakov D.</w:t>
            </w:r>
          </w:p>
        </w:tc>
        <w:tc>
          <w:tcPr>
            <w:tcW w:w="450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6673A2" w:rsidRPr="00980E8A" w:rsidRDefault="006673A2" w:rsidP="002705BB">
            <w:pPr>
              <w:pStyle w:val="BPC3Bodyafterheading"/>
              <w:jc w:val="left"/>
            </w:pPr>
            <w:r>
              <w:t>Language is added to get_object_notes</w:t>
            </w:r>
          </w:p>
        </w:tc>
      </w:tr>
      <w:tr w:rsidR="00D84AA9" w:rsidTr="00BF2B2C"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D84AA9" w:rsidRDefault="00D84AA9" w:rsidP="008C0EC0">
            <w:pPr>
              <w:pStyle w:val="BPC3Tableitems"/>
            </w:pPr>
            <w:r>
              <w:t>2.13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D84AA9" w:rsidRDefault="00D84AA9" w:rsidP="00CF2406">
            <w:pPr>
              <w:pStyle w:val="BPC3Tableitems"/>
            </w:pPr>
            <w:r>
              <w:t>24.12.2018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D84AA9" w:rsidRDefault="00D84AA9" w:rsidP="008C0EC0">
            <w:pPr>
              <w:pStyle w:val="BPC3Tableitems"/>
            </w:pPr>
            <w:r>
              <w:t>Nick S.</w:t>
            </w:r>
          </w:p>
        </w:tc>
        <w:tc>
          <w:tcPr>
            <w:tcW w:w="450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auto"/>
            <w:vAlign w:val="center"/>
          </w:tcPr>
          <w:p w:rsidR="00D84AA9" w:rsidRDefault="00D84AA9" w:rsidP="002705BB">
            <w:pPr>
              <w:pStyle w:val="BPC3Bodyafterheading"/>
              <w:jc w:val="left"/>
            </w:pPr>
            <w:r w:rsidRPr="00D84AA9">
              <w:t>sttl_flag_date is addded</w:t>
            </w:r>
          </w:p>
        </w:tc>
      </w:tr>
    </w:tbl>
    <w:p w:rsidR="005A1451" w:rsidRDefault="005A1451" w:rsidP="00CA593A">
      <w:pPr>
        <w:pStyle w:val="BPC3Bodyafterheading"/>
      </w:pPr>
    </w:p>
    <w:p w:rsidR="00677448" w:rsidRPr="00452B0A" w:rsidRDefault="00677448" w:rsidP="00677448">
      <w:pPr>
        <w:pStyle w:val="BPC3Heading2"/>
      </w:pPr>
      <w:bookmarkStart w:id="6" w:name="_Toc377645732"/>
      <w:bookmarkStart w:id="7" w:name="_Toc383426714"/>
      <w:bookmarkStart w:id="8" w:name="_Toc514250021"/>
      <w:r w:rsidRPr="00452B0A">
        <w:t>Document purpose</w:t>
      </w:r>
      <w:bookmarkEnd w:id="6"/>
      <w:bookmarkEnd w:id="7"/>
      <w:bookmarkEnd w:id="8"/>
    </w:p>
    <w:p w:rsidR="00677448" w:rsidRDefault="00677448" w:rsidP="00D26CB0">
      <w:pPr>
        <w:pStyle w:val="BPC3Bodyafterheading"/>
        <w:rPr>
          <w:rFonts w:cs="Calibri"/>
        </w:rPr>
      </w:pPr>
      <w:r>
        <w:t xml:space="preserve">SmartVista </w:t>
      </w:r>
      <w:r w:rsidR="007C04C0">
        <w:t>API Interaction</w:t>
      </w:r>
      <w:r w:rsidR="009806E5">
        <w:t xml:space="preserve"> Protocol </w:t>
      </w:r>
      <w:r>
        <w:t xml:space="preserve">is a reference manual for developers who are implementing </w:t>
      </w:r>
      <w:r w:rsidRPr="009D0A18">
        <w:t>API</w:t>
      </w:r>
      <w:r>
        <w:t xml:space="preserve"> of the SmartVista solution. This document is written for internal use of BPC and BPC Customers developers. </w:t>
      </w:r>
      <w:r w:rsidRPr="00110F26">
        <w:t xml:space="preserve">The document describes the content and </w:t>
      </w:r>
      <w:r>
        <w:t xml:space="preserve">the </w:t>
      </w:r>
      <w:r w:rsidRPr="00110F26">
        <w:t xml:space="preserve">structure of the </w:t>
      </w:r>
      <w:r>
        <w:t>API</w:t>
      </w:r>
      <w:r w:rsidRPr="00110F26">
        <w:t>.</w:t>
      </w:r>
    </w:p>
    <w:p w:rsidR="00B6111D" w:rsidRDefault="00B6111D" w:rsidP="00677448">
      <w:pPr>
        <w:pStyle w:val="BPC3Bodyafterheading"/>
      </w:pPr>
    </w:p>
    <w:p w:rsidR="00677448" w:rsidRDefault="00677448" w:rsidP="00677448">
      <w:pPr>
        <w:pStyle w:val="BPC3Heading1"/>
      </w:pPr>
      <w:bookmarkStart w:id="9" w:name="_Toc377645733"/>
      <w:bookmarkStart w:id="10" w:name="_Toc383426715"/>
      <w:bookmarkStart w:id="11" w:name="_Toc514250022"/>
      <w:r>
        <w:t xml:space="preserve">SMARTVISTA </w:t>
      </w:r>
      <w:r w:rsidR="00D26CB0">
        <w:t>API INTERACTION</w:t>
      </w:r>
      <w:r>
        <w:t xml:space="preserve"> OVERVIEW</w:t>
      </w:r>
      <w:bookmarkEnd w:id="9"/>
      <w:bookmarkEnd w:id="10"/>
      <w:bookmarkEnd w:id="11"/>
    </w:p>
    <w:p w:rsidR="00677448" w:rsidRPr="00452B0A" w:rsidRDefault="00677448" w:rsidP="00677448">
      <w:pPr>
        <w:pStyle w:val="BPC3Heading2"/>
      </w:pPr>
      <w:bookmarkStart w:id="12" w:name="_Toc377645734"/>
      <w:bookmarkStart w:id="13" w:name="_Toc383426716"/>
      <w:bookmarkStart w:id="14" w:name="_Toc514250023"/>
      <w:r w:rsidRPr="00452B0A">
        <w:t>General concepts</w:t>
      </w:r>
      <w:bookmarkEnd w:id="12"/>
      <w:bookmarkEnd w:id="13"/>
      <w:bookmarkEnd w:id="14"/>
    </w:p>
    <w:p w:rsidR="00677448" w:rsidRDefault="00677448" w:rsidP="00677448">
      <w:pPr>
        <w:pStyle w:val="BPC3Bodyafterheading"/>
      </w:pPr>
      <w:r>
        <w:t xml:space="preserve">SmartVista </w:t>
      </w:r>
      <w:r w:rsidR="001C7381">
        <w:t>API Interaction</w:t>
      </w:r>
      <w:r>
        <w:t xml:space="preserve"> </w:t>
      </w:r>
      <w:r w:rsidR="00D55679">
        <w:t>Protocol</w:t>
      </w:r>
      <w:r>
        <w:t xml:space="preserve"> (</w:t>
      </w:r>
      <w:r w:rsidR="008761EE">
        <w:t>API</w:t>
      </w:r>
      <w:r>
        <w:t xml:space="preserve"> hereafter) </w:t>
      </w:r>
      <w:r w:rsidR="00B51B0D" w:rsidRPr="00B51B0D">
        <w:t>provides a description of the</w:t>
      </w:r>
      <w:r w:rsidR="008761EE">
        <w:t xml:space="preserve"> procedures, functions and</w:t>
      </w:r>
      <w:r w:rsidR="00B51B0D" w:rsidRPr="00B51B0D">
        <w:t xml:space="preserve"> </w:t>
      </w:r>
      <w:r w:rsidR="008761EE">
        <w:t>data</w:t>
      </w:r>
      <w:r w:rsidR="00B51B0D" w:rsidRPr="00B51B0D">
        <w:t xml:space="preserve"> formats </w:t>
      </w:r>
      <w:r w:rsidR="00AC103B">
        <w:t>provided developers an access to</w:t>
      </w:r>
      <w:r w:rsidR="00DD59A7">
        <w:t xml:space="preserve"> the</w:t>
      </w:r>
      <w:r w:rsidR="00AC103B">
        <w:t xml:space="preserve"> DB </w:t>
      </w:r>
      <w:r w:rsidR="00363086">
        <w:t>infrastructure</w:t>
      </w:r>
      <w:r w:rsidR="00B51B0D" w:rsidRPr="00B51B0D">
        <w:t>.</w:t>
      </w:r>
      <w:bookmarkStart w:id="15" w:name="_Toc377645736"/>
      <w:r>
        <w:t xml:space="preserve"> </w:t>
      </w:r>
    </w:p>
    <w:p w:rsidR="00677448" w:rsidRPr="00930DE7" w:rsidRDefault="0034080E" w:rsidP="00677448">
      <w:pPr>
        <w:pStyle w:val="BPC3Heading1"/>
      </w:pPr>
      <w:bookmarkStart w:id="16" w:name="_Toc514250024"/>
      <w:bookmarkStart w:id="17" w:name="_Toc377645740"/>
      <w:bookmarkEnd w:id="15"/>
      <w:r>
        <w:t>CUSTOMERS</w:t>
      </w:r>
      <w:bookmarkEnd w:id="16"/>
    </w:p>
    <w:p w:rsidR="00677448" w:rsidRPr="00452B0A" w:rsidRDefault="00677448" w:rsidP="00677448">
      <w:pPr>
        <w:pStyle w:val="BPC3Heading2"/>
      </w:pPr>
      <w:bookmarkStart w:id="18" w:name="_Toc383426719"/>
      <w:bookmarkStart w:id="19" w:name="_Toc514250025"/>
      <w:r>
        <w:t>Overview</w:t>
      </w:r>
      <w:bookmarkEnd w:id="18"/>
      <w:bookmarkEnd w:id="19"/>
    </w:p>
    <w:p w:rsidR="00677448" w:rsidRDefault="00ED74DF" w:rsidP="007F6EFC">
      <w:pPr>
        <w:pStyle w:val="BPC3Bodyafterheading"/>
        <w:rPr>
          <w:color w:val="000000"/>
          <w:lang w:eastAsia="ru-RU"/>
        </w:rPr>
      </w:pPr>
      <w:r>
        <w:t>Following methods provide API for work with customer entities and theirs data</w:t>
      </w:r>
      <w:r w:rsidR="00677448" w:rsidRPr="002128EB">
        <w:rPr>
          <w:rStyle w:val="longtext"/>
          <w:rFonts w:asciiTheme="minorHAnsi" w:hAnsiTheme="minorHAnsi" w:cstheme="minorHAnsi"/>
          <w:lang w:val="en"/>
        </w:rPr>
        <w:t xml:space="preserve">. </w:t>
      </w:r>
      <w:r w:rsidR="00036744">
        <w:rPr>
          <w:rStyle w:val="longtext"/>
          <w:rFonts w:asciiTheme="minorHAnsi" w:hAnsiTheme="minorHAnsi" w:cstheme="minorHAnsi"/>
          <w:lang w:val="en"/>
        </w:rPr>
        <w:t>Procedures, functions, data structures are described below.</w:t>
      </w:r>
    </w:p>
    <w:p w:rsidR="00BC4F63" w:rsidRPr="00294896" w:rsidRDefault="00BC4F63" w:rsidP="00BC4F63">
      <w:pPr>
        <w:pStyle w:val="BPC3Heading2"/>
      </w:pPr>
      <w:bookmarkStart w:id="20" w:name="_Toc394573890"/>
      <w:bookmarkStart w:id="21" w:name="_Toc514250026"/>
      <w:r w:rsidRPr="00294896">
        <w:t>References</w:t>
      </w:r>
      <w:bookmarkEnd w:id="20"/>
      <w:bookmarkEnd w:id="21"/>
    </w:p>
    <w:p w:rsidR="00BC4F63" w:rsidRPr="00F870A8" w:rsidRDefault="00DF282B" w:rsidP="00BC4F63">
      <w:pPr>
        <w:rPr>
          <w:rFonts w:asciiTheme="minorHAnsi" w:hAnsiTheme="minorHAnsi"/>
        </w:rPr>
      </w:pPr>
      <w:bookmarkStart w:id="22" w:name="_Toc377486144"/>
      <w:r>
        <w:rPr>
          <w:rFonts w:asciiTheme="minorHAnsi" w:hAnsiTheme="minorHAnsi"/>
        </w:rPr>
        <w:t>Procedures are placed in packages</w:t>
      </w:r>
      <w:r w:rsidR="009C7616">
        <w:rPr>
          <w:rFonts w:asciiTheme="minorHAnsi" w:hAnsiTheme="minorHAnsi"/>
        </w:rPr>
        <w:t>:</w:t>
      </w:r>
    </w:p>
    <w:bookmarkEnd w:id="22"/>
    <w:p w:rsidR="00BC4F63" w:rsidRPr="00C70DD4" w:rsidRDefault="00BC4F63" w:rsidP="00C70DD4">
      <w:pPr>
        <w:rPr>
          <w:rFonts w:asciiTheme="minorHAnsi" w:hAnsiTheme="minorHAnsi"/>
        </w:rPr>
      </w:pPr>
    </w:p>
    <w:p w:rsidR="00BC4F63" w:rsidRPr="00C70DD4" w:rsidRDefault="0034080E" w:rsidP="00C70DD4">
      <w:pPr>
        <w:rPr>
          <w:rFonts w:asciiTheme="minorHAnsi" w:hAnsiTheme="minorHAnsi"/>
        </w:rPr>
      </w:pPr>
      <w:r w:rsidRPr="0034080E">
        <w:rPr>
          <w:rFonts w:asciiTheme="minorHAnsi" w:hAnsiTheme="minorHAnsi"/>
        </w:rPr>
        <w:t>gui_api_external_pkg</w:t>
      </w:r>
    </w:p>
    <w:p w:rsidR="00677448" w:rsidRPr="00452B0A" w:rsidRDefault="00677448" w:rsidP="00677448">
      <w:pPr>
        <w:pStyle w:val="BPC3Heading2"/>
      </w:pPr>
      <w:bookmarkStart w:id="23" w:name="_Toc367983155"/>
      <w:bookmarkStart w:id="24" w:name="_Toc378599842"/>
      <w:bookmarkStart w:id="25" w:name="_Toc383426720"/>
      <w:bookmarkStart w:id="26" w:name="_Toc514250027"/>
      <w:r w:rsidRPr="000D67F3">
        <w:lastRenderedPageBreak/>
        <w:t>List</w:t>
      </w:r>
      <w:r w:rsidRPr="00452B0A">
        <w:t xml:space="preserve"> of </w:t>
      </w:r>
      <w:bookmarkEnd w:id="23"/>
      <w:bookmarkEnd w:id="24"/>
      <w:bookmarkEnd w:id="25"/>
      <w:r w:rsidR="00024543">
        <w:t>PROCEDURES</w:t>
      </w:r>
      <w:bookmarkEnd w:id="26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2977"/>
        <w:gridCol w:w="851"/>
        <w:gridCol w:w="3118"/>
      </w:tblGrid>
      <w:tr w:rsidR="004853FA" w:rsidRPr="002F6979" w:rsidTr="00AA2B21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:rsidR="004853FA" w:rsidRPr="002F6979" w:rsidRDefault="004853FA" w:rsidP="00677448">
            <w:pPr>
              <w:pStyle w:val="BPC3Tableheadings"/>
            </w:pPr>
            <w:r>
              <w:t>Package</w:t>
            </w:r>
          </w:p>
        </w:tc>
        <w:tc>
          <w:tcPr>
            <w:tcW w:w="2977" w:type="dxa"/>
            <w:shd w:val="clear" w:color="auto" w:fill="C5E2FF"/>
          </w:tcPr>
          <w:p w:rsidR="004853FA" w:rsidRPr="002F6979" w:rsidRDefault="004853FA" w:rsidP="00677448">
            <w:pPr>
              <w:pStyle w:val="BPC3Tableheadings"/>
            </w:pPr>
            <w:r>
              <w:t>Name</w:t>
            </w:r>
          </w:p>
        </w:tc>
        <w:tc>
          <w:tcPr>
            <w:tcW w:w="851" w:type="dxa"/>
            <w:shd w:val="clear" w:color="auto" w:fill="C5E2FF"/>
          </w:tcPr>
          <w:p w:rsidR="004853FA" w:rsidRPr="002F6979" w:rsidRDefault="004853FA" w:rsidP="00677448">
            <w:pPr>
              <w:pStyle w:val="BPC3Tableheadings"/>
            </w:pPr>
            <w:r>
              <w:t>Type</w:t>
            </w:r>
          </w:p>
        </w:tc>
        <w:tc>
          <w:tcPr>
            <w:tcW w:w="3118" w:type="dxa"/>
            <w:shd w:val="clear" w:color="auto" w:fill="C5E2FF"/>
          </w:tcPr>
          <w:p w:rsidR="004853FA" w:rsidRPr="002F6979" w:rsidRDefault="004853FA" w:rsidP="00677448">
            <w:pPr>
              <w:pStyle w:val="BPC3Tableheadings"/>
            </w:pPr>
            <w:r w:rsidRPr="002F6979">
              <w:t>Description</w:t>
            </w:r>
          </w:p>
        </w:tc>
      </w:tr>
      <w:tr w:rsidR="004763CC" w:rsidRPr="00CB2123" w:rsidTr="00AA2B21">
        <w:trPr>
          <w:trHeight w:val="135"/>
        </w:trPr>
        <w:tc>
          <w:tcPr>
            <w:tcW w:w="2268" w:type="dxa"/>
          </w:tcPr>
          <w:p w:rsidR="004763CC" w:rsidRPr="0034080E" w:rsidRDefault="004763CC" w:rsidP="00400B30">
            <w:pPr>
              <w:pStyle w:val="BPC3Tableitems"/>
              <w:rPr>
                <w:sz w:val="22"/>
                <w:szCs w:val="22"/>
              </w:rPr>
            </w:pPr>
            <w:r w:rsidRPr="0034080E">
              <w:rPr>
                <w:sz w:val="22"/>
                <w:szCs w:val="22"/>
              </w:rPr>
              <w:t>gui_api_external_pkg</w:t>
            </w:r>
          </w:p>
        </w:tc>
        <w:tc>
          <w:tcPr>
            <w:tcW w:w="2977" w:type="dxa"/>
          </w:tcPr>
          <w:p w:rsidR="004763CC" w:rsidRPr="0034080E" w:rsidRDefault="004763CC" w:rsidP="00400B30">
            <w:pPr>
              <w:pStyle w:val="BPC3Tableitems"/>
              <w:rPr>
                <w:sz w:val="22"/>
                <w:szCs w:val="22"/>
              </w:rPr>
            </w:pPr>
            <w:r w:rsidRPr="0034080E">
              <w:rPr>
                <w:sz w:val="22"/>
                <w:szCs w:val="22"/>
              </w:rPr>
              <w:t>get_customer_list</w:t>
            </w:r>
          </w:p>
        </w:tc>
        <w:tc>
          <w:tcPr>
            <w:tcW w:w="851" w:type="dxa"/>
          </w:tcPr>
          <w:p w:rsidR="004763CC" w:rsidRDefault="004763C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118" w:type="dxa"/>
          </w:tcPr>
          <w:p w:rsidR="004763CC" w:rsidRPr="0034080E" w:rsidRDefault="004763C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count of record and ref_cursor</w:t>
            </w:r>
          </w:p>
        </w:tc>
      </w:tr>
      <w:tr w:rsidR="004763CC" w:rsidRPr="00CB2123" w:rsidTr="00AA2B21">
        <w:trPr>
          <w:trHeight w:val="135"/>
        </w:trPr>
        <w:tc>
          <w:tcPr>
            <w:tcW w:w="2268" w:type="dxa"/>
          </w:tcPr>
          <w:p w:rsidR="004763CC" w:rsidRPr="0034080E" w:rsidRDefault="004763CC" w:rsidP="00400B30">
            <w:pPr>
              <w:pStyle w:val="BPC3Tableitems"/>
              <w:rPr>
                <w:sz w:val="22"/>
                <w:szCs w:val="22"/>
              </w:rPr>
            </w:pPr>
            <w:r w:rsidRPr="0034080E">
              <w:rPr>
                <w:sz w:val="22"/>
                <w:szCs w:val="22"/>
              </w:rPr>
              <w:t>gui_api_external_pkg</w:t>
            </w:r>
          </w:p>
        </w:tc>
        <w:tc>
          <w:tcPr>
            <w:tcW w:w="2977" w:type="dxa"/>
          </w:tcPr>
          <w:p w:rsidR="004763CC" w:rsidRPr="0034080E" w:rsidRDefault="004763CC" w:rsidP="00400B30">
            <w:pPr>
              <w:pStyle w:val="BPC3Tableitems"/>
              <w:rPr>
                <w:sz w:val="22"/>
                <w:szCs w:val="22"/>
              </w:rPr>
            </w:pPr>
            <w:r w:rsidRPr="00545171">
              <w:rPr>
                <w:sz w:val="22"/>
                <w:szCs w:val="22"/>
              </w:rPr>
              <w:t>get_first_customer_id</w:t>
            </w:r>
          </w:p>
        </w:tc>
        <w:tc>
          <w:tcPr>
            <w:tcW w:w="851" w:type="dxa"/>
          </w:tcPr>
          <w:p w:rsidR="004763CC" w:rsidRDefault="004763C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</w:t>
            </w:r>
          </w:p>
        </w:tc>
        <w:tc>
          <w:tcPr>
            <w:tcW w:w="3118" w:type="dxa"/>
          </w:tcPr>
          <w:p w:rsidR="004763CC" w:rsidRPr="0034080E" w:rsidRDefault="004763CC" w:rsidP="00400B30">
            <w:pPr>
              <w:pStyle w:val="BPC3Tableitems"/>
              <w:rPr>
                <w:sz w:val="22"/>
                <w:szCs w:val="22"/>
              </w:rPr>
            </w:pPr>
            <w:r w:rsidRPr="00691C55">
              <w:rPr>
                <w:sz w:val="22"/>
                <w:szCs w:val="22"/>
              </w:rPr>
              <w:t>Returning id of the first customer which was find</w:t>
            </w:r>
          </w:p>
        </w:tc>
      </w:tr>
      <w:tr w:rsidR="004763CC" w:rsidRPr="00CB2123" w:rsidTr="00AA2B21">
        <w:trPr>
          <w:trHeight w:val="135"/>
        </w:trPr>
        <w:tc>
          <w:tcPr>
            <w:tcW w:w="2268" w:type="dxa"/>
          </w:tcPr>
          <w:p w:rsidR="004763CC" w:rsidRPr="0034080E" w:rsidRDefault="004763CC" w:rsidP="00400B30">
            <w:pPr>
              <w:pStyle w:val="BPC3Tableitems"/>
              <w:rPr>
                <w:sz w:val="22"/>
                <w:szCs w:val="22"/>
              </w:rPr>
            </w:pPr>
            <w:r w:rsidRPr="0034080E">
              <w:rPr>
                <w:sz w:val="22"/>
                <w:szCs w:val="22"/>
              </w:rPr>
              <w:t>gui_api_external_pkg</w:t>
            </w:r>
          </w:p>
        </w:tc>
        <w:tc>
          <w:tcPr>
            <w:tcW w:w="2977" w:type="dxa"/>
          </w:tcPr>
          <w:p w:rsidR="004763CC" w:rsidRPr="0034080E" w:rsidRDefault="004763CC" w:rsidP="00400B30">
            <w:pPr>
              <w:pStyle w:val="BPC3Tableitems"/>
              <w:rPr>
                <w:sz w:val="22"/>
                <w:szCs w:val="22"/>
              </w:rPr>
            </w:pPr>
            <w:r w:rsidRPr="00610008">
              <w:rPr>
                <w:sz w:val="22"/>
                <w:szCs w:val="22"/>
              </w:rPr>
              <w:t>get_main_customer_info</w:t>
            </w:r>
          </w:p>
        </w:tc>
        <w:tc>
          <w:tcPr>
            <w:tcW w:w="851" w:type="dxa"/>
          </w:tcPr>
          <w:p w:rsidR="004763CC" w:rsidRDefault="004763C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118" w:type="dxa"/>
          </w:tcPr>
          <w:p w:rsidR="004763CC" w:rsidRPr="0034080E" w:rsidRDefault="004763C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count of record and ref_cursor</w:t>
            </w:r>
          </w:p>
        </w:tc>
      </w:tr>
      <w:tr w:rsidR="00AA2B21" w:rsidRPr="00CB2123" w:rsidTr="00AA2B21">
        <w:trPr>
          <w:trHeight w:val="135"/>
        </w:trPr>
        <w:tc>
          <w:tcPr>
            <w:tcW w:w="2268" w:type="dxa"/>
          </w:tcPr>
          <w:p w:rsidR="00AA2B21" w:rsidRPr="0034080E" w:rsidRDefault="00AA2B21" w:rsidP="00691DAE">
            <w:pPr>
              <w:pStyle w:val="BPC3Tableitems"/>
              <w:rPr>
                <w:sz w:val="22"/>
                <w:szCs w:val="22"/>
              </w:rPr>
            </w:pPr>
            <w:r w:rsidRPr="0034080E">
              <w:rPr>
                <w:sz w:val="22"/>
                <w:szCs w:val="22"/>
              </w:rPr>
              <w:t>gui_api_external_pkg</w:t>
            </w:r>
          </w:p>
        </w:tc>
        <w:tc>
          <w:tcPr>
            <w:tcW w:w="2977" w:type="dxa"/>
          </w:tcPr>
          <w:p w:rsidR="00AA2B21" w:rsidRPr="00610008" w:rsidRDefault="00AA2B21" w:rsidP="00691DAE">
            <w:pPr>
              <w:pStyle w:val="BPC3Tableitems"/>
              <w:rPr>
                <w:sz w:val="22"/>
                <w:szCs w:val="22"/>
              </w:rPr>
            </w:pPr>
            <w:r w:rsidRPr="00400B30">
              <w:rPr>
                <w:sz w:val="22"/>
                <w:szCs w:val="22"/>
              </w:rPr>
              <w:t>get_customer_limit_info</w:t>
            </w:r>
          </w:p>
        </w:tc>
        <w:tc>
          <w:tcPr>
            <w:tcW w:w="851" w:type="dxa"/>
          </w:tcPr>
          <w:p w:rsidR="00AA2B21" w:rsidRDefault="00AA2B21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118" w:type="dxa"/>
          </w:tcPr>
          <w:p w:rsidR="00AA2B21" w:rsidRDefault="00AA2B21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count of record and ref_cursor</w:t>
            </w:r>
          </w:p>
        </w:tc>
      </w:tr>
      <w:tr w:rsidR="00AA2B21" w:rsidRPr="00CB2123" w:rsidTr="00AA2B21">
        <w:trPr>
          <w:trHeight w:val="135"/>
        </w:trPr>
        <w:tc>
          <w:tcPr>
            <w:tcW w:w="2268" w:type="dxa"/>
          </w:tcPr>
          <w:p w:rsidR="00AA2B21" w:rsidRPr="0034080E" w:rsidRDefault="00AA2B21" w:rsidP="00691DAE">
            <w:pPr>
              <w:pStyle w:val="BPC3Tableitems"/>
              <w:rPr>
                <w:sz w:val="22"/>
                <w:szCs w:val="22"/>
              </w:rPr>
            </w:pPr>
            <w:r w:rsidRPr="0034080E">
              <w:rPr>
                <w:sz w:val="22"/>
                <w:szCs w:val="22"/>
              </w:rPr>
              <w:t>gui_api_external_pkg</w:t>
            </w:r>
          </w:p>
        </w:tc>
        <w:tc>
          <w:tcPr>
            <w:tcW w:w="2977" w:type="dxa"/>
          </w:tcPr>
          <w:p w:rsidR="00AA2B21" w:rsidRPr="00610008" w:rsidRDefault="00AA2B21" w:rsidP="00691DAE">
            <w:pPr>
              <w:pStyle w:val="BPC3Tableitems"/>
              <w:rPr>
                <w:sz w:val="22"/>
                <w:szCs w:val="22"/>
              </w:rPr>
            </w:pPr>
            <w:r w:rsidRPr="00AA2B21">
              <w:rPr>
                <w:sz w:val="22"/>
                <w:szCs w:val="22"/>
              </w:rPr>
              <w:t>get_contacts_customer_info</w:t>
            </w:r>
          </w:p>
        </w:tc>
        <w:tc>
          <w:tcPr>
            <w:tcW w:w="851" w:type="dxa"/>
          </w:tcPr>
          <w:p w:rsidR="00AA2B21" w:rsidRDefault="00AA2B21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118" w:type="dxa"/>
          </w:tcPr>
          <w:p w:rsidR="00AA2B21" w:rsidRDefault="00AA2B21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count of record and ref_cursor</w:t>
            </w:r>
          </w:p>
        </w:tc>
      </w:tr>
      <w:tr w:rsidR="00400B30" w:rsidRPr="00CB2123" w:rsidTr="00AA2B21">
        <w:trPr>
          <w:trHeight w:val="135"/>
        </w:trPr>
        <w:tc>
          <w:tcPr>
            <w:tcW w:w="2268" w:type="dxa"/>
          </w:tcPr>
          <w:p w:rsidR="00400B30" w:rsidRPr="0034080E" w:rsidRDefault="00400B30" w:rsidP="00400B30">
            <w:pPr>
              <w:pStyle w:val="BPC3Tableitems"/>
              <w:rPr>
                <w:sz w:val="22"/>
                <w:szCs w:val="22"/>
              </w:rPr>
            </w:pPr>
            <w:r w:rsidRPr="0034080E">
              <w:rPr>
                <w:sz w:val="22"/>
                <w:szCs w:val="22"/>
              </w:rPr>
              <w:t>gui_api_external_pkg</w:t>
            </w:r>
          </w:p>
        </w:tc>
        <w:tc>
          <w:tcPr>
            <w:tcW w:w="2977" w:type="dxa"/>
          </w:tcPr>
          <w:p w:rsidR="00400B30" w:rsidRPr="00610008" w:rsidRDefault="00AA2B21" w:rsidP="00400B30">
            <w:pPr>
              <w:pStyle w:val="BPC3Tableitems"/>
              <w:rPr>
                <w:sz w:val="22"/>
                <w:szCs w:val="22"/>
              </w:rPr>
            </w:pPr>
            <w:r w:rsidRPr="00AA2B21">
              <w:rPr>
                <w:sz w:val="22"/>
                <w:szCs w:val="22"/>
              </w:rPr>
              <w:t>get_addresses_customer_info</w:t>
            </w:r>
          </w:p>
        </w:tc>
        <w:tc>
          <w:tcPr>
            <w:tcW w:w="851" w:type="dxa"/>
          </w:tcPr>
          <w:p w:rsidR="00400B30" w:rsidRDefault="00400B30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118" w:type="dxa"/>
          </w:tcPr>
          <w:p w:rsidR="00400B30" w:rsidRDefault="00400B30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count of record and ref_cursor</w:t>
            </w:r>
          </w:p>
        </w:tc>
      </w:tr>
      <w:tr w:rsidR="004941BB" w:rsidRPr="00CB2123" w:rsidTr="00AA2B21">
        <w:trPr>
          <w:trHeight w:val="135"/>
        </w:trPr>
        <w:tc>
          <w:tcPr>
            <w:tcW w:w="2268" w:type="dxa"/>
          </w:tcPr>
          <w:p w:rsidR="004941BB" w:rsidRPr="0034080E" w:rsidRDefault="004941BB" w:rsidP="00400B30">
            <w:pPr>
              <w:pStyle w:val="BPC3Tableitems"/>
              <w:rPr>
                <w:sz w:val="22"/>
                <w:szCs w:val="22"/>
              </w:rPr>
            </w:pPr>
            <w:r w:rsidRPr="004941BB">
              <w:rPr>
                <w:sz w:val="22"/>
                <w:szCs w:val="22"/>
              </w:rPr>
              <w:t>prd_api_external_pkg</w:t>
            </w:r>
          </w:p>
        </w:tc>
        <w:tc>
          <w:tcPr>
            <w:tcW w:w="2977" w:type="dxa"/>
          </w:tcPr>
          <w:p w:rsidR="004941BB" w:rsidRPr="00AA2B21" w:rsidRDefault="004941BB" w:rsidP="00400B30">
            <w:pPr>
              <w:pStyle w:val="BPC3Tableitems"/>
              <w:rPr>
                <w:sz w:val="22"/>
                <w:szCs w:val="22"/>
              </w:rPr>
            </w:pPr>
            <w:r w:rsidRPr="004941BB">
              <w:rPr>
                <w:sz w:val="22"/>
                <w:szCs w:val="22"/>
              </w:rPr>
              <w:t>add_customer</w:t>
            </w:r>
          </w:p>
        </w:tc>
        <w:tc>
          <w:tcPr>
            <w:tcW w:w="851" w:type="dxa"/>
          </w:tcPr>
          <w:p w:rsidR="004941BB" w:rsidRDefault="004941B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118" w:type="dxa"/>
          </w:tcPr>
          <w:p w:rsidR="004941BB" w:rsidRDefault="004941B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customer</w:t>
            </w:r>
          </w:p>
        </w:tc>
      </w:tr>
    </w:tbl>
    <w:p w:rsidR="004763CC" w:rsidRDefault="004763CC" w:rsidP="004763CC">
      <w:pPr>
        <w:pStyle w:val="BPC3Heading3"/>
      </w:pPr>
      <w:bookmarkStart w:id="27" w:name="_Toc477944542"/>
      <w:bookmarkStart w:id="28" w:name="_Toc514250028"/>
      <w:bookmarkEnd w:id="17"/>
      <w:r>
        <w:t>GET_CUSTOMER_LIST</w:t>
      </w:r>
      <w:bookmarkEnd w:id="27"/>
      <w:bookmarkEnd w:id="28"/>
    </w:p>
    <w:p w:rsidR="004763CC" w:rsidRDefault="004763CC" w:rsidP="004763CC">
      <w:pPr>
        <w:pStyle w:val="BPC3Bodyafterheading"/>
      </w:pPr>
      <w:r>
        <w:t>Input parameters:</w:t>
      </w:r>
    </w:p>
    <w:p w:rsidR="004763CC" w:rsidRDefault="004763CC" w:rsidP="004763CC">
      <w:pPr>
        <w:pStyle w:val="BPC3Bodyafterheading"/>
      </w:pPr>
      <w:r>
        <w:t>i_customer_number – Number of the customer (not mandatory);</w:t>
      </w:r>
    </w:p>
    <w:p w:rsidR="004763CC" w:rsidRDefault="004763CC" w:rsidP="004763CC">
      <w:pPr>
        <w:pStyle w:val="BPC3Bodyafterheading"/>
      </w:pPr>
      <w:r>
        <w:t>i_customer_name – Surname and/or first name and/or second of the customer (not mandatory);</w:t>
      </w:r>
    </w:p>
    <w:p w:rsidR="004763CC" w:rsidRDefault="004763CC" w:rsidP="004763CC">
      <w:pPr>
        <w:pStyle w:val="BPC3Bodyafterheading"/>
      </w:pPr>
      <w:r>
        <w:t>i_customer_mobile – Mobile phone of the customer (not mandatory);</w:t>
      </w:r>
    </w:p>
    <w:p w:rsidR="004763CC" w:rsidRDefault="004763CC" w:rsidP="004763CC">
      <w:pPr>
        <w:pStyle w:val="BPC3Bodyafterheading"/>
      </w:pPr>
      <w:r>
        <w:t>i_identity_type – Type of the identity card of the customer (value of dictionary) (not mandatory);</w:t>
      </w:r>
    </w:p>
    <w:p w:rsidR="004763CC" w:rsidRDefault="004763CC" w:rsidP="004763CC">
      <w:pPr>
        <w:pStyle w:val="BPC3Bodyafterheading"/>
      </w:pPr>
      <w:r>
        <w:t>i_identity_series – Serie of the identity card (not mandatory);</w:t>
      </w:r>
    </w:p>
    <w:p w:rsidR="004763CC" w:rsidRDefault="004763CC" w:rsidP="004763CC">
      <w:pPr>
        <w:pStyle w:val="BPC3Bodyafterheading"/>
      </w:pPr>
      <w:r>
        <w:t>i_identity_number – Number of the identity card (not mandatory);</w:t>
      </w:r>
    </w:p>
    <w:p w:rsidR="004763CC" w:rsidRDefault="004763CC" w:rsidP="004763CC">
      <w:pPr>
        <w:pStyle w:val="BPC3Bodyafterheading"/>
      </w:pPr>
      <w:r>
        <w:t>i_mask_error – Include or exclude raise (not mandatory);</w:t>
      </w:r>
    </w:p>
    <w:p w:rsidR="004763CC" w:rsidRDefault="004763CC" w:rsidP="004763CC">
      <w:pPr>
        <w:pStyle w:val="BPC3Bodyafterheading"/>
      </w:pPr>
      <w:r>
        <w:t>Output parameters:</w:t>
      </w:r>
    </w:p>
    <w:p w:rsidR="004763CC" w:rsidRDefault="004763CC" w:rsidP="004763CC">
      <w:pPr>
        <w:pStyle w:val="BPC3Bodyafterheading"/>
      </w:pPr>
      <w:r>
        <w:t xml:space="preserve">o_row_count - </w:t>
      </w:r>
      <w:r w:rsidRPr="00EF1DD3">
        <w:t>Number of rows returned</w:t>
      </w:r>
      <w:r>
        <w:t>;</w:t>
      </w:r>
    </w:p>
    <w:p w:rsidR="004763CC" w:rsidRDefault="004763CC" w:rsidP="004763CC">
      <w:pPr>
        <w:pStyle w:val="BPC3Bodyafterheading"/>
      </w:pPr>
      <w:r>
        <w:t xml:space="preserve">o_ref_cursor - </w:t>
      </w:r>
      <w:r w:rsidRPr="00394BA1">
        <w:t>Result cursor</w:t>
      </w:r>
      <w:r>
        <w:t>;</w:t>
      </w:r>
    </w:p>
    <w:p w:rsidR="004763CC" w:rsidRDefault="004763CC" w:rsidP="004763CC">
      <w:pPr>
        <w:pStyle w:val="BPC3Bodyafterheading"/>
      </w:pPr>
    </w:p>
    <w:tbl>
      <w:tblPr>
        <w:tblW w:w="6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552"/>
        <w:gridCol w:w="1843"/>
        <w:gridCol w:w="2551"/>
      </w:tblGrid>
      <w:tr w:rsidR="004763CC" w:rsidRPr="002F6979" w:rsidTr="00400B30">
        <w:trPr>
          <w:trHeight w:val="135"/>
          <w:tblHeader/>
        </w:trPr>
        <w:tc>
          <w:tcPr>
            <w:tcW w:w="2552" w:type="dxa"/>
            <w:shd w:val="clear" w:color="auto" w:fill="C5E2FF"/>
          </w:tcPr>
          <w:p w:rsidR="004763CC" w:rsidRPr="002F6979" w:rsidRDefault="004763CC" w:rsidP="00400B30">
            <w:pPr>
              <w:pStyle w:val="BPC3Tableheadings"/>
            </w:pPr>
            <w:r>
              <w:t>Field</w:t>
            </w:r>
          </w:p>
        </w:tc>
        <w:tc>
          <w:tcPr>
            <w:tcW w:w="1843" w:type="dxa"/>
            <w:shd w:val="clear" w:color="auto" w:fill="C5E2FF"/>
          </w:tcPr>
          <w:p w:rsidR="004763CC" w:rsidRPr="002F6979" w:rsidRDefault="004763CC" w:rsidP="00400B30">
            <w:pPr>
              <w:pStyle w:val="BPC3Tableheadings"/>
            </w:pPr>
            <w:r>
              <w:t>Type</w:t>
            </w:r>
          </w:p>
        </w:tc>
        <w:tc>
          <w:tcPr>
            <w:tcW w:w="2551" w:type="dxa"/>
            <w:shd w:val="clear" w:color="auto" w:fill="C5E2FF"/>
          </w:tcPr>
          <w:p w:rsidR="004763CC" w:rsidRPr="002F6979" w:rsidRDefault="004763CC" w:rsidP="00400B30">
            <w:pPr>
              <w:pStyle w:val="BPC3Tableheadings"/>
            </w:pPr>
            <w:r w:rsidRPr="002F6979">
              <w:t>Description</w:t>
            </w:r>
          </w:p>
        </w:tc>
      </w:tr>
      <w:tr w:rsidR="004763CC" w:rsidRPr="00CB2123" w:rsidTr="00400B30">
        <w:trPr>
          <w:trHeight w:val="135"/>
        </w:trPr>
        <w:tc>
          <w:tcPr>
            <w:tcW w:w="2552" w:type="dxa"/>
          </w:tcPr>
          <w:p w:rsidR="004763CC" w:rsidRPr="0034080E" w:rsidRDefault="004763CC" w:rsidP="00400B30">
            <w:pPr>
              <w:pStyle w:val="BPC3Tableitems"/>
              <w:rPr>
                <w:sz w:val="22"/>
                <w:szCs w:val="22"/>
              </w:rPr>
            </w:pPr>
            <w:r w:rsidRPr="005A4B2C">
              <w:rPr>
                <w:sz w:val="22"/>
                <w:szCs w:val="22"/>
              </w:rPr>
              <w:t>CUSTOMER_ID</w:t>
            </w:r>
          </w:p>
        </w:tc>
        <w:tc>
          <w:tcPr>
            <w:tcW w:w="1843" w:type="dxa"/>
          </w:tcPr>
          <w:p w:rsidR="004763CC" w:rsidRDefault="004763C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NUMBER(12)</w:t>
            </w:r>
          </w:p>
        </w:tc>
        <w:tc>
          <w:tcPr>
            <w:tcW w:w="2551" w:type="dxa"/>
          </w:tcPr>
          <w:p w:rsidR="004763CC" w:rsidRPr="005A4B2C" w:rsidRDefault="004763C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of the customer</w:t>
            </w:r>
          </w:p>
        </w:tc>
      </w:tr>
      <w:tr w:rsidR="004763CC" w:rsidRPr="00CB2123" w:rsidTr="00400B30">
        <w:trPr>
          <w:trHeight w:val="135"/>
        </w:trPr>
        <w:tc>
          <w:tcPr>
            <w:tcW w:w="2552" w:type="dxa"/>
          </w:tcPr>
          <w:p w:rsidR="004763CC" w:rsidRPr="0034080E" w:rsidRDefault="004763CC" w:rsidP="00400B30">
            <w:pPr>
              <w:pStyle w:val="BPC3Tableitems"/>
              <w:rPr>
                <w:sz w:val="22"/>
                <w:szCs w:val="22"/>
              </w:rPr>
            </w:pPr>
            <w:r w:rsidRPr="0026299A">
              <w:rPr>
                <w:sz w:val="22"/>
                <w:szCs w:val="22"/>
              </w:rPr>
              <w:lastRenderedPageBreak/>
              <w:t>CUSTOMER_NUMBER</w:t>
            </w:r>
          </w:p>
        </w:tc>
        <w:tc>
          <w:tcPr>
            <w:tcW w:w="1843" w:type="dxa"/>
          </w:tcPr>
          <w:p w:rsidR="004763CC" w:rsidRDefault="004763C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551" w:type="dxa"/>
          </w:tcPr>
          <w:p w:rsidR="004763CC" w:rsidRPr="005A4B2C" w:rsidRDefault="004763C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the customer</w:t>
            </w:r>
          </w:p>
        </w:tc>
      </w:tr>
      <w:tr w:rsidR="004763CC" w:rsidRPr="00CB2123" w:rsidTr="00400B30">
        <w:trPr>
          <w:trHeight w:val="135"/>
        </w:trPr>
        <w:tc>
          <w:tcPr>
            <w:tcW w:w="2552" w:type="dxa"/>
          </w:tcPr>
          <w:p w:rsidR="004763CC" w:rsidRPr="0034080E" w:rsidRDefault="004763CC" w:rsidP="00400B30">
            <w:pPr>
              <w:pStyle w:val="BPC3Tableitems"/>
              <w:rPr>
                <w:sz w:val="22"/>
                <w:szCs w:val="22"/>
              </w:rPr>
            </w:pPr>
            <w:r w:rsidRPr="0026299A">
              <w:rPr>
                <w:sz w:val="22"/>
                <w:szCs w:val="22"/>
              </w:rPr>
              <w:t>CUSTOMER_NAME</w:t>
            </w:r>
          </w:p>
        </w:tc>
        <w:tc>
          <w:tcPr>
            <w:tcW w:w="1843" w:type="dxa"/>
          </w:tcPr>
          <w:p w:rsidR="004763CC" w:rsidRDefault="004763C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VARCHAR2(4000)</w:t>
            </w:r>
          </w:p>
        </w:tc>
        <w:tc>
          <w:tcPr>
            <w:tcW w:w="2551" w:type="dxa"/>
          </w:tcPr>
          <w:p w:rsidR="004763CC" w:rsidRPr="005A4B2C" w:rsidRDefault="004763C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Surname and/or First name and/or Second name of the customer</w:t>
            </w:r>
          </w:p>
        </w:tc>
      </w:tr>
    </w:tbl>
    <w:p w:rsidR="004763CC" w:rsidRDefault="004763CC" w:rsidP="004763CC">
      <w:pPr>
        <w:pStyle w:val="BPC3Bodyafterheading"/>
      </w:pPr>
    </w:p>
    <w:p w:rsidR="004763CC" w:rsidRDefault="004763CC" w:rsidP="004763CC">
      <w:pPr>
        <w:pStyle w:val="BPC3Bodyafterheading"/>
      </w:pPr>
    </w:p>
    <w:p w:rsidR="004763CC" w:rsidRDefault="004763CC" w:rsidP="004763CC">
      <w:pPr>
        <w:pStyle w:val="BPC3Bodyafterheading"/>
      </w:pPr>
      <w:proofErr w:type="gramStart"/>
      <w:r>
        <w:t>This procedure returning main parameters of the customer.</w:t>
      </w:r>
      <w:proofErr w:type="gramEnd"/>
      <w:r>
        <w:t xml:space="preserve"> Fields which returning </w:t>
      </w:r>
      <w:proofErr w:type="gramStart"/>
      <w:r>
        <w:t>are</w:t>
      </w:r>
      <w:proofErr w:type="gramEnd"/>
      <w:r>
        <w:t xml:space="preserve"> listed higher.</w:t>
      </w:r>
    </w:p>
    <w:p w:rsidR="004763CC" w:rsidRDefault="004763CC" w:rsidP="004763CC">
      <w:pPr>
        <w:pStyle w:val="BPC3Heading3"/>
      </w:pPr>
      <w:bookmarkStart w:id="29" w:name="_Toc514250029"/>
      <w:r w:rsidRPr="00691C55">
        <w:t>GET_FIRST_CUSTOMER_ID</w:t>
      </w:r>
      <w:bookmarkEnd w:id="29"/>
    </w:p>
    <w:p w:rsidR="004763CC" w:rsidRDefault="004763CC" w:rsidP="004763CC">
      <w:pPr>
        <w:pStyle w:val="BPC3Bodyafterheading"/>
      </w:pPr>
      <w:r>
        <w:t>Input parameters:</w:t>
      </w:r>
    </w:p>
    <w:p w:rsidR="004763CC" w:rsidRDefault="004763CC" w:rsidP="004763CC">
      <w:pPr>
        <w:pStyle w:val="BPC3Bodyafterheading"/>
      </w:pPr>
      <w:r>
        <w:t>i_customer_number – Number of the customer (not mandatory);</w:t>
      </w:r>
    </w:p>
    <w:p w:rsidR="004763CC" w:rsidRDefault="004763CC" w:rsidP="004763CC">
      <w:pPr>
        <w:pStyle w:val="BPC3Bodyafterheading"/>
      </w:pPr>
      <w:r>
        <w:t>i_customer_name – Surname and/or first name and/or second of the customer (not mandatory);</w:t>
      </w:r>
    </w:p>
    <w:p w:rsidR="004763CC" w:rsidRDefault="004763CC" w:rsidP="004763CC">
      <w:pPr>
        <w:pStyle w:val="BPC3Bodyafterheading"/>
      </w:pPr>
      <w:r>
        <w:t>i_customer_mobile – Mobile phone of the customer (not mandatory);</w:t>
      </w:r>
    </w:p>
    <w:p w:rsidR="004763CC" w:rsidRDefault="004763CC" w:rsidP="004763CC">
      <w:pPr>
        <w:pStyle w:val="BPC3Bodyafterheading"/>
      </w:pPr>
      <w:r>
        <w:t>i_identity_type – Type of the identity card of the customer (value of dictionary) (not mandatory);</w:t>
      </w:r>
    </w:p>
    <w:p w:rsidR="004763CC" w:rsidRDefault="004763CC" w:rsidP="004763CC">
      <w:pPr>
        <w:pStyle w:val="BPC3Bodyafterheading"/>
      </w:pPr>
      <w:r>
        <w:t>i_identity_series – Serie of the identity card (not mandatory);</w:t>
      </w:r>
    </w:p>
    <w:p w:rsidR="004763CC" w:rsidRDefault="004763CC" w:rsidP="004763CC">
      <w:pPr>
        <w:pStyle w:val="BPC3Bodyafterheading"/>
      </w:pPr>
      <w:r>
        <w:t>i_identity_number – Number of the identity card (not mandatory);</w:t>
      </w:r>
    </w:p>
    <w:p w:rsidR="004763CC" w:rsidRDefault="004763CC" w:rsidP="004763CC">
      <w:pPr>
        <w:pStyle w:val="BPC3Bodyafterheading"/>
      </w:pPr>
      <w:r>
        <w:t>i_mask_error – Include or exclude raise (not mandatory);</w:t>
      </w:r>
    </w:p>
    <w:p w:rsidR="004763CC" w:rsidRDefault="004763CC" w:rsidP="004763CC">
      <w:pPr>
        <w:pStyle w:val="BPC3Bodyafterheading"/>
      </w:pPr>
      <w:r>
        <w:t>Output parameters: Not;</w:t>
      </w:r>
    </w:p>
    <w:p w:rsidR="004763CC" w:rsidRDefault="004763CC" w:rsidP="004763CC">
      <w:pPr>
        <w:pStyle w:val="BPC3Bodyafterheading"/>
      </w:pPr>
      <w:r>
        <w:t xml:space="preserve">This function returning CUSTOMER_ID for first customer which was </w:t>
      </w:r>
      <w:proofErr w:type="gramStart"/>
      <w:r>
        <w:t>find</w:t>
      </w:r>
      <w:proofErr w:type="gramEnd"/>
      <w:r>
        <w:t xml:space="preserve"> in customer number </w:t>
      </w:r>
      <w:r w:rsidRPr="00691C55">
        <w:t>ascend</w:t>
      </w:r>
      <w:r>
        <w:t xml:space="preserve"> s</w:t>
      </w:r>
      <w:r w:rsidRPr="00691C55">
        <w:t>orting order</w:t>
      </w:r>
      <w:r>
        <w:t>.</w:t>
      </w:r>
    </w:p>
    <w:p w:rsidR="004763CC" w:rsidRPr="00691C55" w:rsidRDefault="004763CC" w:rsidP="004763CC">
      <w:pPr>
        <w:pStyle w:val="BPC3Heading3"/>
      </w:pPr>
      <w:bookmarkStart w:id="30" w:name="_Toc514250030"/>
      <w:r w:rsidRPr="00F8711B">
        <w:t>GET_MAIN_CUSTOMER_INFO</w:t>
      </w:r>
      <w:bookmarkEnd w:id="30"/>
    </w:p>
    <w:p w:rsidR="004763CC" w:rsidRDefault="004763CC" w:rsidP="004763CC">
      <w:pPr>
        <w:pStyle w:val="BPC3Bodyafterheading"/>
      </w:pPr>
      <w:r>
        <w:t>Input parameters:</w:t>
      </w:r>
    </w:p>
    <w:p w:rsidR="004763CC" w:rsidRDefault="004763CC" w:rsidP="004763CC">
      <w:pPr>
        <w:pStyle w:val="BPC3Bodyafterheading"/>
      </w:pPr>
      <w:r>
        <w:t>i_customer_number – Number of the customer (not mandatory);</w:t>
      </w:r>
    </w:p>
    <w:p w:rsidR="004763CC" w:rsidRDefault="004763CC" w:rsidP="004763CC">
      <w:pPr>
        <w:pStyle w:val="BPC3Bodyafterheading"/>
      </w:pPr>
      <w:r>
        <w:t>i_customer_name – Surname and/or first name and/or second of the customer (not mandatory);</w:t>
      </w:r>
    </w:p>
    <w:p w:rsidR="004763CC" w:rsidRDefault="004763CC" w:rsidP="004763CC">
      <w:pPr>
        <w:pStyle w:val="BPC3Bodyafterheading"/>
      </w:pPr>
      <w:r>
        <w:t>i_customer_mobile – Mobile phone of the customer (not mandatory);</w:t>
      </w:r>
    </w:p>
    <w:p w:rsidR="004763CC" w:rsidRDefault="004763CC" w:rsidP="004763CC">
      <w:pPr>
        <w:pStyle w:val="BPC3Bodyafterheading"/>
      </w:pPr>
      <w:r>
        <w:t>i_identity_type – Type of the identity card of the customer (value of dictionary) (not mandatory);</w:t>
      </w:r>
    </w:p>
    <w:p w:rsidR="004763CC" w:rsidRDefault="004763CC" w:rsidP="004763CC">
      <w:pPr>
        <w:pStyle w:val="BPC3Bodyafterheading"/>
      </w:pPr>
      <w:r>
        <w:t>i_identity_series – Serie of the identity card (not mandatory);</w:t>
      </w:r>
    </w:p>
    <w:p w:rsidR="004763CC" w:rsidRDefault="004763CC" w:rsidP="004763CC">
      <w:pPr>
        <w:pStyle w:val="BPC3Bodyafterheading"/>
      </w:pPr>
      <w:r>
        <w:t>i_identity_number – Number of the identity card (not mandatory);</w:t>
      </w:r>
    </w:p>
    <w:p w:rsidR="005F06DB" w:rsidRDefault="005F06DB" w:rsidP="004763CC">
      <w:pPr>
        <w:pStyle w:val="BPC3Bodyafterheading"/>
      </w:pPr>
      <w:r w:rsidRPr="00642750">
        <w:t>i_agent_id</w:t>
      </w:r>
      <w:r>
        <w:t xml:space="preserve"> – Agent identifier (not mandatory);</w:t>
      </w:r>
    </w:p>
    <w:p w:rsidR="004763CC" w:rsidRDefault="004763CC" w:rsidP="004763CC">
      <w:pPr>
        <w:pStyle w:val="BPC3Bodyafterheading"/>
      </w:pPr>
      <w:r>
        <w:lastRenderedPageBreak/>
        <w:t>i_mask_error – Include or exclude raise (not mandatory);</w:t>
      </w:r>
    </w:p>
    <w:p w:rsidR="004763CC" w:rsidRDefault="004763CC" w:rsidP="004763CC">
      <w:pPr>
        <w:pStyle w:val="BPC3Bodyafterheading"/>
      </w:pPr>
      <w:r>
        <w:t>Output parameters:</w:t>
      </w:r>
    </w:p>
    <w:p w:rsidR="004763CC" w:rsidRDefault="004763CC" w:rsidP="004763CC">
      <w:pPr>
        <w:pStyle w:val="BPC3Bodyafterheading"/>
      </w:pPr>
      <w:r>
        <w:t xml:space="preserve">o_row_count - </w:t>
      </w:r>
      <w:r w:rsidRPr="00EF1DD3">
        <w:t>Number of rows returned</w:t>
      </w:r>
      <w:r>
        <w:t>;</w:t>
      </w:r>
    </w:p>
    <w:p w:rsidR="004763CC" w:rsidRDefault="004763CC" w:rsidP="004763CC">
      <w:pPr>
        <w:pStyle w:val="BPC3Bodyafterheading"/>
      </w:pPr>
      <w:r>
        <w:t xml:space="preserve">o_ref_cursor - </w:t>
      </w:r>
      <w:r w:rsidRPr="00394BA1">
        <w:t>Result cursor</w:t>
      </w:r>
      <w:r>
        <w:t>;</w:t>
      </w:r>
    </w:p>
    <w:p w:rsidR="004763CC" w:rsidRDefault="004763CC" w:rsidP="004763CC">
      <w:pPr>
        <w:pStyle w:val="BPC3Bodyafterheading"/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828"/>
        <w:gridCol w:w="1842"/>
        <w:gridCol w:w="2835"/>
      </w:tblGrid>
      <w:tr w:rsidR="004763CC" w:rsidRPr="002F6979" w:rsidTr="00C534CB">
        <w:trPr>
          <w:trHeight w:val="135"/>
          <w:tblHeader/>
        </w:trPr>
        <w:tc>
          <w:tcPr>
            <w:tcW w:w="3828" w:type="dxa"/>
            <w:shd w:val="clear" w:color="auto" w:fill="C5E2FF"/>
          </w:tcPr>
          <w:p w:rsidR="004763CC" w:rsidRPr="002F6979" w:rsidRDefault="004763CC" w:rsidP="00400B30">
            <w:pPr>
              <w:pStyle w:val="BPC3Tableheadings"/>
            </w:pPr>
            <w:r>
              <w:t>Field</w:t>
            </w:r>
          </w:p>
        </w:tc>
        <w:tc>
          <w:tcPr>
            <w:tcW w:w="1842" w:type="dxa"/>
            <w:shd w:val="clear" w:color="auto" w:fill="C5E2FF"/>
          </w:tcPr>
          <w:p w:rsidR="004763CC" w:rsidRPr="002F6979" w:rsidRDefault="004763CC" w:rsidP="00400B30">
            <w:pPr>
              <w:pStyle w:val="BPC3Tableheadings"/>
            </w:pPr>
            <w:r>
              <w:t>Type</w:t>
            </w:r>
          </w:p>
        </w:tc>
        <w:tc>
          <w:tcPr>
            <w:tcW w:w="2835" w:type="dxa"/>
            <w:shd w:val="clear" w:color="auto" w:fill="C5E2FF"/>
          </w:tcPr>
          <w:p w:rsidR="004763CC" w:rsidRPr="002F6979" w:rsidRDefault="004763CC" w:rsidP="00400B30">
            <w:pPr>
              <w:pStyle w:val="BPC3Tableheadings"/>
            </w:pPr>
            <w:r w:rsidRPr="002F6979">
              <w:t>Description</w:t>
            </w:r>
          </w:p>
        </w:tc>
      </w:tr>
      <w:tr w:rsidR="004763CC" w:rsidRPr="00CB2123" w:rsidTr="00C534CB">
        <w:trPr>
          <w:trHeight w:val="135"/>
        </w:trPr>
        <w:tc>
          <w:tcPr>
            <w:tcW w:w="3828" w:type="dxa"/>
          </w:tcPr>
          <w:p w:rsidR="004763CC" w:rsidRPr="0034080E" w:rsidRDefault="004763CC" w:rsidP="00400B30">
            <w:pPr>
              <w:pStyle w:val="BPC3Tableitems"/>
              <w:rPr>
                <w:sz w:val="22"/>
                <w:szCs w:val="22"/>
              </w:rPr>
            </w:pPr>
            <w:r w:rsidRPr="005A4B2C">
              <w:rPr>
                <w:sz w:val="22"/>
                <w:szCs w:val="22"/>
              </w:rPr>
              <w:t>CUSTOMER_ID</w:t>
            </w:r>
          </w:p>
        </w:tc>
        <w:tc>
          <w:tcPr>
            <w:tcW w:w="1842" w:type="dxa"/>
          </w:tcPr>
          <w:p w:rsidR="004763CC" w:rsidRDefault="004763C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NUMBER(12)</w:t>
            </w:r>
          </w:p>
        </w:tc>
        <w:tc>
          <w:tcPr>
            <w:tcW w:w="2835" w:type="dxa"/>
          </w:tcPr>
          <w:p w:rsidR="004763CC" w:rsidRPr="005A4B2C" w:rsidRDefault="004763C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of the customer</w:t>
            </w:r>
          </w:p>
        </w:tc>
      </w:tr>
      <w:tr w:rsidR="004763CC" w:rsidRPr="00CB2123" w:rsidTr="00C534CB">
        <w:trPr>
          <w:trHeight w:val="135"/>
        </w:trPr>
        <w:tc>
          <w:tcPr>
            <w:tcW w:w="3828" w:type="dxa"/>
          </w:tcPr>
          <w:p w:rsidR="004763CC" w:rsidRPr="0034080E" w:rsidRDefault="004763CC" w:rsidP="00400B30">
            <w:pPr>
              <w:pStyle w:val="BPC3Tableitems"/>
              <w:rPr>
                <w:sz w:val="22"/>
                <w:szCs w:val="22"/>
              </w:rPr>
            </w:pPr>
            <w:r w:rsidRPr="0026299A">
              <w:rPr>
                <w:sz w:val="22"/>
                <w:szCs w:val="22"/>
              </w:rPr>
              <w:t>CUSTOMER_NUMBER</w:t>
            </w:r>
          </w:p>
        </w:tc>
        <w:tc>
          <w:tcPr>
            <w:tcW w:w="1842" w:type="dxa"/>
          </w:tcPr>
          <w:p w:rsidR="004763CC" w:rsidRDefault="004763C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835" w:type="dxa"/>
          </w:tcPr>
          <w:p w:rsidR="004763CC" w:rsidRPr="005A4B2C" w:rsidRDefault="004763C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the customer</w:t>
            </w:r>
          </w:p>
        </w:tc>
      </w:tr>
      <w:tr w:rsidR="004763CC" w:rsidRPr="00CB2123" w:rsidTr="00C534CB">
        <w:trPr>
          <w:trHeight w:val="135"/>
        </w:trPr>
        <w:tc>
          <w:tcPr>
            <w:tcW w:w="3828" w:type="dxa"/>
          </w:tcPr>
          <w:p w:rsidR="004763CC" w:rsidRPr="0034080E" w:rsidRDefault="004763CC" w:rsidP="00400B30">
            <w:pPr>
              <w:pStyle w:val="BPC3Tableitems"/>
              <w:rPr>
                <w:sz w:val="22"/>
                <w:szCs w:val="22"/>
              </w:rPr>
            </w:pPr>
            <w:r w:rsidRPr="0026299A">
              <w:rPr>
                <w:sz w:val="22"/>
                <w:szCs w:val="22"/>
              </w:rPr>
              <w:t>CUSTOMER_NAME</w:t>
            </w:r>
          </w:p>
        </w:tc>
        <w:tc>
          <w:tcPr>
            <w:tcW w:w="1842" w:type="dxa"/>
          </w:tcPr>
          <w:p w:rsidR="004763CC" w:rsidRDefault="004763C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VARCHAR2(4000)</w:t>
            </w:r>
          </w:p>
        </w:tc>
        <w:tc>
          <w:tcPr>
            <w:tcW w:w="2835" w:type="dxa"/>
          </w:tcPr>
          <w:p w:rsidR="004763CC" w:rsidRPr="005A4B2C" w:rsidRDefault="004763C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Surname and/or First name and/or Second name of the customer</w:t>
            </w:r>
          </w:p>
        </w:tc>
      </w:tr>
      <w:tr w:rsidR="00BB2E5B" w:rsidRPr="00CB2123" w:rsidTr="00C534CB">
        <w:trPr>
          <w:trHeight w:val="135"/>
        </w:trPr>
        <w:tc>
          <w:tcPr>
            <w:tcW w:w="3828" w:type="dxa"/>
          </w:tcPr>
          <w:p w:rsidR="00BB2E5B" w:rsidRPr="0026299A" w:rsidRDefault="00BB2E5B" w:rsidP="00400B30">
            <w:pPr>
              <w:pStyle w:val="BPC3Tableitems"/>
              <w:rPr>
                <w:sz w:val="22"/>
                <w:szCs w:val="22"/>
              </w:rPr>
            </w:pPr>
            <w:r w:rsidRPr="00BB2E5B">
              <w:rPr>
                <w:sz w:val="22"/>
                <w:szCs w:val="22"/>
              </w:rPr>
              <w:t>CUSTOMER_TYPE</w:t>
            </w:r>
          </w:p>
        </w:tc>
        <w:tc>
          <w:tcPr>
            <w:tcW w:w="1842" w:type="dxa"/>
          </w:tcPr>
          <w:p w:rsidR="00BB2E5B" w:rsidRDefault="00BB2E5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2835" w:type="dxa"/>
          </w:tcPr>
          <w:p w:rsidR="00BB2E5B" w:rsidRDefault="00BB2E5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the customer (</w:t>
            </w:r>
            <w:r w:rsidRPr="00BB2E5B">
              <w:rPr>
                <w:sz w:val="22"/>
                <w:szCs w:val="22"/>
              </w:rPr>
              <w:t>value of the dictionary)</w:t>
            </w:r>
          </w:p>
        </w:tc>
      </w:tr>
      <w:tr w:rsidR="000A1645" w:rsidRPr="00CB2123" w:rsidTr="00C534CB">
        <w:trPr>
          <w:trHeight w:val="135"/>
        </w:trPr>
        <w:tc>
          <w:tcPr>
            <w:tcW w:w="3828" w:type="dxa"/>
          </w:tcPr>
          <w:p w:rsidR="000A1645" w:rsidRPr="00BB2E5B" w:rsidRDefault="000A1645" w:rsidP="00400B30">
            <w:pPr>
              <w:pStyle w:val="BPC3Tableitems"/>
              <w:rPr>
                <w:sz w:val="22"/>
                <w:szCs w:val="22"/>
              </w:rPr>
            </w:pPr>
            <w:r w:rsidRPr="000A1645">
              <w:rPr>
                <w:sz w:val="22"/>
                <w:szCs w:val="22"/>
              </w:rPr>
              <w:t>CUSTOMER_TYPE_NAME</w:t>
            </w:r>
          </w:p>
        </w:tc>
        <w:tc>
          <w:tcPr>
            <w:tcW w:w="1842" w:type="dxa"/>
          </w:tcPr>
          <w:p w:rsidR="000A1645" w:rsidRDefault="000A1645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835" w:type="dxa"/>
          </w:tcPr>
          <w:p w:rsidR="000A1645" w:rsidRDefault="000A1645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customer type</w:t>
            </w:r>
          </w:p>
        </w:tc>
      </w:tr>
      <w:tr w:rsidR="000127DB" w:rsidRPr="00CB2123" w:rsidTr="00C534CB">
        <w:trPr>
          <w:trHeight w:val="135"/>
        </w:trPr>
        <w:tc>
          <w:tcPr>
            <w:tcW w:w="3828" w:type="dxa"/>
          </w:tcPr>
          <w:p w:rsidR="000127DB" w:rsidRPr="0034080E" w:rsidRDefault="000127DB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COMPANY_SHORT</w:t>
            </w:r>
            <w:r w:rsidRPr="0026299A">
              <w:rPr>
                <w:sz w:val="22"/>
                <w:szCs w:val="22"/>
              </w:rPr>
              <w:t>_NAME</w:t>
            </w:r>
          </w:p>
        </w:tc>
        <w:tc>
          <w:tcPr>
            <w:tcW w:w="1842" w:type="dxa"/>
          </w:tcPr>
          <w:p w:rsidR="000127DB" w:rsidRDefault="000127DB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VARCHAR2(4000)</w:t>
            </w:r>
          </w:p>
        </w:tc>
        <w:tc>
          <w:tcPr>
            <w:tcW w:w="2835" w:type="dxa"/>
          </w:tcPr>
          <w:p w:rsidR="000127DB" w:rsidRPr="005A4B2C" w:rsidRDefault="000127DB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Short name of company if customer have type ENTTCOMP</w:t>
            </w:r>
          </w:p>
        </w:tc>
      </w:tr>
      <w:tr w:rsidR="000127DB" w:rsidRPr="00CB2123" w:rsidTr="00C534CB">
        <w:trPr>
          <w:trHeight w:val="135"/>
        </w:trPr>
        <w:tc>
          <w:tcPr>
            <w:tcW w:w="3828" w:type="dxa"/>
          </w:tcPr>
          <w:p w:rsidR="000127DB" w:rsidRPr="0034080E" w:rsidRDefault="000127DB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COMPANY_FULL</w:t>
            </w:r>
            <w:r w:rsidRPr="0026299A">
              <w:rPr>
                <w:sz w:val="22"/>
                <w:szCs w:val="22"/>
              </w:rPr>
              <w:t>_NAME</w:t>
            </w:r>
          </w:p>
        </w:tc>
        <w:tc>
          <w:tcPr>
            <w:tcW w:w="1842" w:type="dxa"/>
          </w:tcPr>
          <w:p w:rsidR="000127DB" w:rsidRDefault="000127DB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VARCHAR2(4000)</w:t>
            </w:r>
          </w:p>
        </w:tc>
        <w:tc>
          <w:tcPr>
            <w:tcW w:w="2835" w:type="dxa"/>
          </w:tcPr>
          <w:p w:rsidR="000127DB" w:rsidRPr="005A4B2C" w:rsidRDefault="000127DB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Full name of company if customer have type ENTTCOMP</w:t>
            </w:r>
          </w:p>
        </w:tc>
      </w:tr>
      <w:tr w:rsidR="004763CC" w:rsidRPr="00CB2123" w:rsidTr="00C534CB">
        <w:trPr>
          <w:trHeight w:val="135"/>
        </w:trPr>
        <w:tc>
          <w:tcPr>
            <w:tcW w:w="3828" w:type="dxa"/>
          </w:tcPr>
          <w:p w:rsidR="004763CC" w:rsidRPr="0034080E" w:rsidRDefault="004763CC" w:rsidP="00400B30">
            <w:pPr>
              <w:pStyle w:val="BPC3Tableitems"/>
              <w:rPr>
                <w:sz w:val="22"/>
                <w:szCs w:val="22"/>
              </w:rPr>
            </w:pPr>
            <w:r w:rsidRPr="00F017DA">
              <w:rPr>
                <w:sz w:val="22"/>
                <w:szCs w:val="22"/>
              </w:rPr>
              <w:t>DOCUMENT_TYPE</w:t>
            </w:r>
          </w:p>
        </w:tc>
        <w:tc>
          <w:tcPr>
            <w:tcW w:w="1842" w:type="dxa"/>
          </w:tcPr>
          <w:p w:rsidR="004763CC" w:rsidRDefault="004763C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835" w:type="dxa"/>
          </w:tcPr>
          <w:p w:rsidR="004763CC" w:rsidRPr="005A4B2C" w:rsidRDefault="004763C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of article of the </w:t>
            </w:r>
            <w:r w:rsidRPr="00F017DA">
              <w:rPr>
                <w:sz w:val="22"/>
                <w:szCs w:val="22"/>
              </w:rPr>
              <w:t>IDTP</w:t>
            </w:r>
            <w:r>
              <w:rPr>
                <w:sz w:val="22"/>
                <w:szCs w:val="22"/>
              </w:rPr>
              <w:t xml:space="preserve"> dictionary</w:t>
            </w:r>
          </w:p>
        </w:tc>
      </w:tr>
      <w:tr w:rsidR="004763CC" w:rsidRPr="00CB2123" w:rsidTr="00C534CB">
        <w:trPr>
          <w:trHeight w:val="135"/>
        </w:trPr>
        <w:tc>
          <w:tcPr>
            <w:tcW w:w="3828" w:type="dxa"/>
          </w:tcPr>
          <w:p w:rsidR="004763CC" w:rsidRPr="0034080E" w:rsidRDefault="004763CC" w:rsidP="00400B30">
            <w:pPr>
              <w:pStyle w:val="BPC3Tableitems"/>
              <w:rPr>
                <w:sz w:val="22"/>
                <w:szCs w:val="22"/>
              </w:rPr>
            </w:pPr>
            <w:r w:rsidRPr="00F017DA">
              <w:rPr>
                <w:sz w:val="22"/>
                <w:szCs w:val="22"/>
              </w:rPr>
              <w:t>ID_DOCUMENT</w:t>
            </w:r>
          </w:p>
        </w:tc>
        <w:tc>
          <w:tcPr>
            <w:tcW w:w="1842" w:type="dxa"/>
          </w:tcPr>
          <w:p w:rsidR="004763CC" w:rsidRDefault="004763C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VARCHAR2(400)</w:t>
            </w:r>
          </w:p>
        </w:tc>
        <w:tc>
          <w:tcPr>
            <w:tcW w:w="2835" w:type="dxa"/>
          </w:tcPr>
          <w:p w:rsidR="004763CC" w:rsidRPr="005A4B2C" w:rsidRDefault="004763CC" w:rsidP="00400B30">
            <w:pPr>
              <w:pStyle w:val="BPC3Tableitems"/>
              <w:rPr>
                <w:sz w:val="22"/>
                <w:szCs w:val="22"/>
              </w:rPr>
            </w:pPr>
            <w:r w:rsidRPr="00F017DA">
              <w:rPr>
                <w:sz w:val="22"/>
                <w:szCs w:val="22"/>
              </w:rPr>
              <w:t>SERIES</w:t>
            </w:r>
            <w:r>
              <w:rPr>
                <w:sz w:val="22"/>
                <w:szCs w:val="22"/>
              </w:rPr>
              <w:t xml:space="preserve"> and</w:t>
            </w:r>
            <w:r w:rsidRPr="00F017DA">
              <w:rPr>
                <w:sz w:val="22"/>
                <w:szCs w:val="22"/>
              </w:rPr>
              <w:t xml:space="preserve"> NUMBER</w:t>
            </w:r>
            <w:r>
              <w:rPr>
                <w:sz w:val="22"/>
                <w:szCs w:val="22"/>
              </w:rPr>
              <w:t xml:space="preserve"> of the document of customer</w:t>
            </w:r>
          </w:p>
        </w:tc>
      </w:tr>
      <w:tr w:rsidR="004763CC" w:rsidRPr="00CB2123" w:rsidTr="00C534CB">
        <w:trPr>
          <w:trHeight w:val="135"/>
        </w:trPr>
        <w:tc>
          <w:tcPr>
            <w:tcW w:w="3828" w:type="dxa"/>
          </w:tcPr>
          <w:p w:rsidR="004763CC" w:rsidRPr="0034080E" w:rsidRDefault="004763CC" w:rsidP="00400B30">
            <w:pPr>
              <w:pStyle w:val="BPC3Tableitems"/>
              <w:rPr>
                <w:sz w:val="22"/>
                <w:szCs w:val="22"/>
              </w:rPr>
            </w:pPr>
            <w:r w:rsidRPr="00CB2F78">
              <w:rPr>
                <w:sz w:val="22"/>
                <w:szCs w:val="22"/>
              </w:rPr>
              <w:t>PERSON_AGE</w:t>
            </w:r>
          </w:p>
        </w:tc>
        <w:tc>
          <w:tcPr>
            <w:tcW w:w="1842" w:type="dxa"/>
          </w:tcPr>
          <w:p w:rsidR="004763CC" w:rsidRDefault="004763C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NUMBER(3)</w:t>
            </w:r>
          </w:p>
        </w:tc>
        <w:tc>
          <w:tcPr>
            <w:tcW w:w="2835" w:type="dxa"/>
          </w:tcPr>
          <w:p w:rsidR="004763CC" w:rsidRPr="005A4B2C" w:rsidRDefault="004763C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 of the customer</w:t>
            </w:r>
          </w:p>
        </w:tc>
      </w:tr>
      <w:tr w:rsidR="004763CC" w:rsidRPr="00CB2123" w:rsidTr="00C534CB">
        <w:trPr>
          <w:trHeight w:val="135"/>
        </w:trPr>
        <w:tc>
          <w:tcPr>
            <w:tcW w:w="3828" w:type="dxa"/>
          </w:tcPr>
          <w:p w:rsidR="004763CC" w:rsidRPr="0034080E" w:rsidRDefault="004763CC" w:rsidP="00400B30">
            <w:pPr>
              <w:pStyle w:val="BPC3Tableitems"/>
              <w:rPr>
                <w:sz w:val="22"/>
                <w:szCs w:val="22"/>
              </w:rPr>
            </w:pPr>
            <w:r w:rsidRPr="00CB2F78">
              <w:rPr>
                <w:sz w:val="22"/>
                <w:szCs w:val="22"/>
              </w:rPr>
              <w:t>BIRTHDAY</w:t>
            </w:r>
          </w:p>
        </w:tc>
        <w:tc>
          <w:tcPr>
            <w:tcW w:w="1842" w:type="dxa"/>
          </w:tcPr>
          <w:p w:rsidR="004763CC" w:rsidRDefault="004763C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2835" w:type="dxa"/>
          </w:tcPr>
          <w:p w:rsidR="004763CC" w:rsidRPr="005A4B2C" w:rsidRDefault="004763C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Birthday of the customer</w:t>
            </w:r>
          </w:p>
        </w:tc>
      </w:tr>
      <w:tr w:rsidR="00151D82" w:rsidRPr="00CB2123" w:rsidTr="00C534CB">
        <w:trPr>
          <w:trHeight w:val="135"/>
        </w:trPr>
        <w:tc>
          <w:tcPr>
            <w:tcW w:w="3828" w:type="dxa"/>
          </w:tcPr>
          <w:p w:rsidR="00151D82" w:rsidRPr="0034080E" w:rsidRDefault="00151D82" w:rsidP="00754F6C">
            <w:pPr>
              <w:pStyle w:val="BPC3Tableitems"/>
              <w:rPr>
                <w:sz w:val="22"/>
                <w:szCs w:val="22"/>
              </w:rPr>
            </w:pPr>
            <w:r w:rsidRPr="005660E1">
              <w:rPr>
                <w:sz w:val="22"/>
                <w:szCs w:val="22"/>
              </w:rPr>
              <w:t>GENDER</w:t>
            </w:r>
          </w:p>
        </w:tc>
        <w:tc>
          <w:tcPr>
            <w:tcW w:w="1842" w:type="dxa"/>
          </w:tcPr>
          <w:p w:rsidR="00151D82" w:rsidRDefault="00151D82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2835" w:type="dxa"/>
          </w:tcPr>
          <w:p w:rsidR="00151D82" w:rsidRPr="005A4B2C" w:rsidRDefault="00151D82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Gender of the customer (article of the dictionary GNDR)</w:t>
            </w:r>
          </w:p>
        </w:tc>
      </w:tr>
      <w:tr w:rsidR="00151D82" w:rsidRPr="00CB2123" w:rsidTr="00C534CB">
        <w:trPr>
          <w:trHeight w:val="135"/>
        </w:trPr>
        <w:tc>
          <w:tcPr>
            <w:tcW w:w="3828" w:type="dxa"/>
          </w:tcPr>
          <w:p w:rsidR="00151D82" w:rsidRPr="0034080E" w:rsidRDefault="00151D82" w:rsidP="00754F6C">
            <w:pPr>
              <w:pStyle w:val="BPC3Tableitems"/>
              <w:rPr>
                <w:sz w:val="22"/>
                <w:szCs w:val="22"/>
              </w:rPr>
            </w:pPr>
            <w:r w:rsidRPr="005660E1">
              <w:rPr>
                <w:sz w:val="22"/>
                <w:szCs w:val="22"/>
              </w:rPr>
              <w:t>GENDER_NAME</w:t>
            </w:r>
          </w:p>
        </w:tc>
        <w:tc>
          <w:tcPr>
            <w:tcW w:w="1842" w:type="dxa"/>
          </w:tcPr>
          <w:p w:rsidR="00151D82" w:rsidRDefault="00151D82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835" w:type="dxa"/>
          </w:tcPr>
          <w:p w:rsidR="00151D82" w:rsidRPr="005A4B2C" w:rsidRDefault="00151D82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customer gender</w:t>
            </w:r>
          </w:p>
        </w:tc>
      </w:tr>
      <w:tr w:rsidR="000C33C6" w:rsidRPr="00CB2123" w:rsidTr="00C534CB">
        <w:trPr>
          <w:trHeight w:val="135"/>
        </w:trPr>
        <w:tc>
          <w:tcPr>
            <w:tcW w:w="3828" w:type="dxa"/>
          </w:tcPr>
          <w:p w:rsidR="000C33C6" w:rsidRPr="00CB2F78" w:rsidRDefault="000C33C6" w:rsidP="00400B30">
            <w:pPr>
              <w:pStyle w:val="BPC3Tableitems"/>
              <w:rPr>
                <w:sz w:val="22"/>
                <w:szCs w:val="22"/>
              </w:rPr>
            </w:pPr>
            <w:r w:rsidRPr="000C33C6">
              <w:rPr>
                <w:sz w:val="22"/>
                <w:szCs w:val="22"/>
              </w:rPr>
              <w:t>HOME_PHONE_CONTACT_ID</w:t>
            </w:r>
          </w:p>
        </w:tc>
        <w:tc>
          <w:tcPr>
            <w:tcW w:w="1842" w:type="dxa"/>
          </w:tcPr>
          <w:p w:rsidR="000C33C6" w:rsidRDefault="000C33C6" w:rsidP="000C33C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NUMBER(12)</w:t>
            </w:r>
          </w:p>
        </w:tc>
        <w:tc>
          <w:tcPr>
            <w:tcW w:w="2835" w:type="dxa"/>
          </w:tcPr>
          <w:p w:rsidR="000C33C6" w:rsidRPr="005A4B2C" w:rsidRDefault="000C33C6" w:rsidP="00C534CB">
            <w:pPr>
              <w:pStyle w:val="BPC3Tableitems"/>
              <w:rPr>
                <w:sz w:val="22"/>
                <w:szCs w:val="22"/>
              </w:rPr>
            </w:pPr>
            <w:r w:rsidRPr="00BB2E5B">
              <w:rPr>
                <w:sz w:val="22"/>
                <w:szCs w:val="22"/>
              </w:rPr>
              <w:t>Identifier of the contact</w:t>
            </w:r>
            <w:r>
              <w:rPr>
                <w:sz w:val="22"/>
                <w:szCs w:val="22"/>
              </w:rPr>
              <w:t xml:space="preserve"> with </w:t>
            </w:r>
            <w:r w:rsidR="00C534CB">
              <w:rPr>
                <w:sz w:val="22"/>
                <w:szCs w:val="22"/>
              </w:rPr>
              <w:t xml:space="preserve">communication method </w:t>
            </w:r>
            <w:r w:rsidR="00C534CB">
              <w:rPr>
                <w:sz w:val="22"/>
                <w:szCs w:val="22"/>
              </w:rPr>
              <w:lastRenderedPageBreak/>
              <w:t>“</w:t>
            </w:r>
            <w:r>
              <w:rPr>
                <w:sz w:val="22"/>
                <w:szCs w:val="22"/>
              </w:rPr>
              <w:t>PHONE”</w:t>
            </w:r>
          </w:p>
        </w:tc>
      </w:tr>
      <w:tr w:rsidR="00C534CB" w:rsidRPr="00CB2123" w:rsidTr="00C534CB">
        <w:trPr>
          <w:trHeight w:val="135"/>
        </w:trPr>
        <w:tc>
          <w:tcPr>
            <w:tcW w:w="3828" w:type="dxa"/>
          </w:tcPr>
          <w:p w:rsidR="00C534CB" w:rsidRPr="000C33C6" w:rsidRDefault="00C534CB" w:rsidP="00400B30">
            <w:pPr>
              <w:pStyle w:val="BPC3Tableitems"/>
              <w:rPr>
                <w:sz w:val="22"/>
                <w:szCs w:val="22"/>
              </w:rPr>
            </w:pPr>
            <w:r w:rsidRPr="00C534CB">
              <w:rPr>
                <w:sz w:val="22"/>
                <w:szCs w:val="22"/>
              </w:rPr>
              <w:lastRenderedPageBreak/>
              <w:t>HOME_PHONE_CONTACT_TYPE</w:t>
            </w:r>
          </w:p>
        </w:tc>
        <w:tc>
          <w:tcPr>
            <w:tcW w:w="1842" w:type="dxa"/>
          </w:tcPr>
          <w:p w:rsidR="00C534CB" w:rsidRDefault="00C534CB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2835" w:type="dxa"/>
          </w:tcPr>
          <w:p w:rsidR="00C534CB" w:rsidRDefault="00C534CB" w:rsidP="00C534CB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the contact (</w:t>
            </w:r>
            <w:r w:rsidRPr="00BB2E5B">
              <w:rPr>
                <w:sz w:val="22"/>
                <w:szCs w:val="22"/>
              </w:rPr>
              <w:t>value of the dictionary)</w:t>
            </w:r>
          </w:p>
        </w:tc>
      </w:tr>
      <w:tr w:rsidR="00C534CB" w:rsidRPr="00CB2123" w:rsidTr="00C534CB">
        <w:trPr>
          <w:trHeight w:val="135"/>
        </w:trPr>
        <w:tc>
          <w:tcPr>
            <w:tcW w:w="3828" w:type="dxa"/>
          </w:tcPr>
          <w:p w:rsidR="00C534CB" w:rsidRPr="00BB2E5B" w:rsidRDefault="00C534CB" w:rsidP="00754F6C">
            <w:pPr>
              <w:pStyle w:val="BPC3Tableitems"/>
              <w:rPr>
                <w:sz w:val="22"/>
                <w:szCs w:val="22"/>
              </w:rPr>
            </w:pPr>
            <w:r w:rsidRPr="00C534CB">
              <w:rPr>
                <w:sz w:val="22"/>
                <w:szCs w:val="22"/>
              </w:rPr>
              <w:t>HOME_PHONE_COMMUN_METHOD</w:t>
            </w:r>
          </w:p>
        </w:tc>
        <w:tc>
          <w:tcPr>
            <w:tcW w:w="1842" w:type="dxa"/>
          </w:tcPr>
          <w:p w:rsidR="00C534CB" w:rsidRDefault="00C534CB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2835" w:type="dxa"/>
          </w:tcPr>
          <w:p w:rsidR="00C534CB" w:rsidRDefault="00C534CB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method (</w:t>
            </w:r>
            <w:r w:rsidRPr="00BB2E5B">
              <w:rPr>
                <w:sz w:val="22"/>
                <w:szCs w:val="22"/>
              </w:rPr>
              <w:t>value of the dictionary)</w:t>
            </w:r>
          </w:p>
        </w:tc>
      </w:tr>
      <w:tr w:rsidR="00C534CB" w:rsidRPr="00CB2123" w:rsidTr="00C534CB">
        <w:trPr>
          <w:trHeight w:val="135"/>
        </w:trPr>
        <w:tc>
          <w:tcPr>
            <w:tcW w:w="3828" w:type="dxa"/>
          </w:tcPr>
          <w:p w:rsidR="00C534CB" w:rsidRPr="0034080E" w:rsidRDefault="00C534CB" w:rsidP="00400B30">
            <w:pPr>
              <w:pStyle w:val="BPC3Tableitems"/>
              <w:rPr>
                <w:sz w:val="22"/>
                <w:szCs w:val="22"/>
              </w:rPr>
            </w:pPr>
            <w:r w:rsidRPr="00CB2F78">
              <w:rPr>
                <w:sz w:val="22"/>
                <w:szCs w:val="22"/>
              </w:rPr>
              <w:t>HOME_PHONE</w:t>
            </w:r>
          </w:p>
        </w:tc>
        <w:tc>
          <w:tcPr>
            <w:tcW w:w="1842" w:type="dxa"/>
          </w:tcPr>
          <w:p w:rsidR="00C534CB" w:rsidRDefault="00C534C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835" w:type="dxa"/>
          </w:tcPr>
          <w:p w:rsidR="00C534CB" w:rsidRPr="005A4B2C" w:rsidRDefault="00C534C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Home phone of the customer</w:t>
            </w:r>
          </w:p>
        </w:tc>
      </w:tr>
      <w:tr w:rsidR="00C534CB" w:rsidRPr="00CB2123" w:rsidTr="00C534CB">
        <w:trPr>
          <w:trHeight w:val="135"/>
        </w:trPr>
        <w:tc>
          <w:tcPr>
            <w:tcW w:w="3828" w:type="dxa"/>
          </w:tcPr>
          <w:p w:rsidR="00C534CB" w:rsidRPr="00CB2F78" w:rsidRDefault="00C534CB" w:rsidP="00400B30">
            <w:pPr>
              <w:pStyle w:val="BPC3Tableitems"/>
              <w:rPr>
                <w:sz w:val="22"/>
                <w:szCs w:val="22"/>
              </w:rPr>
            </w:pPr>
            <w:r w:rsidRPr="00C534CB">
              <w:rPr>
                <w:sz w:val="22"/>
                <w:szCs w:val="22"/>
              </w:rPr>
              <w:t>HOME_ADDRESS_ID</w:t>
            </w:r>
          </w:p>
        </w:tc>
        <w:tc>
          <w:tcPr>
            <w:tcW w:w="1842" w:type="dxa"/>
          </w:tcPr>
          <w:p w:rsidR="00C534CB" w:rsidRDefault="00C534CB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NUMBER(12)</w:t>
            </w:r>
          </w:p>
        </w:tc>
        <w:tc>
          <w:tcPr>
            <w:tcW w:w="2835" w:type="dxa"/>
          </w:tcPr>
          <w:p w:rsidR="00C534CB" w:rsidRPr="005A4B2C" w:rsidRDefault="00C534CB" w:rsidP="00C534CB">
            <w:pPr>
              <w:pStyle w:val="BPC3Tableitems"/>
              <w:rPr>
                <w:sz w:val="22"/>
                <w:szCs w:val="22"/>
              </w:rPr>
            </w:pPr>
            <w:r w:rsidRPr="00BB2E5B">
              <w:rPr>
                <w:sz w:val="22"/>
                <w:szCs w:val="22"/>
              </w:rPr>
              <w:t xml:space="preserve">Identifier of the </w:t>
            </w:r>
            <w:r>
              <w:rPr>
                <w:sz w:val="22"/>
                <w:szCs w:val="22"/>
              </w:rPr>
              <w:t>home address</w:t>
            </w:r>
          </w:p>
        </w:tc>
      </w:tr>
      <w:tr w:rsidR="00C534CB" w:rsidRPr="00CB2123" w:rsidTr="00C534CB">
        <w:trPr>
          <w:trHeight w:val="135"/>
        </w:trPr>
        <w:tc>
          <w:tcPr>
            <w:tcW w:w="3828" w:type="dxa"/>
          </w:tcPr>
          <w:p w:rsidR="00C534CB" w:rsidRPr="00C534CB" w:rsidRDefault="00C534CB" w:rsidP="00400B30">
            <w:pPr>
              <w:pStyle w:val="BPC3Tableitems"/>
              <w:rPr>
                <w:sz w:val="22"/>
                <w:szCs w:val="22"/>
              </w:rPr>
            </w:pPr>
            <w:r w:rsidRPr="00C534CB">
              <w:rPr>
                <w:sz w:val="22"/>
                <w:szCs w:val="22"/>
              </w:rPr>
              <w:t>HOME_ADDRESS_TYPE</w:t>
            </w:r>
          </w:p>
        </w:tc>
        <w:tc>
          <w:tcPr>
            <w:tcW w:w="1842" w:type="dxa"/>
          </w:tcPr>
          <w:p w:rsidR="00C534CB" w:rsidRDefault="00C534CB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2835" w:type="dxa"/>
          </w:tcPr>
          <w:p w:rsidR="00C534CB" w:rsidRDefault="00C534CB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the address (</w:t>
            </w:r>
            <w:r w:rsidRPr="00BB2E5B">
              <w:rPr>
                <w:sz w:val="22"/>
                <w:szCs w:val="22"/>
              </w:rPr>
              <w:t>value of the dictionary)</w:t>
            </w:r>
          </w:p>
        </w:tc>
      </w:tr>
      <w:tr w:rsidR="00C534CB" w:rsidRPr="00CB2123" w:rsidTr="00C534CB">
        <w:trPr>
          <w:trHeight w:val="135"/>
        </w:trPr>
        <w:tc>
          <w:tcPr>
            <w:tcW w:w="3828" w:type="dxa"/>
          </w:tcPr>
          <w:p w:rsidR="00C534CB" w:rsidRPr="0034080E" w:rsidRDefault="00C534CB" w:rsidP="00400B30">
            <w:pPr>
              <w:pStyle w:val="BPC3Tableitems"/>
              <w:rPr>
                <w:sz w:val="22"/>
                <w:szCs w:val="22"/>
              </w:rPr>
            </w:pPr>
            <w:r w:rsidRPr="00CB2F78">
              <w:rPr>
                <w:sz w:val="22"/>
                <w:szCs w:val="22"/>
              </w:rPr>
              <w:t>HOME_ADDRESS</w:t>
            </w:r>
          </w:p>
        </w:tc>
        <w:tc>
          <w:tcPr>
            <w:tcW w:w="1842" w:type="dxa"/>
          </w:tcPr>
          <w:p w:rsidR="00C534CB" w:rsidRDefault="00C534C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835" w:type="dxa"/>
          </w:tcPr>
          <w:p w:rsidR="00C534CB" w:rsidRPr="005A4B2C" w:rsidRDefault="00C534C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Home address of the customer</w:t>
            </w:r>
          </w:p>
        </w:tc>
      </w:tr>
      <w:tr w:rsidR="00C534CB" w:rsidRPr="00CB2123" w:rsidTr="00C534CB">
        <w:trPr>
          <w:trHeight w:val="135"/>
        </w:trPr>
        <w:tc>
          <w:tcPr>
            <w:tcW w:w="3828" w:type="dxa"/>
          </w:tcPr>
          <w:p w:rsidR="00C534CB" w:rsidRPr="00CB2F78" w:rsidRDefault="00C534CB" w:rsidP="00754F6C">
            <w:pPr>
              <w:pStyle w:val="BPC3Tableitems"/>
              <w:rPr>
                <w:sz w:val="22"/>
                <w:szCs w:val="22"/>
              </w:rPr>
            </w:pPr>
            <w:r w:rsidRPr="00C534CB">
              <w:rPr>
                <w:sz w:val="22"/>
                <w:szCs w:val="22"/>
              </w:rPr>
              <w:t>BUSINESS_PHONE_CONTACT_ID</w:t>
            </w:r>
          </w:p>
        </w:tc>
        <w:tc>
          <w:tcPr>
            <w:tcW w:w="1842" w:type="dxa"/>
          </w:tcPr>
          <w:p w:rsidR="00C534CB" w:rsidRDefault="00C534CB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NUMBER(12)</w:t>
            </w:r>
          </w:p>
        </w:tc>
        <w:tc>
          <w:tcPr>
            <w:tcW w:w="2835" w:type="dxa"/>
          </w:tcPr>
          <w:p w:rsidR="00C534CB" w:rsidRPr="005A4B2C" w:rsidRDefault="00C534CB" w:rsidP="00754F6C">
            <w:pPr>
              <w:pStyle w:val="BPC3Tableitems"/>
              <w:rPr>
                <w:sz w:val="22"/>
                <w:szCs w:val="22"/>
              </w:rPr>
            </w:pPr>
            <w:r w:rsidRPr="00BB2E5B">
              <w:rPr>
                <w:sz w:val="22"/>
                <w:szCs w:val="22"/>
              </w:rPr>
              <w:t>Identifier of the contact</w:t>
            </w:r>
            <w:r>
              <w:rPr>
                <w:sz w:val="22"/>
                <w:szCs w:val="22"/>
              </w:rPr>
              <w:t xml:space="preserve"> with communication method “PHONE”</w:t>
            </w:r>
          </w:p>
        </w:tc>
      </w:tr>
      <w:tr w:rsidR="00C534CB" w:rsidRPr="00CB2123" w:rsidTr="00C534CB">
        <w:trPr>
          <w:trHeight w:val="135"/>
        </w:trPr>
        <w:tc>
          <w:tcPr>
            <w:tcW w:w="3828" w:type="dxa"/>
          </w:tcPr>
          <w:p w:rsidR="00C534CB" w:rsidRPr="000C33C6" w:rsidRDefault="00C534CB" w:rsidP="00754F6C">
            <w:pPr>
              <w:pStyle w:val="BPC3Tableitems"/>
              <w:rPr>
                <w:sz w:val="22"/>
                <w:szCs w:val="22"/>
              </w:rPr>
            </w:pPr>
            <w:r w:rsidRPr="00C534CB">
              <w:rPr>
                <w:sz w:val="22"/>
                <w:szCs w:val="22"/>
              </w:rPr>
              <w:t>BUSINESS_PHONE_CONTACT_TYPE</w:t>
            </w:r>
          </w:p>
        </w:tc>
        <w:tc>
          <w:tcPr>
            <w:tcW w:w="1842" w:type="dxa"/>
          </w:tcPr>
          <w:p w:rsidR="00C534CB" w:rsidRDefault="00C534CB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2835" w:type="dxa"/>
          </w:tcPr>
          <w:p w:rsidR="00C534CB" w:rsidRDefault="00C534CB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the contact (</w:t>
            </w:r>
            <w:r w:rsidRPr="00BB2E5B">
              <w:rPr>
                <w:sz w:val="22"/>
                <w:szCs w:val="22"/>
              </w:rPr>
              <w:t>value of the dictionary)</w:t>
            </w:r>
          </w:p>
        </w:tc>
      </w:tr>
      <w:tr w:rsidR="00C534CB" w:rsidRPr="00CB2123" w:rsidTr="00C534CB">
        <w:trPr>
          <w:trHeight w:val="135"/>
        </w:trPr>
        <w:tc>
          <w:tcPr>
            <w:tcW w:w="3828" w:type="dxa"/>
          </w:tcPr>
          <w:p w:rsidR="00C534CB" w:rsidRPr="00BB2E5B" w:rsidRDefault="00C534CB" w:rsidP="00754F6C">
            <w:pPr>
              <w:pStyle w:val="BPC3Tableitems"/>
              <w:rPr>
                <w:sz w:val="22"/>
                <w:szCs w:val="22"/>
              </w:rPr>
            </w:pPr>
            <w:r w:rsidRPr="00C534CB">
              <w:rPr>
                <w:sz w:val="22"/>
                <w:szCs w:val="22"/>
              </w:rPr>
              <w:t>BUSINESS_PHONE_COMMUN_METHOD</w:t>
            </w:r>
          </w:p>
        </w:tc>
        <w:tc>
          <w:tcPr>
            <w:tcW w:w="1842" w:type="dxa"/>
          </w:tcPr>
          <w:p w:rsidR="00C534CB" w:rsidRDefault="00C534CB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2835" w:type="dxa"/>
          </w:tcPr>
          <w:p w:rsidR="00C534CB" w:rsidRDefault="00C534CB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method (</w:t>
            </w:r>
            <w:r w:rsidRPr="00BB2E5B">
              <w:rPr>
                <w:sz w:val="22"/>
                <w:szCs w:val="22"/>
              </w:rPr>
              <w:t>value of the dictionary)</w:t>
            </w:r>
          </w:p>
        </w:tc>
      </w:tr>
      <w:tr w:rsidR="00C534CB" w:rsidRPr="00CB2123" w:rsidTr="00C534CB">
        <w:trPr>
          <w:trHeight w:val="135"/>
        </w:trPr>
        <w:tc>
          <w:tcPr>
            <w:tcW w:w="3828" w:type="dxa"/>
          </w:tcPr>
          <w:p w:rsidR="00C534CB" w:rsidRPr="0034080E" w:rsidRDefault="00C534CB" w:rsidP="00400B30">
            <w:pPr>
              <w:pStyle w:val="BPC3Tableitems"/>
              <w:rPr>
                <w:sz w:val="22"/>
                <w:szCs w:val="22"/>
              </w:rPr>
            </w:pPr>
            <w:r w:rsidRPr="0058310E">
              <w:rPr>
                <w:sz w:val="22"/>
                <w:szCs w:val="22"/>
              </w:rPr>
              <w:t>BUSINESS_PHONE</w:t>
            </w:r>
          </w:p>
        </w:tc>
        <w:tc>
          <w:tcPr>
            <w:tcW w:w="1842" w:type="dxa"/>
          </w:tcPr>
          <w:p w:rsidR="00C534CB" w:rsidRDefault="00C534C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835" w:type="dxa"/>
          </w:tcPr>
          <w:p w:rsidR="00C534CB" w:rsidRPr="005A4B2C" w:rsidRDefault="00C534C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 phone of the customer</w:t>
            </w:r>
          </w:p>
        </w:tc>
      </w:tr>
      <w:tr w:rsidR="00C534CB" w:rsidRPr="00CB2123" w:rsidTr="00C534CB">
        <w:trPr>
          <w:trHeight w:val="135"/>
        </w:trPr>
        <w:tc>
          <w:tcPr>
            <w:tcW w:w="3828" w:type="dxa"/>
          </w:tcPr>
          <w:p w:rsidR="00C534CB" w:rsidRPr="00CB2F78" w:rsidRDefault="00E45B1B" w:rsidP="00754F6C">
            <w:pPr>
              <w:pStyle w:val="BPC3Tableitems"/>
              <w:rPr>
                <w:sz w:val="22"/>
                <w:szCs w:val="22"/>
              </w:rPr>
            </w:pPr>
            <w:r w:rsidRPr="00E45B1B">
              <w:rPr>
                <w:sz w:val="22"/>
                <w:szCs w:val="22"/>
              </w:rPr>
              <w:t>BUSINESS_ADDRESS_ID</w:t>
            </w:r>
          </w:p>
        </w:tc>
        <w:tc>
          <w:tcPr>
            <w:tcW w:w="1842" w:type="dxa"/>
          </w:tcPr>
          <w:p w:rsidR="00C534CB" w:rsidRDefault="00C534CB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NUMBER(12)</w:t>
            </w:r>
          </w:p>
        </w:tc>
        <w:tc>
          <w:tcPr>
            <w:tcW w:w="2835" w:type="dxa"/>
          </w:tcPr>
          <w:p w:rsidR="00C534CB" w:rsidRPr="005A4B2C" w:rsidRDefault="00C534CB" w:rsidP="00754F6C">
            <w:pPr>
              <w:pStyle w:val="BPC3Tableitems"/>
              <w:rPr>
                <w:sz w:val="22"/>
                <w:szCs w:val="22"/>
              </w:rPr>
            </w:pPr>
            <w:r w:rsidRPr="00BB2E5B">
              <w:rPr>
                <w:sz w:val="22"/>
                <w:szCs w:val="22"/>
              </w:rPr>
              <w:t xml:space="preserve">Identifier of the </w:t>
            </w:r>
            <w:r>
              <w:rPr>
                <w:sz w:val="22"/>
                <w:szCs w:val="22"/>
              </w:rPr>
              <w:t>business address</w:t>
            </w:r>
          </w:p>
        </w:tc>
      </w:tr>
      <w:tr w:rsidR="00C534CB" w:rsidRPr="00CB2123" w:rsidTr="00C534CB">
        <w:trPr>
          <w:trHeight w:val="135"/>
        </w:trPr>
        <w:tc>
          <w:tcPr>
            <w:tcW w:w="3828" w:type="dxa"/>
          </w:tcPr>
          <w:p w:rsidR="00C534CB" w:rsidRPr="00C534CB" w:rsidRDefault="00E45B1B" w:rsidP="00754F6C">
            <w:pPr>
              <w:pStyle w:val="BPC3Tableitems"/>
              <w:rPr>
                <w:sz w:val="22"/>
                <w:szCs w:val="22"/>
              </w:rPr>
            </w:pPr>
            <w:r w:rsidRPr="00E45B1B">
              <w:rPr>
                <w:sz w:val="22"/>
                <w:szCs w:val="22"/>
              </w:rPr>
              <w:t>BUSINESS_ADDRESS_TYPE</w:t>
            </w:r>
          </w:p>
        </w:tc>
        <w:tc>
          <w:tcPr>
            <w:tcW w:w="1842" w:type="dxa"/>
          </w:tcPr>
          <w:p w:rsidR="00C534CB" w:rsidRDefault="00C534CB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2835" w:type="dxa"/>
          </w:tcPr>
          <w:p w:rsidR="00C534CB" w:rsidRDefault="00C534CB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the address (</w:t>
            </w:r>
            <w:r w:rsidRPr="00BB2E5B">
              <w:rPr>
                <w:sz w:val="22"/>
                <w:szCs w:val="22"/>
              </w:rPr>
              <w:t>value of the dictionary)</w:t>
            </w:r>
          </w:p>
        </w:tc>
      </w:tr>
      <w:tr w:rsidR="00C534CB" w:rsidRPr="00CB2123" w:rsidTr="00C534CB">
        <w:trPr>
          <w:trHeight w:val="135"/>
        </w:trPr>
        <w:tc>
          <w:tcPr>
            <w:tcW w:w="3828" w:type="dxa"/>
          </w:tcPr>
          <w:p w:rsidR="00C534CB" w:rsidRPr="0034080E" w:rsidRDefault="00C534CB" w:rsidP="00400B30">
            <w:pPr>
              <w:pStyle w:val="BPC3Tableitems"/>
              <w:rPr>
                <w:sz w:val="22"/>
                <w:szCs w:val="22"/>
              </w:rPr>
            </w:pPr>
            <w:r w:rsidRPr="0058310E">
              <w:rPr>
                <w:sz w:val="22"/>
                <w:szCs w:val="22"/>
              </w:rPr>
              <w:t>BUSINESS</w:t>
            </w:r>
            <w:r w:rsidRPr="00CB2F78">
              <w:rPr>
                <w:sz w:val="22"/>
                <w:szCs w:val="22"/>
              </w:rPr>
              <w:t>_ADDRESS</w:t>
            </w:r>
          </w:p>
        </w:tc>
        <w:tc>
          <w:tcPr>
            <w:tcW w:w="1842" w:type="dxa"/>
          </w:tcPr>
          <w:p w:rsidR="00C534CB" w:rsidRDefault="00C534C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835" w:type="dxa"/>
          </w:tcPr>
          <w:p w:rsidR="00C534CB" w:rsidRPr="005A4B2C" w:rsidRDefault="00C534C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 address of the customer</w:t>
            </w:r>
          </w:p>
        </w:tc>
      </w:tr>
      <w:tr w:rsidR="003945F8" w:rsidRPr="00CB2123" w:rsidTr="00C534CB">
        <w:trPr>
          <w:trHeight w:val="135"/>
        </w:trPr>
        <w:tc>
          <w:tcPr>
            <w:tcW w:w="3828" w:type="dxa"/>
          </w:tcPr>
          <w:p w:rsidR="003945F8" w:rsidRPr="00CB2F78" w:rsidRDefault="003945F8" w:rsidP="00754F6C">
            <w:pPr>
              <w:pStyle w:val="BPC3Tableitems"/>
              <w:rPr>
                <w:sz w:val="22"/>
                <w:szCs w:val="22"/>
              </w:rPr>
            </w:pPr>
            <w:r w:rsidRPr="003945F8">
              <w:rPr>
                <w:sz w:val="22"/>
                <w:szCs w:val="22"/>
              </w:rPr>
              <w:t>MOB_PHONE_CONTACT_ID</w:t>
            </w:r>
          </w:p>
        </w:tc>
        <w:tc>
          <w:tcPr>
            <w:tcW w:w="1842" w:type="dxa"/>
          </w:tcPr>
          <w:p w:rsidR="003945F8" w:rsidRDefault="003945F8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NUMBER(12)</w:t>
            </w:r>
          </w:p>
        </w:tc>
        <w:tc>
          <w:tcPr>
            <w:tcW w:w="2835" w:type="dxa"/>
          </w:tcPr>
          <w:p w:rsidR="003945F8" w:rsidRPr="005A4B2C" w:rsidRDefault="003945F8" w:rsidP="00754F6C">
            <w:pPr>
              <w:pStyle w:val="BPC3Tableitems"/>
              <w:rPr>
                <w:sz w:val="22"/>
                <w:szCs w:val="22"/>
              </w:rPr>
            </w:pPr>
            <w:r w:rsidRPr="00BB2E5B">
              <w:rPr>
                <w:sz w:val="22"/>
                <w:szCs w:val="22"/>
              </w:rPr>
              <w:t>Identifier of the contact</w:t>
            </w:r>
            <w:r>
              <w:rPr>
                <w:sz w:val="22"/>
                <w:szCs w:val="22"/>
              </w:rPr>
              <w:t xml:space="preserve"> with communication method “MOBILE PHONE”</w:t>
            </w:r>
          </w:p>
        </w:tc>
      </w:tr>
      <w:tr w:rsidR="003945F8" w:rsidRPr="00CB2123" w:rsidTr="00C534CB">
        <w:trPr>
          <w:trHeight w:val="135"/>
        </w:trPr>
        <w:tc>
          <w:tcPr>
            <w:tcW w:w="3828" w:type="dxa"/>
          </w:tcPr>
          <w:p w:rsidR="003945F8" w:rsidRPr="000C33C6" w:rsidRDefault="003945F8" w:rsidP="00754F6C">
            <w:pPr>
              <w:pStyle w:val="BPC3Tableitems"/>
              <w:rPr>
                <w:sz w:val="22"/>
                <w:szCs w:val="22"/>
              </w:rPr>
            </w:pPr>
            <w:r w:rsidRPr="003945F8">
              <w:rPr>
                <w:sz w:val="22"/>
                <w:szCs w:val="22"/>
              </w:rPr>
              <w:t>MOB_PHONE_CONTACT_TYPE</w:t>
            </w:r>
          </w:p>
        </w:tc>
        <w:tc>
          <w:tcPr>
            <w:tcW w:w="1842" w:type="dxa"/>
          </w:tcPr>
          <w:p w:rsidR="003945F8" w:rsidRDefault="003945F8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2835" w:type="dxa"/>
          </w:tcPr>
          <w:p w:rsidR="003945F8" w:rsidRDefault="003945F8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the contact (</w:t>
            </w:r>
            <w:r w:rsidRPr="00BB2E5B">
              <w:rPr>
                <w:sz w:val="22"/>
                <w:szCs w:val="22"/>
              </w:rPr>
              <w:t>value of the dictionary)</w:t>
            </w:r>
          </w:p>
        </w:tc>
      </w:tr>
      <w:tr w:rsidR="003945F8" w:rsidRPr="00CB2123" w:rsidTr="00C534CB">
        <w:trPr>
          <w:trHeight w:val="135"/>
        </w:trPr>
        <w:tc>
          <w:tcPr>
            <w:tcW w:w="3828" w:type="dxa"/>
          </w:tcPr>
          <w:p w:rsidR="003945F8" w:rsidRPr="00BB2E5B" w:rsidRDefault="003945F8" w:rsidP="00754F6C">
            <w:pPr>
              <w:pStyle w:val="BPC3Tableitems"/>
              <w:rPr>
                <w:sz w:val="22"/>
                <w:szCs w:val="22"/>
              </w:rPr>
            </w:pPr>
            <w:r w:rsidRPr="003945F8">
              <w:rPr>
                <w:sz w:val="22"/>
                <w:szCs w:val="22"/>
              </w:rPr>
              <w:lastRenderedPageBreak/>
              <w:t>MOB_PHONE_COMMUN_METHOD</w:t>
            </w:r>
          </w:p>
        </w:tc>
        <w:tc>
          <w:tcPr>
            <w:tcW w:w="1842" w:type="dxa"/>
          </w:tcPr>
          <w:p w:rsidR="003945F8" w:rsidRDefault="003945F8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2835" w:type="dxa"/>
          </w:tcPr>
          <w:p w:rsidR="003945F8" w:rsidRDefault="003945F8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method (</w:t>
            </w:r>
            <w:r w:rsidRPr="00BB2E5B">
              <w:rPr>
                <w:sz w:val="22"/>
                <w:szCs w:val="22"/>
              </w:rPr>
              <w:t>value of the dictionary)</w:t>
            </w:r>
          </w:p>
        </w:tc>
      </w:tr>
      <w:tr w:rsidR="00C534CB" w:rsidRPr="00CB2123" w:rsidTr="00C534CB">
        <w:trPr>
          <w:trHeight w:val="135"/>
        </w:trPr>
        <w:tc>
          <w:tcPr>
            <w:tcW w:w="3828" w:type="dxa"/>
          </w:tcPr>
          <w:p w:rsidR="00C534CB" w:rsidRPr="0034080E" w:rsidRDefault="00C534CB" w:rsidP="00400B30">
            <w:pPr>
              <w:pStyle w:val="BPC3Tableitems"/>
              <w:rPr>
                <w:sz w:val="22"/>
                <w:szCs w:val="22"/>
              </w:rPr>
            </w:pPr>
            <w:r w:rsidRPr="00A17FA4">
              <w:rPr>
                <w:sz w:val="22"/>
                <w:szCs w:val="22"/>
              </w:rPr>
              <w:t>MOBILE_PHONE</w:t>
            </w:r>
          </w:p>
        </w:tc>
        <w:tc>
          <w:tcPr>
            <w:tcW w:w="1842" w:type="dxa"/>
          </w:tcPr>
          <w:p w:rsidR="00C534CB" w:rsidRDefault="00C534C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835" w:type="dxa"/>
          </w:tcPr>
          <w:p w:rsidR="00C534CB" w:rsidRPr="005A4B2C" w:rsidRDefault="00C534C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Mobile phone of the customer</w:t>
            </w:r>
          </w:p>
        </w:tc>
      </w:tr>
      <w:tr w:rsidR="003945F8" w:rsidRPr="00CB2123" w:rsidTr="00C534CB">
        <w:trPr>
          <w:trHeight w:val="135"/>
        </w:trPr>
        <w:tc>
          <w:tcPr>
            <w:tcW w:w="3828" w:type="dxa"/>
          </w:tcPr>
          <w:p w:rsidR="003945F8" w:rsidRPr="00CB2F78" w:rsidRDefault="003945F8" w:rsidP="00754F6C">
            <w:pPr>
              <w:pStyle w:val="BPC3Tableitems"/>
              <w:rPr>
                <w:sz w:val="22"/>
                <w:szCs w:val="22"/>
              </w:rPr>
            </w:pPr>
            <w:r w:rsidRPr="003945F8">
              <w:rPr>
                <w:sz w:val="22"/>
                <w:szCs w:val="22"/>
              </w:rPr>
              <w:t>FAX_CONTACT_ID</w:t>
            </w:r>
          </w:p>
        </w:tc>
        <w:tc>
          <w:tcPr>
            <w:tcW w:w="1842" w:type="dxa"/>
          </w:tcPr>
          <w:p w:rsidR="003945F8" w:rsidRDefault="003945F8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NUMBER(12)</w:t>
            </w:r>
          </w:p>
        </w:tc>
        <w:tc>
          <w:tcPr>
            <w:tcW w:w="2835" w:type="dxa"/>
          </w:tcPr>
          <w:p w:rsidR="003945F8" w:rsidRPr="005A4B2C" w:rsidRDefault="003945F8" w:rsidP="003945F8">
            <w:pPr>
              <w:pStyle w:val="BPC3Tableitems"/>
              <w:rPr>
                <w:sz w:val="22"/>
                <w:szCs w:val="22"/>
              </w:rPr>
            </w:pPr>
            <w:r w:rsidRPr="00BB2E5B">
              <w:rPr>
                <w:sz w:val="22"/>
                <w:szCs w:val="22"/>
              </w:rPr>
              <w:t>Identifier of the contact</w:t>
            </w:r>
            <w:r>
              <w:rPr>
                <w:sz w:val="22"/>
                <w:szCs w:val="22"/>
              </w:rPr>
              <w:t xml:space="preserve"> with communication method “FAX”</w:t>
            </w:r>
          </w:p>
        </w:tc>
      </w:tr>
      <w:tr w:rsidR="003945F8" w:rsidRPr="00CB2123" w:rsidTr="00C534CB">
        <w:trPr>
          <w:trHeight w:val="135"/>
        </w:trPr>
        <w:tc>
          <w:tcPr>
            <w:tcW w:w="3828" w:type="dxa"/>
          </w:tcPr>
          <w:p w:rsidR="003945F8" w:rsidRPr="000C33C6" w:rsidRDefault="003945F8" w:rsidP="00754F6C">
            <w:pPr>
              <w:pStyle w:val="BPC3Tableitems"/>
              <w:rPr>
                <w:sz w:val="22"/>
                <w:szCs w:val="22"/>
              </w:rPr>
            </w:pPr>
            <w:r w:rsidRPr="003945F8">
              <w:rPr>
                <w:sz w:val="22"/>
                <w:szCs w:val="22"/>
              </w:rPr>
              <w:t>FAX_CONTACT_TYPE</w:t>
            </w:r>
          </w:p>
        </w:tc>
        <w:tc>
          <w:tcPr>
            <w:tcW w:w="1842" w:type="dxa"/>
          </w:tcPr>
          <w:p w:rsidR="003945F8" w:rsidRDefault="003945F8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2835" w:type="dxa"/>
          </w:tcPr>
          <w:p w:rsidR="003945F8" w:rsidRDefault="003945F8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the contact (</w:t>
            </w:r>
            <w:r w:rsidRPr="00BB2E5B">
              <w:rPr>
                <w:sz w:val="22"/>
                <w:szCs w:val="22"/>
              </w:rPr>
              <w:t>value of the dictionary)</w:t>
            </w:r>
          </w:p>
        </w:tc>
      </w:tr>
      <w:tr w:rsidR="003945F8" w:rsidRPr="00CB2123" w:rsidTr="00C534CB">
        <w:trPr>
          <w:trHeight w:val="135"/>
        </w:trPr>
        <w:tc>
          <w:tcPr>
            <w:tcW w:w="3828" w:type="dxa"/>
          </w:tcPr>
          <w:p w:rsidR="003945F8" w:rsidRPr="00BB2E5B" w:rsidRDefault="003945F8" w:rsidP="00754F6C">
            <w:pPr>
              <w:pStyle w:val="BPC3Tableitems"/>
              <w:rPr>
                <w:sz w:val="22"/>
                <w:szCs w:val="22"/>
              </w:rPr>
            </w:pPr>
            <w:r w:rsidRPr="003945F8">
              <w:rPr>
                <w:sz w:val="22"/>
                <w:szCs w:val="22"/>
              </w:rPr>
              <w:t>FAX_COMMUN_METHOD</w:t>
            </w:r>
          </w:p>
        </w:tc>
        <w:tc>
          <w:tcPr>
            <w:tcW w:w="1842" w:type="dxa"/>
          </w:tcPr>
          <w:p w:rsidR="003945F8" w:rsidRDefault="003945F8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2835" w:type="dxa"/>
          </w:tcPr>
          <w:p w:rsidR="003945F8" w:rsidRDefault="003945F8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method (</w:t>
            </w:r>
            <w:r w:rsidRPr="00BB2E5B">
              <w:rPr>
                <w:sz w:val="22"/>
                <w:szCs w:val="22"/>
              </w:rPr>
              <w:t>value of the dictionary)</w:t>
            </w:r>
          </w:p>
        </w:tc>
      </w:tr>
      <w:tr w:rsidR="00C534CB" w:rsidRPr="00CB2123" w:rsidTr="00C534CB">
        <w:trPr>
          <w:trHeight w:val="135"/>
        </w:trPr>
        <w:tc>
          <w:tcPr>
            <w:tcW w:w="3828" w:type="dxa"/>
          </w:tcPr>
          <w:p w:rsidR="00C534CB" w:rsidRPr="0034080E" w:rsidRDefault="00C534CB" w:rsidP="00400B30">
            <w:pPr>
              <w:pStyle w:val="BPC3Tableitems"/>
              <w:rPr>
                <w:sz w:val="22"/>
                <w:szCs w:val="22"/>
              </w:rPr>
            </w:pPr>
            <w:r w:rsidRPr="00A17FA4">
              <w:rPr>
                <w:sz w:val="22"/>
                <w:szCs w:val="22"/>
              </w:rPr>
              <w:t>FAX</w:t>
            </w:r>
          </w:p>
        </w:tc>
        <w:tc>
          <w:tcPr>
            <w:tcW w:w="1842" w:type="dxa"/>
          </w:tcPr>
          <w:p w:rsidR="00C534CB" w:rsidRDefault="00C534C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835" w:type="dxa"/>
          </w:tcPr>
          <w:p w:rsidR="00C534CB" w:rsidRPr="005A4B2C" w:rsidRDefault="00C534C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Fax of the customer</w:t>
            </w:r>
          </w:p>
        </w:tc>
      </w:tr>
      <w:tr w:rsidR="00065753" w:rsidRPr="00CB2123" w:rsidTr="00C534CB">
        <w:trPr>
          <w:trHeight w:val="135"/>
        </w:trPr>
        <w:tc>
          <w:tcPr>
            <w:tcW w:w="3828" w:type="dxa"/>
          </w:tcPr>
          <w:p w:rsidR="00065753" w:rsidRPr="00CB2F78" w:rsidRDefault="00065753" w:rsidP="00754F6C">
            <w:pPr>
              <w:pStyle w:val="BPC3Tableitems"/>
              <w:rPr>
                <w:sz w:val="22"/>
                <w:szCs w:val="22"/>
              </w:rPr>
            </w:pPr>
            <w:r w:rsidRPr="00065753">
              <w:rPr>
                <w:sz w:val="22"/>
                <w:szCs w:val="22"/>
              </w:rPr>
              <w:t>EMAIL</w:t>
            </w:r>
            <w:r w:rsidRPr="003945F8">
              <w:rPr>
                <w:sz w:val="22"/>
                <w:szCs w:val="22"/>
              </w:rPr>
              <w:t>_CONTACT_ID</w:t>
            </w:r>
          </w:p>
        </w:tc>
        <w:tc>
          <w:tcPr>
            <w:tcW w:w="1842" w:type="dxa"/>
          </w:tcPr>
          <w:p w:rsidR="00065753" w:rsidRDefault="00065753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NUMBER(12)</w:t>
            </w:r>
          </w:p>
        </w:tc>
        <w:tc>
          <w:tcPr>
            <w:tcW w:w="2835" w:type="dxa"/>
          </w:tcPr>
          <w:p w:rsidR="00065753" w:rsidRPr="005A4B2C" w:rsidRDefault="00065753" w:rsidP="00754F6C">
            <w:pPr>
              <w:pStyle w:val="BPC3Tableitems"/>
              <w:rPr>
                <w:sz w:val="22"/>
                <w:szCs w:val="22"/>
              </w:rPr>
            </w:pPr>
            <w:r w:rsidRPr="00BB2E5B">
              <w:rPr>
                <w:sz w:val="22"/>
                <w:szCs w:val="22"/>
              </w:rPr>
              <w:t>Identifier of the contact</w:t>
            </w:r>
            <w:r>
              <w:rPr>
                <w:sz w:val="22"/>
                <w:szCs w:val="22"/>
              </w:rPr>
              <w:t xml:space="preserve"> with communication method “</w:t>
            </w:r>
            <w:r w:rsidRPr="00065753">
              <w:rPr>
                <w:sz w:val="22"/>
                <w:szCs w:val="22"/>
              </w:rPr>
              <w:t>EMAIL</w:t>
            </w:r>
            <w:r>
              <w:rPr>
                <w:sz w:val="22"/>
                <w:szCs w:val="22"/>
              </w:rPr>
              <w:t>”</w:t>
            </w:r>
          </w:p>
        </w:tc>
      </w:tr>
      <w:tr w:rsidR="00065753" w:rsidRPr="00CB2123" w:rsidTr="00C534CB">
        <w:trPr>
          <w:trHeight w:val="135"/>
        </w:trPr>
        <w:tc>
          <w:tcPr>
            <w:tcW w:w="3828" w:type="dxa"/>
          </w:tcPr>
          <w:p w:rsidR="00065753" w:rsidRPr="000C33C6" w:rsidRDefault="00065753" w:rsidP="00754F6C">
            <w:pPr>
              <w:pStyle w:val="BPC3Tableitems"/>
              <w:rPr>
                <w:sz w:val="22"/>
                <w:szCs w:val="22"/>
              </w:rPr>
            </w:pPr>
            <w:r w:rsidRPr="00065753">
              <w:rPr>
                <w:sz w:val="22"/>
                <w:szCs w:val="22"/>
              </w:rPr>
              <w:t>EMAIL</w:t>
            </w:r>
            <w:r w:rsidRPr="003945F8">
              <w:rPr>
                <w:sz w:val="22"/>
                <w:szCs w:val="22"/>
              </w:rPr>
              <w:t>_CONTACT_TYPE</w:t>
            </w:r>
          </w:p>
        </w:tc>
        <w:tc>
          <w:tcPr>
            <w:tcW w:w="1842" w:type="dxa"/>
          </w:tcPr>
          <w:p w:rsidR="00065753" w:rsidRDefault="00065753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2835" w:type="dxa"/>
          </w:tcPr>
          <w:p w:rsidR="00065753" w:rsidRDefault="00065753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the contact (</w:t>
            </w:r>
            <w:r w:rsidRPr="00BB2E5B">
              <w:rPr>
                <w:sz w:val="22"/>
                <w:szCs w:val="22"/>
              </w:rPr>
              <w:t>value of the dictionary)</w:t>
            </w:r>
          </w:p>
        </w:tc>
      </w:tr>
      <w:tr w:rsidR="00065753" w:rsidRPr="00CB2123" w:rsidTr="00C534CB">
        <w:trPr>
          <w:trHeight w:val="135"/>
        </w:trPr>
        <w:tc>
          <w:tcPr>
            <w:tcW w:w="3828" w:type="dxa"/>
          </w:tcPr>
          <w:p w:rsidR="00065753" w:rsidRPr="00BB2E5B" w:rsidRDefault="00065753" w:rsidP="00754F6C">
            <w:pPr>
              <w:pStyle w:val="BPC3Tableitems"/>
              <w:rPr>
                <w:sz w:val="22"/>
                <w:szCs w:val="22"/>
              </w:rPr>
            </w:pPr>
            <w:r w:rsidRPr="00065753">
              <w:rPr>
                <w:sz w:val="22"/>
                <w:szCs w:val="22"/>
              </w:rPr>
              <w:t>EMAIL</w:t>
            </w:r>
            <w:r w:rsidRPr="003945F8">
              <w:rPr>
                <w:sz w:val="22"/>
                <w:szCs w:val="22"/>
              </w:rPr>
              <w:t>_COMMUN_METHOD</w:t>
            </w:r>
          </w:p>
        </w:tc>
        <w:tc>
          <w:tcPr>
            <w:tcW w:w="1842" w:type="dxa"/>
          </w:tcPr>
          <w:p w:rsidR="00065753" w:rsidRDefault="00065753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2835" w:type="dxa"/>
          </w:tcPr>
          <w:p w:rsidR="00065753" w:rsidRDefault="00065753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method (</w:t>
            </w:r>
            <w:r w:rsidRPr="00BB2E5B">
              <w:rPr>
                <w:sz w:val="22"/>
                <w:szCs w:val="22"/>
              </w:rPr>
              <w:t>value of the dictionary)</w:t>
            </w:r>
          </w:p>
        </w:tc>
      </w:tr>
      <w:tr w:rsidR="00065753" w:rsidRPr="00CB2123" w:rsidTr="00C534CB">
        <w:trPr>
          <w:trHeight w:val="135"/>
        </w:trPr>
        <w:tc>
          <w:tcPr>
            <w:tcW w:w="3828" w:type="dxa"/>
          </w:tcPr>
          <w:p w:rsidR="00065753" w:rsidRPr="0034080E" w:rsidRDefault="00065753" w:rsidP="00754F6C">
            <w:pPr>
              <w:pStyle w:val="BPC3Tableitems"/>
              <w:rPr>
                <w:sz w:val="22"/>
                <w:szCs w:val="22"/>
              </w:rPr>
            </w:pPr>
            <w:r w:rsidRPr="00065753">
              <w:rPr>
                <w:sz w:val="22"/>
                <w:szCs w:val="22"/>
              </w:rPr>
              <w:t>EMAIL</w:t>
            </w:r>
          </w:p>
        </w:tc>
        <w:tc>
          <w:tcPr>
            <w:tcW w:w="1842" w:type="dxa"/>
          </w:tcPr>
          <w:p w:rsidR="00065753" w:rsidRDefault="00065753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835" w:type="dxa"/>
          </w:tcPr>
          <w:p w:rsidR="00065753" w:rsidRPr="005A4B2C" w:rsidRDefault="00065753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 of the customer</w:t>
            </w:r>
          </w:p>
        </w:tc>
      </w:tr>
      <w:tr w:rsidR="00C534CB" w:rsidRPr="00CB2123" w:rsidTr="00C534CB">
        <w:trPr>
          <w:trHeight w:val="135"/>
        </w:trPr>
        <w:tc>
          <w:tcPr>
            <w:tcW w:w="3828" w:type="dxa"/>
          </w:tcPr>
          <w:p w:rsidR="00C534CB" w:rsidRPr="0034080E" w:rsidRDefault="00C534CB" w:rsidP="00400B30">
            <w:pPr>
              <w:pStyle w:val="BPC3Tableitems"/>
              <w:rPr>
                <w:sz w:val="22"/>
                <w:szCs w:val="22"/>
              </w:rPr>
            </w:pPr>
            <w:r w:rsidRPr="009C2633">
              <w:rPr>
                <w:sz w:val="22"/>
                <w:szCs w:val="22"/>
              </w:rPr>
              <w:t>START_DATE</w:t>
            </w:r>
          </w:p>
        </w:tc>
        <w:tc>
          <w:tcPr>
            <w:tcW w:w="1842" w:type="dxa"/>
          </w:tcPr>
          <w:p w:rsidR="00C534CB" w:rsidRDefault="00C534C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2835" w:type="dxa"/>
          </w:tcPr>
          <w:p w:rsidR="00C534CB" w:rsidRPr="005A4B2C" w:rsidRDefault="00C534C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 date of the registration of customer</w:t>
            </w:r>
          </w:p>
        </w:tc>
      </w:tr>
      <w:tr w:rsidR="00C534CB" w:rsidRPr="00CB2123" w:rsidTr="00C534CB">
        <w:trPr>
          <w:trHeight w:val="135"/>
        </w:trPr>
        <w:tc>
          <w:tcPr>
            <w:tcW w:w="3828" w:type="dxa"/>
          </w:tcPr>
          <w:p w:rsidR="00C534CB" w:rsidRPr="0034080E" w:rsidRDefault="00C534CB" w:rsidP="00400B30">
            <w:pPr>
              <w:pStyle w:val="BPC3Tableitems"/>
              <w:rPr>
                <w:sz w:val="22"/>
                <w:szCs w:val="22"/>
              </w:rPr>
            </w:pPr>
            <w:r w:rsidRPr="009C2633">
              <w:rPr>
                <w:sz w:val="22"/>
                <w:szCs w:val="22"/>
              </w:rPr>
              <w:t>TERMINATION_DATE</w:t>
            </w:r>
          </w:p>
        </w:tc>
        <w:tc>
          <w:tcPr>
            <w:tcW w:w="1842" w:type="dxa"/>
          </w:tcPr>
          <w:p w:rsidR="00C534CB" w:rsidRDefault="00C534C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2835" w:type="dxa"/>
          </w:tcPr>
          <w:p w:rsidR="00C534CB" w:rsidRPr="005A4B2C" w:rsidRDefault="00C534C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Termination date of the customer</w:t>
            </w:r>
          </w:p>
        </w:tc>
      </w:tr>
      <w:tr w:rsidR="00C534CB" w:rsidRPr="00CB2123" w:rsidTr="00C534CB">
        <w:trPr>
          <w:trHeight w:val="135"/>
        </w:trPr>
        <w:tc>
          <w:tcPr>
            <w:tcW w:w="3828" w:type="dxa"/>
          </w:tcPr>
          <w:p w:rsidR="00C534CB" w:rsidRPr="0034080E" w:rsidRDefault="00C534CB" w:rsidP="00400B30">
            <w:pPr>
              <w:pStyle w:val="BPC3Tableitems"/>
              <w:rPr>
                <w:sz w:val="22"/>
                <w:szCs w:val="22"/>
              </w:rPr>
            </w:pPr>
            <w:r w:rsidRPr="009C2633">
              <w:rPr>
                <w:sz w:val="22"/>
                <w:szCs w:val="22"/>
              </w:rPr>
              <w:t>INST_ID</w:t>
            </w:r>
          </w:p>
        </w:tc>
        <w:tc>
          <w:tcPr>
            <w:tcW w:w="1842" w:type="dxa"/>
          </w:tcPr>
          <w:p w:rsidR="00C534CB" w:rsidRDefault="00C534C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NUMBER(4)</w:t>
            </w:r>
          </w:p>
        </w:tc>
        <w:tc>
          <w:tcPr>
            <w:tcW w:w="2835" w:type="dxa"/>
          </w:tcPr>
          <w:p w:rsidR="00C534CB" w:rsidRPr="005A4B2C" w:rsidRDefault="00C534C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of the current term institution of customer</w:t>
            </w:r>
          </w:p>
        </w:tc>
      </w:tr>
      <w:tr w:rsidR="00C534CB" w:rsidRPr="00CB2123" w:rsidTr="00C534CB">
        <w:trPr>
          <w:trHeight w:val="135"/>
        </w:trPr>
        <w:tc>
          <w:tcPr>
            <w:tcW w:w="3828" w:type="dxa"/>
          </w:tcPr>
          <w:p w:rsidR="00C534CB" w:rsidRPr="0034080E" w:rsidRDefault="00C534CB" w:rsidP="00400B30">
            <w:pPr>
              <w:pStyle w:val="BPC3Tableitems"/>
              <w:rPr>
                <w:sz w:val="22"/>
                <w:szCs w:val="22"/>
              </w:rPr>
            </w:pPr>
            <w:r w:rsidRPr="009C2633">
              <w:rPr>
                <w:sz w:val="22"/>
                <w:szCs w:val="22"/>
              </w:rPr>
              <w:t>AGENT_ID</w:t>
            </w:r>
          </w:p>
        </w:tc>
        <w:tc>
          <w:tcPr>
            <w:tcW w:w="1842" w:type="dxa"/>
          </w:tcPr>
          <w:p w:rsidR="00C534CB" w:rsidRDefault="00C534C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NUMBER(8)</w:t>
            </w:r>
          </w:p>
        </w:tc>
        <w:tc>
          <w:tcPr>
            <w:tcW w:w="2835" w:type="dxa"/>
          </w:tcPr>
          <w:p w:rsidR="00C534CB" w:rsidRPr="005A4B2C" w:rsidRDefault="00C534C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of the current term agent of customer</w:t>
            </w:r>
          </w:p>
        </w:tc>
      </w:tr>
      <w:tr w:rsidR="00810D2C" w:rsidRPr="00CB2123" w:rsidTr="00C534CB">
        <w:trPr>
          <w:trHeight w:val="135"/>
        </w:trPr>
        <w:tc>
          <w:tcPr>
            <w:tcW w:w="3828" w:type="dxa"/>
          </w:tcPr>
          <w:p w:rsidR="00810D2C" w:rsidRPr="009C2633" w:rsidRDefault="00810D2C" w:rsidP="00400B30">
            <w:pPr>
              <w:pStyle w:val="BPC3Tableitems"/>
              <w:rPr>
                <w:sz w:val="22"/>
                <w:szCs w:val="22"/>
              </w:rPr>
            </w:pPr>
            <w:r w:rsidRPr="00810D2C">
              <w:rPr>
                <w:sz w:val="22"/>
                <w:szCs w:val="22"/>
              </w:rPr>
              <w:t>NATIONALITY_CODE</w:t>
            </w:r>
          </w:p>
        </w:tc>
        <w:tc>
          <w:tcPr>
            <w:tcW w:w="1842" w:type="dxa"/>
          </w:tcPr>
          <w:p w:rsidR="00810D2C" w:rsidRDefault="00810D2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VARCHAR2(3)</w:t>
            </w:r>
          </w:p>
        </w:tc>
        <w:tc>
          <w:tcPr>
            <w:tcW w:w="2835" w:type="dxa"/>
          </w:tcPr>
          <w:p w:rsidR="00810D2C" w:rsidRDefault="00810D2C" w:rsidP="00810D2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nationality country code</w:t>
            </w:r>
          </w:p>
        </w:tc>
      </w:tr>
      <w:tr w:rsidR="00810D2C" w:rsidRPr="00CB2123" w:rsidTr="00C534CB">
        <w:trPr>
          <w:trHeight w:val="135"/>
        </w:trPr>
        <w:tc>
          <w:tcPr>
            <w:tcW w:w="3828" w:type="dxa"/>
          </w:tcPr>
          <w:p w:rsidR="00810D2C" w:rsidRPr="009C2633" w:rsidRDefault="00810D2C" w:rsidP="00400B30">
            <w:pPr>
              <w:pStyle w:val="BPC3Tableitems"/>
              <w:rPr>
                <w:sz w:val="22"/>
                <w:szCs w:val="22"/>
              </w:rPr>
            </w:pPr>
            <w:r w:rsidRPr="00810D2C">
              <w:rPr>
                <w:sz w:val="22"/>
                <w:szCs w:val="22"/>
              </w:rPr>
              <w:t>NATIONALITY_NAME</w:t>
            </w:r>
          </w:p>
        </w:tc>
        <w:tc>
          <w:tcPr>
            <w:tcW w:w="1842" w:type="dxa"/>
          </w:tcPr>
          <w:p w:rsidR="00810D2C" w:rsidRDefault="00810D2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835" w:type="dxa"/>
          </w:tcPr>
          <w:p w:rsidR="00810D2C" w:rsidRDefault="00810D2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nationality country name</w:t>
            </w:r>
          </w:p>
        </w:tc>
      </w:tr>
      <w:tr w:rsidR="00C534CB" w:rsidRPr="00CB2123" w:rsidTr="00C534CB">
        <w:trPr>
          <w:trHeight w:val="135"/>
        </w:trPr>
        <w:tc>
          <w:tcPr>
            <w:tcW w:w="3828" w:type="dxa"/>
          </w:tcPr>
          <w:p w:rsidR="00C534CB" w:rsidRPr="0034080E" w:rsidRDefault="00C534C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FLEXIBLE_FIELDS</w:t>
            </w:r>
          </w:p>
        </w:tc>
        <w:tc>
          <w:tcPr>
            <w:tcW w:w="1842" w:type="dxa"/>
          </w:tcPr>
          <w:p w:rsidR="00C534CB" w:rsidRDefault="00C534C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835" w:type="dxa"/>
          </w:tcPr>
          <w:p w:rsidR="00C534CB" w:rsidRPr="005A4B2C" w:rsidRDefault="00C534C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entity CUSTOMER link with flexible fields on current system then they will return</w:t>
            </w:r>
          </w:p>
        </w:tc>
      </w:tr>
    </w:tbl>
    <w:p w:rsidR="004763CC" w:rsidRDefault="004763CC" w:rsidP="004763CC">
      <w:pPr>
        <w:pStyle w:val="BPC3Bodyafterheading"/>
      </w:pPr>
    </w:p>
    <w:p w:rsidR="00D013E2" w:rsidRDefault="004763CC" w:rsidP="004763CC">
      <w:pPr>
        <w:pStyle w:val="BPC3Bodyafterheading"/>
      </w:pPr>
      <w:proofErr w:type="gramStart"/>
      <w:r>
        <w:t>This procedure returning main parameters of the customer.</w:t>
      </w:r>
      <w:proofErr w:type="gramEnd"/>
      <w:r>
        <w:t xml:space="preserve"> Fields which returning </w:t>
      </w:r>
      <w:proofErr w:type="gramStart"/>
      <w:r>
        <w:t>are</w:t>
      </w:r>
      <w:proofErr w:type="gramEnd"/>
      <w:r>
        <w:t xml:space="preserve"> listed higher.</w:t>
      </w:r>
    </w:p>
    <w:p w:rsidR="00400B30" w:rsidRDefault="00400B30" w:rsidP="00400B30">
      <w:pPr>
        <w:pStyle w:val="BPC3Heading3"/>
      </w:pPr>
      <w:bookmarkStart w:id="31" w:name="_Toc514250031"/>
      <w:r w:rsidRPr="00400B30">
        <w:t>GET_CUSTOMER_LIMIT_INFO</w:t>
      </w:r>
      <w:bookmarkEnd w:id="31"/>
    </w:p>
    <w:p w:rsidR="00400B30" w:rsidRDefault="00400B30" w:rsidP="00400B30">
      <w:pPr>
        <w:pStyle w:val="BPC3Bodyafterheading"/>
      </w:pPr>
      <w:r>
        <w:t>Input parameters:</w:t>
      </w:r>
    </w:p>
    <w:p w:rsidR="00400B30" w:rsidRDefault="00400B30" w:rsidP="00400B30">
      <w:pPr>
        <w:pStyle w:val="BPC3Bodyafterheading"/>
      </w:pPr>
      <w:r>
        <w:t xml:space="preserve">i_customer_id – </w:t>
      </w:r>
      <w:r w:rsidRPr="003C22DC">
        <w:t>Identifier</w:t>
      </w:r>
      <w:r>
        <w:t xml:space="preserve"> of the customer (mandatory);</w:t>
      </w:r>
    </w:p>
    <w:p w:rsidR="00400B30" w:rsidRDefault="00400B30" w:rsidP="00400B30">
      <w:pPr>
        <w:pStyle w:val="BPC3Bodyafterheading"/>
      </w:pPr>
      <w:r>
        <w:t>i_mask_error – Include or exclude raise (not mandatory);</w:t>
      </w:r>
    </w:p>
    <w:p w:rsidR="00400B30" w:rsidRDefault="00400B30" w:rsidP="00400B30">
      <w:pPr>
        <w:pStyle w:val="BPC3Bodyafterheading"/>
      </w:pPr>
      <w:r>
        <w:t>Output parameters:</w:t>
      </w:r>
    </w:p>
    <w:p w:rsidR="00400B30" w:rsidRDefault="00400B30" w:rsidP="00400B30">
      <w:pPr>
        <w:pStyle w:val="BPC3Bodyafterheading"/>
      </w:pPr>
      <w:r>
        <w:t xml:space="preserve">o_row_count - </w:t>
      </w:r>
      <w:r w:rsidRPr="00EF1DD3">
        <w:t>Number of rows returned</w:t>
      </w:r>
      <w:r>
        <w:t>;</w:t>
      </w:r>
    </w:p>
    <w:p w:rsidR="00400B30" w:rsidRDefault="00400B30" w:rsidP="00400B30">
      <w:pPr>
        <w:pStyle w:val="BPC3Bodyafterheading"/>
      </w:pPr>
      <w:r>
        <w:t xml:space="preserve">o_ref_cursor - </w:t>
      </w:r>
      <w:r w:rsidRPr="00394BA1">
        <w:t>Result cursor</w:t>
      </w:r>
      <w:r>
        <w:t>;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694"/>
        <w:gridCol w:w="1701"/>
        <w:gridCol w:w="2976"/>
      </w:tblGrid>
      <w:tr w:rsidR="00400B30" w:rsidRPr="002F6979" w:rsidTr="00981DC0">
        <w:trPr>
          <w:trHeight w:val="135"/>
          <w:tblHeader/>
        </w:trPr>
        <w:tc>
          <w:tcPr>
            <w:tcW w:w="2694" w:type="dxa"/>
            <w:shd w:val="clear" w:color="auto" w:fill="C5E2FF"/>
          </w:tcPr>
          <w:p w:rsidR="00400B30" w:rsidRPr="002F6979" w:rsidRDefault="00400B30" w:rsidP="00400B30">
            <w:pPr>
              <w:pStyle w:val="BPC3Tableheadings"/>
            </w:pPr>
            <w:r>
              <w:t>Field</w:t>
            </w:r>
          </w:p>
        </w:tc>
        <w:tc>
          <w:tcPr>
            <w:tcW w:w="1701" w:type="dxa"/>
            <w:shd w:val="clear" w:color="auto" w:fill="C5E2FF"/>
          </w:tcPr>
          <w:p w:rsidR="00400B30" w:rsidRPr="002F6979" w:rsidRDefault="00400B30" w:rsidP="00400B30">
            <w:pPr>
              <w:pStyle w:val="BPC3Tableheadings"/>
            </w:pPr>
            <w:r>
              <w:t>Type</w:t>
            </w:r>
          </w:p>
        </w:tc>
        <w:tc>
          <w:tcPr>
            <w:tcW w:w="2976" w:type="dxa"/>
            <w:shd w:val="clear" w:color="auto" w:fill="C5E2FF"/>
          </w:tcPr>
          <w:p w:rsidR="00400B30" w:rsidRPr="002F6979" w:rsidRDefault="00400B30" w:rsidP="00400B30">
            <w:pPr>
              <w:pStyle w:val="BPC3Tableheadings"/>
            </w:pPr>
            <w:r w:rsidRPr="002F6979">
              <w:t>Description</w:t>
            </w:r>
          </w:p>
        </w:tc>
      </w:tr>
      <w:tr w:rsidR="00400B30" w:rsidRPr="00CB2123" w:rsidTr="00981DC0">
        <w:trPr>
          <w:trHeight w:val="135"/>
        </w:trPr>
        <w:tc>
          <w:tcPr>
            <w:tcW w:w="2694" w:type="dxa"/>
          </w:tcPr>
          <w:p w:rsidR="00400B30" w:rsidRPr="0034080E" w:rsidRDefault="00400B30" w:rsidP="00400B30">
            <w:pPr>
              <w:pStyle w:val="BPC3Tableitems"/>
              <w:rPr>
                <w:sz w:val="22"/>
                <w:szCs w:val="22"/>
              </w:rPr>
            </w:pPr>
            <w:r w:rsidRPr="00400B30">
              <w:rPr>
                <w:sz w:val="22"/>
                <w:szCs w:val="22"/>
              </w:rPr>
              <w:t>ID</w:t>
            </w:r>
          </w:p>
        </w:tc>
        <w:tc>
          <w:tcPr>
            <w:tcW w:w="1701" w:type="dxa"/>
          </w:tcPr>
          <w:p w:rsidR="00400B30" w:rsidRDefault="00400B30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NUMBER(8)</w:t>
            </w:r>
          </w:p>
        </w:tc>
        <w:tc>
          <w:tcPr>
            <w:tcW w:w="2976" w:type="dxa"/>
          </w:tcPr>
          <w:p w:rsidR="00400B30" w:rsidRPr="005A4B2C" w:rsidRDefault="00400B30" w:rsidP="00400B30">
            <w:pPr>
              <w:pStyle w:val="BPC3Tableitems"/>
              <w:rPr>
                <w:sz w:val="22"/>
                <w:szCs w:val="22"/>
              </w:rPr>
            </w:pPr>
            <w:r w:rsidRPr="003C22DC">
              <w:t>Identifier</w:t>
            </w:r>
            <w:r>
              <w:t xml:space="preserve"> of the attribute</w:t>
            </w:r>
          </w:p>
        </w:tc>
      </w:tr>
      <w:tr w:rsidR="00400B30" w:rsidRPr="00CB2123" w:rsidTr="00981DC0">
        <w:trPr>
          <w:trHeight w:val="135"/>
        </w:trPr>
        <w:tc>
          <w:tcPr>
            <w:tcW w:w="2694" w:type="dxa"/>
          </w:tcPr>
          <w:p w:rsidR="00400B30" w:rsidRPr="0034080E" w:rsidRDefault="00981DC0" w:rsidP="00400B30">
            <w:pPr>
              <w:pStyle w:val="BPC3Tableitems"/>
              <w:rPr>
                <w:sz w:val="22"/>
                <w:szCs w:val="22"/>
              </w:rPr>
            </w:pPr>
            <w:r w:rsidRPr="00981DC0">
              <w:rPr>
                <w:sz w:val="22"/>
                <w:szCs w:val="22"/>
              </w:rPr>
              <w:t>ATTR_SYSTEM_NAME</w:t>
            </w:r>
          </w:p>
        </w:tc>
        <w:tc>
          <w:tcPr>
            <w:tcW w:w="1701" w:type="dxa"/>
          </w:tcPr>
          <w:p w:rsidR="00400B30" w:rsidRDefault="00981DC0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976" w:type="dxa"/>
          </w:tcPr>
          <w:p w:rsidR="00400B30" w:rsidRPr="005A4B2C" w:rsidRDefault="00981DC0" w:rsidP="00400B30">
            <w:pPr>
              <w:pStyle w:val="BPC3Tableitems"/>
              <w:rPr>
                <w:sz w:val="22"/>
                <w:szCs w:val="22"/>
              </w:rPr>
            </w:pPr>
            <w:r>
              <w:t>Name of the attribute</w:t>
            </w:r>
          </w:p>
        </w:tc>
      </w:tr>
      <w:tr w:rsidR="00400B30" w:rsidRPr="00CB2123" w:rsidTr="00981DC0">
        <w:trPr>
          <w:trHeight w:val="135"/>
        </w:trPr>
        <w:tc>
          <w:tcPr>
            <w:tcW w:w="2694" w:type="dxa"/>
          </w:tcPr>
          <w:p w:rsidR="00400B30" w:rsidRPr="0034080E" w:rsidRDefault="00981DC0" w:rsidP="00400B30">
            <w:pPr>
              <w:pStyle w:val="BPC3Tableitems"/>
              <w:rPr>
                <w:sz w:val="22"/>
                <w:szCs w:val="22"/>
              </w:rPr>
            </w:pPr>
            <w:r w:rsidRPr="00981DC0">
              <w:rPr>
                <w:sz w:val="22"/>
                <w:szCs w:val="22"/>
              </w:rPr>
              <w:t>CUSTOMER_LIMIT_NAME</w:t>
            </w:r>
          </w:p>
        </w:tc>
        <w:tc>
          <w:tcPr>
            <w:tcW w:w="1701" w:type="dxa"/>
          </w:tcPr>
          <w:p w:rsidR="00400B30" w:rsidRDefault="00981DC0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</w:t>
            </w:r>
            <w:r w:rsidR="00400B30">
              <w:rPr>
                <w:sz w:val="22"/>
                <w:szCs w:val="22"/>
              </w:rPr>
              <w:t>)</w:t>
            </w:r>
          </w:p>
        </w:tc>
        <w:tc>
          <w:tcPr>
            <w:tcW w:w="2976" w:type="dxa"/>
          </w:tcPr>
          <w:p w:rsidR="00400B30" w:rsidRPr="005A4B2C" w:rsidRDefault="00981DC0" w:rsidP="00400B30">
            <w:pPr>
              <w:pStyle w:val="BPC3Tableitems"/>
              <w:rPr>
                <w:sz w:val="22"/>
                <w:szCs w:val="22"/>
              </w:rPr>
            </w:pPr>
            <w:r>
              <w:t>Label of the attribute</w:t>
            </w:r>
          </w:p>
        </w:tc>
      </w:tr>
      <w:tr w:rsidR="00400B30" w:rsidRPr="00CB2123" w:rsidTr="00981DC0">
        <w:trPr>
          <w:trHeight w:val="135"/>
        </w:trPr>
        <w:tc>
          <w:tcPr>
            <w:tcW w:w="2694" w:type="dxa"/>
          </w:tcPr>
          <w:p w:rsidR="00400B30" w:rsidRPr="0034080E" w:rsidRDefault="00981DC0" w:rsidP="00400B30">
            <w:pPr>
              <w:pStyle w:val="BPC3Tableitems"/>
              <w:rPr>
                <w:sz w:val="22"/>
                <w:szCs w:val="22"/>
              </w:rPr>
            </w:pPr>
            <w:r w:rsidRPr="00981DC0">
              <w:rPr>
                <w:sz w:val="22"/>
                <w:szCs w:val="22"/>
              </w:rPr>
              <w:t>LIMIT_CURRENCY</w:t>
            </w:r>
          </w:p>
        </w:tc>
        <w:tc>
          <w:tcPr>
            <w:tcW w:w="1701" w:type="dxa"/>
          </w:tcPr>
          <w:p w:rsidR="00400B30" w:rsidRDefault="00981DC0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VARCHAR2(3</w:t>
            </w:r>
            <w:r w:rsidR="00400B30">
              <w:rPr>
                <w:sz w:val="22"/>
                <w:szCs w:val="22"/>
              </w:rPr>
              <w:t>)</w:t>
            </w:r>
          </w:p>
        </w:tc>
        <w:tc>
          <w:tcPr>
            <w:tcW w:w="2976" w:type="dxa"/>
          </w:tcPr>
          <w:p w:rsidR="00400B30" w:rsidRPr="005A4B2C" w:rsidRDefault="00981DC0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Code of currency</w:t>
            </w:r>
          </w:p>
        </w:tc>
      </w:tr>
      <w:tr w:rsidR="00400B30" w:rsidRPr="00CB2123" w:rsidTr="00981DC0">
        <w:trPr>
          <w:trHeight w:val="135"/>
        </w:trPr>
        <w:tc>
          <w:tcPr>
            <w:tcW w:w="2694" w:type="dxa"/>
          </w:tcPr>
          <w:p w:rsidR="00400B30" w:rsidRPr="0034080E" w:rsidRDefault="00981DC0" w:rsidP="00400B30">
            <w:pPr>
              <w:pStyle w:val="BPC3Tableitems"/>
              <w:rPr>
                <w:sz w:val="22"/>
                <w:szCs w:val="22"/>
              </w:rPr>
            </w:pPr>
            <w:r w:rsidRPr="00981DC0">
              <w:rPr>
                <w:sz w:val="22"/>
                <w:szCs w:val="22"/>
              </w:rPr>
              <w:t>LIMIT_SUM</w:t>
            </w:r>
          </w:p>
        </w:tc>
        <w:tc>
          <w:tcPr>
            <w:tcW w:w="1701" w:type="dxa"/>
          </w:tcPr>
          <w:p w:rsidR="00400B30" w:rsidRDefault="00981DC0" w:rsidP="00981DC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</w:t>
            </w:r>
            <w:r w:rsidR="00400B3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22, 4</w:t>
            </w:r>
            <w:r w:rsidR="00400B30">
              <w:rPr>
                <w:sz w:val="22"/>
                <w:szCs w:val="22"/>
              </w:rPr>
              <w:t>)</w:t>
            </w:r>
          </w:p>
        </w:tc>
        <w:tc>
          <w:tcPr>
            <w:tcW w:w="2976" w:type="dxa"/>
          </w:tcPr>
          <w:p w:rsidR="00400B30" w:rsidRPr="005A4B2C" w:rsidRDefault="00981DC0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Value of the limit</w:t>
            </w:r>
          </w:p>
        </w:tc>
      </w:tr>
      <w:tr w:rsidR="00400B30" w:rsidRPr="00CB2123" w:rsidTr="00981DC0">
        <w:trPr>
          <w:trHeight w:val="135"/>
        </w:trPr>
        <w:tc>
          <w:tcPr>
            <w:tcW w:w="2694" w:type="dxa"/>
          </w:tcPr>
          <w:p w:rsidR="00400B30" w:rsidRPr="0034080E" w:rsidRDefault="00981DC0" w:rsidP="00400B30">
            <w:pPr>
              <w:pStyle w:val="BPC3Tableitems"/>
              <w:rPr>
                <w:sz w:val="22"/>
                <w:szCs w:val="22"/>
              </w:rPr>
            </w:pPr>
            <w:r w:rsidRPr="00981DC0">
              <w:rPr>
                <w:sz w:val="22"/>
                <w:szCs w:val="22"/>
              </w:rPr>
              <w:t>SUM_REMINDER</w:t>
            </w:r>
          </w:p>
        </w:tc>
        <w:tc>
          <w:tcPr>
            <w:tcW w:w="1701" w:type="dxa"/>
          </w:tcPr>
          <w:p w:rsidR="00400B30" w:rsidRDefault="00981DC0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 4)</w:t>
            </w:r>
          </w:p>
        </w:tc>
        <w:tc>
          <w:tcPr>
            <w:tcW w:w="2976" w:type="dxa"/>
          </w:tcPr>
          <w:p w:rsidR="00400B30" w:rsidRPr="005A4B2C" w:rsidRDefault="00981DC0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 of the available funds</w:t>
            </w:r>
          </w:p>
        </w:tc>
      </w:tr>
    </w:tbl>
    <w:p w:rsidR="00400B30" w:rsidRDefault="00400B30" w:rsidP="00400B30">
      <w:pPr>
        <w:pStyle w:val="BPC3Bodyafterheading"/>
      </w:pPr>
      <w:r>
        <w:t xml:space="preserve">This procedure returning main parameters of the customer level limits (attributes for CUSTOMER MAINTENANCE </w:t>
      </w:r>
      <w:r w:rsidRPr="00400B30">
        <w:t>SERVICE</w:t>
      </w:r>
      <w:r>
        <w:t xml:space="preserve"> TYPE). Fields which returning </w:t>
      </w:r>
      <w:proofErr w:type="gramStart"/>
      <w:r>
        <w:t>are</w:t>
      </w:r>
      <w:proofErr w:type="gramEnd"/>
      <w:r>
        <w:t xml:space="preserve"> listed higher.</w:t>
      </w:r>
    </w:p>
    <w:p w:rsidR="00400B30" w:rsidRDefault="00691DAE" w:rsidP="00691DAE">
      <w:pPr>
        <w:pStyle w:val="BPC3Heading3"/>
      </w:pPr>
      <w:bookmarkStart w:id="32" w:name="_Toc514250032"/>
      <w:r w:rsidRPr="00691DAE">
        <w:t>GET_CONTACTS_CUSTOMER_INFO</w:t>
      </w:r>
      <w:bookmarkEnd w:id="32"/>
    </w:p>
    <w:p w:rsidR="00691DAE" w:rsidRDefault="00691DAE" w:rsidP="00691DAE">
      <w:pPr>
        <w:pStyle w:val="BPC3Bodyafterheading"/>
      </w:pPr>
      <w:r>
        <w:t>Input parameters:</w:t>
      </w:r>
    </w:p>
    <w:p w:rsidR="00691DAE" w:rsidRDefault="00691DAE" w:rsidP="00691DAE">
      <w:pPr>
        <w:pStyle w:val="BPC3Bodyafterheading"/>
      </w:pPr>
      <w:r>
        <w:t xml:space="preserve">i_customer_id – </w:t>
      </w:r>
      <w:r w:rsidRPr="003C22DC">
        <w:t>Identifier</w:t>
      </w:r>
      <w:r>
        <w:t xml:space="preserve"> of the customer (not mandatory*);</w:t>
      </w:r>
    </w:p>
    <w:p w:rsidR="00691DAE" w:rsidRDefault="00691DAE" w:rsidP="00691DAE">
      <w:pPr>
        <w:pStyle w:val="BPC3Bodyafterheading"/>
      </w:pPr>
      <w:r>
        <w:t xml:space="preserve">i_contact_id - </w:t>
      </w:r>
      <w:r w:rsidRPr="003C22DC">
        <w:t>Identifier</w:t>
      </w:r>
      <w:r>
        <w:t xml:space="preserve"> of the cotact (not mandatory*);</w:t>
      </w:r>
    </w:p>
    <w:p w:rsidR="00691DAE" w:rsidRDefault="00691DAE" w:rsidP="00691DAE">
      <w:pPr>
        <w:pStyle w:val="BPC3Bodyafterheading"/>
      </w:pPr>
      <w:r>
        <w:t xml:space="preserve">*Remark: </w:t>
      </w:r>
      <w:r w:rsidRPr="00691DAE">
        <w:t>At least one parameter</w:t>
      </w:r>
      <w:r>
        <w:t xml:space="preserve"> must be set.</w:t>
      </w:r>
    </w:p>
    <w:p w:rsidR="00691DAE" w:rsidRDefault="00691DAE" w:rsidP="00691DAE">
      <w:pPr>
        <w:pStyle w:val="BPC3Bodyafterheading"/>
      </w:pPr>
      <w:r>
        <w:t>i_contact_type – Type of the contact, value from</w:t>
      </w:r>
      <w:r w:rsidR="00537E4D">
        <w:t xml:space="preserve"> dictionary (not mandatory);</w:t>
      </w:r>
    </w:p>
    <w:p w:rsidR="00691DAE" w:rsidRDefault="00691DAE" w:rsidP="00691DAE">
      <w:pPr>
        <w:pStyle w:val="BPC3Bodyafterheading"/>
      </w:pPr>
      <w:r>
        <w:t>i_commun_method</w:t>
      </w:r>
      <w:r w:rsidR="00537E4D">
        <w:t xml:space="preserve"> – Method of the communication, value from dictionary (not mandatory);</w:t>
      </w:r>
    </w:p>
    <w:p w:rsidR="00691DAE" w:rsidRDefault="00691DAE" w:rsidP="00691DAE">
      <w:pPr>
        <w:pStyle w:val="BPC3Bodyafterheading"/>
      </w:pPr>
      <w:r>
        <w:lastRenderedPageBreak/>
        <w:t>i_mask_error – Include or exclude raise (not mandatory);</w:t>
      </w:r>
    </w:p>
    <w:p w:rsidR="00691DAE" w:rsidRDefault="00691DAE" w:rsidP="00691DAE">
      <w:pPr>
        <w:pStyle w:val="BPC3Bodyafterheading"/>
      </w:pPr>
      <w:r>
        <w:t>Output parameters:</w:t>
      </w:r>
    </w:p>
    <w:p w:rsidR="00691DAE" w:rsidRDefault="00691DAE" w:rsidP="00691DAE">
      <w:pPr>
        <w:pStyle w:val="BPC3Bodyafterheading"/>
      </w:pPr>
      <w:r>
        <w:t xml:space="preserve">o_row_count - </w:t>
      </w:r>
      <w:r w:rsidRPr="00EF1DD3">
        <w:t>Number of rows returned</w:t>
      </w:r>
      <w:r>
        <w:t>;</w:t>
      </w:r>
    </w:p>
    <w:p w:rsidR="00691DAE" w:rsidRDefault="00691DAE" w:rsidP="00691DAE">
      <w:pPr>
        <w:pStyle w:val="BPC3Bodyafterheading"/>
      </w:pPr>
      <w:r>
        <w:t xml:space="preserve">o_ref_cursor - </w:t>
      </w:r>
      <w:r w:rsidRPr="00394BA1">
        <w:t>Result cursor</w:t>
      </w:r>
      <w:r>
        <w:t>;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686"/>
        <w:gridCol w:w="1701"/>
        <w:gridCol w:w="3118"/>
      </w:tblGrid>
      <w:tr w:rsidR="00691DAE" w:rsidRPr="002F6979" w:rsidTr="001121BD">
        <w:trPr>
          <w:trHeight w:val="135"/>
          <w:tblHeader/>
        </w:trPr>
        <w:tc>
          <w:tcPr>
            <w:tcW w:w="3686" w:type="dxa"/>
            <w:shd w:val="clear" w:color="auto" w:fill="C5E2FF"/>
          </w:tcPr>
          <w:p w:rsidR="00691DAE" w:rsidRPr="002F6979" w:rsidRDefault="00691DAE" w:rsidP="00691DAE">
            <w:pPr>
              <w:pStyle w:val="BPC3Tableheadings"/>
            </w:pPr>
            <w:r>
              <w:t>Field</w:t>
            </w:r>
          </w:p>
        </w:tc>
        <w:tc>
          <w:tcPr>
            <w:tcW w:w="1701" w:type="dxa"/>
            <w:shd w:val="clear" w:color="auto" w:fill="C5E2FF"/>
          </w:tcPr>
          <w:p w:rsidR="00691DAE" w:rsidRPr="002F6979" w:rsidRDefault="00691DAE" w:rsidP="00691DAE">
            <w:pPr>
              <w:pStyle w:val="BPC3Tableheadings"/>
            </w:pPr>
            <w:r>
              <w:t>Type</w:t>
            </w:r>
          </w:p>
        </w:tc>
        <w:tc>
          <w:tcPr>
            <w:tcW w:w="3118" w:type="dxa"/>
            <w:shd w:val="clear" w:color="auto" w:fill="C5E2FF"/>
          </w:tcPr>
          <w:p w:rsidR="00691DAE" w:rsidRPr="002F6979" w:rsidRDefault="00691DAE" w:rsidP="00691DAE">
            <w:pPr>
              <w:pStyle w:val="BPC3Tableheadings"/>
            </w:pPr>
            <w:r w:rsidRPr="002F6979">
              <w:t>Description</w:t>
            </w:r>
          </w:p>
        </w:tc>
      </w:tr>
      <w:tr w:rsidR="00691DAE" w:rsidRPr="00CB2123" w:rsidTr="001121BD">
        <w:trPr>
          <w:trHeight w:val="135"/>
        </w:trPr>
        <w:tc>
          <w:tcPr>
            <w:tcW w:w="3686" w:type="dxa"/>
          </w:tcPr>
          <w:p w:rsidR="00691DAE" w:rsidRPr="0034080E" w:rsidRDefault="007E731C" w:rsidP="00691DAE">
            <w:pPr>
              <w:pStyle w:val="BPC3Tableitems"/>
              <w:rPr>
                <w:sz w:val="22"/>
                <w:szCs w:val="22"/>
              </w:rPr>
            </w:pPr>
            <w:r w:rsidRPr="007E731C">
              <w:rPr>
                <w:sz w:val="22"/>
                <w:szCs w:val="22"/>
              </w:rPr>
              <w:t>CUSTOMER_ID</w:t>
            </w:r>
          </w:p>
        </w:tc>
        <w:tc>
          <w:tcPr>
            <w:tcW w:w="1701" w:type="dxa"/>
          </w:tcPr>
          <w:p w:rsidR="00691DAE" w:rsidRDefault="00691DAE" w:rsidP="00517F21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</w:t>
            </w:r>
            <w:r w:rsidR="00517F21"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118" w:type="dxa"/>
          </w:tcPr>
          <w:p w:rsidR="00691DAE" w:rsidRPr="005A4B2C" w:rsidRDefault="00691DAE" w:rsidP="00517F21">
            <w:pPr>
              <w:pStyle w:val="BPC3Tableitems"/>
              <w:rPr>
                <w:sz w:val="22"/>
                <w:szCs w:val="22"/>
              </w:rPr>
            </w:pPr>
            <w:r w:rsidRPr="00BB2E5B">
              <w:rPr>
                <w:sz w:val="22"/>
                <w:szCs w:val="22"/>
              </w:rPr>
              <w:t xml:space="preserve">Identifier of the </w:t>
            </w:r>
            <w:r w:rsidR="00517F21" w:rsidRPr="00BB2E5B">
              <w:rPr>
                <w:sz w:val="22"/>
                <w:szCs w:val="22"/>
              </w:rPr>
              <w:t>customer</w:t>
            </w:r>
          </w:p>
        </w:tc>
      </w:tr>
      <w:tr w:rsidR="00691DAE" w:rsidRPr="00CB2123" w:rsidTr="001121BD">
        <w:trPr>
          <w:trHeight w:val="135"/>
        </w:trPr>
        <w:tc>
          <w:tcPr>
            <w:tcW w:w="3686" w:type="dxa"/>
          </w:tcPr>
          <w:p w:rsidR="00691DAE" w:rsidRPr="0034080E" w:rsidRDefault="00517F21" w:rsidP="00691DAE">
            <w:pPr>
              <w:pStyle w:val="BPC3Tableitems"/>
              <w:rPr>
                <w:sz w:val="22"/>
                <w:szCs w:val="22"/>
              </w:rPr>
            </w:pPr>
            <w:r w:rsidRPr="00517F21">
              <w:rPr>
                <w:sz w:val="22"/>
                <w:szCs w:val="22"/>
              </w:rPr>
              <w:t>CONTACT_ID</w:t>
            </w:r>
          </w:p>
        </w:tc>
        <w:tc>
          <w:tcPr>
            <w:tcW w:w="1701" w:type="dxa"/>
          </w:tcPr>
          <w:p w:rsidR="00691DAE" w:rsidRDefault="00517F21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NUMBER(12)</w:t>
            </w:r>
          </w:p>
        </w:tc>
        <w:tc>
          <w:tcPr>
            <w:tcW w:w="3118" w:type="dxa"/>
          </w:tcPr>
          <w:p w:rsidR="00691DAE" w:rsidRPr="005A4B2C" w:rsidRDefault="00517F21" w:rsidP="00691DAE">
            <w:pPr>
              <w:pStyle w:val="BPC3Tableitems"/>
              <w:rPr>
                <w:sz w:val="22"/>
                <w:szCs w:val="22"/>
              </w:rPr>
            </w:pPr>
            <w:r w:rsidRPr="00BB2E5B">
              <w:rPr>
                <w:sz w:val="22"/>
                <w:szCs w:val="22"/>
              </w:rPr>
              <w:t>Identifier of the contact</w:t>
            </w:r>
          </w:p>
        </w:tc>
      </w:tr>
      <w:tr w:rsidR="00691DAE" w:rsidRPr="00CB2123" w:rsidTr="001121BD">
        <w:trPr>
          <w:trHeight w:val="135"/>
        </w:trPr>
        <w:tc>
          <w:tcPr>
            <w:tcW w:w="3686" w:type="dxa"/>
          </w:tcPr>
          <w:p w:rsidR="00691DAE" w:rsidRPr="0034080E" w:rsidRDefault="00517F21" w:rsidP="00691DAE">
            <w:pPr>
              <w:pStyle w:val="BPC3Tableitems"/>
              <w:rPr>
                <w:sz w:val="22"/>
                <w:szCs w:val="22"/>
              </w:rPr>
            </w:pPr>
            <w:r w:rsidRPr="00517F21">
              <w:rPr>
                <w:sz w:val="22"/>
                <w:szCs w:val="22"/>
              </w:rPr>
              <w:t>CONTACT_TYPE</w:t>
            </w:r>
          </w:p>
        </w:tc>
        <w:tc>
          <w:tcPr>
            <w:tcW w:w="1701" w:type="dxa"/>
          </w:tcPr>
          <w:p w:rsidR="00691DAE" w:rsidRDefault="00517F21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</w:t>
            </w:r>
            <w:r w:rsidR="00691DAE">
              <w:rPr>
                <w:sz w:val="22"/>
                <w:szCs w:val="22"/>
              </w:rPr>
              <w:t>)</w:t>
            </w:r>
          </w:p>
        </w:tc>
        <w:tc>
          <w:tcPr>
            <w:tcW w:w="3118" w:type="dxa"/>
          </w:tcPr>
          <w:p w:rsidR="00691DAE" w:rsidRPr="005A4B2C" w:rsidRDefault="00517F21" w:rsidP="00691DAE">
            <w:pPr>
              <w:pStyle w:val="BPC3Tableitems"/>
              <w:rPr>
                <w:sz w:val="22"/>
                <w:szCs w:val="22"/>
              </w:rPr>
            </w:pPr>
            <w:r w:rsidRPr="00BB2E5B">
              <w:rPr>
                <w:sz w:val="22"/>
                <w:szCs w:val="22"/>
              </w:rPr>
              <w:t>Type of the contact (value of the dictionary)</w:t>
            </w:r>
          </w:p>
        </w:tc>
      </w:tr>
      <w:tr w:rsidR="00691DAE" w:rsidRPr="00CB2123" w:rsidTr="001121BD">
        <w:trPr>
          <w:trHeight w:val="135"/>
        </w:trPr>
        <w:tc>
          <w:tcPr>
            <w:tcW w:w="3686" w:type="dxa"/>
          </w:tcPr>
          <w:p w:rsidR="00691DAE" w:rsidRPr="0034080E" w:rsidRDefault="00517F21" w:rsidP="00691DAE">
            <w:pPr>
              <w:pStyle w:val="BPC3Tableitems"/>
              <w:rPr>
                <w:sz w:val="22"/>
                <w:szCs w:val="22"/>
              </w:rPr>
            </w:pPr>
            <w:r w:rsidRPr="00517F21">
              <w:rPr>
                <w:sz w:val="22"/>
                <w:szCs w:val="22"/>
              </w:rPr>
              <w:t>CONTACT_TYPE_NAME</w:t>
            </w:r>
          </w:p>
        </w:tc>
        <w:tc>
          <w:tcPr>
            <w:tcW w:w="1701" w:type="dxa"/>
          </w:tcPr>
          <w:p w:rsidR="00691DAE" w:rsidRDefault="00517F21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</w:t>
            </w:r>
            <w:r w:rsidR="00691DAE">
              <w:rPr>
                <w:sz w:val="22"/>
                <w:szCs w:val="22"/>
              </w:rPr>
              <w:t>)</w:t>
            </w:r>
          </w:p>
        </w:tc>
        <w:tc>
          <w:tcPr>
            <w:tcW w:w="3118" w:type="dxa"/>
          </w:tcPr>
          <w:p w:rsidR="00691DAE" w:rsidRPr="00BB2E5B" w:rsidRDefault="00517F21" w:rsidP="00691DAE">
            <w:pPr>
              <w:pStyle w:val="BPC3Tableitems"/>
              <w:rPr>
                <w:sz w:val="22"/>
                <w:szCs w:val="22"/>
              </w:rPr>
            </w:pPr>
            <w:r w:rsidRPr="00BB2E5B">
              <w:rPr>
                <w:sz w:val="22"/>
                <w:szCs w:val="22"/>
              </w:rPr>
              <w:t>Name of the contact type</w:t>
            </w:r>
          </w:p>
        </w:tc>
      </w:tr>
      <w:tr w:rsidR="00691DAE" w:rsidRPr="00CB2123" w:rsidTr="001121BD">
        <w:trPr>
          <w:trHeight w:val="135"/>
        </w:trPr>
        <w:tc>
          <w:tcPr>
            <w:tcW w:w="3686" w:type="dxa"/>
          </w:tcPr>
          <w:p w:rsidR="00691DAE" w:rsidRPr="0034080E" w:rsidRDefault="00517F21" w:rsidP="00691DAE">
            <w:pPr>
              <w:pStyle w:val="BPC3Tableitems"/>
              <w:rPr>
                <w:sz w:val="22"/>
                <w:szCs w:val="22"/>
              </w:rPr>
            </w:pPr>
            <w:r w:rsidRPr="00517F21">
              <w:rPr>
                <w:sz w:val="22"/>
                <w:szCs w:val="22"/>
              </w:rPr>
              <w:t>COMMUNICATION_METHOD</w:t>
            </w:r>
          </w:p>
        </w:tc>
        <w:tc>
          <w:tcPr>
            <w:tcW w:w="1701" w:type="dxa"/>
          </w:tcPr>
          <w:p w:rsidR="00691DAE" w:rsidRDefault="00517F21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3118" w:type="dxa"/>
          </w:tcPr>
          <w:p w:rsidR="00691DAE" w:rsidRPr="00BB2E5B" w:rsidRDefault="00517F21" w:rsidP="00691DAE">
            <w:pPr>
              <w:pStyle w:val="BPC3Tableitems"/>
              <w:rPr>
                <w:sz w:val="22"/>
                <w:szCs w:val="22"/>
              </w:rPr>
            </w:pPr>
            <w:r w:rsidRPr="00BB2E5B">
              <w:rPr>
                <w:sz w:val="22"/>
                <w:szCs w:val="22"/>
              </w:rPr>
              <w:t>Method of the communication (value of the dictionary)</w:t>
            </w:r>
          </w:p>
        </w:tc>
      </w:tr>
      <w:tr w:rsidR="00691DAE" w:rsidRPr="00CB2123" w:rsidTr="001121BD">
        <w:trPr>
          <w:trHeight w:val="135"/>
        </w:trPr>
        <w:tc>
          <w:tcPr>
            <w:tcW w:w="3686" w:type="dxa"/>
          </w:tcPr>
          <w:p w:rsidR="00691DAE" w:rsidRPr="0034080E" w:rsidRDefault="00517F21" w:rsidP="00691DAE">
            <w:pPr>
              <w:pStyle w:val="BPC3Tableitems"/>
              <w:rPr>
                <w:sz w:val="22"/>
                <w:szCs w:val="22"/>
              </w:rPr>
            </w:pPr>
            <w:r w:rsidRPr="00517F21">
              <w:rPr>
                <w:sz w:val="22"/>
                <w:szCs w:val="22"/>
              </w:rPr>
              <w:t>COMMUNICATION_METHOD_NAME</w:t>
            </w:r>
          </w:p>
        </w:tc>
        <w:tc>
          <w:tcPr>
            <w:tcW w:w="1701" w:type="dxa"/>
          </w:tcPr>
          <w:p w:rsidR="00691DAE" w:rsidRDefault="00517F21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3118" w:type="dxa"/>
          </w:tcPr>
          <w:p w:rsidR="00691DAE" w:rsidRPr="00BB2E5B" w:rsidRDefault="00517F21" w:rsidP="00691DAE">
            <w:pPr>
              <w:pStyle w:val="BPC3Tableitems"/>
              <w:rPr>
                <w:sz w:val="22"/>
                <w:szCs w:val="22"/>
              </w:rPr>
            </w:pPr>
            <w:r w:rsidRPr="00BB2E5B">
              <w:rPr>
                <w:sz w:val="22"/>
                <w:szCs w:val="22"/>
              </w:rPr>
              <w:t>Name of the communication method</w:t>
            </w:r>
          </w:p>
        </w:tc>
      </w:tr>
      <w:tr w:rsidR="00517F21" w:rsidRPr="00CB2123" w:rsidTr="001121BD">
        <w:trPr>
          <w:trHeight w:val="135"/>
        </w:trPr>
        <w:tc>
          <w:tcPr>
            <w:tcW w:w="3686" w:type="dxa"/>
          </w:tcPr>
          <w:p w:rsidR="00517F21" w:rsidRPr="00517F21" w:rsidRDefault="00517F21" w:rsidP="00691DAE">
            <w:pPr>
              <w:pStyle w:val="BPC3Tableitems"/>
              <w:rPr>
                <w:sz w:val="22"/>
                <w:szCs w:val="22"/>
              </w:rPr>
            </w:pPr>
            <w:r w:rsidRPr="00517F21">
              <w:rPr>
                <w:sz w:val="22"/>
                <w:szCs w:val="22"/>
              </w:rPr>
              <w:t>COMMUNICATION_STRING</w:t>
            </w:r>
          </w:p>
        </w:tc>
        <w:tc>
          <w:tcPr>
            <w:tcW w:w="1701" w:type="dxa"/>
          </w:tcPr>
          <w:p w:rsidR="00517F21" w:rsidRDefault="00517F21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3118" w:type="dxa"/>
          </w:tcPr>
          <w:p w:rsidR="00517F21" w:rsidRPr="00BB2E5B" w:rsidRDefault="00517F21" w:rsidP="00691DAE">
            <w:pPr>
              <w:pStyle w:val="BPC3Tableitems"/>
              <w:rPr>
                <w:sz w:val="22"/>
                <w:szCs w:val="22"/>
              </w:rPr>
            </w:pPr>
            <w:r w:rsidRPr="00BB2E5B">
              <w:rPr>
                <w:sz w:val="22"/>
                <w:szCs w:val="22"/>
              </w:rPr>
              <w:t>String of the communication data</w:t>
            </w:r>
          </w:p>
        </w:tc>
      </w:tr>
      <w:tr w:rsidR="00517F21" w:rsidRPr="00CB2123" w:rsidTr="001121BD">
        <w:trPr>
          <w:trHeight w:val="135"/>
        </w:trPr>
        <w:tc>
          <w:tcPr>
            <w:tcW w:w="3686" w:type="dxa"/>
          </w:tcPr>
          <w:p w:rsidR="00517F21" w:rsidRPr="00517F21" w:rsidRDefault="00517F21" w:rsidP="00691DAE">
            <w:pPr>
              <w:pStyle w:val="BPC3Tableitems"/>
              <w:rPr>
                <w:sz w:val="22"/>
                <w:szCs w:val="22"/>
              </w:rPr>
            </w:pPr>
            <w:r w:rsidRPr="00517F21">
              <w:rPr>
                <w:sz w:val="22"/>
                <w:szCs w:val="22"/>
              </w:rPr>
              <w:t>START_DATE</w:t>
            </w:r>
          </w:p>
        </w:tc>
        <w:tc>
          <w:tcPr>
            <w:tcW w:w="1701" w:type="dxa"/>
          </w:tcPr>
          <w:p w:rsidR="00517F21" w:rsidRDefault="00517F21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3118" w:type="dxa"/>
          </w:tcPr>
          <w:p w:rsidR="00517F21" w:rsidRPr="00BB2E5B" w:rsidRDefault="00FB23B9" w:rsidP="00691DAE">
            <w:pPr>
              <w:pStyle w:val="BPC3Tableitems"/>
              <w:rPr>
                <w:sz w:val="22"/>
                <w:szCs w:val="22"/>
              </w:rPr>
            </w:pPr>
            <w:r w:rsidRPr="00BB2E5B">
              <w:rPr>
                <w:sz w:val="22"/>
                <w:szCs w:val="22"/>
              </w:rPr>
              <w:t>Start date of communication data validity</w:t>
            </w:r>
          </w:p>
        </w:tc>
      </w:tr>
      <w:tr w:rsidR="00517F21" w:rsidRPr="00CB2123" w:rsidTr="001121BD">
        <w:trPr>
          <w:trHeight w:val="135"/>
        </w:trPr>
        <w:tc>
          <w:tcPr>
            <w:tcW w:w="3686" w:type="dxa"/>
          </w:tcPr>
          <w:p w:rsidR="00517F21" w:rsidRPr="00517F21" w:rsidRDefault="00517F21" w:rsidP="00691DAE">
            <w:pPr>
              <w:pStyle w:val="BPC3Tableitems"/>
              <w:rPr>
                <w:sz w:val="22"/>
                <w:szCs w:val="22"/>
              </w:rPr>
            </w:pPr>
            <w:r w:rsidRPr="00517F21">
              <w:rPr>
                <w:sz w:val="22"/>
                <w:szCs w:val="22"/>
              </w:rPr>
              <w:t>END_DATE</w:t>
            </w:r>
          </w:p>
        </w:tc>
        <w:tc>
          <w:tcPr>
            <w:tcW w:w="1701" w:type="dxa"/>
          </w:tcPr>
          <w:p w:rsidR="00517F21" w:rsidRDefault="00517F21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3118" w:type="dxa"/>
          </w:tcPr>
          <w:p w:rsidR="00517F21" w:rsidRPr="00BB2E5B" w:rsidRDefault="00FB23B9" w:rsidP="00691DAE">
            <w:pPr>
              <w:pStyle w:val="BPC3Tableitems"/>
              <w:rPr>
                <w:sz w:val="22"/>
                <w:szCs w:val="22"/>
              </w:rPr>
            </w:pPr>
            <w:r w:rsidRPr="00BB2E5B">
              <w:rPr>
                <w:sz w:val="22"/>
                <w:szCs w:val="22"/>
              </w:rPr>
              <w:t>End date of communication data validity</w:t>
            </w:r>
          </w:p>
        </w:tc>
      </w:tr>
      <w:tr w:rsidR="001121BD" w:rsidRPr="00CB2123" w:rsidTr="001121BD">
        <w:trPr>
          <w:trHeight w:val="135"/>
        </w:trPr>
        <w:tc>
          <w:tcPr>
            <w:tcW w:w="3686" w:type="dxa"/>
          </w:tcPr>
          <w:p w:rsidR="001121BD" w:rsidRPr="0034080E" w:rsidRDefault="001121BD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FLEXIBLE_FIELDS</w:t>
            </w:r>
          </w:p>
        </w:tc>
        <w:tc>
          <w:tcPr>
            <w:tcW w:w="1701" w:type="dxa"/>
          </w:tcPr>
          <w:p w:rsidR="001121BD" w:rsidRDefault="001121BD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3118" w:type="dxa"/>
          </w:tcPr>
          <w:p w:rsidR="001121BD" w:rsidRPr="005A4B2C" w:rsidRDefault="001121BD" w:rsidP="001121BD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entity CONTACT link with flexible fields on current system then they will return</w:t>
            </w:r>
          </w:p>
        </w:tc>
      </w:tr>
    </w:tbl>
    <w:p w:rsidR="00691DAE" w:rsidRDefault="00691DAE" w:rsidP="00691DAE">
      <w:pPr>
        <w:pStyle w:val="BPC3Bodyafterheading"/>
      </w:pPr>
      <w:r>
        <w:t xml:space="preserve">This procedure returning contacts information of the customer. Fields which returning </w:t>
      </w:r>
      <w:proofErr w:type="gramStart"/>
      <w:r>
        <w:t>are</w:t>
      </w:r>
      <w:proofErr w:type="gramEnd"/>
      <w:r>
        <w:t xml:space="preserve"> listed higher</w:t>
      </w:r>
      <w:r w:rsidR="006239B3">
        <w:t>.</w:t>
      </w:r>
    </w:p>
    <w:p w:rsidR="00691DAE" w:rsidRDefault="00691DAE" w:rsidP="00691DAE">
      <w:pPr>
        <w:pStyle w:val="BPC3Heading3"/>
      </w:pPr>
      <w:bookmarkStart w:id="33" w:name="_Toc514250033"/>
      <w:r w:rsidRPr="00691DAE">
        <w:t>GET_ADDRESSES_CUSTOMER_INFO</w:t>
      </w:r>
      <w:bookmarkEnd w:id="33"/>
    </w:p>
    <w:p w:rsidR="00691DAE" w:rsidRDefault="00691DAE" w:rsidP="00691DAE">
      <w:pPr>
        <w:pStyle w:val="BPC3Bodyafterheading"/>
      </w:pPr>
      <w:r>
        <w:t>Input parameters:</w:t>
      </w:r>
    </w:p>
    <w:p w:rsidR="00691DAE" w:rsidRDefault="00691DAE" w:rsidP="00691DAE">
      <w:pPr>
        <w:pStyle w:val="BPC3Bodyafterheading"/>
      </w:pPr>
      <w:r>
        <w:t xml:space="preserve">i_customer_id – </w:t>
      </w:r>
      <w:r w:rsidRPr="003C22DC">
        <w:t>Identifier</w:t>
      </w:r>
      <w:r>
        <w:t xml:space="preserve"> of the customer (not mandatory</w:t>
      </w:r>
      <w:r w:rsidR="00537E4D">
        <w:t>*</w:t>
      </w:r>
      <w:r>
        <w:t>);</w:t>
      </w:r>
    </w:p>
    <w:p w:rsidR="00537E4D" w:rsidRDefault="00537E4D" w:rsidP="00537E4D">
      <w:pPr>
        <w:pStyle w:val="BPC3Bodyafterheading"/>
      </w:pPr>
      <w:r>
        <w:t>i_address_id – Identifier of the address (not mandatory*);</w:t>
      </w:r>
    </w:p>
    <w:p w:rsidR="00537E4D" w:rsidRDefault="00537E4D" w:rsidP="00537E4D">
      <w:pPr>
        <w:pStyle w:val="BPC3Bodyafterheading"/>
      </w:pPr>
      <w:r>
        <w:t xml:space="preserve">*Remark: </w:t>
      </w:r>
      <w:r w:rsidRPr="00691DAE">
        <w:t>At least one parameter</w:t>
      </w:r>
      <w:r>
        <w:t xml:space="preserve"> must be set.</w:t>
      </w:r>
    </w:p>
    <w:p w:rsidR="00537E4D" w:rsidRDefault="00537E4D" w:rsidP="00537E4D">
      <w:pPr>
        <w:pStyle w:val="BPC3Bodyafterheading"/>
      </w:pPr>
      <w:r>
        <w:t>i_address_type - Type of the address, value from dictionary (not mandatory);</w:t>
      </w:r>
    </w:p>
    <w:p w:rsidR="00691DAE" w:rsidRDefault="00691DAE" w:rsidP="00691DAE">
      <w:pPr>
        <w:pStyle w:val="BPC3Bodyafterheading"/>
      </w:pPr>
      <w:r>
        <w:t>i_mask_error – Include or exclude raise (not mandatory);</w:t>
      </w:r>
    </w:p>
    <w:p w:rsidR="00691DAE" w:rsidRDefault="00691DAE" w:rsidP="00691DAE">
      <w:pPr>
        <w:pStyle w:val="BPC3Bodyafterheading"/>
      </w:pPr>
      <w:r>
        <w:t>Output parameters:</w:t>
      </w:r>
    </w:p>
    <w:p w:rsidR="00691DAE" w:rsidRDefault="00691DAE" w:rsidP="00691DAE">
      <w:pPr>
        <w:pStyle w:val="BPC3Bodyafterheading"/>
      </w:pPr>
      <w:r>
        <w:lastRenderedPageBreak/>
        <w:t xml:space="preserve">o_row_count - </w:t>
      </w:r>
      <w:r w:rsidRPr="00EF1DD3">
        <w:t>Number of rows returned</w:t>
      </w:r>
      <w:r>
        <w:t>;</w:t>
      </w:r>
    </w:p>
    <w:p w:rsidR="00691DAE" w:rsidRDefault="00691DAE" w:rsidP="00691DAE">
      <w:pPr>
        <w:pStyle w:val="BPC3Bodyafterheading"/>
      </w:pPr>
      <w:r>
        <w:t xml:space="preserve">o_ref_cursor - </w:t>
      </w:r>
      <w:r w:rsidRPr="00394BA1">
        <w:t>Result cursor</w:t>
      </w:r>
      <w:r>
        <w:t>;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694"/>
        <w:gridCol w:w="1701"/>
        <w:gridCol w:w="3969"/>
      </w:tblGrid>
      <w:tr w:rsidR="00691DAE" w:rsidRPr="002F6979" w:rsidTr="002617D8">
        <w:trPr>
          <w:trHeight w:val="135"/>
          <w:tblHeader/>
        </w:trPr>
        <w:tc>
          <w:tcPr>
            <w:tcW w:w="2694" w:type="dxa"/>
            <w:shd w:val="clear" w:color="auto" w:fill="C5E2FF"/>
          </w:tcPr>
          <w:p w:rsidR="00691DAE" w:rsidRPr="002F6979" w:rsidRDefault="00691DAE" w:rsidP="00691DAE">
            <w:pPr>
              <w:pStyle w:val="BPC3Tableheadings"/>
            </w:pPr>
            <w:r>
              <w:t>Field</w:t>
            </w:r>
          </w:p>
        </w:tc>
        <w:tc>
          <w:tcPr>
            <w:tcW w:w="1701" w:type="dxa"/>
            <w:shd w:val="clear" w:color="auto" w:fill="C5E2FF"/>
          </w:tcPr>
          <w:p w:rsidR="00691DAE" w:rsidRPr="002F6979" w:rsidRDefault="00691DAE" w:rsidP="00691DAE">
            <w:pPr>
              <w:pStyle w:val="BPC3Tableheadings"/>
            </w:pPr>
            <w:r>
              <w:t>Type</w:t>
            </w:r>
          </w:p>
        </w:tc>
        <w:tc>
          <w:tcPr>
            <w:tcW w:w="3969" w:type="dxa"/>
            <w:shd w:val="clear" w:color="auto" w:fill="C5E2FF"/>
          </w:tcPr>
          <w:p w:rsidR="00691DAE" w:rsidRPr="002F6979" w:rsidRDefault="00691DAE" w:rsidP="00691DAE">
            <w:pPr>
              <w:pStyle w:val="BPC3Tableheadings"/>
            </w:pPr>
            <w:r w:rsidRPr="002F6979">
              <w:t>Description</w:t>
            </w:r>
          </w:p>
        </w:tc>
      </w:tr>
      <w:tr w:rsidR="00CE02DE" w:rsidRPr="00CB2123" w:rsidTr="002617D8">
        <w:trPr>
          <w:trHeight w:val="135"/>
        </w:trPr>
        <w:tc>
          <w:tcPr>
            <w:tcW w:w="2694" w:type="dxa"/>
          </w:tcPr>
          <w:p w:rsidR="00CE02DE" w:rsidRPr="0034080E" w:rsidRDefault="00CE02DE" w:rsidP="00691DAE">
            <w:pPr>
              <w:pStyle w:val="BPC3Tableitems"/>
              <w:rPr>
                <w:sz w:val="22"/>
                <w:szCs w:val="22"/>
              </w:rPr>
            </w:pPr>
            <w:r w:rsidRPr="006239B3">
              <w:rPr>
                <w:sz w:val="22"/>
                <w:szCs w:val="22"/>
              </w:rPr>
              <w:t>CUSTOMER_ID</w:t>
            </w:r>
          </w:p>
        </w:tc>
        <w:tc>
          <w:tcPr>
            <w:tcW w:w="1701" w:type="dxa"/>
          </w:tcPr>
          <w:p w:rsidR="00CE02DE" w:rsidRDefault="00CE02DE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NUMBER(12)</w:t>
            </w:r>
          </w:p>
        </w:tc>
        <w:tc>
          <w:tcPr>
            <w:tcW w:w="3969" w:type="dxa"/>
          </w:tcPr>
          <w:p w:rsidR="00CE02DE" w:rsidRPr="005A4B2C" w:rsidRDefault="00CE02DE" w:rsidP="00754F6C">
            <w:pPr>
              <w:pStyle w:val="BPC3Tableitems"/>
              <w:rPr>
                <w:sz w:val="22"/>
                <w:szCs w:val="22"/>
              </w:rPr>
            </w:pPr>
            <w:r w:rsidRPr="00BB2E5B">
              <w:rPr>
                <w:sz w:val="22"/>
                <w:szCs w:val="22"/>
              </w:rPr>
              <w:t>Identifier of the customer</w:t>
            </w:r>
          </w:p>
        </w:tc>
      </w:tr>
      <w:tr w:rsidR="00CE02DE" w:rsidRPr="00CB2123" w:rsidTr="002617D8">
        <w:trPr>
          <w:trHeight w:val="135"/>
        </w:trPr>
        <w:tc>
          <w:tcPr>
            <w:tcW w:w="2694" w:type="dxa"/>
          </w:tcPr>
          <w:p w:rsidR="00CE02DE" w:rsidRPr="006239B3" w:rsidRDefault="00CE02DE" w:rsidP="006239B3">
            <w:pPr>
              <w:pStyle w:val="BPC3Tableitems"/>
              <w:rPr>
                <w:sz w:val="22"/>
                <w:szCs w:val="22"/>
              </w:rPr>
            </w:pPr>
            <w:r w:rsidRPr="006239B3">
              <w:rPr>
                <w:sz w:val="22"/>
                <w:szCs w:val="22"/>
              </w:rPr>
              <w:t>ADDRESS_ID</w:t>
            </w:r>
          </w:p>
        </w:tc>
        <w:tc>
          <w:tcPr>
            <w:tcW w:w="1701" w:type="dxa"/>
          </w:tcPr>
          <w:p w:rsidR="00CE02DE" w:rsidRDefault="00CE02DE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NUMBER(12)</w:t>
            </w:r>
          </w:p>
        </w:tc>
        <w:tc>
          <w:tcPr>
            <w:tcW w:w="3969" w:type="dxa"/>
          </w:tcPr>
          <w:p w:rsidR="00CE02DE" w:rsidRPr="005A4B2C" w:rsidRDefault="00CE02DE" w:rsidP="00754F6C">
            <w:pPr>
              <w:pStyle w:val="BPC3Tableitems"/>
              <w:rPr>
                <w:sz w:val="22"/>
                <w:szCs w:val="22"/>
              </w:rPr>
            </w:pPr>
            <w:r w:rsidRPr="00BB2E5B">
              <w:rPr>
                <w:sz w:val="22"/>
                <w:szCs w:val="22"/>
              </w:rPr>
              <w:t xml:space="preserve">Identifier of the </w:t>
            </w:r>
            <w:r>
              <w:rPr>
                <w:sz w:val="22"/>
                <w:szCs w:val="22"/>
              </w:rPr>
              <w:t>address</w:t>
            </w:r>
          </w:p>
        </w:tc>
      </w:tr>
      <w:tr w:rsidR="006239B3" w:rsidRPr="00CB2123" w:rsidTr="002617D8">
        <w:trPr>
          <w:trHeight w:val="135"/>
        </w:trPr>
        <w:tc>
          <w:tcPr>
            <w:tcW w:w="2694" w:type="dxa"/>
          </w:tcPr>
          <w:p w:rsidR="006239B3" w:rsidRPr="006239B3" w:rsidRDefault="006239B3" w:rsidP="006239B3">
            <w:pPr>
              <w:pStyle w:val="BPC3Tableitems"/>
              <w:rPr>
                <w:sz w:val="22"/>
                <w:szCs w:val="22"/>
              </w:rPr>
            </w:pPr>
            <w:r w:rsidRPr="006239B3">
              <w:rPr>
                <w:sz w:val="22"/>
                <w:szCs w:val="22"/>
              </w:rPr>
              <w:t>ADDRESS_TYPE</w:t>
            </w:r>
          </w:p>
        </w:tc>
        <w:tc>
          <w:tcPr>
            <w:tcW w:w="1701" w:type="dxa"/>
          </w:tcPr>
          <w:p w:rsidR="006239B3" w:rsidRDefault="00CE02DE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3969" w:type="dxa"/>
          </w:tcPr>
          <w:p w:rsidR="006239B3" w:rsidRPr="005A4B2C" w:rsidRDefault="00CE02DE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the address (</w:t>
            </w:r>
            <w:r w:rsidRPr="00BB2E5B">
              <w:rPr>
                <w:sz w:val="22"/>
                <w:szCs w:val="22"/>
              </w:rPr>
              <w:t>value of the dictionary)</w:t>
            </w:r>
          </w:p>
        </w:tc>
      </w:tr>
      <w:tr w:rsidR="006239B3" w:rsidRPr="00CB2123" w:rsidTr="002617D8">
        <w:trPr>
          <w:trHeight w:val="135"/>
        </w:trPr>
        <w:tc>
          <w:tcPr>
            <w:tcW w:w="2694" w:type="dxa"/>
          </w:tcPr>
          <w:p w:rsidR="006239B3" w:rsidRPr="006239B3" w:rsidRDefault="006239B3" w:rsidP="006239B3">
            <w:pPr>
              <w:pStyle w:val="BPC3Tableitems"/>
              <w:rPr>
                <w:sz w:val="22"/>
                <w:szCs w:val="22"/>
              </w:rPr>
            </w:pPr>
            <w:r w:rsidRPr="006239B3">
              <w:rPr>
                <w:sz w:val="22"/>
                <w:szCs w:val="22"/>
              </w:rPr>
              <w:t>ADDRESS_TYPE_NAME</w:t>
            </w:r>
          </w:p>
        </w:tc>
        <w:tc>
          <w:tcPr>
            <w:tcW w:w="1701" w:type="dxa"/>
          </w:tcPr>
          <w:p w:rsidR="006239B3" w:rsidRDefault="00CE02DE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3969" w:type="dxa"/>
          </w:tcPr>
          <w:p w:rsidR="006239B3" w:rsidRPr="005A4B2C" w:rsidRDefault="00CE02DE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address type</w:t>
            </w:r>
          </w:p>
        </w:tc>
      </w:tr>
      <w:tr w:rsidR="006239B3" w:rsidRPr="00CB2123" w:rsidTr="002617D8">
        <w:trPr>
          <w:trHeight w:val="135"/>
        </w:trPr>
        <w:tc>
          <w:tcPr>
            <w:tcW w:w="2694" w:type="dxa"/>
          </w:tcPr>
          <w:p w:rsidR="006239B3" w:rsidRPr="006239B3" w:rsidRDefault="006239B3" w:rsidP="006239B3">
            <w:pPr>
              <w:pStyle w:val="BPC3Tableitems"/>
              <w:rPr>
                <w:sz w:val="22"/>
                <w:szCs w:val="22"/>
              </w:rPr>
            </w:pPr>
            <w:r w:rsidRPr="006239B3">
              <w:rPr>
                <w:sz w:val="22"/>
                <w:szCs w:val="22"/>
              </w:rPr>
              <w:t>ADDRESS_STRING</w:t>
            </w:r>
          </w:p>
        </w:tc>
        <w:tc>
          <w:tcPr>
            <w:tcW w:w="1701" w:type="dxa"/>
          </w:tcPr>
          <w:p w:rsidR="006239B3" w:rsidRDefault="00CE02DE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3969" w:type="dxa"/>
          </w:tcPr>
          <w:p w:rsidR="006239B3" w:rsidRPr="005A4B2C" w:rsidRDefault="00CE02DE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Full addressed string</w:t>
            </w:r>
          </w:p>
        </w:tc>
      </w:tr>
      <w:tr w:rsidR="00255CAD" w:rsidRPr="00CB2123" w:rsidTr="002617D8">
        <w:trPr>
          <w:trHeight w:val="135"/>
        </w:trPr>
        <w:tc>
          <w:tcPr>
            <w:tcW w:w="2694" w:type="dxa"/>
          </w:tcPr>
          <w:p w:rsidR="00255CAD" w:rsidRPr="00255CAD" w:rsidRDefault="00255CAD" w:rsidP="00255CAD">
            <w:pPr>
              <w:pStyle w:val="BPC3Tableitems"/>
              <w:rPr>
                <w:sz w:val="22"/>
                <w:szCs w:val="22"/>
              </w:rPr>
            </w:pPr>
            <w:r w:rsidRPr="00255CAD">
              <w:rPr>
                <w:sz w:val="22"/>
                <w:szCs w:val="22"/>
              </w:rPr>
              <w:t>COUNTRY_CODE</w:t>
            </w:r>
          </w:p>
        </w:tc>
        <w:tc>
          <w:tcPr>
            <w:tcW w:w="1701" w:type="dxa"/>
          </w:tcPr>
          <w:p w:rsidR="00255CAD" w:rsidRDefault="00CE02DE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VARCHAR2(3)</w:t>
            </w:r>
          </w:p>
        </w:tc>
        <w:tc>
          <w:tcPr>
            <w:tcW w:w="3969" w:type="dxa"/>
          </w:tcPr>
          <w:p w:rsidR="00255CAD" w:rsidRPr="005A4B2C" w:rsidRDefault="00CE02DE" w:rsidP="00691DAE">
            <w:pPr>
              <w:pStyle w:val="BPC3Tableitems"/>
              <w:rPr>
                <w:sz w:val="22"/>
                <w:szCs w:val="22"/>
              </w:rPr>
            </w:pPr>
            <w:r w:rsidRPr="00CE02DE">
              <w:rPr>
                <w:sz w:val="22"/>
                <w:szCs w:val="22"/>
              </w:rPr>
              <w:t>Numerical</w:t>
            </w:r>
            <w:r>
              <w:rPr>
                <w:sz w:val="22"/>
                <w:szCs w:val="22"/>
              </w:rPr>
              <w:t xml:space="preserve"> code of the country</w:t>
            </w:r>
          </w:p>
        </w:tc>
      </w:tr>
      <w:tr w:rsidR="00255CAD" w:rsidRPr="00CB2123" w:rsidTr="002617D8">
        <w:trPr>
          <w:trHeight w:val="135"/>
        </w:trPr>
        <w:tc>
          <w:tcPr>
            <w:tcW w:w="2694" w:type="dxa"/>
          </w:tcPr>
          <w:p w:rsidR="00255CAD" w:rsidRPr="00255CAD" w:rsidRDefault="00255CAD" w:rsidP="00255CAD">
            <w:pPr>
              <w:pStyle w:val="BPC3Tableitems"/>
              <w:rPr>
                <w:sz w:val="22"/>
                <w:szCs w:val="22"/>
              </w:rPr>
            </w:pPr>
            <w:r w:rsidRPr="00255CAD">
              <w:rPr>
                <w:sz w:val="22"/>
                <w:szCs w:val="22"/>
              </w:rPr>
              <w:t>COUNTRY_CODE_NAME</w:t>
            </w:r>
          </w:p>
        </w:tc>
        <w:tc>
          <w:tcPr>
            <w:tcW w:w="1701" w:type="dxa"/>
          </w:tcPr>
          <w:p w:rsidR="00255CAD" w:rsidRDefault="00CE02DE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VARCHAR2(3)</w:t>
            </w:r>
          </w:p>
        </w:tc>
        <w:tc>
          <w:tcPr>
            <w:tcW w:w="3969" w:type="dxa"/>
          </w:tcPr>
          <w:p w:rsidR="00255CAD" w:rsidRPr="005A4B2C" w:rsidRDefault="00CE02DE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 code of the country</w:t>
            </w:r>
          </w:p>
        </w:tc>
      </w:tr>
      <w:tr w:rsidR="00CE02DE" w:rsidRPr="00CB2123" w:rsidTr="002617D8">
        <w:trPr>
          <w:trHeight w:val="135"/>
        </w:trPr>
        <w:tc>
          <w:tcPr>
            <w:tcW w:w="2694" w:type="dxa"/>
          </w:tcPr>
          <w:p w:rsidR="00CE02DE" w:rsidRPr="00255CAD" w:rsidRDefault="00CE02DE" w:rsidP="00255CAD">
            <w:pPr>
              <w:pStyle w:val="BPC3Tableitems"/>
              <w:rPr>
                <w:sz w:val="22"/>
                <w:szCs w:val="22"/>
              </w:rPr>
            </w:pPr>
            <w:r w:rsidRPr="00255CAD">
              <w:rPr>
                <w:sz w:val="22"/>
                <w:szCs w:val="22"/>
              </w:rPr>
              <w:t>COUNTRY_NAME</w:t>
            </w:r>
          </w:p>
        </w:tc>
        <w:tc>
          <w:tcPr>
            <w:tcW w:w="1701" w:type="dxa"/>
          </w:tcPr>
          <w:p w:rsidR="00CE02DE" w:rsidRDefault="00CE02DE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3969" w:type="dxa"/>
          </w:tcPr>
          <w:p w:rsidR="00CE02DE" w:rsidRPr="005A4B2C" w:rsidRDefault="00CE02DE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Full country name</w:t>
            </w:r>
          </w:p>
        </w:tc>
      </w:tr>
      <w:tr w:rsidR="00255CAD" w:rsidRPr="00CB2123" w:rsidTr="002617D8">
        <w:trPr>
          <w:trHeight w:val="135"/>
        </w:trPr>
        <w:tc>
          <w:tcPr>
            <w:tcW w:w="2694" w:type="dxa"/>
          </w:tcPr>
          <w:p w:rsidR="00255CAD" w:rsidRPr="00255CAD" w:rsidRDefault="00255CAD" w:rsidP="00255CAD">
            <w:pPr>
              <w:pStyle w:val="BPC3Tableitems"/>
              <w:rPr>
                <w:sz w:val="22"/>
                <w:szCs w:val="22"/>
              </w:rPr>
            </w:pPr>
            <w:r w:rsidRPr="00255CAD">
              <w:rPr>
                <w:sz w:val="22"/>
                <w:szCs w:val="22"/>
              </w:rPr>
              <w:t>REGION</w:t>
            </w:r>
          </w:p>
        </w:tc>
        <w:tc>
          <w:tcPr>
            <w:tcW w:w="1701" w:type="dxa"/>
          </w:tcPr>
          <w:p w:rsidR="00255CAD" w:rsidRDefault="00CE02DE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3969" w:type="dxa"/>
          </w:tcPr>
          <w:p w:rsidR="00255CAD" w:rsidRPr="005A4B2C" w:rsidRDefault="00CE02DE" w:rsidP="00691DAE">
            <w:pPr>
              <w:pStyle w:val="BPC3Tableitems"/>
              <w:rPr>
                <w:sz w:val="22"/>
                <w:szCs w:val="22"/>
              </w:rPr>
            </w:pPr>
            <w:r w:rsidRPr="00CE02DE">
              <w:rPr>
                <w:sz w:val="22"/>
                <w:szCs w:val="22"/>
              </w:rPr>
              <w:t>Region name</w:t>
            </w:r>
          </w:p>
        </w:tc>
      </w:tr>
      <w:tr w:rsidR="00CE02DE" w:rsidRPr="00CB2123" w:rsidTr="002617D8">
        <w:trPr>
          <w:trHeight w:val="135"/>
        </w:trPr>
        <w:tc>
          <w:tcPr>
            <w:tcW w:w="2694" w:type="dxa"/>
          </w:tcPr>
          <w:p w:rsidR="00CE02DE" w:rsidRPr="00CE02DE" w:rsidRDefault="00CE02DE" w:rsidP="00CE02DE">
            <w:pPr>
              <w:pStyle w:val="BPC3Tableitems"/>
              <w:rPr>
                <w:sz w:val="22"/>
                <w:szCs w:val="22"/>
              </w:rPr>
            </w:pPr>
            <w:r w:rsidRPr="00CE02DE">
              <w:rPr>
                <w:sz w:val="22"/>
                <w:szCs w:val="22"/>
              </w:rPr>
              <w:t>CITY</w:t>
            </w:r>
          </w:p>
        </w:tc>
        <w:tc>
          <w:tcPr>
            <w:tcW w:w="1701" w:type="dxa"/>
          </w:tcPr>
          <w:p w:rsidR="00CE02DE" w:rsidRDefault="00CE02DE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3969" w:type="dxa"/>
          </w:tcPr>
          <w:p w:rsidR="00CE02DE" w:rsidRPr="005A4B2C" w:rsidRDefault="00CE02DE" w:rsidP="00691DAE">
            <w:pPr>
              <w:pStyle w:val="BPC3Tableitems"/>
              <w:rPr>
                <w:sz w:val="22"/>
                <w:szCs w:val="22"/>
              </w:rPr>
            </w:pPr>
            <w:r w:rsidRPr="00CE02DE">
              <w:rPr>
                <w:sz w:val="22"/>
                <w:szCs w:val="22"/>
              </w:rPr>
              <w:t>City</w:t>
            </w:r>
          </w:p>
        </w:tc>
      </w:tr>
      <w:tr w:rsidR="00CE02DE" w:rsidRPr="00CB2123" w:rsidTr="002617D8">
        <w:trPr>
          <w:trHeight w:val="135"/>
        </w:trPr>
        <w:tc>
          <w:tcPr>
            <w:tcW w:w="2694" w:type="dxa"/>
          </w:tcPr>
          <w:p w:rsidR="00CE02DE" w:rsidRPr="00CE02DE" w:rsidRDefault="00CE02DE" w:rsidP="00CE02DE">
            <w:pPr>
              <w:pStyle w:val="BPC3Tableitems"/>
              <w:rPr>
                <w:sz w:val="22"/>
                <w:szCs w:val="22"/>
              </w:rPr>
            </w:pPr>
            <w:r w:rsidRPr="00CE02DE">
              <w:rPr>
                <w:sz w:val="22"/>
                <w:szCs w:val="22"/>
              </w:rPr>
              <w:t>STREET</w:t>
            </w:r>
          </w:p>
        </w:tc>
        <w:tc>
          <w:tcPr>
            <w:tcW w:w="1701" w:type="dxa"/>
          </w:tcPr>
          <w:p w:rsidR="00CE02DE" w:rsidRDefault="00CE02DE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3969" w:type="dxa"/>
          </w:tcPr>
          <w:p w:rsidR="00CE02DE" w:rsidRPr="005A4B2C" w:rsidRDefault="00CE02DE" w:rsidP="00691DAE">
            <w:pPr>
              <w:pStyle w:val="BPC3Tableitems"/>
              <w:rPr>
                <w:sz w:val="22"/>
                <w:szCs w:val="22"/>
              </w:rPr>
            </w:pPr>
            <w:r w:rsidRPr="00CE02DE">
              <w:rPr>
                <w:sz w:val="22"/>
                <w:szCs w:val="22"/>
              </w:rPr>
              <w:t>Street</w:t>
            </w:r>
          </w:p>
        </w:tc>
      </w:tr>
      <w:tr w:rsidR="00CE02DE" w:rsidRPr="00CB2123" w:rsidTr="002617D8">
        <w:trPr>
          <w:trHeight w:val="135"/>
        </w:trPr>
        <w:tc>
          <w:tcPr>
            <w:tcW w:w="2694" w:type="dxa"/>
          </w:tcPr>
          <w:p w:rsidR="00CE02DE" w:rsidRPr="00CE02DE" w:rsidRDefault="00CE02DE" w:rsidP="00CE02DE">
            <w:pPr>
              <w:pStyle w:val="BPC3Tableitems"/>
              <w:rPr>
                <w:sz w:val="22"/>
                <w:szCs w:val="22"/>
              </w:rPr>
            </w:pPr>
            <w:r w:rsidRPr="00CE02DE">
              <w:rPr>
                <w:sz w:val="22"/>
                <w:szCs w:val="22"/>
              </w:rPr>
              <w:t>HOUSE</w:t>
            </w:r>
          </w:p>
        </w:tc>
        <w:tc>
          <w:tcPr>
            <w:tcW w:w="1701" w:type="dxa"/>
          </w:tcPr>
          <w:p w:rsidR="00CE02DE" w:rsidRDefault="00CE02DE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3969" w:type="dxa"/>
          </w:tcPr>
          <w:p w:rsidR="00CE02DE" w:rsidRPr="005A4B2C" w:rsidRDefault="00CE02DE" w:rsidP="00691DAE">
            <w:pPr>
              <w:pStyle w:val="BPC3Tableitems"/>
              <w:rPr>
                <w:sz w:val="22"/>
                <w:szCs w:val="22"/>
              </w:rPr>
            </w:pPr>
            <w:r w:rsidRPr="00CE02DE">
              <w:rPr>
                <w:sz w:val="22"/>
                <w:szCs w:val="22"/>
              </w:rPr>
              <w:t>House</w:t>
            </w:r>
          </w:p>
        </w:tc>
      </w:tr>
      <w:tr w:rsidR="00CE02DE" w:rsidRPr="00CB2123" w:rsidTr="002617D8">
        <w:trPr>
          <w:trHeight w:val="135"/>
        </w:trPr>
        <w:tc>
          <w:tcPr>
            <w:tcW w:w="2694" w:type="dxa"/>
          </w:tcPr>
          <w:p w:rsidR="00CE02DE" w:rsidRPr="00CE02DE" w:rsidRDefault="00CE02DE" w:rsidP="00CE02DE">
            <w:pPr>
              <w:pStyle w:val="BPC3Tableitems"/>
              <w:rPr>
                <w:sz w:val="22"/>
                <w:szCs w:val="22"/>
              </w:rPr>
            </w:pPr>
            <w:r w:rsidRPr="00CE02DE">
              <w:rPr>
                <w:sz w:val="22"/>
                <w:szCs w:val="22"/>
              </w:rPr>
              <w:t>APARTMENT</w:t>
            </w:r>
          </w:p>
        </w:tc>
        <w:tc>
          <w:tcPr>
            <w:tcW w:w="1701" w:type="dxa"/>
          </w:tcPr>
          <w:p w:rsidR="00CE02DE" w:rsidRDefault="00CE02DE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3969" w:type="dxa"/>
          </w:tcPr>
          <w:p w:rsidR="00CE02DE" w:rsidRPr="005A4B2C" w:rsidRDefault="00CE02DE" w:rsidP="00691DAE">
            <w:pPr>
              <w:pStyle w:val="BPC3Tableitems"/>
              <w:rPr>
                <w:sz w:val="22"/>
                <w:szCs w:val="22"/>
              </w:rPr>
            </w:pPr>
            <w:r w:rsidRPr="00CE02DE">
              <w:rPr>
                <w:sz w:val="22"/>
                <w:szCs w:val="22"/>
              </w:rPr>
              <w:t>Office/apartment</w:t>
            </w:r>
          </w:p>
        </w:tc>
      </w:tr>
      <w:tr w:rsidR="00CE02DE" w:rsidRPr="00CB2123" w:rsidTr="002617D8">
        <w:trPr>
          <w:trHeight w:val="135"/>
        </w:trPr>
        <w:tc>
          <w:tcPr>
            <w:tcW w:w="2694" w:type="dxa"/>
          </w:tcPr>
          <w:p w:rsidR="00CE02DE" w:rsidRPr="00CE02DE" w:rsidRDefault="00CE02DE" w:rsidP="00CE02DE">
            <w:pPr>
              <w:pStyle w:val="BPC3Tableitems"/>
              <w:rPr>
                <w:sz w:val="22"/>
                <w:szCs w:val="22"/>
              </w:rPr>
            </w:pPr>
            <w:r w:rsidRPr="00CE02DE">
              <w:rPr>
                <w:sz w:val="22"/>
                <w:szCs w:val="22"/>
              </w:rPr>
              <w:t>POSTAL_CODE</w:t>
            </w:r>
          </w:p>
        </w:tc>
        <w:tc>
          <w:tcPr>
            <w:tcW w:w="1701" w:type="dxa"/>
          </w:tcPr>
          <w:p w:rsidR="00CE02DE" w:rsidRDefault="00CE02DE" w:rsidP="00CE02D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VARCHAR2(10)</w:t>
            </w:r>
          </w:p>
        </w:tc>
        <w:tc>
          <w:tcPr>
            <w:tcW w:w="3969" w:type="dxa"/>
          </w:tcPr>
          <w:p w:rsidR="00CE02DE" w:rsidRPr="005A4B2C" w:rsidRDefault="00CE02DE" w:rsidP="00691DAE">
            <w:pPr>
              <w:pStyle w:val="BPC3Tableitems"/>
              <w:rPr>
                <w:sz w:val="22"/>
                <w:szCs w:val="22"/>
              </w:rPr>
            </w:pPr>
            <w:r w:rsidRPr="00CE02DE">
              <w:rPr>
                <w:sz w:val="22"/>
                <w:szCs w:val="22"/>
              </w:rPr>
              <w:t>Postal code</w:t>
            </w:r>
          </w:p>
        </w:tc>
      </w:tr>
      <w:tr w:rsidR="00CE02DE" w:rsidRPr="00CB2123" w:rsidTr="002617D8">
        <w:trPr>
          <w:trHeight w:val="135"/>
        </w:trPr>
        <w:tc>
          <w:tcPr>
            <w:tcW w:w="2694" w:type="dxa"/>
          </w:tcPr>
          <w:p w:rsidR="00CE02DE" w:rsidRPr="00CE02DE" w:rsidRDefault="00CE02DE" w:rsidP="00CE02DE">
            <w:pPr>
              <w:pStyle w:val="BPC3Tableitems"/>
              <w:rPr>
                <w:sz w:val="22"/>
                <w:szCs w:val="22"/>
              </w:rPr>
            </w:pPr>
            <w:r w:rsidRPr="00CE02DE">
              <w:rPr>
                <w:sz w:val="22"/>
                <w:szCs w:val="22"/>
              </w:rPr>
              <w:t>REGION_CODE</w:t>
            </w:r>
          </w:p>
        </w:tc>
        <w:tc>
          <w:tcPr>
            <w:tcW w:w="1701" w:type="dxa"/>
          </w:tcPr>
          <w:p w:rsidR="00CE02DE" w:rsidRDefault="00F8373B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VARCHAR2(20)</w:t>
            </w:r>
          </w:p>
        </w:tc>
        <w:tc>
          <w:tcPr>
            <w:tcW w:w="3969" w:type="dxa"/>
          </w:tcPr>
          <w:p w:rsidR="00CE02DE" w:rsidRPr="005A4B2C" w:rsidRDefault="00F8373B" w:rsidP="00691DAE">
            <w:pPr>
              <w:pStyle w:val="BPC3Tableitems"/>
              <w:rPr>
                <w:sz w:val="22"/>
                <w:szCs w:val="22"/>
              </w:rPr>
            </w:pPr>
            <w:r w:rsidRPr="00F8373B">
              <w:rPr>
                <w:sz w:val="22"/>
                <w:szCs w:val="22"/>
              </w:rPr>
              <w:t>Region code</w:t>
            </w:r>
          </w:p>
        </w:tc>
      </w:tr>
      <w:tr w:rsidR="00CE02DE" w:rsidRPr="00CB2123" w:rsidTr="002617D8">
        <w:trPr>
          <w:trHeight w:val="135"/>
        </w:trPr>
        <w:tc>
          <w:tcPr>
            <w:tcW w:w="2694" w:type="dxa"/>
          </w:tcPr>
          <w:p w:rsidR="00CE02DE" w:rsidRPr="00CE02DE" w:rsidRDefault="00CE02DE" w:rsidP="00CE02DE">
            <w:pPr>
              <w:pStyle w:val="BPC3Tableitems"/>
              <w:rPr>
                <w:sz w:val="22"/>
                <w:szCs w:val="22"/>
              </w:rPr>
            </w:pPr>
            <w:r w:rsidRPr="00CE02DE">
              <w:rPr>
                <w:sz w:val="22"/>
                <w:szCs w:val="22"/>
              </w:rPr>
              <w:t>LATITUDE</w:t>
            </w:r>
          </w:p>
        </w:tc>
        <w:tc>
          <w:tcPr>
            <w:tcW w:w="1701" w:type="dxa"/>
          </w:tcPr>
          <w:p w:rsidR="00CE02DE" w:rsidRDefault="00FC75A0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NUMBER(10, 7)</w:t>
            </w:r>
          </w:p>
        </w:tc>
        <w:tc>
          <w:tcPr>
            <w:tcW w:w="3969" w:type="dxa"/>
          </w:tcPr>
          <w:p w:rsidR="00CE02DE" w:rsidRPr="005A4B2C" w:rsidRDefault="00FC75A0" w:rsidP="00691DAE">
            <w:pPr>
              <w:pStyle w:val="BPC3Tableitems"/>
              <w:rPr>
                <w:sz w:val="22"/>
                <w:szCs w:val="22"/>
              </w:rPr>
            </w:pPr>
            <w:r w:rsidRPr="00FC75A0">
              <w:rPr>
                <w:sz w:val="22"/>
                <w:szCs w:val="22"/>
              </w:rPr>
              <w:t>Geographic coordinate - Latitude (N)</w:t>
            </w:r>
          </w:p>
        </w:tc>
      </w:tr>
      <w:tr w:rsidR="00CE02DE" w:rsidRPr="00CB2123" w:rsidTr="002617D8">
        <w:trPr>
          <w:trHeight w:val="135"/>
        </w:trPr>
        <w:tc>
          <w:tcPr>
            <w:tcW w:w="2694" w:type="dxa"/>
          </w:tcPr>
          <w:p w:rsidR="00CE02DE" w:rsidRPr="00CE02DE" w:rsidRDefault="00CE02DE" w:rsidP="00CE02DE">
            <w:pPr>
              <w:pStyle w:val="BPC3Tableitems"/>
              <w:rPr>
                <w:sz w:val="22"/>
                <w:szCs w:val="22"/>
              </w:rPr>
            </w:pPr>
            <w:r w:rsidRPr="00CE02DE">
              <w:rPr>
                <w:sz w:val="22"/>
                <w:szCs w:val="22"/>
              </w:rPr>
              <w:t>LONGITUDE</w:t>
            </w:r>
          </w:p>
        </w:tc>
        <w:tc>
          <w:tcPr>
            <w:tcW w:w="1701" w:type="dxa"/>
          </w:tcPr>
          <w:p w:rsidR="00CE02DE" w:rsidRDefault="00FC75A0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NUMBER(10, 7)</w:t>
            </w:r>
          </w:p>
        </w:tc>
        <w:tc>
          <w:tcPr>
            <w:tcW w:w="3969" w:type="dxa"/>
          </w:tcPr>
          <w:p w:rsidR="00CE02DE" w:rsidRPr="005A4B2C" w:rsidRDefault="002617D8" w:rsidP="00691DAE">
            <w:pPr>
              <w:pStyle w:val="BPC3Tableitems"/>
              <w:rPr>
                <w:sz w:val="22"/>
                <w:szCs w:val="22"/>
              </w:rPr>
            </w:pPr>
            <w:r w:rsidRPr="002617D8">
              <w:rPr>
                <w:sz w:val="22"/>
                <w:szCs w:val="22"/>
              </w:rPr>
              <w:t>Geographic coordinate - Longitude (W)</w:t>
            </w:r>
          </w:p>
        </w:tc>
      </w:tr>
      <w:tr w:rsidR="00CE02DE" w:rsidRPr="00CB2123" w:rsidTr="002617D8">
        <w:trPr>
          <w:trHeight w:val="135"/>
        </w:trPr>
        <w:tc>
          <w:tcPr>
            <w:tcW w:w="2694" w:type="dxa"/>
          </w:tcPr>
          <w:p w:rsidR="00CE02DE" w:rsidRPr="00CE02DE" w:rsidRDefault="00CE02DE" w:rsidP="00CE02DE">
            <w:pPr>
              <w:pStyle w:val="BPC3Tableitems"/>
              <w:rPr>
                <w:sz w:val="22"/>
                <w:szCs w:val="22"/>
              </w:rPr>
            </w:pPr>
            <w:r w:rsidRPr="00CE02DE">
              <w:rPr>
                <w:sz w:val="22"/>
                <w:szCs w:val="22"/>
              </w:rPr>
              <w:t>INST_ID</w:t>
            </w:r>
          </w:p>
        </w:tc>
        <w:tc>
          <w:tcPr>
            <w:tcW w:w="1701" w:type="dxa"/>
          </w:tcPr>
          <w:p w:rsidR="00CE02DE" w:rsidRDefault="0097595C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NUMBER(4)</w:t>
            </w:r>
          </w:p>
        </w:tc>
        <w:tc>
          <w:tcPr>
            <w:tcW w:w="3969" w:type="dxa"/>
          </w:tcPr>
          <w:p w:rsidR="00CE02DE" w:rsidRPr="005A4B2C" w:rsidRDefault="0097595C" w:rsidP="00691DAE">
            <w:pPr>
              <w:pStyle w:val="BPC3Tableitems"/>
              <w:rPr>
                <w:sz w:val="22"/>
                <w:szCs w:val="22"/>
              </w:rPr>
            </w:pPr>
            <w:r w:rsidRPr="0097595C">
              <w:rPr>
                <w:sz w:val="22"/>
                <w:szCs w:val="22"/>
              </w:rPr>
              <w:t>Owner institution identifier</w:t>
            </w:r>
          </w:p>
        </w:tc>
      </w:tr>
      <w:tr w:rsidR="00CE02DE" w:rsidRPr="00CB2123" w:rsidTr="002617D8">
        <w:trPr>
          <w:trHeight w:val="135"/>
        </w:trPr>
        <w:tc>
          <w:tcPr>
            <w:tcW w:w="2694" w:type="dxa"/>
          </w:tcPr>
          <w:p w:rsidR="00CE02DE" w:rsidRPr="00CE02DE" w:rsidRDefault="00CE02DE" w:rsidP="00CE02DE">
            <w:pPr>
              <w:pStyle w:val="BPC3Tableitems"/>
              <w:rPr>
                <w:sz w:val="22"/>
                <w:szCs w:val="22"/>
              </w:rPr>
            </w:pPr>
            <w:r w:rsidRPr="00CE02DE">
              <w:rPr>
                <w:sz w:val="22"/>
                <w:szCs w:val="22"/>
              </w:rPr>
              <w:t>INST_NAME</w:t>
            </w:r>
          </w:p>
        </w:tc>
        <w:tc>
          <w:tcPr>
            <w:tcW w:w="1701" w:type="dxa"/>
          </w:tcPr>
          <w:p w:rsidR="00CE02DE" w:rsidRDefault="0097595C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3969" w:type="dxa"/>
          </w:tcPr>
          <w:p w:rsidR="00CE02DE" w:rsidRPr="005A4B2C" w:rsidRDefault="0097595C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institution</w:t>
            </w:r>
          </w:p>
        </w:tc>
      </w:tr>
      <w:tr w:rsidR="00CE02DE" w:rsidRPr="00CB2123" w:rsidTr="002617D8">
        <w:trPr>
          <w:trHeight w:val="135"/>
        </w:trPr>
        <w:tc>
          <w:tcPr>
            <w:tcW w:w="2694" w:type="dxa"/>
          </w:tcPr>
          <w:p w:rsidR="00CE02DE" w:rsidRPr="00CE02DE" w:rsidRDefault="00CE02DE" w:rsidP="00CE02DE">
            <w:pPr>
              <w:pStyle w:val="BPC3Tableitems"/>
              <w:rPr>
                <w:sz w:val="22"/>
                <w:szCs w:val="22"/>
              </w:rPr>
            </w:pPr>
            <w:r w:rsidRPr="00CE02DE">
              <w:rPr>
                <w:sz w:val="22"/>
                <w:szCs w:val="22"/>
              </w:rPr>
              <w:t>PLACE_CODE</w:t>
            </w:r>
          </w:p>
        </w:tc>
        <w:tc>
          <w:tcPr>
            <w:tcW w:w="1701" w:type="dxa"/>
          </w:tcPr>
          <w:p w:rsidR="00CE02DE" w:rsidRDefault="0097595C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3969" w:type="dxa"/>
          </w:tcPr>
          <w:p w:rsidR="00CE02DE" w:rsidRPr="005A4B2C" w:rsidRDefault="0097595C" w:rsidP="00691DAE">
            <w:pPr>
              <w:pStyle w:val="BPC3Tableitems"/>
              <w:rPr>
                <w:sz w:val="22"/>
                <w:szCs w:val="22"/>
              </w:rPr>
            </w:pPr>
            <w:r w:rsidRPr="0097595C">
              <w:rPr>
                <w:sz w:val="22"/>
                <w:szCs w:val="22"/>
              </w:rPr>
              <w:t>Place code</w:t>
            </w:r>
          </w:p>
        </w:tc>
      </w:tr>
      <w:tr w:rsidR="006239B3" w:rsidRPr="00CB2123" w:rsidTr="002617D8">
        <w:trPr>
          <w:trHeight w:val="135"/>
        </w:trPr>
        <w:tc>
          <w:tcPr>
            <w:tcW w:w="2694" w:type="dxa"/>
          </w:tcPr>
          <w:p w:rsidR="006239B3" w:rsidRPr="0034080E" w:rsidRDefault="006239B3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FLEXIBLE_FIELDS</w:t>
            </w:r>
          </w:p>
        </w:tc>
        <w:tc>
          <w:tcPr>
            <w:tcW w:w="1701" w:type="dxa"/>
          </w:tcPr>
          <w:p w:rsidR="006239B3" w:rsidRDefault="006239B3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3969" w:type="dxa"/>
          </w:tcPr>
          <w:p w:rsidR="006239B3" w:rsidRPr="005A4B2C" w:rsidRDefault="006239B3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entity ADDRESS link with flexible fields on current system then they will return</w:t>
            </w:r>
          </w:p>
        </w:tc>
      </w:tr>
    </w:tbl>
    <w:p w:rsidR="00691DAE" w:rsidRDefault="006239B3" w:rsidP="00691DAE">
      <w:pPr>
        <w:pStyle w:val="BPC3Bodyafterheading"/>
      </w:pPr>
      <w:r>
        <w:t xml:space="preserve">This procedure returning addresses information of the customer. Fields which returning </w:t>
      </w:r>
      <w:proofErr w:type="gramStart"/>
      <w:r>
        <w:t>are</w:t>
      </w:r>
      <w:proofErr w:type="gramEnd"/>
      <w:r>
        <w:t xml:space="preserve"> listed higher.</w:t>
      </w:r>
    </w:p>
    <w:p w:rsidR="00FC02FA" w:rsidRDefault="000466AE" w:rsidP="00FC02FA">
      <w:pPr>
        <w:pStyle w:val="BPC3Heading3"/>
      </w:pPr>
      <w:r>
        <w:lastRenderedPageBreak/>
        <w:t>ADD_CUSTOMER</w:t>
      </w:r>
    </w:p>
    <w:p w:rsidR="00FC02FA" w:rsidRDefault="00783B81" w:rsidP="00FC02FA">
      <w:pPr>
        <w:pStyle w:val="BPC3Bodyafterheading"/>
      </w:pPr>
      <w:r>
        <w:t xml:space="preserve">Input and output </w:t>
      </w:r>
      <w:r w:rsidR="00FC02FA">
        <w:t>parameter</w:t>
      </w:r>
      <w:r>
        <w:t>s</w:t>
      </w:r>
      <w:r w:rsidR="00FC02FA">
        <w:t>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559"/>
        <w:gridCol w:w="3119"/>
      </w:tblGrid>
      <w:tr w:rsidR="006D7B03" w:rsidRPr="002A7317" w:rsidTr="006D7B03">
        <w:trPr>
          <w:tblHeader/>
        </w:trPr>
        <w:tc>
          <w:tcPr>
            <w:tcW w:w="2518" w:type="dxa"/>
            <w:shd w:val="clear" w:color="auto" w:fill="C5E2FF"/>
          </w:tcPr>
          <w:p w:rsidR="007561E5" w:rsidRDefault="007561E5" w:rsidP="002A7317">
            <w:pPr>
              <w:pStyle w:val="BPC3Tableheadings"/>
            </w:pPr>
            <w:r>
              <w:t>Parameter</w:t>
            </w:r>
          </w:p>
        </w:tc>
        <w:tc>
          <w:tcPr>
            <w:tcW w:w="1276" w:type="dxa"/>
            <w:shd w:val="clear" w:color="auto" w:fill="C5E2FF"/>
          </w:tcPr>
          <w:p w:rsidR="007561E5" w:rsidRDefault="007561E5" w:rsidP="002A7317">
            <w:pPr>
              <w:pStyle w:val="BPC3Tableheadings"/>
            </w:pPr>
            <w:r>
              <w:t>Direction</w:t>
            </w:r>
          </w:p>
        </w:tc>
        <w:tc>
          <w:tcPr>
            <w:tcW w:w="1559" w:type="dxa"/>
            <w:shd w:val="clear" w:color="auto" w:fill="C5E2FF"/>
          </w:tcPr>
          <w:p w:rsidR="007561E5" w:rsidRDefault="007561E5" w:rsidP="002A7317">
            <w:pPr>
              <w:pStyle w:val="BPC3Tableheadings"/>
            </w:pPr>
            <w:r>
              <w:t>Type</w:t>
            </w:r>
          </w:p>
        </w:tc>
        <w:tc>
          <w:tcPr>
            <w:tcW w:w="3119" w:type="dxa"/>
            <w:shd w:val="clear" w:color="auto" w:fill="C5E2FF"/>
          </w:tcPr>
          <w:p w:rsidR="007561E5" w:rsidRDefault="007561E5" w:rsidP="002A7317">
            <w:pPr>
              <w:pStyle w:val="BPC3Tableheadings"/>
            </w:pPr>
            <w:r>
              <w:t>De</w:t>
            </w:r>
            <w:r w:rsidR="002A7317">
              <w:t>s</w:t>
            </w:r>
            <w:r>
              <w:t>cription</w:t>
            </w:r>
          </w:p>
        </w:tc>
      </w:tr>
      <w:tr w:rsidR="007561E5" w:rsidTr="006D7B03">
        <w:tc>
          <w:tcPr>
            <w:tcW w:w="2518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o_id</w:t>
            </w:r>
          </w:p>
        </w:tc>
        <w:tc>
          <w:tcPr>
            <w:tcW w:w="1276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out</w:t>
            </w:r>
          </w:p>
        </w:tc>
        <w:tc>
          <w:tcPr>
            <w:tcW w:w="1559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number(12)</w:t>
            </w:r>
          </w:p>
        </w:tc>
        <w:tc>
          <w:tcPr>
            <w:tcW w:w="3119" w:type="dxa"/>
          </w:tcPr>
          <w:p w:rsidR="007561E5" w:rsidRPr="00772AA0" w:rsidRDefault="00772AA0" w:rsidP="00772AA0">
            <w:pPr>
              <w:rPr>
                <w:color w:val="000000"/>
                <w:sz w:val="22"/>
                <w:szCs w:val="22"/>
              </w:rPr>
            </w:pPr>
            <w:r w:rsidRPr="00772AA0">
              <w:rPr>
                <w:color w:val="000000"/>
                <w:sz w:val="22"/>
                <w:szCs w:val="22"/>
              </w:rPr>
              <w:t>Customer Id</w:t>
            </w:r>
          </w:p>
        </w:tc>
      </w:tr>
      <w:tr w:rsidR="007561E5" w:rsidTr="006D7B03">
        <w:tc>
          <w:tcPr>
            <w:tcW w:w="2518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o_seqnum</w:t>
            </w:r>
          </w:p>
        </w:tc>
        <w:tc>
          <w:tcPr>
            <w:tcW w:w="1276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out</w:t>
            </w:r>
          </w:p>
        </w:tc>
        <w:tc>
          <w:tcPr>
            <w:tcW w:w="1559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3119" w:type="dxa"/>
          </w:tcPr>
          <w:p w:rsidR="007561E5" w:rsidRPr="00772AA0" w:rsidRDefault="00772AA0" w:rsidP="00772AA0">
            <w:pPr>
              <w:rPr>
                <w:color w:val="000000"/>
                <w:sz w:val="22"/>
                <w:szCs w:val="22"/>
              </w:rPr>
            </w:pPr>
            <w:r w:rsidRPr="00772AA0">
              <w:rPr>
                <w:color w:val="000000"/>
                <w:sz w:val="22"/>
                <w:szCs w:val="22"/>
              </w:rPr>
              <w:t xml:space="preserve">Customer </w:t>
            </w:r>
            <w:r>
              <w:rPr>
                <w:color w:val="000000"/>
                <w:sz w:val="22"/>
                <w:szCs w:val="22"/>
              </w:rPr>
              <w:t>s</w:t>
            </w:r>
            <w:r w:rsidRPr="00772AA0">
              <w:rPr>
                <w:color w:val="000000"/>
                <w:sz w:val="22"/>
                <w:szCs w:val="22"/>
              </w:rPr>
              <w:t>eq</w:t>
            </w:r>
            <w:r>
              <w:rPr>
                <w:color w:val="000000"/>
                <w:sz w:val="22"/>
                <w:szCs w:val="22"/>
              </w:rPr>
              <w:t>.</w:t>
            </w:r>
            <w:r w:rsidRPr="00772AA0">
              <w:rPr>
                <w:color w:val="000000"/>
                <w:sz w:val="22"/>
                <w:szCs w:val="22"/>
              </w:rPr>
              <w:t>number</w:t>
            </w:r>
          </w:p>
        </w:tc>
      </w:tr>
      <w:tr w:rsidR="007561E5" w:rsidTr="006D7B03">
        <w:tc>
          <w:tcPr>
            <w:tcW w:w="2518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i_entity_type</w:t>
            </w:r>
          </w:p>
        </w:tc>
        <w:tc>
          <w:tcPr>
            <w:tcW w:w="1276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3119" w:type="dxa"/>
          </w:tcPr>
          <w:p w:rsidR="007561E5" w:rsidRPr="00772AA0" w:rsidRDefault="00772AA0" w:rsidP="00772AA0">
            <w:pPr>
              <w:rPr>
                <w:color w:val="000000"/>
                <w:sz w:val="22"/>
                <w:szCs w:val="22"/>
              </w:rPr>
            </w:pPr>
            <w:r w:rsidRPr="00772AA0">
              <w:rPr>
                <w:color w:val="000000"/>
                <w:sz w:val="22"/>
                <w:szCs w:val="22"/>
              </w:rPr>
              <w:t>Entity type</w:t>
            </w:r>
          </w:p>
        </w:tc>
      </w:tr>
      <w:tr w:rsidR="007561E5" w:rsidTr="006D7B03">
        <w:tc>
          <w:tcPr>
            <w:tcW w:w="2518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i_object_id</w:t>
            </w:r>
          </w:p>
        </w:tc>
        <w:tc>
          <w:tcPr>
            <w:tcW w:w="1276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number(16)</w:t>
            </w:r>
          </w:p>
        </w:tc>
        <w:tc>
          <w:tcPr>
            <w:tcW w:w="3119" w:type="dxa"/>
          </w:tcPr>
          <w:p w:rsidR="007561E5" w:rsidRPr="00772AA0" w:rsidRDefault="00772AA0" w:rsidP="00772AA0">
            <w:pPr>
              <w:rPr>
                <w:color w:val="000000"/>
                <w:sz w:val="22"/>
                <w:szCs w:val="22"/>
              </w:rPr>
            </w:pPr>
            <w:r w:rsidRPr="00772AA0">
              <w:rPr>
                <w:color w:val="000000"/>
                <w:sz w:val="22"/>
                <w:szCs w:val="22"/>
              </w:rPr>
              <w:t>Object id</w:t>
            </w:r>
          </w:p>
        </w:tc>
      </w:tr>
      <w:tr w:rsidR="007561E5" w:rsidTr="006D7B03">
        <w:tc>
          <w:tcPr>
            <w:tcW w:w="2518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io_customer_number</w:t>
            </w:r>
          </w:p>
        </w:tc>
        <w:tc>
          <w:tcPr>
            <w:tcW w:w="1276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out</w:t>
            </w:r>
          </w:p>
        </w:tc>
        <w:tc>
          <w:tcPr>
            <w:tcW w:w="1559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varchar2(200)</w:t>
            </w:r>
          </w:p>
        </w:tc>
        <w:tc>
          <w:tcPr>
            <w:tcW w:w="3119" w:type="dxa"/>
          </w:tcPr>
          <w:p w:rsidR="007561E5" w:rsidRPr="00772AA0" w:rsidRDefault="00772AA0" w:rsidP="00772AA0">
            <w:pPr>
              <w:rPr>
                <w:color w:val="000000"/>
                <w:sz w:val="22"/>
                <w:szCs w:val="22"/>
              </w:rPr>
            </w:pPr>
            <w:r w:rsidRPr="00772AA0">
              <w:rPr>
                <w:color w:val="000000"/>
                <w:sz w:val="22"/>
                <w:szCs w:val="22"/>
              </w:rPr>
              <w:t>Customer number</w:t>
            </w:r>
          </w:p>
        </w:tc>
      </w:tr>
      <w:tr w:rsidR="007561E5" w:rsidTr="006D7B03">
        <w:tc>
          <w:tcPr>
            <w:tcW w:w="2518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i_inst_id</w:t>
            </w:r>
          </w:p>
        </w:tc>
        <w:tc>
          <w:tcPr>
            <w:tcW w:w="1276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3119" w:type="dxa"/>
          </w:tcPr>
          <w:p w:rsidR="007561E5" w:rsidRPr="00772AA0" w:rsidRDefault="00772AA0" w:rsidP="00772AA0">
            <w:pPr>
              <w:rPr>
                <w:color w:val="000000"/>
                <w:sz w:val="22"/>
                <w:szCs w:val="22"/>
              </w:rPr>
            </w:pPr>
            <w:r w:rsidRPr="00772AA0">
              <w:rPr>
                <w:color w:val="000000"/>
                <w:sz w:val="22"/>
                <w:szCs w:val="22"/>
              </w:rPr>
              <w:t>Institution id</w:t>
            </w:r>
          </w:p>
        </w:tc>
      </w:tr>
      <w:tr w:rsidR="007561E5" w:rsidTr="006D7B03">
        <w:tc>
          <w:tcPr>
            <w:tcW w:w="2518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i_category</w:t>
            </w:r>
          </w:p>
        </w:tc>
        <w:tc>
          <w:tcPr>
            <w:tcW w:w="1276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3119" w:type="dxa"/>
          </w:tcPr>
          <w:p w:rsidR="007561E5" w:rsidRPr="00772AA0" w:rsidRDefault="00772AA0" w:rsidP="00772AA0">
            <w:pPr>
              <w:rPr>
                <w:color w:val="000000"/>
                <w:sz w:val="22"/>
                <w:szCs w:val="22"/>
              </w:rPr>
            </w:pPr>
            <w:r w:rsidRPr="00772AA0">
              <w:rPr>
                <w:color w:val="000000"/>
                <w:sz w:val="22"/>
                <w:szCs w:val="22"/>
              </w:rPr>
              <w:t>Category</w:t>
            </w:r>
          </w:p>
        </w:tc>
      </w:tr>
      <w:tr w:rsidR="007561E5" w:rsidTr="006D7B03">
        <w:tc>
          <w:tcPr>
            <w:tcW w:w="2518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i_relation</w:t>
            </w:r>
          </w:p>
        </w:tc>
        <w:tc>
          <w:tcPr>
            <w:tcW w:w="1276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3119" w:type="dxa"/>
          </w:tcPr>
          <w:p w:rsidR="007561E5" w:rsidRPr="00772AA0" w:rsidRDefault="00772AA0" w:rsidP="00772AA0">
            <w:pPr>
              <w:rPr>
                <w:color w:val="000000"/>
                <w:sz w:val="22"/>
                <w:szCs w:val="22"/>
              </w:rPr>
            </w:pPr>
            <w:r w:rsidRPr="00772AA0">
              <w:rPr>
                <w:color w:val="000000"/>
                <w:sz w:val="22"/>
                <w:szCs w:val="22"/>
              </w:rPr>
              <w:t>Relation</w:t>
            </w:r>
          </w:p>
        </w:tc>
      </w:tr>
      <w:tr w:rsidR="007561E5" w:rsidTr="006D7B03">
        <w:tc>
          <w:tcPr>
            <w:tcW w:w="2518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i_resident</w:t>
            </w:r>
          </w:p>
        </w:tc>
        <w:tc>
          <w:tcPr>
            <w:tcW w:w="1276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number(1)</w:t>
            </w:r>
          </w:p>
        </w:tc>
        <w:tc>
          <w:tcPr>
            <w:tcW w:w="3119" w:type="dxa"/>
          </w:tcPr>
          <w:p w:rsidR="007561E5" w:rsidRPr="00772AA0" w:rsidRDefault="00772AA0" w:rsidP="00772AA0">
            <w:pPr>
              <w:rPr>
                <w:color w:val="000000"/>
                <w:sz w:val="22"/>
                <w:szCs w:val="22"/>
              </w:rPr>
            </w:pPr>
            <w:r w:rsidRPr="00772AA0">
              <w:rPr>
                <w:color w:val="000000"/>
                <w:sz w:val="22"/>
                <w:szCs w:val="22"/>
              </w:rPr>
              <w:t>Resident</w:t>
            </w:r>
          </w:p>
        </w:tc>
      </w:tr>
      <w:tr w:rsidR="007561E5" w:rsidTr="006D7B03">
        <w:tc>
          <w:tcPr>
            <w:tcW w:w="2518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i_nationality</w:t>
            </w:r>
          </w:p>
        </w:tc>
        <w:tc>
          <w:tcPr>
            <w:tcW w:w="1276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varchar2(3)</w:t>
            </w:r>
          </w:p>
        </w:tc>
        <w:tc>
          <w:tcPr>
            <w:tcW w:w="3119" w:type="dxa"/>
          </w:tcPr>
          <w:p w:rsidR="007561E5" w:rsidRPr="00772AA0" w:rsidRDefault="00772AA0" w:rsidP="00772AA0">
            <w:pPr>
              <w:rPr>
                <w:color w:val="000000"/>
                <w:sz w:val="22"/>
                <w:szCs w:val="22"/>
              </w:rPr>
            </w:pPr>
            <w:r w:rsidRPr="00772AA0">
              <w:rPr>
                <w:color w:val="000000"/>
                <w:sz w:val="22"/>
                <w:szCs w:val="22"/>
              </w:rPr>
              <w:t>Nationality</w:t>
            </w:r>
          </w:p>
        </w:tc>
      </w:tr>
      <w:tr w:rsidR="007561E5" w:rsidTr="006D7B03">
        <w:tc>
          <w:tcPr>
            <w:tcW w:w="2518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i_credit_rating</w:t>
            </w:r>
          </w:p>
        </w:tc>
        <w:tc>
          <w:tcPr>
            <w:tcW w:w="1276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3119" w:type="dxa"/>
          </w:tcPr>
          <w:p w:rsidR="007561E5" w:rsidRPr="00772AA0" w:rsidRDefault="00772AA0" w:rsidP="00772AA0">
            <w:pPr>
              <w:rPr>
                <w:color w:val="000000"/>
                <w:sz w:val="22"/>
                <w:szCs w:val="22"/>
              </w:rPr>
            </w:pPr>
            <w:r w:rsidRPr="00772AA0">
              <w:rPr>
                <w:color w:val="000000"/>
                <w:sz w:val="22"/>
                <w:szCs w:val="22"/>
              </w:rPr>
              <w:t>Credit rating</w:t>
            </w:r>
          </w:p>
        </w:tc>
      </w:tr>
      <w:tr w:rsidR="007561E5" w:rsidTr="006D7B03">
        <w:tc>
          <w:tcPr>
            <w:tcW w:w="2518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i_money_laundry_risk</w:t>
            </w:r>
          </w:p>
        </w:tc>
        <w:tc>
          <w:tcPr>
            <w:tcW w:w="1276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3119" w:type="dxa"/>
          </w:tcPr>
          <w:p w:rsidR="007561E5" w:rsidRPr="00772AA0" w:rsidRDefault="00772AA0" w:rsidP="00772AA0">
            <w:pPr>
              <w:rPr>
                <w:color w:val="000000"/>
                <w:sz w:val="22"/>
                <w:szCs w:val="22"/>
              </w:rPr>
            </w:pPr>
            <w:r w:rsidRPr="00772AA0">
              <w:rPr>
                <w:color w:val="000000"/>
                <w:sz w:val="22"/>
                <w:szCs w:val="22"/>
              </w:rPr>
              <w:t>Money laundry risk</w:t>
            </w:r>
          </w:p>
        </w:tc>
      </w:tr>
      <w:tr w:rsidR="007561E5" w:rsidTr="006D7B03">
        <w:tc>
          <w:tcPr>
            <w:tcW w:w="2518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i_money_laundry_reason</w:t>
            </w:r>
          </w:p>
        </w:tc>
        <w:tc>
          <w:tcPr>
            <w:tcW w:w="1276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3119" w:type="dxa"/>
          </w:tcPr>
          <w:p w:rsidR="007561E5" w:rsidRPr="00772AA0" w:rsidRDefault="00772AA0" w:rsidP="00772AA0">
            <w:pPr>
              <w:rPr>
                <w:color w:val="000000"/>
                <w:sz w:val="22"/>
                <w:szCs w:val="22"/>
              </w:rPr>
            </w:pPr>
            <w:r w:rsidRPr="00772AA0">
              <w:rPr>
                <w:color w:val="000000"/>
                <w:sz w:val="22"/>
                <w:szCs w:val="22"/>
              </w:rPr>
              <w:t>Money laundry reason</w:t>
            </w:r>
          </w:p>
        </w:tc>
      </w:tr>
      <w:tr w:rsidR="007561E5" w:rsidTr="006D7B03">
        <w:tc>
          <w:tcPr>
            <w:tcW w:w="2518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i_status</w:t>
            </w:r>
          </w:p>
        </w:tc>
        <w:tc>
          <w:tcPr>
            <w:tcW w:w="1276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3119" w:type="dxa"/>
          </w:tcPr>
          <w:p w:rsidR="007561E5" w:rsidRPr="00772AA0" w:rsidRDefault="00772AA0" w:rsidP="00772AA0">
            <w:pPr>
              <w:rPr>
                <w:color w:val="000000"/>
                <w:sz w:val="22"/>
                <w:szCs w:val="22"/>
              </w:rPr>
            </w:pPr>
            <w:r w:rsidRPr="00772AA0">
              <w:rPr>
                <w:color w:val="000000"/>
                <w:sz w:val="22"/>
                <w:szCs w:val="22"/>
              </w:rPr>
              <w:t>Customer status</w:t>
            </w:r>
          </w:p>
        </w:tc>
      </w:tr>
      <w:tr w:rsidR="007561E5" w:rsidTr="006D7B03">
        <w:tc>
          <w:tcPr>
            <w:tcW w:w="2518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i_ext_entity_type</w:t>
            </w:r>
          </w:p>
        </w:tc>
        <w:tc>
          <w:tcPr>
            <w:tcW w:w="1276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3119" w:type="dxa"/>
          </w:tcPr>
          <w:p w:rsidR="007561E5" w:rsidRPr="00772AA0" w:rsidRDefault="00772AA0" w:rsidP="00772AA0">
            <w:pPr>
              <w:rPr>
                <w:color w:val="000000"/>
                <w:sz w:val="22"/>
                <w:szCs w:val="22"/>
              </w:rPr>
            </w:pPr>
            <w:r w:rsidRPr="00772AA0">
              <w:rPr>
                <w:color w:val="000000"/>
                <w:sz w:val="22"/>
                <w:szCs w:val="22"/>
              </w:rPr>
              <w:t>External entity type</w:t>
            </w:r>
          </w:p>
        </w:tc>
      </w:tr>
      <w:tr w:rsidR="007561E5" w:rsidTr="006D7B03">
        <w:tc>
          <w:tcPr>
            <w:tcW w:w="2518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i_ext_object_id</w:t>
            </w:r>
          </w:p>
        </w:tc>
        <w:tc>
          <w:tcPr>
            <w:tcW w:w="1276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number(16)</w:t>
            </w:r>
          </w:p>
        </w:tc>
        <w:tc>
          <w:tcPr>
            <w:tcW w:w="3119" w:type="dxa"/>
          </w:tcPr>
          <w:p w:rsidR="007561E5" w:rsidRPr="00772AA0" w:rsidRDefault="00772AA0" w:rsidP="00772AA0">
            <w:pPr>
              <w:rPr>
                <w:color w:val="000000"/>
                <w:sz w:val="22"/>
                <w:szCs w:val="22"/>
              </w:rPr>
            </w:pPr>
            <w:r w:rsidRPr="00772AA0">
              <w:rPr>
                <w:color w:val="000000"/>
                <w:sz w:val="22"/>
                <w:szCs w:val="22"/>
              </w:rPr>
              <w:t>External object id</w:t>
            </w:r>
          </w:p>
        </w:tc>
      </w:tr>
      <w:tr w:rsidR="007561E5" w:rsidTr="006D7B03">
        <w:tc>
          <w:tcPr>
            <w:tcW w:w="2518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i_product_type</w:t>
            </w:r>
          </w:p>
        </w:tc>
        <w:tc>
          <w:tcPr>
            <w:tcW w:w="1276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7561E5" w:rsidRDefault="007561E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3119" w:type="dxa"/>
          </w:tcPr>
          <w:p w:rsidR="007561E5" w:rsidRPr="00772AA0" w:rsidRDefault="00772AA0" w:rsidP="00772AA0">
            <w:pPr>
              <w:rPr>
                <w:color w:val="000000"/>
                <w:sz w:val="22"/>
                <w:szCs w:val="22"/>
              </w:rPr>
            </w:pPr>
            <w:r w:rsidRPr="00772AA0">
              <w:rPr>
                <w:color w:val="000000"/>
                <w:sz w:val="22"/>
                <w:szCs w:val="22"/>
              </w:rPr>
              <w:t>Product type</w:t>
            </w:r>
          </w:p>
        </w:tc>
      </w:tr>
      <w:tr w:rsidR="00772AA0" w:rsidTr="006D7B03">
        <w:tc>
          <w:tcPr>
            <w:tcW w:w="2518" w:type="dxa"/>
            <w:vAlign w:val="bottom"/>
          </w:tcPr>
          <w:p w:rsidR="00772AA0" w:rsidRDefault="00772AA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i_employment_status</w:t>
            </w:r>
          </w:p>
        </w:tc>
        <w:tc>
          <w:tcPr>
            <w:tcW w:w="1276" w:type="dxa"/>
            <w:vAlign w:val="bottom"/>
          </w:tcPr>
          <w:p w:rsidR="00772AA0" w:rsidRDefault="00772AA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772AA0" w:rsidRDefault="00772AA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3119" w:type="dxa"/>
            <w:vAlign w:val="bottom"/>
          </w:tcPr>
          <w:p w:rsidR="00772AA0" w:rsidRDefault="00772AA0" w:rsidP="00772AA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Employment status</w:t>
            </w:r>
          </w:p>
        </w:tc>
      </w:tr>
      <w:tr w:rsidR="00772AA0" w:rsidTr="006D7B03">
        <w:tc>
          <w:tcPr>
            <w:tcW w:w="2518" w:type="dxa"/>
            <w:vAlign w:val="bottom"/>
          </w:tcPr>
          <w:p w:rsidR="00772AA0" w:rsidRDefault="00772AA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i_employment_period</w:t>
            </w:r>
          </w:p>
        </w:tc>
        <w:tc>
          <w:tcPr>
            <w:tcW w:w="1276" w:type="dxa"/>
            <w:vAlign w:val="bottom"/>
          </w:tcPr>
          <w:p w:rsidR="00772AA0" w:rsidRDefault="00772AA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772AA0" w:rsidRDefault="00772AA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3119" w:type="dxa"/>
            <w:vAlign w:val="bottom"/>
          </w:tcPr>
          <w:p w:rsidR="00772AA0" w:rsidRDefault="00772AA0" w:rsidP="00772AA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Employment period</w:t>
            </w:r>
          </w:p>
        </w:tc>
      </w:tr>
      <w:tr w:rsidR="00772AA0" w:rsidTr="006D7B03">
        <w:tc>
          <w:tcPr>
            <w:tcW w:w="2518" w:type="dxa"/>
            <w:vAlign w:val="bottom"/>
          </w:tcPr>
          <w:p w:rsidR="00772AA0" w:rsidRDefault="00772AA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i_residence_type</w:t>
            </w:r>
          </w:p>
        </w:tc>
        <w:tc>
          <w:tcPr>
            <w:tcW w:w="1276" w:type="dxa"/>
            <w:vAlign w:val="bottom"/>
          </w:tcPr>
          <w:p w:rsidR="00772AA0" w:rsidRDefault="00772AA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772AA0" w:rsidRDefault="00772AA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3119" w:type="dxa"/>
            <w:vAlign w:val="bottom"/>
          </w:tcPr>
          <w:p w:rsidR="00772AA0" w:rsidRDefault="00772AA0" w:rsidP="00BA15A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Residence type</w:t>
            </w:r>
          </w:p>
        </w:tc>
      </w:tr>
      <w:tr w:rsidR="00772AA0" w:rsidTr="006D7B03">
        <w:tc>
          <w:tcPr>
            <w:tcW w:w="2518" w:type="dxa"/>
            <w:vAlign w:val="bottom"/>
          </w:tcPr>
          <w:p w:rsidR="00772AA0" w:rsidRDefault="00772AA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i_marital_status</w:t>
            </w:r>
          </w:p>
        </w:tc>
        <w:tc>
          <w:tcPr>
            <w:tcW w:w="1276" w:type="dxa"/>
            <w:vAlign w:val="bottom"/>
          </w:tcPr>
          <w:p w:rsidR="00772AA0" w:rsidRDefault="00772AA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772AA0" w:rsidRDefault="00772AA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3119" w:type="dxa"/>
            <w:vAlign w:val="bottom"/>
          </w:tcPr>
          <w:p w:rsidR="00772AA0" w:rsidRDefault="00772AA0" w:rsidP="00BA15A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Marital status</w:t>
            </w:r>
          </w:p>
        </w:tc>
      </w:tr>
      <w:tr w:rsidR="00772AA0" w:rsidTr="006D7B03">
        <w:tc>
          <w:tcPr>
            <w:tcW w:w="2518" w:type="dxa"/>
            <w:vAlign w:val="bottom"/>
          </w:tcPr>
          <w:p w:rsidR="00772AA0" w:rsidRDefault="00772AA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i_marital_status_date</w:t>
            </w:r>
          </w:p>
        </w:tc>
        <w:tc>
          <w:tcPr>
            <w:tcW w:w="1276" w:type="dxa"/>
            <w:vAlign w:val="bottom"/>
          </w:tcPr>
          <w:p w:rsidR="00772AA0" w:rsidRDefault="00772AA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772AA0" w:rsidRDefault="00772AA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119" w:type="dxa"/>
            <w:vAlign w:val="bottom"/>
          </w:tcPr>
          <w:p w:rsidR="00772AA0" w:rsidRDefault="00772AA0" w:rsidP="00772AA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Marital status date</w:t>
            </w:r>
          </w:p>
        </w:tc>
      </w:tr>
      <w:tr w:rsidR="00772AA0" w:rsidTr="006D7B03">
        <w:tc>
          <w:tcPr>
            <w:tcW w:w="2518" w:type="dxa"/>
            <w:vAlign w:val="bottom"/>
          </w:tcPr>
          <w:p w:rsidR="00772AA0" w:rsidRDefault="00772AA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i_income_range</w:t>
            </w:r>
          </w:p>
        </w:tc>
        <w:tc>
          <w:tcPr>
            <w:tcW w:w="1276" w:type="dxa"/>
            <w:vAlign w:val="bottom"/>
          </w:tcPr>
          <w:p w:rsidR="00772AA0" w:rsidRDefault="00772AA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772AA0" w:rsidRDefault="00772AA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3119" w:type="dxa"/>
            <w:vAlign w:val="bottom"/>
          </w:tcPr>
          <w:p w:rsidR="00772AA0" w:rsidRDefault="00772AA0" w:rsidP="00772AA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Income range</w:t>
            </w:r>
          </w:p>
        </w:tc>
      </w:tr>
      <w:tr w:rsidR="00772AA0" w:rsidTr="006D7B03">
        <w:tc>
          <w:tcPr>
            <w:tcW w:w="2518" w:type="dxa"/>
            <w:vAlign w:val="bottom"/>
          </w:tcPr>
          <w:p w:rsidR="00772AA0" w:rsidRDefault="00772AA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i_number_of_children</w:t>
            </w:r>
          </w:p>
        </w:tc>
        <w:tc>
          <w:tcPr>
            <w:tcW w:w="1276" w:type="dxa"/>
            <w:vAlign w:val="bottom"/>
          </w:tcPr>
          <w:p w:rsidR="00772AA0" w:rsidRDefault="00772AA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772AA0" w:rsidRDefault="00772AA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3119" w:type="dxa"/>
            <w:vAlign w:val="bottom"/>
          </w:tcPr>
          <w:p w:rsidR="00772AA0" w:rsidRDefault="00772AA0" w:rsidP="00772AA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 of children</w:t>
            </w:r>
          </w:p>
        </w:tc>
      </w:tr>
    </w:tbl>
    <w:p w:rsidR="007561E5" w:rsidRDefault="007561E5" w:rsidP="00FC02FA">
      <w:pPr>
        <w:pStyle w:val="BPC3Bodyafterheading"/>
      </w:pPr>
    </w:p>
    <w:p w:rsidR="00783B81" w:rsidRDefault="00783B81" w:rsidP="00FC02FA">
      <w:pPr>
        <w:pStyle w:val="BPC3Bodyafterheading"/>
      </w:pPr>
      <w:r>
        <w:t>Creates new customer and returns its identifier and sequential number.</w:t>
      </w:r>
    </w:p>
    <w:p w:rsidR="00831D32" w:rsidRDefault="00831D32" w:rsidP="00831D32">
      <w:pPr>
        <w:pStyle w:val="BPC3Heading1"/>
      </w:pPr>
      <w:bookmarkStart w:id="34" w:name="_Toc514250034"/>
      <w:r>
        <w:t>ACCOUNTS</w:t>
      </w:r>
      <w:bookmarkEnd w:id="34"/>
    </w:p>
    <w:p w:rsidR="00831D32" w:rsidRDefault="00831D32" w:rsidP="00831D32">
      <w:pPr>
        <w:pStyle w:val="BPC3Heading2"/>
      </w:pPr>
      <w:bookmarkStart w:id="35" w:name="_Toc514250035"/>
      <w:r>
        <w:t>OVERVIEW</w:t>
      </w:r>
      <w:bookmarkEnd w:id="35"/>
    </w:p>
    <w:p w:rsidR="00992CBE" w:rsidRPr="00992CBE" w:rsidRDefault="00992CBE" w:rsidP="00992CBE">
      <w:pPr>
        <w:pStyle w:val="BPC3Bodyafterheading"/>
      </w:pPr>
      <w:r>
        <w:t>Following methods provide API for work with account entities and theirs data</w:t>
      </w:r>
      <w:r w:rsidRPr="002128EB">
        <w:rPr>
          <w:rStyle w:val="longtext"/>
          <w:rFonts w:asciiTheme="minorHAnsi" w:hAnsiTheme="minorHAnsi" w:cstheme="minorHAnsi"/>
          <w:lang w:val="en"/>
        </w:rPr>
        <w:t>.</w:t>
      </w:r>
      <w:r w:rsidR="00036744">
        <w:rPr>
          <w:rStyle w:val="longtext"/>
          <w:rFonts w:asciiTheme="minorHAnsi" w:hAnsiTheme="minorHAnsi" w:cstheme="minorHAnsi"/>
          <w:lang w:val="en"/>
        </w:rPr>
        <w:t xml:space="preserve"> Procedures, functions, data structures are described below.</w:t>
      </w:r>
    </w:p>
    <w:p w:rsidR="00831D32" w:rsidRDefault="00831D32" w:rsidP="00831D32">
      <w:pPr>
        <w:pStyle w:val="BPC3Heading2"/>
      </w:pPr>
      <w:bookmarkStart w:id="36" w:name="_Toc514250036"/>
      <w:r>
        <w:t>REFERENCES</w:t>
      </w:r>
      <w:bookmarkEnd w:id="36"/>
    </w:p>
    <w:p w:rsidR="00D64F33" w:rsidRDefault="00D64F33" w:rsidP="00D64F33">
      <w:pPr>
        <w:pStyle w:val="BPC3Bodyafterheading"/>
        <w:rPr>
          <w:rFonts w:asciiTheme="minorHAnsi" w:hAnsiTheme="minorHAnsi"/>
        </w:rPr>
      </w:pPr>
      <w:r>
        <w:rPr>
          <w:rFonts w:asciiTheme="minorHAnsi" w:hAnsiTheme="minorHAnsi"/>
        </w:rPr>
        <w:t>Procedures are placed in packages:</w:t>
      </w:r>
    </w:p>
    <w:p w:rsidR="00D57723" w:rsidRPr="00D64F33" w:rsidRDefault="00D57723" w:rsidP="00D64F33">
      <w:pPr>
        <w:pStyle w:val="BPC3Bodyafterheading"/>
      </w:pPr>
      <w:r w:rsidRPr="0034080E">
        <w:rPr>
          <w:sz w:val="22"/>
          <w:szCs w:val="22"/>
        </w:rPr>
        <w:t>gui_api_external_pkg</w:t>
      </w:r>
    </w:p>
    <w:p w:rsidR="00831D32" w:rsidRDefault="00831D32" w:rsidP="00831D32">
      <w:pPr>
        <w:pStyle w:val="BPC3Heading2"/>
      </w:pPr>
      <w:bookmarkStart w:id="37" w:name="_Toc514250037"/>
      <w:r>
        <w:lastRenderedPageBreak/>
        <w:t>LIST OF PROCEDURES</w:t>
      </w:r>
      <w:bookmarkEnd w:id="37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552"/>
        <w:gridCol w:w="2268"/>
        <w:gridCol w:w="850"/>
        <w:gridCol w:w="3544"/>
      </w:tblGrid>
      <w:tr w:rsidR="00313D88" w:rsidRPr="002F6979" w:rsidTr="00AE3826">
        <w:trPr>
          <w:trHeight w:val="135"/>
          <w:tblHeader/>
        </w:trPr>
        <w:tc>
          <w:tcPr>
            <w:tcW w:w="2552" w:type="dxa"/>
            <w:shd w:val="clear" w:color="auto" w:fill="C5E2FF"/>
          </w:tcPr>
          <w:p w:rsidR="00313D88" w:rsidRPr="002F6979" w:rsidRDefault="00313D88" w:rsidP="00AE3826">
            <w:pPr>
              <w:pStyle w:val="BPC3Tableheadings"/>
            </w:pPr>
            <w:r>
              <w:t>Package</w:t>
            </w:r>
          </w:p>
        </w:tc>
        <w:tc>
          <w:tcPr>
            <w:tcW w:w="2268" w:type="dxa"/>
            <w:shd w:val="clear" w:color="auto" w:fill="C5E2FF"/>
          </w:tcPr>
          <w:p w:rsidR="00313D88" w:rsidRPr="002F6979" w:rsidRDefault="00313D88" w:rsidP="00AE3826">
            <w:pPr>
              <w:pStyle w:val="BPC3Tableheadings"/>
            </w:pPr>
            <w:r>
              <w:t>Name</w:t>
            </w:r>
          </w:p>
        </w:tc>
        <w:tc>
          <w:tcPr>
            <w:tcW w:w="850" w:type="dxa"/>
            <w:shd w:val="clear" w:color="auto" w:fill="C5E2FF"/>
          </w:tcPr>
          <w:p w:rsidR="00313D88" w:rsidRPr="002F6979" w:rsidRDefault="00313D88" w:rsidP="00AE3826">
            <w:pPr>
              <w:pStyle w:val="BPC3Tableheadings"/>
            </w:pPr>
            <w:r>
              <w:t>Type</w:t>
            </w:r>
          </w:p>
        </w:tc>
        <w:tc>
          <w:tcPr>
            <w:tcW w:w="3544" w:type="dxa"/>
            <w:shd w:val="clear" w:color="auto" w:fill="C5E2FF"/>
          </w:tcPr>
          <w:p w:rsidR="00313D88" w:rsidRPr="002F6979" w:rsidRDefault="00313D88" w:rsidP="00AE3826">
            <w:pPr>
              <w:pStyle w:val="BPC3Tableheadings"/>
            </w:pPr>
            <w:r w:rsidRPr="002F6979">
              <w:t>Description</w:t>
            </w:r>
          </w:p>
        </w:tc>
      </w:tr>
      <w:tr w:rsidR="00C147A1" w:rsidRPr="0034080E" w:rsidTr="00AE3826">
        <w:trPr>
          <w:trHeight w:val="135"/>
        </w:trPr>
        <w:tc>
          <w:tcPr>
            <w:tcW w:w="2552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34080E">
              <w:rPr>
                <w:sz w:val="22"/>
                <w:szCs w:val="22"/>
              </w:rPr>
              <w:t>gui_api_external_pkg</w:t>
            </w:r>
          </w:p>
        </w:tc>
        <w:tc>
          <w:tcPr>
            <w:tcW w:w="2268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3C22DC">
              <w:rPr>
                <w:sz w:val="22"/>
                <w:szCs w:val="22"/>
              </w:rPr>
              <w:t>get_main_billing_info</w:t>
            </w:r>
          </w:p>
        </w:tc>
        <w:tc>
          <w:tcPr>
            <w:tcW w:w="850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54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count of record and ref_cursor</w:t>
            </w:r>
          </w:p>
        </w:tc>
      </w:tr>
      <w:tr w:rsidR="00AC747D" w:rsidRPr="0034080E" w:rsidTr="00AE3826">
        <w:trPr>
          <w:trHeight w:val="135"/>
        </w:trPr>
        <w:tc>
          <w:tcPr>
            <w:tcW w:w="2552" w:type="dxa"/>
          </w:tcPr>
          <w:p w:rsidR="00AC747D" w:rsidRPr="0034080E" w:rsidRDefault="00AC747D" w:rsidP="00400B30">
            <w:pPr>
              <w:pStyle w:val="BPC3Tableitems"/>
              <w:rPr>
                <w:sz w:val="22"/>
                <w:szCs w:val="22"/>
              </w:rPr>
            </w:pPr>
            <w:r w:rsidRPr="00AC747D">
              <w:rPr>
                <w:sz w:val="22"/>
                <w:szCs w:val="22"/>
              </w:rPr>
              <w:t>acc_api_external_pkg</w:t>
            </w:r>
          </w:p>
        </w:tc>
        <w:tc>
          <w:tcPr>
            <w:tcW w:w="2268" w:type="dxa"/>
          </w:tcPr>
          <w:p w:rsidR="00AC747D" w:rsidRPr="003C22DC" w:rsidRDefault="00AC747D" w:rsidP="00400B30">
            <w:pPr>
              <w:pStyle w:val="BPC3Tableitems"/>
              <w:rPr>
                <w:sz w:val="22"/>
                <w:szCs w:val="22"/>
              </w:rPr>
            </w:pPr>
            <w:r w:rsidRPr="00AC747D">
              <w:rPr>
                <w:sz w:val="22"/>
                <w:szCs w:val="22"/>
              </w:rPr>
              <w:t>create_account</w:t>
            </w:r>
          </w:p>
        </w:tc>
        <w:tc>
          <w:tcPr>
            <w:tcW w:w="850" w:type="dxa"/>
          </w:tcPr>
          <w:p w:rsidR="00AC747D" w:rsidRDefault="00AC747D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544" w:type="dxa"/>
          </w:tcPr>
          <w:p w:rsidR="00AC747D" w:rsidRDefault="00AC747D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account</w:t>
            </w:r>
          </w:p>
        </w:tc>
      </w:tr>
      <w:tr w:rsidR="00AC747D" w:rsidRPr="0034080E" w:rsidTr="00AE3826">
        <w:trPr>
          <w:trHeight w:val="135"/>
        </w:trPr>
        <w:tc>
          <w:tcPr>
            <w:tcW w:w="2552" w:type="dxa"/>
          </w:tcPr>
          <w:p w:rsidR="00AC747D" w:rsidRPr="0034080E" w:rsidRDefault="00AC747D" w:rsidP="00400B30">
            <w:pPr>
              <w:pStyle w:val="BPC3Tableitems"/>
              <w:rPr>
                <w:sz w:val="22"/>
                <w:szCs w:val="22"/>
              </w:rPr>
            </w:pPr>
            <w:r w:rsidRPr="00AC747D">
              <w:rPr>
                <w:sz w:val="22"/>
                <w:szCs w:val="22"/>
              </w:rPr>
              <w:t>acc_api_external_pkg</w:t>
            </w:r>
          </w:p>
        </w:tc>
        <w:tc>
          <w:tcPr>
            <w:tcW w:w="2268" w:type="dxa"/>
          </w:tcPr>
          <w:p w:rsidR="00AC747D" w:rsidRPr="003C22DC" w:rsidRDefault="00AC747D" w:rsidP="00AC747D">
            <w:pPr>
              <w:pStyle w:val="BPC3Tableitems"/>
              <w:rPr>
                <w:sz w:val="22"/>
                <w:szCs w:val="22"/>
              </w:rPr>
            </w:pPr>
            <w:r w:rsidRPr="00AC747D">
              <w:rPr>
                <w:sz w:val="22"/>
                <w:szCs w:val="22"/>
              </w:rPr>
              <w:t>add_account_object</w:t>
            </w:r>
          </w:p>
        </w:tc>
        <w:tc>
          <w:tcPr>
            <w:tcW w:w="850" w:type="dxa"/>
          </w:tcPr>
          <w:p w:rsidR="00AC747D" w:rsidRDefault="00AC747D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544" w:type="dxa"/>
          </w:tcPr>
          <w:p w:rsidR="00AC747D" w:rsidRDefault="00AC747D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Attaches object to account</w:t>
            </w:r>
          </w:p>
        </w:tc>
      </w:tr>
    </w:tbl>
    <w:p w:rsidR="00C147A1" w:rsidRDefault="00C147A1" w:rsidP="00C147A1">
      <w:pPr>
        <w:pStyle w:val="BPC3Heading3"/>
      </w:pPr>
      <w:bookmarkStart w:id="38" w:name="_Toc514250038"/>
      <w:r w:rsidRPr="003C22DC">
        <w:t>GET_MAIN_BILLING_INFO</w:t>
      </w:r>
      <w:bookmarkEnd w:id="38"/>
    </w:p>
    <w:p w:rsidR="00C147A1" w:rsidRDefault="00C147A1" w:rsidP="00C147A1">
      <w:pPr>
        <w:pStyle w:val="BPC3Bodyafterheading"/>
      </w:pPr>
      <w:r>
        <w:t>Input parameters:</w:t>
      </w:r>
    </w:p>
    <w:p w:rsidR="00C147A1" w:rsidRDefault="00C147A1" w:rsidP="00C147A1">
      <w:pPr>
        <w:pStyle w:val="BPC3Bodyafterheading"/>
      </w:pPr>
      <w:r>
        <w:t xml:space="preserve">i_customer_id – </w:t>
      </w:r>
      <w:r w:rsidRPr="003C22DC">
        <w:t>Identifier</w:t>
      </w:r>
      <w:r>
        <w:t xml:space="preserve"> of the customer (mandatory);</w:t>
      </w:r>
    </w:p>
    <w:p w:rsidR="005F06DB" w:rsidRDefault="005F06DB" w:rsidP="00C147A1">
      <w:pPr>
        <w:pStyle w:val="BPC3Bodyafterheading"/>
      </w:pPr>
      <w:r w:rsidRPr="00642750">
        <w:t>i_agent_id</w:t>
      </w:r>
      <w:r>
        <w:t xml:space="preserve"> – Agent identifier (not mandatory);</w:t>
      </w:r>
    </w:p>
    <w:p w:rsidR="00C147A1" w:rsidRDefault="00C147A1" w:rsidP="00C147A1">
      <w:pPr>
        <w:pStyle w:val="BPC3Bodyafterheading"/>
      </w:pPr>
      <w:r>
        <w:t>i_mask_error – Include or exclude raise (not mandatory);</w:t>
      </w:r>
    </w:p>
    <w:p w:rsidR="00C147A1" w:rsidRDefault="00C147A1" w:rsidP="00C147A1">
      <w:pPr>
        <w:pStyle w:val="BPC3Bodyafterheading"/>
      </w:pPr>
      <w:r>
        <w:t>Output parameters:</w:t>
      </w:r>
    </w:p>
    <w:p w:rsidR="00C147A1" w:rsidRDefault="00C147A1" w:rsidP="00C147A1">
      <w:pPr>
        <w:pStyle w:val="BPC3Bodyafterheading"/>
      </w:pPr>
      <w:r>
        <w:t xml:space="preserve">o_row_count - </w:t>
      </w:r>
      <w:r w:rsidRPr="00EF1DD3">
        <w:t>Number of rows returned</w:t>
      </w:r>
      <w:r>
        <w:t>;</w:t>
      </w:r>
    </w:p>
    <w:p w:rsidR="00C147A1" w:rsidRDefault="00C147A1" w:rsidP="00C147A1">
      <w:pPr>
        <w:pStyle w:val="BPC3Bodyafterheading"/>
      </w:pPr>
      <w:r>
        <w:t xml:space="preserve">o_ref_cursor - </w:t>
      </w:r>
      <w:r w:rsidRPr="00394BA1">
        <w:t>Result cursor</w:t>
      </w:r>
      <w:r>
        <w:t>;</w:t>
      </w:r>
    </w:p>
    <w:tbl>
      <w:tblPr>
        <w:tblW w:w="6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694"/>
        <w:gridCol w:w="1701"/>
        <w:gridCol w:w="2551"/>
      </w:tblGrid>
      <w:tr w:rsidR="00C147A1" w:rsidRPr="002F6979" w:rsidTr="00400B30">
        <w:trPr>
          <w:trHeight w:val="135"/>
          <w:tblHeader/>
        </w:trPr>
        <w:tc>
          <w:tcPr>
            <w:tcW w:w="2694" w:type="dxa"/>
            <w:shd w:val="clear" w:color="auto" w:fill="C5E2FF"/>
          </w:tcPr>
          <w:p w:rsidR="00C147A1" w:rsidRPr="002F6979" w:rsidRDefault="00C147A1" w:rsidP="00400B30">
            <w:pPr>
              <w:pStyle w:val="BPC3Tableheadings"/>
            </w:pPr>
            <w:r>
              <w:t>Field</w:t>
            </w:r>
          </w:p>
        </w:tc>
        <w:tc>
          <w:tcPr>
            <w:tcW w:w="1701" w:type="dxa"/>
            <w:shd w:val="clear" w:color="auto" w:fill="C5E2FF"/>
          </w:tcPr>
          <w:p w:rsidR="00C147A1" w:rsidRPr="002F6979" w:rsidRDefault="00C147A1" w:rsidP="00400B30">
            <w:pPr>
              <w:pStyle w:val="BPC3Tableheadings"/>
            </w:pPr>
            <w:r>
              <w:t>Type</w:t>
            </w:r>
          </w:p>
        </w:tc>
        <w:tc>
          <w:tcPr>
            <w:tcW w:w="2551" w:type="dxa"/>
            <w:shd w:val="clear" w:color="auto" w:fill="C5E2FF"/>
          </w:tcPr>
          <w:p w:rsidR="00C147A1" w:rsidRPr="002F6979" w:rsidRDefault="00C147A1" w:rsidP="00400B30">
            <w:pPr>
              <w:pStyle w:val="BPC3Tableheadings"/>
            </w:pPr>
            <w:r w:rsidRPr="002F6979">
              <w:t>Description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3C22DC">
              <w:rPr>
                <w:sz w:val="22"/>
                <w:szCs w:val="22"/>
              </w:rPr>
              <w:t>SEQ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the line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3C22DC">
              <w:rPr>
                <w:sz w:val="22"/>
                <w:szCs w:val="22"/>
              </w:rPr>
              <w:t>ACCOUNT_ID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NUMBER(12)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3C22DC">
              <w:t>Identifier</w:t>
            </w:r>
            <w:r>
              <w:t xml:space="preserve"> of the account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167A74">
              <w:rPr>
                <w:sz w:val="22"/>
                <w:szCs w:val="22"/>
              </w:rPr>
              <w:t>ACCOUNT_TYPE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 type (article of the dictionary ACTP)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167A74">
              <w:rPr>
                <w:sz w:val="22"/>
                <w:szCs w:val="22"/>
              </w:rPr>
              <w:t>ACCOUNT_TYPE_NAME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article of the AC</w:t>
            </w:r>
            <w:r w:rsidRPr="00F017DA">
              <w:rPr>
                <w:sz w:val="22"/>
                <w:szCs w:val="22"/>
              </w:rPr>
              <w:t>TP</w:t>
            </w:r>
            <w:r>
              <w:rPr>
                <w:sz w:val="22"/>
                <w:szCs w:val="22"/>
              </w:rPr>
              <w:t xml:space="preserve"> dictionary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167A74">
              <w:rPr>
                <w:sz w:val="22"/>
                <w:szCs w:val="22"/>
              </w:rPr>
              <w:t>ACCOUNT_STATUS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 status (article of the dictionary ACST)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9E3F67">
              <w:rPr>
                <w:sz w:val="22"/>
                <w:szCs w:val="22"/>
              </w:rPr>
              <w:t>ACCOUNT_STATUS_NAME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article of the ACST dictionary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3D6CDC">
              <w:rPr>
                <w:sz w:val="22"/>
                <w:szCs w:val="22"/>
              </w:rPr>
              <w:t>DUE_DATE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 (for credit)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3D6CDC">
              <w:rPr>
                <w:sz w:val="22"/>
                <w:szCs w:val="22"/>
              </w:rPr>
              <w:t>ACCOUNT_NUMBER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VARCHAR2(32)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account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9C2633">
              <w:rPr>
                <w:sz w:val="22"/>
                <w:szCs w:val="22"/>
              </w:rPr>
              <w:t>AGENT_ID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NUMBER(8)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of the term account agent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3D6CDC">
              <w:rPr>
                <w:sz w:val="22"/>
                <w:szCs w:val="22"/>
              </w:rPr>
              <w:lastRenderedPageBreak/>
              <w:t>AGENT_NAME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Agent name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2D30E1">
              <w:rPr>
                <w:sz w:val="22"/>
                <w:szCs w:val="22"/>
              </w:rPr>
              <w:t>CUSTOMER_ADDRESS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 of the customer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2D30E1">
              <w:rPr>
                <w:sz w:val="22"/>
                <w:szCs w:val="22"/>
              </w:rPr>
              <w:t>STATEMENT_DELIVERY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Statement delivery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2D30E1">
              <w:rPr>
                <w:sz w:val="22"/>
                <w:szCs w:val="22"/>
              </w:rPr>
              <w:t>RETURNED_STATUS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Returned status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9C2633">
              <w:rPr>
                <w:sz w:val="22"/>
                <w:szCs w:val="22"/>
              </w:rPr>
              <w:t>START_DATE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the account registration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TERM</w:t>
            </w:r>
            <w:r w:rsidRPr="009C2633">
              <w:rPr>
                <w:sz w:val="22"/>
                <w:szCs w:val="22"/>
              </w:rPr>
              <w:t>_DATE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Termination date of the account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FLEXIBLE_FIELDS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entity ACCOUNT link with flexible fields on current system then they will return</w:t>
            </w:r>
          </w:p>
        </w:tc>
      </w:tr>
    </w:tbl>
    <w:p w:rsidR="00C147A1" w:rsidRDefault="00C147A1" w:rsidP="00C147A1">
      <w:pPr>
        <w:pStyle w:val="BPC3Bodyafterheading"/>
      </w:pPr>
      <w:r>
        <w:t xml:space="preserve">This procedure returning main parameters of the customer accounts. Fields which returning </w:t>
      </w:r>
      <w:proofErr w:type="gramStart"/>
      <w:r>
        <w:t>are</w:t>
      </w:r>
      <w:proofErr w:type="gramEnd"/>
      <w:r>
        <w:t xml:space="preserve"> listed higher.</w:t>
      </w:r>
    </w:p>
    <w:p w:rsidR="00610C10" w:rsidRDefault="00610C10" w:rsidP="00610C10">
      <w:pPr>
        <w:pStyle w:val="BPC3Heading3"/>
      </w:pPr>
      <w:r>
        <w:t>CREATE_ACCOUNT</w:t>
      </w:r>
    </w:p>
    <w:p w:rsidR="00610C10" w:rsidRDefault="00610C10" w:rsidP="00610C10">
      <w:pPr>
        <w:pStyle w:val="BPC3Bodyafterheading"/>
      </w:pPr>
      <w:r>
        <w:t>Input and output parameters: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559"/>
        <w:gridCol w:w="3119"/>
      </w:tblGrid>
      <w:tr w:rsidR="00610C10" w:rsidRPr="002A7317" w:rsidTr="002705BB">
        <w:trPr>
          <w:tblHeader/>
        </w:trPr>
        <w:tc>
          <w:tcPr>
            <w:tcW w:w="2518" w:type="dxa"/>
            <w:shd w:val="clear" w:color="auto" w:fill="C5E2FF"/>
          </w:tcPr>
          <w:p w:rsidR="00610C10" w:rsidRDefault="00610C10" w:rsidP="002705BB">
            <w:pPr>
              <w:pStyle w:val="BPC3Tableheadings"/>
            </w:pPr>
            <w:r>
              <w:t>Parameter</w:t>
            </w:r>
          </w:p>
        </w:tc>
        <w:tc>
          <w:tcPr>
            <w:tcW w:w="1276" w:type="dxa"/>
            <w:shd w:val="clear" w:color="auto" w:fill="C5E2FF"/>
          </w:tcPr>
          <w:p w:rsidR="00610C10" w:rsidRDefault="00610C10" w:rsidP="002705BB">
            <w:pPr>
              <w:pStyle w:val="BPC3Tableheadings"/>
            </w:pPr>
            <w:r>
              <w:t>Direction</w:t>
            </w:r>
          </w:p>
        </w:tc>
        <w:tc>
          <w:tcPr>
            <w:tcW w:w="1559" w:type="dxa"/>
            <w:shd w:val="clear" w:color="auto" w:fill="C5E2FF"/>
          </w:tcPr>
          <w:p w:rsidR="00610C10" w:rsidRDefault="00610C10" w:rsidP="002705BB">
            <w:pPr>
              <w:pStyle w:val="BPC3Tableheadings"/>
            </w:pPr>
            <w:r>
              <w:t>Type</w:t>
            </w:r>
          </w:p>
        </w:tc>
        <w:tc>
          <w:tcPr>
            <w:tcW w:w="3119" w:type="dxa"/>
            <w:shd w:val="clear" w:color="auto" w:fill="C5E2FF"/>
          </w:tcPr>
          <w:p w:rsidR="00610C10" w:rsidRDefault="00610C10" w:rsidP="002705BB">
            <w:pPr>
              <w:pStyle w:val="BPC3Tableheadings"/>
            </w:pPr>
            <w:r>
              <w:t>Description</w:t>
            </w:r>
          </w:p>
        </w:tc>
      </w:tr>
      <w:tr w:rsidR="00B87707" w:rsidTr="002705BB">
        <w:tc>
          <w:tcPr>
            <w:tcW w:w="2518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o_id</w:t>
            </w:r>
          </w:p>
        </w:tc>
        <w:tc>
          <w:tcPr>
            <w:tcW w:w="1276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out</w:t>
            </w:r>
          </w:p>
        </w:tc>
        <w:tc>
          <w:tcPr>
            <w:tcW w:w="1559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number(12)</w:t>
            </w:r>
          </w:p>
        </w:tc>
        <w:tc>
          <w:tcPr>
            <w:tcW w:w="3119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</w:t>
            </w:r>
          </w:p>
        </w:tc>
      </w:tr>
      <w:tr w:rsidR="00B87707" w:rsidTr="002705BB">
        <w:tc>
          <w:tcPr>
            <w:tcW w:w="2518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io_split_hash</w:t>
            </w:r>
          </w:p>
        </w:tc>
        <w:tc>
          <w:tcPr>
            <w:tcW w:w="1276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out</w:t>
            </w:r>
          </w:p>
        </w:tc>
        <w:tc>
          <w:tcPr>
            <w:tcW w:w="1559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3119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split hash</w:t>
            </w:r>
          </w:p>
        </w:tc>
      </w:tr>
      <w:tr w:rsidR="00B87707" w:rsidTr="002705BB">
        <w:tc>
          <w:tcPr>
            <w:tcW w:w="2518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i_account_type</w:t>
            </w:r>
          </w:p>
        </w:tc>
        <w:tc>
          <w:tcPr>
            <w:tcW w:w="1276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3119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account type</w:t>
            </w:r>
          </w:p>
        </w:tc>
      </w:tr>
      <w:tr w:rsidR="00B87707" w:rsidTr="002705BB">
        <w:tc>
          <w:tcPr>
            <w:tcW w:w="2518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io_account_number</w:t>
            </w:r>
          </w:p>
        </w:tc>
        <w:tc>
          <w:tcPr>
            <w:tcW w:w="1276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out</w:t>
            </w:r>
          </w:p>
        </w:tc>
        <w:tc>
          <w:tcPr>
            <w:tcW w:w="1559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3119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account number</w:t>
            </w:r>
          </w:p>
        </w:tc>
      </w:tr>
      <w:tr w:rsidR="00B87707" w:rsidTr="002705BB">
        <w:tc>
          <w:tcPr>
            <w:tcW w:w="2518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i_currency</w:t>
            </w:r>
          </w:p>
        </w:tc>
        <w:tc>
          <w:tcPr>
            <w:tcW w:w="1276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varchar2(3)</w:t>
            </w:r>
          </w:p>
        </w:tc>
        <w:tc>
          <w:tcPr>
            <w:tcW w:w="3119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currency</w:t>
            </w:r>
          </w:p>
        </w:tc>
      </w:tr>
      <w:tr w:rsidR="00B87707" w:rsidTr="002705BB">
        <w:tc>
          <w:tcPr>
            <w:tcW w:w="2518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i_inst_id</w:t>
            </w:r>
          </w:p>
        </w:tc>
        <w:tc>
          <w:tcPr>
            <w:tcW w:w="1276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3119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institution id</w:t>
            </w:r>
          </w:p>
        </w:tc>
      </w:tr>
      <w:tr w:rsidR="00B87707" w:rsidTr="002705BB">
        <w:tc>
          <w:tcPr>
            <w:tcW w:w="2518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i_agent_id</w:t>
            </w:r>
          </w:p>
        </w:tc>
        <w:tc>
          <w:tcPr>
            <w:tcW w:w="1276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number(8)</w:t>
            </w:r>
          </w:p>
        </w:tc>
        <w:tc>
          <w:tcPr>
            <w:tcW w:w="3119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agent id</w:t>
            </w:r>
          </w:p>
        </w:tc>
      </w:tr>
      <w:tr w:rsidR="00B87707" w:rsidTr="002705BB">
        <w:tc>
          <w:tcPr>
            <w:tcW w:w="2518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i_status</w:t>
            </w:r>
          </w:p>
        </w:tc>
        <w:tc>
          <w:tcPr>
            <w:tcW w:w="1276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3119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status</w:t>
            </w:r>
          </w:p>
        </w:tc>
      </w:tr>
      <w:tr w:rsidR="00B87707" w:rsidTr="002705BB">
        <w:tc>
          <w:tcPr>
            <w:tcW w:w="2518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i_contract_id</w:t>
            </w:r>
          </w:p>
        </w:tc>
        <w:tc>
          <w:tcPr>
            <w:tcW w:w="1276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number(12)</w:t>
            </w:r>
          </w:p>
        </w:tc>
        <w:tc>
          <w:tcPr>
            <w:tcW w:w="3119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contract id</w:t>
            </w:r>
          </w:p>
        </w:tc>
      </w:tr>
      <w:tr w:rsidR="00B87707" w:rsidTr="002705BB">
        <w:tc>
          <w:tcPr>
            <w:tcW w:w="2518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i_customer_id</w:t>
            </w:r>
          </w:p>
        </w:tc>
        <w:tc>
          <w:tcPr>
            <w:tcW w:w="1276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number(12)</w:t>
            </w:r>
          </w:p>
        </w:tc>
        <w:tc>
          <w:tcPr>
            <w:tcW w:w="3119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customer id</w:t>
            </w:r>
          </w:p>
        </w:tc>
      </w:tr>
      <w:tr w:rsidR="00B87707" w:rsidTr="002705BB">
        <w:tc>
          <w:tcPr>
            <w:tcW w:w="2518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i_customer_number</w:t>
            </w:r>
          </w:p>
        </w:tc>
        <w:tc>
          <w:tcPr>
            <w:tcW w:w="1276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varchar2(200)</w:t>
            </w:r>
          </w:p>
        </w:tc>
        <w:tc>
          <w:tcPr>
            <w:tcW w:w="3119" w:type="dxa"/>
            <w:vAlign w:val="bottom"/>
          </w:tcPr>
          <w:p w:rsidR="00B87707" w:rsidRDefault="00B877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customer number</w:t>
            </w:r>
          </w:p>
        </w:tc>
      </w:tr>
    </w:tbl>
    <w:p w:rsidR="00610C10" w:rsidRDefault="00610C10" w:rsidP="00610C10">
      <w:pPr>
        <w:pStyle w:val="BPC3Bodyafterheading"/>
      </w:pPr>
    </w:p>
    <w:p w:rsidR="00610C10" w:rsidRDefault="00610C10" w:rsidP="00610C10">
      <w:pPr>
        <w:pStyle w:val="BPC3Bodyafterheading"/>
      </w:pPr>
      <w:r>
        <w:t>Creates new account</w:t>
      </w:r>
    </w:p>
    <w:p w:rsidR="009A6D6D" w:rsidRDefault="009A6D6D" w:rsidP="009A6D6D">
      <w:pPr>
        <w:pStyle w:val="BPC3Heading3"/>
      </w:pPr>
      <w:r w:rsidRPr="009A6D6D">
        <w:t>ADD_ACCOUNT_OBJECT</w:t>
      </w:r>
    </w:p>
    <w:p w:rsidR="009A6D6D" w:rsidRDefault="009A6D6D" w:rsidP="009A6D6D">
      <w:pPr>
        <w:pStyle w:val="BPC3Bodyafterheading"/>
      </w:pPr>
      <w:r>
        <w:t>Input and output parameters: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559"/>
        <w:gridCol w:w="3119"/>
      </w:tblGrid>
      <w:tr w:rsidR="009A6D6D" w:rsidRPr="002A7317" w:rsidTr="002705BB">
        <w:trPr>
          <w:tblHeader/>
        </w:trPr>
        <w:tc>
          <w:tcPr>
            <w:tcW w:w="2518" w:type="dxa"/>
            <w:shd w:val="clear" w:color="auto" w:fill="C5E2FF"/>
          </w:tcPr>
          <w:p w:rsidR="009A6D6D" w:rsidRDefault="009A6D6D" w:rsidP="002705BB">
            <w:pPr>
              <w:pStyle w:val="BPC3Tableheadings"/>
            </w:pPr>
            <w:r>
              <w:t>Parameter</w:t>
            </w:r>
          </w:p>
        </w:tc>
        <w:tc>
          <w:tcPr>
            <w:tcW w:w="1276" w:type="dxa"/>
            <w:shd w:val="clear" w:color="auto" w:fill="C5E2FF"/>
          </w:tcPr>
          <w:p w:rsidR="009A6D6D" w:rsidRDefault="009A6D6D" w:rsidP="002705BB">
            <w:pPr>
              <w:pStyle w:val="BPC3Tableheadings"/>
            </w:pPr>
            <w:r>
              <w:t>Direction</w:t>
            </w:r>
          </w:p>
        </w:tc>
        <w:tc>
          <w:tcPr>
            <w:tcW w:w="1559" w:type="dxa"/>
            <w:shd w:val="clear" w:color="auto" w:fill="C5E2FF"/>
          </w:tcPr>
          <w:p w:rsidR="009A6D6D" w:rsidRDefault="009A6D6D" w:rsidP="002705BB">
            <w:pPr>
              <w:pStyle w:val="BPC3Tableheadings"/>
            </w:pPr>
            <w:r>
              <w:t>Type</w:t>
            </w:r>
          </w:p>
        </w:tc>
        <w:tc>
          <w:tcPr>
            <w:tcW w:w="3119" w:type="dxa"/>
            <w:shd w:val="clear" w:color="auto" w:fill="C5E2FF"/>
          </w:tcPr>
          <w:p w:rsidR="009A6D6D" w:rsidRDefault="009A6D6D" w:rsidP="002705BB">
            <w:pPr>
              <w:pStyle w:val="BPC3Tableheadings"/>
            </w:pPr>
            <w:r>
              <w:t>Description</w:t>
            </w:r>
          </w:p>
        </w:tc>
      </w:tr>
      <w:tr w:rsidR="00DA48A1" w:rsidTr="002705BB">
        <w:tc>
          <w:tcPr>
            <w:tcW w:w="2518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i_account_id</w:t>
            </w:r>
          </w:p>
        </w:tc>
        <w:tc>
          <w:tcPr>
            <w:tcW w:w="1276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number(12)</w:t>
            </w:r>
          </w:p>
        </w:tc>
        <w:tc>
          <w:tcPr>
            <w:tcW w:w="3119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account id</w:t>
            </w:r>
          </w:p>
        </w:tc>
      </w:tr>
      <w:tr w:rsidR="00DA48A1" w:rsidTr="002705BB">
        <w:tc>
          <w:tcPr>
            <w:tcW w:w="2518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i_entity_type</w:t>
            </w:r>
          </w:p>
        </w:tc>
        <w:tc>
          <w:tcPr>
            <w:tcW w:w="1276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3119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entity type</w:t>
            </w:r>
          </w:p>
        </w:tc>
      </w:tr>
      <w:tr w:rsidR="00DA48A1" w:rsidTr="002705BB">
        <w:tc>
          <w:tcPr>
            <w:tcW w:w="2518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i_object_id</w:t>
            </w:r>
          </w:p>
        </w:tc>
        <w:tc>
          <w:tcPr>
            <w:tcW w:w="1276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number(16)</w:t>
            </w:r>
          </w:p>
        </w:tc>
        <w:tc>
          <w:tcPr>
            <w:tcW w:w="3119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object id</w:t>
            </w:r>
          </w:p>
        </w:tc>
      </w:tr>
      <w:tr w:rsidR="00DA48A1" w:rsidTr="002705BB">
        <w:tc>
          <w:tcPr>
            <w:tcW w:w="2518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i_usage_order</w:t>
            </w:r>
          </w:p>
        </w:tc>
        <w:tc>
          <w:tcPr>
            <w:tcW w:w="1276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3119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usage order</w:t>
            </w:r>
          </w:p>
        </w:tc>
      </w:tr>
      <w:tr w:rsidR="00DA48A1" w:rsidTr="002705BB">
        <w:tc>
          <w:tcPr>
            <w:tcW w:w="2518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i_is_pos_default</w:t>
            </w:r>
          </w:p>
        </w:tc>
        <w:tc>
          <w:tcPr>
            <w:tcW w:w="1276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number(1)</w:t>
            </w:r>
          </w:p>
        </w:tc>
        <w:tc>
          <w:tcPr>
            <w:tcW w:w="3119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is pos default</w:t>
            </w:r>
          </w:p>
        </w:tc>
      </w:tr>
      <w:tr w:rsidR="00DA48A1" w:rsidTr="002705BB">
        <w:tc>
          <w:tcPr>
            <w:tcW w:w="2518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i_is_atm_default</w:t>
            </w:r>
          </w:p>
        </w:tc>
        <w:tc>
          <w:tcPr>
            <w:tcW w:w="1276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number(1)</w:t>
            </w:r>
          </w:p>
        </w:tc>
        <w:tc>
          <w:tcPr>
            <w:tcW w:w="3119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is atm default</w:t>
            </w:r>
          </w:p>
        </w:tc>
      </w:tr>
      <w:tr w:rsidR="00DA48A1" w:rsidTr="002705BB">
        <w:tc>
          <w:tcPr>
            <w:tcW w:w="2518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i_is_atm_currency</w:t>
            </w:r>
          </w:p>
        </w:tc>
        <w:tc>
          <w:tcPr>
            <w:tcW w:w="1276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number(1)</w:t>
            </w:r>
          </w:p>
        </w:tc>
        <w:tc>
          <w:tcPr>
            <w:tcW w:w="3119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is atm currency</w:t>
            </w:r>
          </w:p>
        </w:tc>
      </w:tr>
      <w:tr w:rsidR="00DA48A1" w:rsidTr="002705BB">
        <w:tc>
          <w:tcPr>
            <w:tcW w:w="2518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i_is_pos_currency</w:t>
            </w:r>
          </w:p>
        </w:tc>
        <w:tc>
          <w:tcPr>
            <w:tcW w:w="1276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number(1)</w:t>
            </w:r>
          </w:p>
        </w:tc>
        <w:tc>
          <w:tcPr>
            <w:tcW w:w="3119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is pos currency</w:t>
            </w:r>
          </w:p>
        </w:tc>
      </w:tr>
      <w:tr w:rsidR="00DA48A1" w:rsidTr="002705BB">
        <w:tc>
          <w:tcPr>
            <w:tcW w:w="2518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i_account_seq_number</w:t>
            </w:r>
          </w:p>
        </w:tc>
        <w:tc>
          <w:tcPr>
            <w:tcW w:w="1276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number(2)</w:t>
            </w:r>
          </w:p>
        </w:tc>
        <w:tc>
          <w:tcPr>
            <w:tcW w:w="3119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account seq number</w:t>
            </w:r>
          </w:p>
        </w:tc>
      </w:tr>
      <w:tr w:rsidR="00DA48A1" w:rsidTr="002705BB">
        <w:tc>
          <w:tcPr>
            <w:tcW w:w="2518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o_account_object_id</w:t>
            </w:r>
          </w:p>
        </w:tc>
        <w:tc>
          <w:tcPr>
            <w:tcW w:w="1276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out</w:t>
            </w:r>
          </w:p>
        </w:tc>
        <w:tc>
          <w:tcPr>
            <w:tcW w:w="1559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number(16)</w:t>
            </w:r>
          </w:p>
        </w:tc>
        <w:tc>
          <w:tcPr>
            <w:tcW w:w="3119" w:type="dxa"/>
            <w:vAlign w:val="bottom"/>
          </w:tcPr>
          <w:p w:rsidR="00DA48A1" w:rsidRDefault="00DA48A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account object id</w:t>
            </w:r>
          </w:p>
        </w:tc>
      </w:tr>
    </w:tbl>
    <w:p w:rsidR="009A6D6D" w:rsidRDefault="009A6D6D" w:rsidP="009A6D6D">
      <w:pPr>
        <w:pStyle w:val="BPC3Bodyafterheading"/>
      </w:pPr>
    </w:p>
    <w:p w:rsidR="001F1E01" w:rsidRDefault="009A6D6D" w:rsidP="00C147A1">
      <w:pPr>
        <w:pStyle w:val="BPC3Bodyafterheading"/>
      </w:pPr>
      <w:r>
        <w:t>Attach object to the account</w:t>
      </w:r>
    </w:p>
    <w:p w:rsidR="006F25A9" w:rsidRDefault="006F25A9" w:rsidP="00C147A1">
      <w:pPr>
        <w:pStyle w:val="BPC3Bodyafterheading"/>
      </w:pPr>
    </w:p>
    <w:p w:rsidR="00B35725" w:rsidRDefault="00B35725" w:rsidP="00B35725">
      <w:pPr>
        <w:pStyle w:val="BPC3Heading1"/>
      </w:pPr>
      <w:bookmarkStart w:id="39" w:name="_Toc514250039"/>
      <w:r>
        <w:t>TRANSACTIONS</w:t>
      </w:r>
      <w:bookmarkEnd w:id="39"/>
    </w:p>
    <w:p w:rsidR="00B35725" w:rsidRDefault="00B35725" w:rsidP="00B35725">
      <w:pPr>
        <w:pStyle w:val="BPC3Heading2"/>
      </w:pPr>
      <w:bookmarkStart w:id="40" w:name="_Toc514250040"/>
      <w:r>
        <w:t>OVERVIEW</w:t>
      </w:r>
      <w:bookmarkEnd w:id="40"/>
    </w:p>
    <w:p w:rsidR="00B35725" w:rsidRPr="00992CBE" w:rsidRDefault="00B35725" w:rsidP="00B35725">
      <w:pPr>
        <w:pStyle w:val="BPC3Bodyafterheading"/>
      </w:pPr>
      <w:r>
        <w:t>Following methods provide API for work with transactions objects and theirs data</w:t>
      </w:r>
      <w:r w:rsidRPr="002128EB">
        <w:rPr>
          <w:rStyle w:val="longtext"/>
          <w:rFonts w:asciiTheme="minorHAnsi" w:hAnsiTheme="minorHAnsi" w:cstheme="minorHAnsi"/>
          <w:lang w:val="en"/>
        </w:rPr>
        <w:t>.</w:t>
      </w:r>
      <w:r>
        <w:rPr>
          <w:rStyle w:val="longtext"/>
          <w:rFonts w:asciiTheme="minorHAnsi" w:hAnsiTheme="minorHAnsi" w:cstheme="minorHAnsi"/>
          <w:lang w:val="en"/>
        </w:rPr>
        <w:t xml:space="preserve"> Procedures, functions, data structures are described below.</w:t>
      </w:r>
    </w:p>
    <w:p w:rsidR="00B35725" w:rsidRDefault="00B35725" w:rsidP="00B35725">
      <w:pPr>
        <w:pStyle w:val="BPC3Heading2"/>
      </w:pPr>
      <w:bookmarkStart w:id="41" w:name="_Toc514250041"/>
      <w:r>
        <w:t>REFERENCES</w:t>
      </w:r>
      <w:bookmarkEnd w:id="41"/>
    </w:p>
    <w:p w:rsidR="00B35725" w:rsidRDefault="00B35725" w:rsidP="00B35725">
      <w:pPr>
        <w:pStyle w:val="BPC3Bodyafterheading"/>
        <w:rPr>
          <w:rFonts w:asciiTheme="minorHAnsi" w:hAnsiTheme="minorHAnsi"/>
        </w:rPr>
      </w:pPr>
      <w:r>
        <w:rPr>
          <w:rFonts w:asciiTheme="minorHAnsi" w:hAnsiTheme="minorHAnsi"/>
        </w:rPr>
        <w:t>Procedures are placed in packages:</w:t>
      </w:r>
    </w:p>
    <w:p w:rsidR="00B35725" w:rsidRPr="00D64F33" w:rsidRDefault="00B35725" w:rsidP="00B35725">
      <w:pPr>
        <w:pStyle w:val="BPC3Bodyafterheading"/>
      </w:pPr>
      <w:r>
        <w:rPr>
          <w:sz w:val="22"/>
          <w:szCs w:val="22"/>
        </w:rPr>
        <w:t>acc</w:t>
      </w:r>
      <w:r w:rsidRPr="0034080E">
        <w:rPr>
          <w:sz w:val="22"/>
          <w:szCs w:val="22"/>
        </w:rPr>
        <w:t>_api_external_pkg</w:t>
      </w:r>
    </w:p>
    <w:p w:rsidR="00B35725" w:rsidRDefault="00B35725" w:rsidP="00B35725">
      <w:pPr>
        <w:pStyle w:val="BPC3Heading2"/>
      </w:pPr>
      <w:bookmarkStart w:id="42" w:name="_Toc514250042"/>
      <w:r>
        <w:t>LIST OF PROCEDURES</w:t>
      </w:r>
      <w:bookmarkEnd w:id="42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552"/>
        <w:gridCol w:w="2268"/>
        <w:gridCol w:w="850"/>
        <w:gridCol w:w="3544"/>
      </w:tblGrid>
      <w:tr w:rsidR="00B35725" w:rsidRPr="002F6979" w:rsidTr="001D75C4">
        <w:trPr>
          <w:trHeight w:val="135"/>
          <w:tblHeader/>
        </w:trPr>
        <w:tc>
          <w:tcPr>
            <w:tcW w:w="2552" w:type="dxa"/>
            <w:shd w:val="clear" w:color="auto" w:fill="C5E2FF"/>
          </w:tcPr>
          <w:p w:rsidR="00B35725" w:rsidRPr="002F6979" w:rsidRDefault="00B35725" w:rsidP="001D75C4">
            <w:pPr>
              <w:pStyle w:val="BPC3Tableheadings"/>
            </w:pPr>
            <w:r>
              <w:t>Package</w:t>
            </w:r>
          </w:p>
        </w:tc>
        <w:tc>
          <w:tcPr>
            <w:tcW w:w="2268" w:type="dxa"/>
            <w:shd w:val="clear" w:color="auto" w:fill="C5E2FF"/>
          </w:tcPr>
          <w:p w:rsidR="00B35725" w:rsidRPr="002F6979" w:rsidRDefault="00B35725" w:rsidP="001D75C4">
            <w:pPr>
              <w:pStyle w:val="BPC3Tableheadings"/>
            </w:pPr>
            <w:r>
              <w:t>Name</w:t>
            </w:r>
          </w:p>
        </w:tc>
        <w:tc>
          <w:tcPr>
            <w:tcW w:w="850" w:type="dxa"/>
            <w:shd w:val="clear" w:color="auto" w:fill="C5E2FF"/>
          </w:tcPr>
          <w:p w:rsidR="00B35725" w:rsidRPr="002F6979" w:rsidRDefault="00B35725" w:rsidP="001D75C4">
            <w:pPr>
              <w:pStyle w:val="BPC3Tableheadings"/>
            </w:pPr>
            <w:r>
              <w:t>Type</w:t>
            </w:r>
          </w:p>
        </w:tc>
        <w:tc>
          <w:tcPr>
            <w:tcW w:w="3544" w:type="dxa"/>
            <w:shd w:val="clear" w:color="auto" w:fill="C5E2FF"/>
          </w:tcPr>
          <w:p w:rsidR="00B35725" w:rsidRPr="002F6979" w:rsidRDefault="00B35725" w:rsidP="001D75C4">
            <w:pPr>
              <w:pStyle w:val="BPC3Tableheadings"/>
            </w:pPr>
            <w:r w:rsidRPr="002F6979">
              <w:t>Description</w:t>
            </w:r>
          </w:p>
        </w:tc>
      </w:tr>
      <w:tr w:rsidR="00B35725" w:rsidRPr="0034080E" w:rsidTr="001D75C4">
        <w:trPr>
          <w:trHeight w:val="135"/>
        </w:trPr>
        <w:tc>
          <w:tcPr>
            <w:tcW w:w="2552" w:type="dxa"/>
          </w:tcPr>
          <w:p w:rsidR="00B35725" w:rsidRPr="0034080E" w:rsidRDefault="00B35725" w:rsidP="001D75C4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</w:t>
            </w:r>
            <w:r w:rsidRPr="0034080E">
              <w:rPr>
                <w:sz w:val="22"/>
                <w:szCs w:val="22"/>
              </w:rPr>
              <w:t>_api_external_pkg</w:t>
            </w:r>
          </w:p>
        </w:tc>
        <w:tc>
          <w:tcPr>
            <w:tcW w:w="2268" w:type="dxa"/>
          </w:tcPr>
          <w:p w:rsidR="00B35725" w:rsidRPr="0034080E" w:rsidRDefault="00B35725" w:rsidP="001D75C4">
            <w:pPr>
              <w:pStyle w:val="BPC3Tableitems"/>
              <w:rPr>
                <w:sz w:val="22"/>
                <w:szCs w:val="22"/>
              </w:rPr>
            </w:pPr>
            <w:r w:rsidRPr="00B35725">
              <w:rPr>
                <w:sz w:val="22"/>
                <w:szCs w:val="22"/>
              </w:rPr>
              <w:t>get_transactions_data</w:t>
            </w:r>
          </w:p>
        </w:tc>
        <w:tc>
          <w:tcPr>
            <w:tcW w:w="850" w:type="dxa"/>
          </w:tcPr>
          <w:p w:rsidR="00B35725" w:rsidRDefault="00B35725" w:rsidP="001D75C4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544" w:type="dxa"/>
          </w:tcPr>
          <w:p w:rsidR="00B35725" w:rsidRPr="0034080E" w:rsidRDefault="00B35725" w:rsidP="001D75C4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count of record and ref_cursor</w:t>
            </w:r>
          </w:p>
        </w:tc>
      </w:tr>
      <w:tr w:rsidR="007B1D44" w:rsidRPr="0034080E" w:rsidTr="001D75C4">
        <w:trPr>
          <w:trHeight w:val="135"/>
        </w:trPr>
        <w:tc>
          <w:tcPr>
            <w:tcW w:w="2552" w:type="dxa"/>
          </w:tcPr>
          <w:p w:rsidR="007B1D44" w:rsidRDefault="007B1D44" w:rsidP="001D75C4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</w:t>
            </w:r>
            <w:r w:rsidRPr="0034080E">
              <w:rPr>
                <w:sz w:val="22"/>
                <w:szCs w:val="22"/>
              </w:rPr>
              <w:t>_api_external_pkg</w:t>
            </w:r>
          </w:p>
        </w:tc>
        <w:tc>
          <w:tcPr>
            <w:tcW w:w="2268" w:type="dxa"/>
          </w:tcPr>
          <w:p w:rsidR="007B1D44" w:rsidRPr="00B35725" w:rsidRDefault="007B1D44" w:rsidP="007B1D44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get_gl_account_numbers_data</w:t>
            </w:r>
          </w:p>
        </w:tc>
        <w:tc>
          <w:tcPr>
            <w:tcW w:w="850" w:type="dxa"/>
          </w:tcPr>
          <w:p w:rsidR="007B1D44" w:rsidRDefault="007B1D44" w:rsidP="001D75C4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544" w:type="dxa"/>
          </w:tcPr>
          <w:p w:rsidR="007B1D44" w:rsidRDefault="007B1D44" w:rsidP="001D75C4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count of records and ref_curssor with GL account data</w:t>
            </w:r>
          </w:p>
        </w:tc>
      </w:tr>
      <w:tr w:rsidR="00B97C5C" w:rsidRPr="0034080E" w:rsidTr="00E35CCA">
        <w:trPr>
          <w:trHeight w:val="135"/>
        </w:trPr>
        <w:tc>
          <w:tcPr>
            <w:tcW w:w="2552" w:type="dxa"/>
          </w:tcPr>
          <w:p w:rsidR="00B97C5C" w:rsidRDefault="00B97C5C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</w:t>
            </w:r>
            <w:r w:rsidRPr="0034080E">
              <w:rPr>
                <w:sz w:val="22"/>
                <w:szCs w:val="22"/>
              </w:rPr>
              <w:t>_api_external_pkg</w:t>
            </w:r>
          </w:p>
        </w:tc>
        <w:tc>
          <w:tcPr>
            <w:tcW w:w="2268" w:type="dxa"/>
          </w:tcPr>
          <w:p w:rsidR="00B97C5C" w:rsidRDefault="00B97C5C" w:rsidP="00E35CCA">
            <w:pPr>
              <w:pStyle w:val="BPC3Tableitems"/>
              <w:rPr>
                <w:sz w:val="22"/>
                <w:szCs w:val="22"/>
              </w:rPr>
            </w:pPr>
            <w:r w:rsidRPr="00B97C5C">
              <w:rPr>
                <w:sz w:val="22"/>
                <w:szCs w:val="22"/>
              </w:rPr>
              <w:t>get_active_account</w:t>
            </w:r>
            <w:r w:rsidR="0091323D">
              <w:rPr>
                <w:sz w:val="22"/>
                <w:szCs w:val="22"/>
              </w:rPr>
              <w:t>s</w:t>
            </w:r>
            <w:r w:rsidRPr="00B97C5C">
              <w:rPr>
                <w:sz w:val="22"/>
                <w:szCs w:val="22"/>
              </w:rPr>
              <w:t>_for_period</w:t>
            </w:r>
          </w:p>
        </w:tc>
        <w:tc>
          <w:tcPr>
            <w:tcW w:w="850" w:type="dxa"/>
          </w:tcPr>
          <w:p w:rsidR="00B97C5C" w:rsidRDefault="00B97C5C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544" w:type="dxa"/>
          </w:tcPr>
          <w:p w:rsidR="00B97C5C" w:rsidRDefault="00B97C5C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Return count of records and </w:t>
            </w:r>
            <w:r w:rsidRPr="008D2A8F">
              <w:rPr>
                <w:sz w:val="22"/>
                <w:szCs w:val="22"/>
              </w:rPr>
              <w:t>information of account properties</w:t>
            </w:r>
            <w:r w:rsidR="0091323D">
              <w:rPr>
                <w:sz w:val="22"/>
                <w:szCs w:val="22"/>
              </w:rPr>
              <w:t xml:space="preserve"> for active accounts</w:t>
            </w:r>
          </w:p>
        </w:tc>
      </w:tr>
      <w:tr w:rsidR="00EE3BEA" w:rsidRPr="0034080E" w:rsidTr="001D75C4">
        <w:trPr>
          <w:trHeight w:val="135"/>
        </w:trPr>
        <w:tc>
          <w:tcPr>
            <w:tcW w:w="2552" w:type="dxa"/>
          </w:tcPr>
          <w:p w:rsidR="00EE3BEA" w:rsidRDefault="00EE3BEA" w:rsidP="001D75C4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</w:t>
            </w:r>
            <w:r w:rsidRPr="0034080E">
              <w:rPr>
                <w:sz w:val="22"/>
                <w:szCs w:val="22"/>
              </w:rPr>
              <w:t>_api_external_pkg</w:t>
            </w:r>
          </w:p>
        </w:tc>
        <w:tc>
          <w:tcPr>
            <w:tcW w:w="2268" w:type="dxa"/>
          </w:tcPr>
          <w:p w:rsidR="00EE3BEA" w:rsidRDefault="00B97C5C" w:rsidP="00EE3BE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get_link_account_balances</w:t>
            </w:r>
          </w:p>
        </w:tc>
        <w:tc>
          <w:tcPr>
            <w:tcW w:w="850" w:type="dxa"/>
          </w:tcPr>
          <w:p w:rsidR="00EE3BEA" w:rsidRDefault="00EE3BEA" w:rsidP="001D75C4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544" w:type="dxa"/>
          </w:tcPr>
          <w:p w:rsidR="00EE3BEA" w:rsidRDefault="00EE3BEA" w:rsidP="00B97C5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</w:t>
            </w:r>
            <w:r w:rsidR="00B97C5C">
              <w:rPr>
                <w:sz w:val="22"/>
                <w:szCs w:val="22"/>
              </w:rPr>
              <w:t xml:space="preserve"> count of records and data of the link accounts balances for main account</w:t>
            </w:r>
          </w:p>
        </w:tc>
      </w:tr>
    </w:tbl>
    <w:p w:rsidR="00B35725" w:rsidRDefault="00B35725" w:rsidP="00B35725">
      <w:pPr>
        <w:pStyle w:val="BPC3Heading3"/>
      </w:pPr>
      <w:bookmarkStart w:id="43" w:name="_Toc514250043"/>
      <w:r w:rsidRPr="003C22DC">
        <w:t>GET_</w:t>
      </w:r>
      <w:r>
        <w:t>TRANSACTIONS_DATA</w:t>
      </w:r>
      <w:bookmarkEnd w:id="43"/>
    </w:p>
    <w:p w:rsidR="00B35725" w:rsidRDefault="00B35725" w:rsidP="00B35725">
      <w:pPr>
        <w:pStyle w:val="BPC3Bodyafterheading"/>
      </w:pPr>
      <w:r>
        <w:t>Input parameters:</w:t>
      </w:r>
    </w:p>
    <w:p w:rsidR="00B35725" w:rsidRDefault="00B35725" w:rsidP="00B35725">
      <w:pPr>
        <w:pStyle w:val="BPC3Bodyafterheading"/>
      </w:pPr>
      <w:r>
        <w:t>i_</w:t>
      </w:r>
      <w:r w:rsidR="001D75C4">
        <w:t>inst</w:t>
      </w:r>
      <w:r>
        <w:t xml:space="preserve">_id – </w:t>
      </w:r>
      <w:r w:rsidRPr="003C22DC">
        <w:t>Identifier</w:t>
      </w:r>
      <w:r>
        <w:t xml:space="preserve"> of the </w:t>
      </w:r>
      <w:r w:rsidR="001D75C4">
        <w:t>institution</w:t>
      </w:r>
      <w:r>
        <w:t xml:space="preserve"> (mandatory);</w:t>
      </w:r>
    </w:p>
    <w:p w:rsidR="00E35C6C" w:rsidRDefault="00E35C6C" w:rsidP="00E35C6C">
      <w:pPr>
        <w:pStyle w:val="BPC3Bodyafterheading"/>
      </w:pPr>
      <w:r>
        <w:lastRenderedPageBreak/>
        <w:t xml:space="preserve">i_date_type - </w:t>
      </w:r>
      <w:r w:rsidRPr="00E35C6C">
        <w:t>The type of the date (dictionary article) for the selection of transactions</w:t>
      </w:r>
      <w:r>
        <w:t xml:space="preserve"> (mandatory);</w:t>
      </w:r>
    </w:p>
    <w:p w:rsidR="00E35C6C" w:rsidRDefault="00E35C6C" w:rsidP="00E35C6C">
      <w:pPr>
        <w:pStyle w:val="BPC3Bodyafterheading"/>
      </w:pPr>
      <w:r>
        <w:t xml:space="preserve">i_start_date - </w:t>
      </w:r>
      <w:r w:rsidRPr="00E35C6C">
        <w:t xml:space="preserve">Date begin (for default – current </w:t>
      </w:r>
      <w:proofErr w:type="gramStart"/>
      <w:r w:rsidRPr="00E35C6C">
        <w:t>date on day begin</w:t>
      </w:r>
      <w:proofErr w:type="gramEnd"/>
      <w:r w:rsidRPr="00E35C6C">
        <w:t>)</w:t>
      </w:r>
      <w:r>
        <w:t xml:space="preserve"> (not mandatory);</w:t>
      </w:r>
    </w:p>
    <w:p w:rsidR="00E35C6C" w:rsidRDefault="00E35C6C" w:rsidP="00E35C6C">
      <w:pPr>
        <w:pStyle w:val="BPC3Bodyafterheading"/>
      </w:pPr>
      <w:r>
        <w:t xml:space="preserve">i_end_date - </w:t>
      </w:r>
      <w:r w:rsidRPr="00E35C6C">
        <w:t>Date end (for default – current date on day end)</w:t>
      </w:r>
      <w:r>
        <w:t xml:space="preserve"> (not mandatory);</w:t>
      </w:r>
    </w:p>
    <w:p w:rsidR="00E35C6C" w:rsidRDefault="00E35C6C" w:rsidP="00E35C6C">
      <w:pPr>
        <w:pStyle w:val="BPC3Bodyafterheading"/>
      </w:pPr>
      <w:r>
        <w:t xml:space="preserve">i_balance_type - </w:t>
      </w:r>
      <w:r w:rsidRPr="00E35C6C">
        <w:t>Type of the balance account (dictionary article)</w:t>
      </w:r>
      <w:r>
        <w:t xml:space="preserve"> (not mandatory);</w:t>
      </w:r>
    </w:p>
    <w:p w:rsidR="00E35C6C" w:rsidRDefault="00E35C6C" w:rsidP="00E35C6C">
      <w:pPr>
        <w:pStyle w:val="BPC3Bodyafterheading"/>
      </w:pPr>
      <w:r>
        <w:t xml:space="preserve">i_account_number - </w:t>
      </w:r>
      <w:r w:rsidRPr="00E35C6C">
        <w:t>Number of the account</w:t>
      </w:r>
      <w:r>
        <w:t xml:space="preserve"> (not mandatory);</w:t>
      </w:r>
    </w:p>
    <w:p w:rsidR="00E35C6C" w:rsidRDefault="00E35C6C" w:rsidP="00E35C6C">
      <w:pPr>
        <w:pStyle w:val="BPC3Bodyafterheading"/>
      </w:pPr>
      <w:r>
        <w:t xml:space="preserve">i_fees - </w:t>
      </w:r>
      <w:r w:rsidRPr="00E35C6C">
        <w:t>Load fees transactions (Yes/No) Yes – only fees; No – exclude fees from select; Null – not check</w:t>
      </w:r>
      <w:r>
        <w:t xml:space="preserve"> (not mandatory)</w:t>
      </w:r>
      <w:r w:rsidRPr="00E35C6C">
        <w:t>;</w:t>
      </w:r>
    </w:p>
    <w:p w:rsidR="00E35C6C" w:rsidRDefault="00E35C6C" w:rsidP="00E35C6C">
      <w:pPr>
        <w:pStyle w:val="BPC3Bodyafterheading"/>
      </w:pPr>
      <w:r>
        <w:t>i_gl_accounts - Load transactions with GL-accounts (Yes/No) Yes – only GL; No – exclude GL from select; Null – not check (not mandatory);</w:t>
      </w:r>
    </w:p>
    <w:p w:rsidR="00E35C6C" w:rsidRDefault="00E35C6C" w:rsidP="0030646F">
      <w:r>
        <w:t xml:space="preserve">i_load_reversals - </w:t>
      </w:r>
      <w:r w:rsidR="0030646F">
        <w:t xml:space="preserve">Load </w:t>
      </w:r>
      <w:proofErr w:type="gramStart"/>
      <w:r w:rsidR="0030646F">
        <w:t>a reversals</w:t>
      </w:r>
      <w:proofErr w:type="gramEnd"/>
      <w:r w:rsidR="0030646F" w:rsidRPr="00EC4F82">
        <w:t xml:space="preserve"> (</w:t>
      </w:r>
      <w:r w:rsidR="0030646F">
        <w:t>Yes/No</w:t>
      </w:r>
      <w:r w:rsidR="0030646F" w:rsidRPr="00EC4F82">
        <w:t>)</w:t>
      </w:r>
      <w:r w:rsidR="0030646F">
        <w:t>: Yes (or null) – include reversals; No – exclude reversals from select;</w:t>
      </w:r>
    </w:p>
    <w:p w:rsidR="008009E3" w:rsidRDefault="00550E9C" w:rsidP="00550E9C">
      <w:pPr>
        <w:pStyle w:val="BPC3Bodyafterheading"/>
      </w:pPr>
      <w:r w:rsidRPr="00550E9C">
        <w:t>i_object_tab – Table of objects which use in select of transactions, with defined structure: level_type (entity type of level for define of link between current object and transactions), entity_type (entity type of object), object_id (</w:t>
      </w:r>
      <w:r w:rsidR="004D1605">
        <w:t xml:space="preserve">table of the </w:t>
      </w:r>
      <w:r w:rsidR="004D1605" w:rsidRPr="00550E9C">
        <w:t>object</w:t>
      </w:r>
      <w:r w:rsidR="004D1605">
        <w:t>s identifier</w:t>
      </w:r>
      <w:r w:rsidR="004D1605" w:rsidRPr="00550E9C">
        <w:t>)</w:t>
      </w:r>
      <w:r w:rsidRPr="00550E9C">
        <w:t xml:space="preserve"> (not mandatory)</w:t>
      </w:r>
      <w:r w:rsidR="008009E3">
        <w:t>;</w:t>
      </w:r>
    </w:p>
    <w:p w:rsidR="00E35C6C" w:rsidRDefault="00E35C6C" w:rsidP="00E35C6C">
      <w:pPr>
        <w:pStyle w:val="BPC3Bodyafterheading"/>
      </w:pPr>
      <w:r>
        <w:t xml:space="preserve">i_array_balance_type_id - </w:t>
      </w:r>
      <w:r w:rsidRPr="00E35C6C">
        <w:t>Identifier of account balances array</w:t>
      </w:r>
      <w:r>
        <w:t xml:space="preserve"> (not mandatory);</w:t>
      </w:r>
    </w:p>
    <w:p w:rsidR="00E35C6C" w:rsidRDefault="00E35C6C" w:rsidP="00E35C6C">
      <w:pPr>
        <w:pStyle w:val="BPC3Bodyafterheading"/>
      </w:pPr>
      <w:r>
        <w:t xml:space="preserve">i_array_trans_type_id - </w:t>
      </w:r>
      <w:r w:rsidRPr="00E35C6C">
        <w:t>Identifier of transaction types array</w:t>
      </w:r>
      <w:r>
        <w:t xml:space="preserve"> (not mandatory);</w:t>
      </w:r>
    </w:p>
    <w:p w:rsidR="00E35C6C" w:rsidRDefault="00E35C6C" w:rsidP="00E35C6C">
      <w:pPr>
        <w:pStyle w:val="BPC3Bodyafterheading"/>
      </w:pPr>
      <w:r>
        <w:t xml:space="preserve">i_array_settl_type_id - </w:t>
      </w:r>
      <w:r w:rsidRPr="00E35C6C">
        <w:t>Identifier of settlement types array</w:t>
      </w:r>
      <w:r>
        <w:t xml:space="preserve"> (not mandatory);</w:t>
      </w:r>
    </w:p>
    <w:p w:rsidR="008009E3" w:rsidRDefault="008009E3" w:rsidP="00E35C6C">
      <w:pPr>
        <w:pStyle w:val="BPC3Bodyafterheading"/>
      </w:pPr>
      <w:r>
        <w:t>i_array_operations_type_id - Identifier of operation types array (not mandatory);</w:t>
      </w:r>
    </w:p>
    <w:p w:rsidR="00B35725" w:rsidRDefault="00E35C6C" w:rsidP="00E35C6C">
      <w:pPr>
        <w:pStyle w:val="BPC3Bodyafterheading"/>
      </w:pPr>
      <w:r>
        <w:t>i_mask_error</w:t>
      </w:r>
      <w:r w:rsidR="00B35725">
        <w:t xml:space="preserve"> – Include or exclude raise (not mandatory);</w:t>
      </w:r>
    </w:p>
    <w:p w:rsidR="00B35725" w:rsidRDefault="00B35725" w:rsidP="00B35725">
      <w:pPr>
        <w:pStyle w:val="BPC3Bodyafterheading"/>
      </w:pPr>
      <w:r>
        <w:t>Output parameters:</w:t>
      </w:r>
    </w:p>
    <w:p w:rsidR="00B35725" w:rsidRDefault="00B35725" w:rsidP="00B35725">
      <w:pPr>
        <w:pStyle w:val="BPC3Bodyafterheading"/>
      </w:pPr>
      <w:r>
        <w:t xml:space="preserve">o_row_count - </w:t>
      </w:r>
      <w:r w:rsidRPr="00EF1DD3">
        <w:t>Number of rows returned</w:t>
      </w:r>
      <w:r>
        <w:t>;</w:t>
      </w:r>
    </w:p>
    <w:p w:rsidR="00B35725" w:rsidRDefault="00B35725" w:rsidP="00B35725">
      <w:pPr>
        <w:pStyle w:val="BPC3Bodyafterheading"/>
      </w:pPr>
      <w:r>
        <w:t xml:space="preserve">o_ref_cursor - </w:t>
      </w:r>
      <w:r w:rsidRPr="00394BA1">
        <w:t>Result cursor</w:t>
      </w:r>
      <w:r>
        <w:t>;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977"/>
        <w:gridCol w:w="1701"/>
        <w:gridCol w:w="4394"/>
      </w:tblGrid>
      <w:tr w:rsidR="00B35725" w:rsidRPr="002F6979" w:rsidTr="00C205F7">
        <w:trPr>
          <w:trHeight w:val="135"/>
          <w:tblHeader/>
        </w:trPr>
        <w:tc>
          <w:tcPr>
            <w:tcW w:w="2977" w:type="dxa"/>
            <w:shd w:val="clear" w:color="auto" w:fill="C5E2FF"/>
          </w:tcPr>
          <w:p w:rsidR="00B35725" w:rsidRPr="002F6979" w:rsidRDefault="00B35725" w:rsidP="001D75C4">
            <w:pPr>
              <w:pStyle w:val="BPC3Tableheadings"/>
            </w:pPr>
            <w:r>
              <w:t>Field</w:t>
            </w:r>
          </w:p>
        </w:tc>
        <w:tc>
          <w:tcPr>
            <w:tcW w:w="1701" w:type="dxa"/>
            <w:shd w:val="clear" w:color="auto" w:fill="C5E2FF"/>
          </w:tcPr>
          <w:p w:rsidR="00B35725" w:rsidRPr="002F6979" w:rsidRDefault="00B35725" w:rsidP="001D75C4">
            <w:pPr>
              <w:pStyle w:val="BPC3Tableheadings"/>
            </w:pPr>
            <w:r>
              <w:t>Type</w:t>
            </w:r>
          </w:p>
        </w:tc>
        <w:tc>
          <w:tcPr>
            <w:tcW w:w="4394" w:type="dxa"/>
            <w:shd w:val="clear" w:color="auto" w:fill="C5E2FF"/>
          </w:tcPr>
          <w:p w:rsidR="00B35725" w:rsidRPr="002F6979" w:rsidRDefault="00B35725" w:rsidP="001D75C4">
            <w:pPr>
              <w:pStyle w:val="BPC3Tableheadings"/>
            </w:pPr>
            <w:r w:rsidRPr="002F6979">
              <w:t>Description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EE5700" w:rsidRDefault="00AF51F4" w:rsidP="00D302AC">
            <w:r>
              <w:t>oper_id</w:t>
            </w:r>
          </w:p>
        </w:tc>
        <w:tc>
          <w:tcPr>
            <w:tcW w:w="1701" w:type="dxa"/>
            <w:vAlign w:val="center"/>
          </w:tcPr>
          <w:p w:rsidR="00AF51F4" w:rsidRDefault="00AF51F4" w:rsidP="00D302AC">
            <w:r>
              <w:t>number(16)</w:t>
            </w:r>
          </w:p>
        </w:tc>
        <w:tc>
          <w:tcPr>
            <w:tcW w:w="4394" w:type="dxa"/>
          </w:tcPr>
          <w:p w:rsidR="00AF51F4" w:rsidRPr="00602253" w:rsidRDefault="00AF51F4" w:rsidP="00D302AC">
            <w:r>
              <w:t>opr_operation.id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Default="00AF51F4" w:rsidP="00D302AC">
            <w:r>
              <w:t>oper_type</w:t>
            </w:r>
          </w:p>
        </w:tc>
        <w:tc>
          <w:tcPr>
            <w:tcW w:w="1701" w:type="dxa"/>
            <w:vAlign w:val="center"/>
          </w:tcPr>
          <w:p w:rsidR="00AF51F4" w:rsidRDefault="00AF51F4" w:rsidP="00D302AC">
            <w:r>
              <w:t>varchar2(8)</w:t>
            </w:r>
          </w:p>
        </w:tc>
        <w:tc>
          <w:tcPr>
            <w:tcW w:w="4394" w:type="dxa"/>
          </w:tcPr>
          <w:p w:rsidR="00AF51F4" w:rsidRPr="00200F65" w:rsidRDefault="00AF51F4" w:rsidP="00D302AC">
            <w:pPr>
              <w:rPr>
                <w:lang w:val="ru-RU"/>
              </w:rPr>
            </w:pPr>
            <w:r>
              <w:t>opr_operation.oper_type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200F65" w:rsidRDefault="00AF51F4" w:rsidP="00D302AC">
            <w:r>
              <w:t>oper_reason</w:t>
            </w:r>
          </w:p>
        </w:tc>
        <w:tc>
          <w:tcPr>
            <w:tcW w:w="1701" w:type="dxa"/>
            <w:vAlign w:val="center"/>
          </w:tcPr>
          <w:p w:rsidR="00AF51F4" w:rsidRDefault="00AF51F4" w:rsidP="00D302AC">
            <w:r>
              <w:t>varchar2(8)</w:t>
            </w:r>
          </w:p>
        </w:tc>
        <w:tc>
          <w:tcPr>
            <w:tcW w:w="4394" w:type="dxa"/>
          </w:tcPr>
          <w:p w:rsidR="00AF51F4" w:rsidRPr="00200F65" w:rsidRDefault="00AF51F4" w:rsidP="00D302AC">
            <w:pPr>
              <w:rPr>
                <w:lang w:val="ru-RU"/>
              </w:rPr>
            </w:pPr>
            <w:r>
              <w:t>opr_operation.oper_reason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200F65" w:rsidRDefault="00AF51F4" w:rsidP="00D302AC">
            <w:r>
              <w:t>is_reversal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number(1)</w:t>
            </w:r>
          </w:p>
        </w:tc>
        <w:tc>
          <w:tcPr>
            <w:tcW w:w="4394" w:type="dxa"/>
          </w:tcPr>
          <w:p w:rsidR="00AF51F4" w:rsidRPr="00200F65" w:rsidRDefault="00AF51F4" w:rsidP="00D302AC">
            <w:pPr>
              <w:rPr>
                <w:lang w:val="ru-RU"/>
              </w:rPr>
            </w:pPr>
            <w:r>
              <w:t>opr_operation.is_reversal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200F65" w:rsidRDefault="00AF51F4" w:rsidP="00D302AC">
            <w:r>
              <w:t>msg_type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varchar2(8)</w:t>
            </w:r>
          </w:p>
        </w:tc>
        <w:tc>
          <w:tcPr>
            <w:tcW w:w="4394" w:type="dxa"/>
          </w:tcPr>
          <w:p w:rsidR="00AF51F4" w:rsidRPr="00200F65" w:rsidRDefault="00AF51F4" w:rsidP="00D302AC">
            <w:pPr>
              <w:rPr>
                <w:lang w:val="ru-RU"/>
              </w:rPr>
            </w:pPr>
            <w:r>
              <w:t>opr_operation.msg_type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200F65" w:rsidRDefault="00AF51F4" w:rsidP="00D302AC">
            <w:r>
              <w:t>sttl_type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varchar2(8)</w:t>
            </w:r>
          </w:p>
        </w:tc>
        <w:tc>
          <w:tcPr>
            <w:tcW w:w="4394" w:type="dxa"/>
          </w:tcPr>
          <w:p w:rsidR="00AF51F4" w:rsidRPr="00844413" w:rsidRDefault="00AF51F4" w:rsidP="00D302AC">
            <w:pPr>
              <w:rPr>
                <w:lang w:val="ru-RU"/>
              </w:rPr>
            </w:pPr>
            <w:r>
              <w:t>opr_operation.sttl_type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200F65" w:rsidRDefault="00AF51F4" w:rsidP="00D302AC">
            <w:r>
              <w:t>oper_amount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number(22,4)</w:t>
            </w:r>
          </w:p>
        </w:tc>
        <w:tc>
          <w:tcPr>
            <w:tcW w:w="4394" w:type="dxa"/>
          </w:tcPr>
          <w:p w:rsidR="00AF51F4" w:rsidRPr="00844413" w:rsidRDefault="00AF51F4" w:rsidP="00D302AC">
            <w:pPr>
              <w:rPr>
                <w:lang w:val="ru-RU"/>
              </w:rPr>
            </w:pPr>
            <w:r>
              <w:t>opr_operation.oper_amount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oper_currency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varchar2(3)</w:t>
            </w:r>
          </w:p>
        </w:tc>
        <w:tc>
          <w:tcPr>
            <w:tcW w:w="4394" w:type="dxa"/>
          </w:tcPr>
          <w:p w:rsidR="00AF51F4" w:rsidRPr="00844413" w:rsidRDefault="00AF51F4" w:rsidP="00D302AC">
            <w:pPr>
              <w:rPr>
                <w:lang w:val="ru-RU"/>
              </w:rPr>
            </w:pPr>
            <w:r>
              <w:t>opr_operation.oper_currency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oper_date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date</w:t>
            </w:r>
          </w:p>
        </w:tc>
        <w:tc>
          <w:tcPr>
            <w:tcW w:w="4394" w:type="dxa"/>
          </w:tcPr>
          <w:p w:rsidR="00AF51F4" w:rsidRPr="00844413" w:rsidRDefault="00AF51F4" w:rsidP="00D302AC">
            <w:pPr>
              <w:rPr>
                <w:lang w:val="ru-RU"/>
              </w:rPr>
            </w:pPr>
            <w:r>
              <w:t>opr_operation.oper_date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host_date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date</w:t>
            </w:r>
          </w:p>
        </w:tc>
        <w:tc>
          <w:tcPr>
            <w:tcW w:w="4394" w:type="dxa"/>
          </w:tcPr>
          <w:p w:rsidR="00AF51F4" w:rsidRPr="00844413" w:rsidRDefault="00AF51F4" w:rsidP="00D302AC">
            <w:pPr>
              <w:rPr>
                <w:lang w:val="ru-RU"/>
              </w:rPr>
            </w:pPr>
            <w:r>
              <w:t>opr_operation.host_date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lastRenderedPageBreak/>
              <w:t>unhold_date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date</w:t>
            </w:r>
          </w:p>
        </w:tc>
        <w:tc>
          <w:tcPr>
            <w:tcW w:w="4394" w:type="dxa"/>
          </w:tcPr>
          <w:p w:rsidR="00AF51F4" w:rsidRPr="00844413" w:rsidRDefault="00AF51F4" w:rsidP="00D302AC">
            <w:pPr>
              <w:rPr>
                <w:lang w:val="ru-RU"/>
              </w:rPr>
            </w:pPr>
            <w:r>
              <w:t>opr_operation.unhold_date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oper_sttl_date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date</w:t>
            </w:r>
          </w:p>
        </w:tc>
        <w:tc>
          <w:tcPr>
            <w:tcW w:w="4394" w:type="dxa"/>
          </w:tcPr>
          <w:p w:rsidR="00AF51F4" w:rsidRPr="00844413" w:rsidRDefault="00AF51F4" w:rsidP="00D302AC">
            <w:pPr>
              <w:rPr>
                <w:lang w:val="ru-RU"/>
              </w:rPr>
            </w:pPr>
            <w:r>
              <w:t>opr_operation.sttl_date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macros</w:t>
            </w:r>
            <w:r w:rsidRPr="001B1E30">
              <w:t>_id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number(16)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acc_macros.</w:t>
            </w:r>
            <w:r w:rsidRPr="001B1E30">
              <w:t>id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macros_account</w:t>
            </w:r>
            <w:r w:rsidRPr="001B1E30">
              <w:t>_id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number(12)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acc_macros.account</w:t>
            </w:r>
            <w:r w:rsidRPr="001B1E30">
              <w:t>_id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macros_amount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number(22,4)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acc_macros.amount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macros_currency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varchar2(3)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acc_macros.currency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macros_amount_purpose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varchar2(8)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acc_macros.amount_purpose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macros_posting_date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date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acc_macros.posting_date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macros_conversion_rate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number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acc_macros.conversion_rate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macros_conversion_rate_id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number(8)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acc_macros.conversion_rate_id (new field from p.1.1.1)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 w:rsidRPr="001B1E30">
              <w:t>transaction_id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number(16)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acc_entry.</w:t>
            </w:r>
            <w:r w:rsidRPr="001B1E30">
              <w:t>transaction_id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 w:rsidRPr="001B1E30">
              <w:t>transaction_type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varchar2(8)</w:t>
            </w:r>
          </w:p>
        </w:tc>
        <w:tc>
          <w:tcPr>
            <w:tcW w:w="4394" w:type="dxa"/>
          </w:tcPr>
          <w:p w:rsidR="00AF51F4" w:rsidRPr="00844413" w:rsidRDefault="00AF51F4" w:rsidP="00D302AC">
            <w:pPr>
              <w:rPr>
                <w:lang w:val="ru-RU"/>
              </w:rPr>
            </w:pPr>
            <w:r>
              <w:t>acc_entry.</w:t>
            </w:r>
            <w:r w:rsidRPr="001B1E30">
              <w:t>transaction_</w:t>
            </w:r>
            <w:r>
              <w:t>type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debt_entry</w:t>
            </w:r>
            <w:r w:rsidRPr="001B1E30">
              <w:t>_id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number(16)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acc_entry.</w:t>
            </w:r>
            <w:r w:rsidRPr="001B1E30">
              <w:t>id</w:t>
            </w:r>
            <w:r>
              <w:t xml:space="preserve"> (for debt)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debt_account</w:t>
            </w:r>
            <w:r w:rsidRPr="001B1E30">
              <w:t>_id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number(12)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acc_entry.account_</w:t>
            </w:r>
            <w:r w:rsidRPr="001B1E30">
              <w:t>id</w:t>
            </w:r>
            <w:r>
              <w:t xml:space="preserve"> (for debt)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debt_account_number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varchar2(32)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acc_account.account_number (for debt)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debt_account_currency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varchar2(3)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acc_account.currency(for debt)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debt_balance_currency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varchar2(3)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acc_balance.currency(for debt)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debt_amount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number(22,4)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acc_entry.amount (for debt)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debt_currency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varchar2(3)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acc_entry.currency (for debt)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debt_balance_type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varchar2(8)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acc_entry.balance_type (for debt)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debt_balance_impact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number(1)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acc_entry.balance_impact (for debt)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debt_balance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number(22,4)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acc_entry.balance (for debt)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debt_posting_date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date</w:t>
            </w:r>
          </w:p>
        </w:tc>
        <w:tc>
          <w:tcPr>
            <w:tcW w:w="4394" w:type="dxa"/>
          </w:tcPr>
          <w:p w:rsidR="00AF51F4" w:rsidRPr="00EC4F82" w:rsidRDefault="00AF51F4" w:rsidP="00D302AC">
            <w:r>
              <w:t>acc</w:t>
            </w:r>
            <w:r w:rsidRPr="00EC4F82">
              <w:t>_</w:t>
            </w:r>
            <w:r>
              <w:t>entry</w:t>
            </w:r>
            <w:r w:rsidRPr="00EC4F82">
              <w:t>.</w:t>
            </w:r>
            <w:r>
              <w:t>posting</w:t>
            </w:r>
            <w:r w:rsidRPr="00EC4F82">
              <w:t>_</w:t>
            </w:r>
            <w:r>
              <w:t>date</w:t>
            </w:r>
            <w:r w:rsidRPr="00EC4F82">
              <w:t xml:space="preserve"> (</w:t>
            </w:r>
            <w:r>
              <w:t>f</w:t>
            </w:r>
            <w:r w:rsidRPr="00EC4F82">
              <w:t xml:space="preserve">or </w:t>
            </w:r>
            <w:r>
              <w:t>debt</w:t>
            </w:r>
            <w:r w:rsidRPr="00EC4F82">
              <w:t>)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debt_sttl_date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date</w:t>
            </w:r>
          </w:p>
        </w:tc>
        <w:tc>
          <w:tcPr>
            <w:tcW w:w="4394" w:type="dxa"/>
          </w:tcPr>
          <w:p w:rsidR="00AF51F4" w:rsidRPr="00EC057F" w:rsidRDefault="00AF51F4" w:rsidP="00D302AC">
            <w:r>
              <w:t>acc</w:t>
            </w:r>
            <w:r w:rsidRPr="00EC057F">
              <w:t>_</w:t>
            </w:r>
            <w:r>
              <w:t>entry</w:t>
            </w:r>
            <w:r w:rsidRPr="00EC057F">
              <w:t>.</w:t>
            </w:r>
            <w:r>
              <w:t>sttl</w:t>
            </w:r>
            <w:r w:rsidRPr="00EC057F">
              <w:t>_</w:t>
            </w:r>
            <w:r>
              <w:t>date</w:t>
            </w:r>
            <w:r w:rsidRPr="00EC057F">
              <w:t xml:space="preserve"> (</w:t>
            </w:r>
            <w:r>
              <w:t>f</w:t>
            </w:r>
            <w:r w:rsidRPr="00EC4F82">
              <w:t xml:space="preserve">or </w:t>
            </w:r>
            <w:r>
              <w:t>debt)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credit_entry</w:t>
            </w:r>
            <w:r w:rsidRPr="001B1E30">
              <w:t>_id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number(16)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acc_entry.</w:t>
            </w:r>
            <w:r w:rsidRPr="001B1E30">
              <w:t>id</w:t>
            </w:r>
            <w:r>
              <w:t xml:space="preserve"> (for credit)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credit_account</w:t>
            </w:r>
            <w:r w:rsidRPr="001B1E30">
              <w:t>_id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number(12)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acc_entry.account_</w:t>
            </w:r>
            <w:r w:rsidRPr="001B1E30">
              <w:t>id</w:t>
            </w:r>
            <w:r>
              <w:t xml:space="preserve"> (for credit)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credit_account_number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varchar2(32)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acc_account.account_number (for credit)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credit_account_currency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varchar2(3)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acc_account.currency(for credit)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credit_balance_currency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varchar2(3)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acc_balance.currency(for credit)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credit_amount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number(22,4)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acc_entry.amount (for credit)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credit_currency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varchar2(3)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acc_entry.currency (for credit)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lastRenderedPageBreak/>
              <w:t>credit_balance_type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varchar2(8)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acc_entry.balance_type (for credit)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credit_balance_impact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number(1)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acc_entry.balance_impact (for credit)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credit_balance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number(22,4)</w:t>
            </w:r>
          </w:p>
        </w:tc>
        <w:tc>
          <w:tcPr>
            <w:tcW w:w="4394" w:type="dxa"/>
          </w:tcPr>
          <w:p w:rsidR="00AF51F4" w:rsidRPr="001B1E30" w:rsidRDefault="00AF51F4" w:rsidP="00D302AC">
            <w:r>
              <w:t>acc_entry.balance (for credit)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credit_posting_date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date</w:t>
            </w:r>
          </w:p>
        </w:tc>
        <w:tc>
          <w:tcPr>
            <w:tcW w:w="4394" w:type="dxa"/>
          </w:tcPr>
          <w:p w:rsidR="00AF51F4" w:rsidRPr="00EC4F82" w:rsidRDefault="00AF51F4" w:rsidP="00D302AC">
            <w:r>
              <w:t>acc</w:t>
            </w:r>
            <w:r w:rsidRPr="00EC4F82">
              <w:t>_</w:t>
            </w:r>
            <w:r>
              <w:t>entry</w:t>
            </w:r>
            <w:r w:rsidRPr="00EC4F82">
              <w:t>.</w:t>
            </w:r>
            <w:r>
              <w:t>posting</w:t>
            </w:r>
            <w:r w:rsidRPr="00EC4F82">
              <w:t>_</w:t>
            </w:r>
            <w:r>
              <w:t>date</w:t>
            </w:r>
            <w:r w:rsidRPr="00EC4F82">
              <w:t xml:space="preserve"> (</w:t>
            </w:r>
            <w:r>
              <w:t>f</w:t>
            </w:r>
            <w:r w:rsidRPr="00EC4F82">
              <w:t xml:space="preserve">or </w:t>
            </w:r>
            <w:r>
              <w:t>credit</w:t>
            </w:r>
            <w:r w:rsidRPr="00EC4F82">
              <w:t>)</w:t>
            </w:r>
          </w:p>
        </w:tc>
      </w:tr>
      <w:tr w:rsidR="00AF51F4" w:rsidRPr="00CB2123" w:rsidTr="00C205F7">
        <w:trPr>
          <w:trHeight w:val="135"/>
        </w:trPr>
        <w:tc>
          <w:tcPr>
            <w:tcW w:w="2977" w:type="dxa"/>
            <w:vAlign w:val="center"/>
          </w:tcPr>
          <w:p w:rsidR="00AF51F4" w:rsidRPr="00844413" w:rsidRDefault="00AF51F4" w:rsidP="00D302AC">
            <w:r>
              <w:t>credit_sttl_date</w:t>
            </w:r>
          </w:p>
        </w:tc>
        <w:tc>
          <w:tcPr>
            <w:tcW w:w="1701" w:type="dxa"/>
            <w:vAlign w:val="center"/>
          </w:tcPr>
          <w:p w:rsidR="00AF51F4" w:rsidRPr="00200F65" w:rsidRDefault="00AF51F4" w:rsidP="00D302AC">
            <w:r>
              <w:t>date</w:t>
            </w:r>
          </w:p>
        </w:tc>
        <w:tc>
          <w:tcPr>
            <w:tcW w:w="4394" w:type="dxa"/>
          </w:tcPr>
          <w:p w:rsidR="00AF51F4" w:rsidRPr="00EC057F" w:rsidRDefault="00AF51F4" w:rsidP="00D302AC">
            <w:r>
              <w:t>acc</w:t>
            </w:r>
            <w:r w:rsidRPr="00EC057F">
              <w:t>_</w:t>
            </w:r>
            <w:r>
              <w:t>entry</w:t>
            </w:r>
            <w:r w:rsidRPr="00EC057F">
              <w:t>.</w:t>
            </w:r>
            <w:r>
              <w:t>sttl</w:t>
            </w:r>
            <w:r w:rsidRPr="00EC057F">
              <w:t>_</w:t>
            </w:r>
            <w:r>
              <w:t>date</w:t>
            </w:r>
            <w:r w:rsidRPr="00EC057F">
              <w:t xml:space="preserve"> (</w:t>
            </w:r>
            <w:r>
              <w:t>f</w:t>
            </w:r>
            <w:r w:rsidRPr="00EC4F82">
              <w:t xml:space="preserve">or </w:t>
            </w:r>
            <w:r>
              <w:t>credit)</w:t>
            </w:r>
          </w:p>
        </w:tc>
      </w:tr>
    </w:tbl>
    <w:p w:rsidR="00C147A1" w:rsidRDefault="00B35725" w:rsidP="00C147A1">
      <w:pPr>
        <w:pStyle w:val="BPC3Bodyafterheading"/>
      </w:pPr>
      <w:r>
        <w:t xml:space="preserve">This procedure returning main parameters of the </w:t>
      </w:r>
      <w:r w:rsidR="00AF51F4">
        <w:t>transactions linked with entries, operations and accounts entities</w:t>
      </w:r>
      <w:r>
        <w:t xml:space="preserve">. Fields which returning </w:t>
      </w:r>
      <w:proofErr w:type="gramStart"/>
      <w:r>
        <w:t>are</w:t>
      </w:r>
      <w:proofErr w:type="gramEnd"/>
      <w:r>
        <w:t xml:space="preserve"> listed higher.</w:t>
      </w:r>
    </w:p>
    <w:p w:rsidR="007B1D44" w:rsidRDefault="007B1D44" w:rsidP="007B1D44">
      <w:pPr>
        <w:pStyle w:val="BPC3Heading3"/>
      </w:pPr>
      <w:bookmarkStart w:id="44" w:name="_Toc514250044"/>
      <w:r w:rsidRPr="007B1D44">
        <w:t>GET_GL_ACCOUNT_NUMBERS_DATA</w:t>
      </w:r>
      <w:bookmarkEnd w:id="44"/>
    </w:p>
    <w:p w:rsidR="007B1D44" w:rsidRDefault="007B1D44" w:rsidP="00C147A1">
      <w:pPr>
        <w:pStyle w:val="BPC3Bodyafterheading"/>
      </w:pPr>
      <w:r>
        <w:t>Input parameters:</w:t>
      </w:r>
    </w:p>
    <w:p w:rsidR="007B1D44" w:rsidRDefault="007B1D44" w:rsidP="007B1D44">
      <w:pPr>
        <w:pStyle w:val="BPC3Bodyafterheading"/>
      </w:pPr>
      <w:r>
        <w:t xml:space="preserve">i_inst_id – </w:t>
      </w:r>
      <w:r w:rsidRPr="003C22DC">
        <w:t>Identifier</w:t>
      </w:r>
      <w:r>
        <w:t xml:space="preserve"> of the institution (mandatory);</w:t>
      </w:r>
    </w:p>
    <w:p w:rsidR="007B1D44" w:rsidRDefault="007B1D44" w:rsidP="007B1D44">
      <w:pPr>
        <w:pStyle w:val="BPC3Bodyafterheading"/>
      </w:pPr>
      <w:r>
        <w:t xml:space="preserve">i_start_date - </w:t>
      </w:r>
      <w:r w:rsidRPr="00E35C6C">
        <w:t xml:space="preserve">Date begin (for default – current </w:t>
      </w:r>
      <w:proofErr w:type="gramStart"/>
      <w:r w:rsidRPr="00E35C6C">
        <w:t>date on day begin</w:t>
      </w:r>
      <w:proofErr w:type="gramEnd"/>
      <w:r w:rsidRPr="00E35C6C">
        <w:t>)</w:t>
      </w:r>
      <w:r>
        <w:t xml:space="preserve"> (not mandatory);</w:t>
      </w:r>
    </w:p>
    <w:p w:rsidR="007B1D44" w:rsidRDefault="007B1D44" w:rsidP="007B1D44">
      <w:pPr>
        <w:pStyle w:val="BPC3Bodyafterheading"/>
      </w:pPr>
      <w:proofErr w:type="gramStart"/>
      <w:r>
        <w:t xml:space="preserve">i_end_date - </w:t>
      </w:r>
      <w:r w:rsidRPr="00E35C6C">
        <w:t>Date end (for default – current date on day end)</w:t>
      </w:r>
      <w:r>
        <w:t xml:space="preserve"> (not mandatory).</w:t>
      </w:r>
      <w:proofErr w:type="gramEnd"/>
    </w:p>
    <w:p w:rsidR="007B1D44" w:rsidRDefault="007B1D44" w:rsidP="00C147A1">
      <w:pPr>
        <w:pStyle w:val="BPC3Bodyafterheading"/>
      </w:pPr>
      <w:r>
        <w:t>Output parameters:</w:t>
      </w:r>
    </w:p>
    <w:p w:rsidR="007B1D44" w:rsidRDefault="007B1D44" w:rsidP="007B1D44">
      <w:pPr>
        <w:pStyle w:val="BPC3Bodyafterheading"/>
      </w:pPr>
      <w:r>
        <w:t xml:space="preserve">o_row_count - </w:t>
      </w:r>
      <w:r w:rsidRPr="00EF1DD3">
        <w:t>Number of rows returned</w:t>
      </w:r>
      <w:r>
        <w:t>;</w:t>
      </w:r>
    </w:p>
    <w:p w:rsidR="007B1D44" w:rsidRDefault="007B1D44" w:rsidP="007B1D44">
      <w:pPr>
        <w:pStyle w:val="BPC3Bodyafterheading"/>
      </w:pPr>
      <w:r>
        <w:t xml:space="preserve">o_ref_cursor - </w:t>
      </w:r>
      <w:r w:rsidRPr="00394BA1">
        <w:t>Result cursor</w:t>
      </w:r>
      <w: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75FE6" w:rsidTr="00275FE6">
        <w:tc>
          <w:tcPr>
            <w:tcW w:w="3080" w:type="dxa"/>
            <w:shd w:val="clear" w:color="auto" w:fill="8DB3E2" w:themeFill="text2" w:themeFillTint="66"/>
          </w:tcPr>
          <w:p w:rsidR="00275FE6" w:rsidRPr="002F6979" w:rsidRDefault="00275FE6" w:rsidP="00275FE6">
            <w:pPr>
              <w:pStyle w:val="BPC3Tableheadings"/>
              <w:jc w:val="center"/>
            </w:pPr>
            <w:r>
              <w:t>Field</w:t>
            </w:r>
          </w:p>
        </w:tc>
        <w:tc>
          <w:tcPr>
            <w:tcW w:w="3081" w:type="dxa"/>
            <w:shd w:val="clear" w:color="auto" w:fill="8DB3E2" w:themeFill="text2" w:themeFillTint="66"/>
          </w:tcPr>
          <w:p w:rsidR="00275FE6" w:rsidRPr="002F6979" w:rsidRDefault="00275FE6" w:rsidP="00275FE6">
            <w:pPr>
              <w:pStyle w:val="BPC3Tableheadings"/>
              <w:jc w:val="center"/>
            </w:pPr>
            <w:r>
              <w:t>Type</w:t>
            </w:r>
          </w:p>
        </w:tc>
        <w:tc>
          <w:tcPr>
            <w:tcW w:w="3081" w:type="dxa"/>
            <w:shd w:val="clear" w:color="auto" w:fill="8DB3E2" w:themeFill="text2" w:themeFillTint="66"/>
          </w:tcPr>
          <w:p w:rsidR="00275FE6" w:rsidRPr="002F6979" w:rsidRDefault="00275FE6" w:rsidP="00275FE6">
            <w:pPr>
              <w:pStyle w:val="BPC3Tableheadings"/>
              <w:jc w:val="center"/>
            </w:pPr>
            <w:r w:rsidRPr="002F6979">
              <w:t>Description</w:t>
            </w:r>
          </w:p>
        </w:tc>
      </w:tr>
      <w:tr w:rsidR="00293BE6" w:rsidTr="001B5E58">
        <w:tc>
          <w:tcPr>
            <w:tcW w:w="3080" w:type="dxa"/>
            <w:vAlign w:val="bottom"/>
          </w:tcPr>
          <w:p w:rsidR="00293BE6" w:rsidRDefault="007569B0" w:rsidP="00806239">
            <w:pP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293BE6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="00806239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="00293BE6">
              <w:rPr>
                <w:rFonts w:ascii="Arial" w:hAnsi="Arial" w:cs="Arial"/>
                <w:color w:val="000000"/>
                <w:sz w:val="20"/>
                <w:szCs w:val="20"/>
              </w:rPr>
              <w:t>ount</w:t>
            </w:r>
            <w:r w:rsidR="00806239">
              <w:rPr>
                <w:rFonts w:ascii="Arial" w:hAnsi="Arial" w:cs="Arial"/>
                <w:color w:val="000000"/>
                <w:sz w:val="20"/>
                <w:szCs w:val="20"/>
              </w:rPr>
              <w:t>_n</w:t>
            </w:r>
            <w:r w:rsidR="00293BE6">
              <w:rPr>
                <w:rFonts w:ascii="Arial" w:hAnsi="Arial" w:cs="Arial"/>
                <w:color w:val="000000"/>
                <w:sz w:val="20"/>
                <w:szCs w:val="20"/>
              </w:rPr>
              <w:t>umber</w:t>
            </w:r>
          </w:p>
        </w:tc>
        <w:tc>
          <w:tcPr>
            <w:tcW w:w="3081" w:type="dxa"/>
            <w:vAlign w:val="bottom"/>
          </w:tcPr>
          <w:p w:rsidR="00293BE6" w:rsidRDefault="0050771F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varchar2 </w:t>
            </w:r>
            <w:r w:rsidR="00701E7C">
              <w:rPr>
                <w:rFonts w:ascii="Arial" w:hAnsi="Arial" w:cs="Arial"/>
                <w:color w:val="000000"/>
                <w:sz w:val="20"/>
                <w:szCs w:val="20"/>
              </w:rPr>
              <w:t>(32)</w:t>
            </w:r>
          </w:p>
        </w:tc>
        <w:tc>
          <w:tcPr>
            <w:tcW w:w="3081" w:type="dxa"/>
            <w:vAlign w:val="bottom"/>
          </w:tcPr>
          <w:p w:rsidR="00293BE6" w:rsidRDefault="00293BE6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Account number</w:t>
            </w:r>
          </w:p>
        </w:tc>
      </w:tr>
      <w:tr w:rsidR="00293BE6" w:rsidTr="001B5E58">
        <w:tc>
          <w:tcPr>
            <w:tcW w:w="3080" w:type="dxa"/>
            <w:vAlign w:val="bottom"/>
          </w:tcPr>
          <w:p w:rsidR="00293BE6" w:rsidRDefault="00C5063B" w:rsidP="00293BE6">
            <w:pP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card_m</w:t>
            </w:r>
            <w:r w:rsidR="00293BE6">
              <w:rPr>
                <w:rFonts w:ascii="Arial" w:hAnsi="Arial" w:cs="Arial"/>
                <w:color w:val="000000"/>
                <w:sz w:val="20"/>
                <w:szCs w:val="20"/>
              </w:rPr>
              <w:t>ask</w:t>
            </w:r>
          </w:p>
        </w:tc>
        <w:tc>
          <w:tcPr>
            <w:tcW w:w="3081" w:type="dxa"/>
            <w:vAlign w:val="bottom"/>
          </w:tcPr>
          <w:p w:rsidR="00293BE6" w:rsidRDefault="0050771F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varchar2 </w:t>
            </w:r>
            <w:r w:rsidR="00701E7C">
              <w:rPr>
                <w:rFonts w:ascii="Arial" w:hAnsi="Arial" w:cs="Arial"/>
                <w:color w:val="000000"/>
                <w:sz w:val="20"/>
                <w:szCs w:val="20"/>
              </w:rPr>
              <w:t>(24)</w:t>
            </w:r>
          </w:p>
        </w:tc>
        <w:tc>
          <w:tcPr>
            <w:tcW w:w="3081" w:type="dxa"/>
            <w:vAlign w:val="bottom"/>
          </w:tcPr>
          <w:p w:rsidR="00293BE6" w:rsidRDefault="00293BE6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 masked number</w:t>
            </w:r>
          </w:p>
        </w:tc>
      </w:tr>
      <w:tr w:rsidR="00293BE6" w:rsidTr="001B5E58">
        <w:tc>
          <w:tcPr>
            <w:tcW w:w="3080" w:type="dxa"/>
            <w:vAlign w:val="bottom"/>
          </w:tcPr>
          <w:p w:rsidR="00293BE6" w:rsidRDefault="00C5063B" w:rsidP="00293BE6">
            <w:pP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="00293BE6">
              <w:rPr>
                <w:rFonts w:ascii="Arial" w:hAnsi="Arial" w:cs="Arial"/>
                <w:color w:val="000000"/>
                <w:sz w:val="20"/>
                <w:szCs w:val="20"/>
              </w:rPr>
              <w:t>ustomer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_n</w:t>
            </w:r>
            <w:r w:rsidR="00293BE6">
              <w:rPr>
                <w:rFonts w:ascii="Arial" w:hAnsi="Arial" w:cs="Arial"/>
                <w:color w:val="000000"/>
                <w:sz w:val="20"/>
                <w:szCs w:val="20"/>
              </w:rPr>
              <w:t>umber</w:t>
            </w:r>
          </w:p>
        </w:tc>
        <w:tc>
          <w:tcPr>
            <w:tcW w:w="3081" w:type="dxa"/>
            <w:vAlign w:val="bottom"/>
          </w:tcPr>
          <w:p w:rsidR="00293BE6" w:rsidRDefault="0050771F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varchar2 </w:t>
            </w:r>
            <w:r w:rsidR="00701E7C">
              <w:rPr>
                <w:rFonts w:ascii="Arial" w:hAnsi="Arial" w:cs="Arial"/>
                <w:color w:val="000000"/>
                <w:sz w:val="20"/>
                <w:szCs w:val="20"/>
              </w:rPr>
              <w:t>(2</w:t>
            </w:r>
            <w:r w:rsidR="00806239">
              <w:rPr>
                <w:rFonts w:ascii="Arial" w:hAnsi="Arial" w:cs="Arial"/>
                <w:color w:val="000000"/>
                <w:sz w:val="20"/>
                <w:szCs w:val="20"/>
              </w:rPr>
              <w:t>00</w:t>
            </w:r>
            <w:r w:rsidR="00701E7C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081" w:type="dxa"/>
            <w:vAlign w:val="bottom"/>
          </w:tcPr>
          <w:p w:rsidR="00293BE6" w:rsidRDefault="00293BE6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Customer number</w:t>
            </w:r>
          </w:p>
        </w:tc>
      </w:tr>
      <w:tr w:rsidR="00293BE6" w:rsidTr="001B5E58">
        <w:tc>
          <w:tcPr>
            <w:tcW w:w="3080" w:type="dxa"/>
            <w:vAlign w:val="bottom"/>
          </w:tcPr>
          <w:p w:rsidR="00293BE6" w:rsidRDefault="006E1873" w:rsidP="006E1873">
            <w:pP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 w:rsidR="00293BE6">
              <w:rPr>
                <w:rFonts w:ascii="Arial" w:hAnsi="Arial" w:cs="Arial"/>
                <w:color w:val="000000"/>
                <w:sz w:val="20"/>
                <w:szCs w:val="20"/>
              </w:rPr>
              <w:t>ational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3081" w:type="dxa"/>
            <w:vAlign w:val="bottom"/>
          </w:tcPr>
          <w:p w:rsidR="00293BE6" w:rsidRPr="002C134F" w:rsidRDefault="0050771F" w:rsidP="002C134F">
            <w:pP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varchar2</w:t>
            </w:r>
            <w:r w:rsidR="002C134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C134F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(200)</w:t>
            </w:r>
          </w:p>
        </w:tc>
        <w:tc>
          <w:tcPr>
            <w:tcW w:w="3081" w:type="dxa"/>
            <w:vAlign w:val="bottom"/>
          </w:tcPr>
          <w:p w:rsidR="00293BE6" w:rsidRDefault="00293BE6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National ID</w:t>
            </w:r>
          </w:p>
        </w:tc>
      </w:tr>
      <w:tr w:rsidR="00293BE6" w:rsidTr="001B5E58">
        <w:tc>
          <w:tcPr>
            <w:tcW w:w="3080" w:type="dxa"/>
            <w:vAlign w:val="bottom"/>
          </w:tcPr>
          <w:p w:rsidR="00293BE6" w:rsidRDefault="006E1873" w:rsidP="006E187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gl_a</w:t>
            </w:r>
            <w:r w:rsidR="00293BE6">
              <w:rPr>
                <w:rFonts w:ascii="Arial" w:hAnsi="Arial" w:cs="Arial"/>
                <w:color w:val="000000"/>
                <w:sz w:val="20"/>
                <w:szCs w:val="20"/>
              </w:rPr>
              <w:t>ccount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_number</w:t>
            </w:r>
          </w:p>
        </w:tc>
        <w:tc>
          <w:tcPr>
            <w:tcW w:w="3081" w:type="dxa"/>
            <w:vAlign w:val="bottom"/>
          </w:tcPr>
          <w:p w:rsidR="00293BE6" w:rsidRDefault="0050771F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varchar2 (32</w:t>
            </w:r>
            <w:r w:rsidR="00293BE6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081" w:type="dxa"/>
            <w:vAlign w:val="bottom"/>
          </w:tcPr>
          <w:p w:rsidR="00293BE6" w:rsidRDefault="0050771F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GL account number</w:t>
            </w:r>
          </w:p>
        </w:tc>
      </w:tr>
      <w:tr w:rsidR="00293BE6" w:rsidTr="001B5E58">
        <w:tc>
          <w:tcPr>
            <w:tcW w:w="3080" w:type="dxa"/>
            <w:vAlign w:val="bottom"/>
          </w:tcPr>
          <w:p w:rsidR="00293BE6" w:rsidRDefault="0050771F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macros_type_id</w:t>
            </w:r>
          </w:p>
        </w:tc>
        <w:tc>
          <w:tcPr>
            <w:tcW w:w="3081" w:type="dxa"/>
          </w:tcPr>
          <w:p w:rsidR="00293BE6" w:rsidRDefault="0050771F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 (4)</w:t>
            </w:r>
          </w:p>
        </w:tc>
        <w:tc>
          <w:tcPr>
            <w:tcW w:w="3081" w:type="dxa"/>
            <w:vAlign w:val="bottom"/>
          </w:tcPr>
          <w:p w:rsidR="00293BE6" w:rsidRDefault="00293BE6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0771F" w:rsidTr="001B5E58">
        <w:tc>
          <w:tcPr>
            <w:tcW w:w="3080" w:type="dxa"/>
            <w:vAlign w:val="bottom"/>
          </w:tcPr>
          <w:p w:rsidR="0050771F" w:rsidRDefault="0050771F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oper_type</w:t>
            </w:r>
          </w:p>
        </w:tc>
        <w:tc>
          <w:tcPr>
            <w:tcW w:w="3081" w:type="dxa"/>
          </w:tcPr>
          <w:p w:rsidR="0050771F" w:rsidRDefault="0050771F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varchar2 (8)</w:t>
            </w:r>
          </w:p>
        </w:tc>
        <w:tc>
          <w:tcPr>
            <w:tcW w:w="3081" w:type="dxa"/>
            <w:vAlign w:val="bottom"/>
          </w:tcPr>
          <w:p w:rsidR="0050771F" w:rsidRDefault="0050771F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93BE6" w:rsidTr="001B5E58">
        <w:tc>
          <w:tcPr>
            <w:tcW w:w="3080" w:type="dxa"/>
            <w:vAlign w:val="bottom"/>
          </w:tcPr>
          <w:p w:rsidR="00293BE6" w:rsidRDefault="00293BE6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oper_date</w:t>
            </w:r>
          </w:p>
        </w:tc>
        <w:tc>
          <w:tcPr>
            <w:tcW w:w="3081" w:type="dxa"/>
            <w:vAlign w:val="bottom"/>
          </w:tcPr>
          <w:p w:rsidR="00293BE6" w:rsidRDefault="00293BE6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081" w:type="dxa"/>
            <w:vAlign w:val="bottom"/>
          </w:tcPr>
          <w:p w:rsidR="00293BE6" w:rsidRDefault="00293BE6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Transaction Date</w:t>
            </w:r>
          </w:p>
        </w:tc>
      </w:tr>
      <w:tr w:rsidR="00293BE6" w:rsidTr="001B5E58">
        <w:tc>
          <w:tcPr>
            <w:tcW w:w="3080" w:type="dxa"/>
            <w:vAlign w:val="bottom"/>
          </w:tcPr>
          <w:p w:rsidR="00293BE6" w:rsidRDefault="00293BE6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posting_date</w:t>
            </w:r>
          </w:p>
        </w:tc>
        <w:tc>
          <w:tcPr>
            <w:tcW w:w="3081" w:type="dxa"/>
            <w:vAlign w:val="bottom"/>
          </w:tcPr>
          <w:p w:rsidR="00293BE6" w:rsidRDefault="00293BE6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081" w:type="dxa"/>
            <w:vAlign w:val="bottom"/>
          </w:tcPr>
          <w:p w:rsidR="00293BE6" w:rsidRDefault="00293BE6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Posting Date</w:t>
            </w:r>
          </w:p>
        </w:tc>
      </w:tr>
      <w:tr w:rsidR="00293BE6" w:rsidTr="001B5E58">
        <w:tc>
          <w:tcPr>
            <w:tcW w:w="3080" w:type="dxa"/>
            <w:vAlign w:val="bottom"/>
          </w:tcPr>
          <w:p w:rsidR="00293BE6" w:rsidRDefault="00293BE6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3081" w:type="dxa"/>
            <w:vAlign w:val="bottom"/>
          </w:tcPr>
          <w:p w:rsidR="00293BE6" w:rsidRDefault="00293BE6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 (22,4)</w:t>
            </w:r>
          </w:p>
        </w:tc>
        <w:tc>
          <w:tcPr>
            <w:tcW w:w="3081" w:type="dxa"/>
            <w:vAlign w:val="bottom"/>
          </w:tcPr>
          <w:p w:rsidR="00293BE6" w:rsidRDefault="00293BE6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93BE6" w:rsidTr="001B5E58">
        <w:tc>
          <w:tcPr>
            <w:tcW w:w="3080" w:type="dxa"/>
            <w:vAlign w:val="bottom"/>
          </w:tcPr>
          <w:p w:rsidR="00293BE6" w:rsidRDefault="00293BE6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due_date</w:t>
            </w:r>
          </w:p>
        </w:tc>
        <w:tc>
          <w:tcPr>
            <w:tcW w:w="3081" w:type="dxa"/>
            <w:vAlign w:val="bottom"/>
          </w:tcPr>
          <w:p w:rsidR="00293BE6" w:rsidRDefault="00293BE6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081" w:type="dxa"/>
            <w:vAlign w:val="bottom"/>
          </w:tcPr>
          <w:p w:rsidR="00293BE6" w:rsidRDefault="00293BE6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93BE6" w:rsidTr="001B5E58">
        <w:tc>
          <w:tcPr>
            <w:tcW w:w="3080" w:type="dxa"/>
            <w:vAlign w:val="bottom"/>
          </w:tcPr>
          <w:p w:rsidR="00293BE6" w:rsidRDefault="00293BE6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aging</w:t>
            </w:r>
          </w:p>
        </w:tc>
        <w:tc>
          <w:tcPr>
            <w:tcW w:w="3081" w:type="dxa"/>
            <w:vAlign w:val="bottom"/>
          </w:tcPr>
          <w:p w:rsidR="00293BE6" w:rsidRPr="003D14DB" w:rsidRDefault="00CF6D3D" w:rsidP="00293BE6">
            <w:pP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 w:rsidR="00293BE6">
              <w:rPr>
                <w:rFonts w:ascii="Arial" w:hAnsi="Arial" w:cs="Arial"/>
                <w:color w:val="000000"/>
                <w:sz w:val="20"/>
                <w:szCs w:val="20"/>
              </w:rPr>
              <w:t>umber</w:t>
            </w:r>
            <w:r w:rsidR="003D14DB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(2)</w:t>
            </w:r>
          </w:p>
        </w:tc>
        <w:tc>
          <w:tcPr>
            <w:tcW w:w="3081" w:type="dxa"/>
            <w:vAlign w:val="bottom"/>
          </w:tcPr>
          <w:p w:rsidR="00293BE6" w:rsidRDefault="00293BE6" w:rsidP="00293B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Aging period</w:t>
            </w:r>
          </w:p>
        </w:tc>
      </w:tr>
    </w:tbl>
    <w:p w:rsidR="007B1D44" w:rsidRDefault="00EC2E9E" w:rsidP="00C147A1">
      <w:pPr>
        <w:pStyle w:val="BPC3Bodyafterheading"/>
      </w:pPr>
      <w:r>
        <w:t>Procedure gathers data about GL accounts, entries and operations related with their.</w:t>
      </w:r>
    </w:p>
    <w:p w:rsidR="00EE3BEA" w:rsidRDefault="0091323D" w:rsidP="0091323D">
      <w:pPr>
        <w:pStyle w:val="BPC3Heading3"/>
      </w:pPr>
      <w:bookmarkStart w:id="45" w:name="_Toc514250045"/>
      <w:r>
        <w:t>GET_ACTIVE_ACCOUNTS_FOR_PERIOD</w:t>
      </w:r>
      <w:bookmarkEnd w:id="45"/>
    </w:p>
    <w:p w:rsidR="00EE3BEA" w:rsidRDefault="00EE3BEA" w:rsidP="00EE3BEA">
      <w:pPr>
        <w:pStyle w:val="BPC3Bodyafterheading"/>
      </w:pPr>
      <w:r>
        <w:t>Input parameters:</w:t>
      </w:r>
    </w:p>
    <w:p w:rsidR="00393D97" w:rsidRDefault="00393D97" w:rsidP="00393D97">
      <w:pPr>
        <w:pStyle w:val="BPC3Bodyafterheading"/>
      </w:pPr>
      <w:r>
        <w:t>i_inst_id – Identifier of the institution (mandatory);</w:t>
      </w:r>
    </w:p>
    <w:p w:rsidR="00393D97" w:rsidRDefault="00393D97" w:rsidP="00393D97">
      <w:pPr>
        <w:pStyle w:val="BPC3Bodyafterheading"/>
      </w:pPr>
      <w:r>
        <w:t>i_date_type - The type of the date (dictionary article) for the selection data in acc_entry (mandatory);</w:t>
      </w:r>
    </w:p>
    <w:p w:rsidR="00393D97" w:rsidRDefault="00393D97" w:rsidP="00393D97">
      <w:pPr>
        <w:pStyle w:val="BPC3Bodyafterheading"/>
      </w:pPr>
      <w:r>
        <w:t>i_start_date - Date begin (for default – current date on day begin, not set in this procedure) (</w:t>
      </w:r>
      <w:r w:rsidR="00D06686">
        <w:t>mandatory</w:t>
      </w:r>
      <w:r>
        <w:t>);</w:t>
      </w:r>
    </w:p>
    <w:p w:rsidR="00393D97" w:rsidRDefault="00393D97" w:rsidP="00393D97">
      <w:pPr>
        <w:pStyle w:val="BPC3Bodyafterheading"/>
      </w:pPr>
      <w:r>
        <w:lastRenderedPageBreak/>
        <w:t>i_end_date - Date end (for default – current date on day end, not set in this procedure) (</w:t>
      </w:r>
      <w:r w:rsidR="00D06686">
        <w:t>mandatory</w:t>
      </w:r>
      <w:r>
        <w:t>);</w:t>
      </w:r>
    </w:p>
    <w:p w:rsidR="00393D97" w:rsidRDefault="00393D97" w:rsidP="00393D97">
      <w:pPr>
        <w:pStyle w:val="BPC3Bodyafterheading"/>
      </w:pPr>
      <w:r>
        <w:t>i_account_id – Account identifier (optional);</w:t>
      </w:r>
    </w:p>
    <w:p w:rsidR="00393D97" w:rsidRDefault="00393D97" w:rsidP="00393D97">
      <w:pPr>
        <w:pStyle w:val="BPC3Bodyafterheading"/>
      </w:pPr>
      <w:r>
        <w:t>i_gl_accounts - Unload GL-accounts (Yes/No) Yes – only GL; No – exclude GL from select; Null – not check (optional);</w:t>
      </w:r>
    </w:p>
    <w:p w:rsidR="00EE3BEA" w:rsidRDefault="00393D97" w:rsidP="00393D97">
      <w:pPr>
        <w:pStyle w:val="BPC3Bodyafterheading"/>
      </w:pPr>
      <w:proofErr w:type="gramStart"/>
      <w:r>
        <w:t>i_mask_error -</w:t>
      </w:r>
      <w:r>
        <w:tab/>
        <w:t>Mask error (Yes/No) (for default – No) (optional).</w:t>
      </w:r>
      <w:proofErr w:type="gramEnd"/>
    </w:p>
    <w:p w:rsidR="00EE3BEA" w:rsidRDefault="00EE3BEA" w:rsidP="00EE3BEA">
      <w:pPr>
        <w:pStyle w:val="BPC3Bodyafterheading"/>
      </w:pPr>
      <w:r>
        <w:t>Output parameters:</w:t>
      </w:r>
    </w:p>
    <w:p w:rsidR="00393D97" w:rsidRDefault="00393D97" w:rsidP="00393D97">
      <w:pPr>
        <w:pStyle w:val="BPC3Bodyafterheading"/>
      </w:pPr>
      <w:r>
        <w:t>o_row_count – count of records;</w:t>
      </w:r>
    </w:p>
    <w:p w:rsidR="00EE3BEA" w:rsidRDefault="00393D97" w:rsidP="00393D97">
      <w:pPr>
        <w:pStyle w:val="BPC3Bodyafterheading"/>
      </w:pPr>
      <w:proofErr w:type="gramStart"/>
      <w:r>
        <w:t>o_</w:t>
      </w:r>
      <w:r w:rsidR="00D06686">
        <w:t>ref_cursor</w:t>
      </w:r>
      <w:r>
        <w:t xml:space="preserve"> – Result cursor with data of accounts.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66D8F" w:rsidTr="00D66D8F">
        <w:tc>
          <w:tcPr>
            <w:tcW w:w="9242" w:type="dxa"/>
            <w:gridSpan w:val="3"/>
            <w:shd w:val="clear" w:color="auto" w:fill="548DD4" w:themeFill="text2" w:themeFillTint="99"/>
          </w:tcPr>
          <w:p w:rsidR="00D66D8F" w:rsidRDefault="00110118" w:rsidP="00110118">
            <w:pPr>
              <w:pStyle w:val="BPC3Bodyafterheading"/>
              <w:spacing w:after="0"/>
              <w:jc w:val="center"/>
            </w:pPr>
            <w:r>
              <w:t>Accounts collection (</w:t>
            </w:r>
            <w:r w:rsidR="00D06686" w:rsidRPr="00D06686">
              <w:t>o_ref_cursor</w:t>
            </w:r>
            <w:r>
              <w:t>)</w:t>
            </w:r>
          </w:p>
        </w:tc>
      </w:tr>
      <w:tr w:rsidR="00D66D8F" w:rsidTr="00D66D8F">
        <w:tc>
          <w:tcPr>
            <w:tcW w:w="3080" w:type="dxa"/>
            <w:shd w:val="clear" w:color="auto" w:fill="8DB3E2" w:themeFill="text2" w:themeFillTint="66"/>
          </w:tcPr>
          <w:p w:rsidR="00D66D8F" w:rsidRDefault="00110118" w:rsidP="00110118">
            <w:pPr>
              <w:pStyle w:val="BPC3Bodyafterheading"/>
              <w:spacing w:after="0"/>
              <w:jc w:val="center"/>
            </w:pPr>
            <w:r>
              <w:t>Name</w:t>
            </w:r>
          </w:p>
        </w:tc>
        <w:tc>
          <w:tcPr>
            <w:tcW w:w="3081" w:type="dxa"/>
            <w:shd w:val="clear" w:color="auto" w:fill="8DB3E2" w:themeFill="text2" w:themeFillTint="66"/>
          </w:tcPr>
          <w:p w:rsidR="00D66D8F" w:rsidRDefault="00110118" w:rsidP="00110118">
            <w:pPr>
              <w:pStyle w:val="BPC3Bodyafterheading"/>
              <w:spacing w:after="0"/>
              <w:jc w:val="center"/>
            </w:pPr>
            <w:r>
              <w:t>Type</w:t>
            </w:r>
          </w:p>
        </w:tc>
        <w:tc>
          <w:tcPr>
            <w:tcW w:w="3081" w:type="dxa"/>
            <w:shd w:val="clear" w:color="auto" w:fill="8DB3E2" w:themeFill="text2" w:themeFillTint="66"/>
          </w:tcPr>
          <w:p w:rsidR="00D66D8F" w:rsidRDefault="00110118" w:rsidP="00110118">
            <w:pPr>
              <w:pStyle w:val="BPC3Bodyafterheading"/>
              <w:spacing w:after="0"/>
              <w:jc w:val="center"/>
            </w:pPr>
            <w:r>
              <w:t>Description</w:t>
            </w:r>
          </w:p>
        </w:tc>
      </w:tr>
      <w:tr w:rsidR="00204627" w:rsidTr="00E35CCA">
        <w:tc>
          <w:tcPr>
            <w:tcW w:w="3080" w:type="dxa"/>
            <w:vAlign w:val="bottom"/>
          </w:tcPr>
          <w:p w:rsidR="00204627" w:rsidRPr="00BA1776" w:rsidRDefault="00204627" w:rsidP="00E35CCA">
            <w:pPr>
              <w:rPr>
                <w:rFonts w:asciiTheme="minorHAnsi" w:hAnsiTheme="minorHAnsi" w:cstheme="minorHAnsi"/>
                <w:color w:val="000000"/>
                <w:lang w:val="ru-RU"/>
              </w:rPr>
            </w:pPr>
            <w:r w:rsidRPr="00BA1776">
              <w:rPr>
                <w:rFonts w:asciiTheme="minorHAnsi" w:hAnsiTheme="minorHAnsi" w:cstheme="minorHAnsi"/>
                <w:color w:val="000000"/>
              </w:rPr>
              <w:t>account_</w:t>
            </w:r>
            <w:r>
              <w:rPr>
                <w:rFonts w:asciiTheme="minorHAnsi" w:hAnsiTheme="minorHAnsi" w:cstheme="minorHAnsi"/>
                <w:color w:val="000000"/>
              </w:rPr>
              <w:t>id</w:t>
            </w:r>
          </w:p>
        </w:tc>
        <w:tc>
          <w:tcPr>
            <w:tcW w:w="3081" w:type="dxa"/>
            <w:vAlign w:val="bottom"/>
          </w:tcPr>
          <w:p w:rsidR="00204627" w:rsidRPr="00BA1776" w:rsidRDefault="00204627" w:rsidP="00E35CC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number(12)</w:t>
            </w:r>
          </w:p>
        </w:tc>
        <w:tc>
          <w:tcPr>
            <w:tcW w:w="3081" w:type="dxa"/>
            <w:vAlign w:val="bottom"/>
          </w:tcPr>
          <w:p w:rsidR="00204627" w:rsidRPr="00BA1776" w:rsidRDefault="00204627">
            <w:pPr>
              <w:rPr>
                <w:rFonts w:asciiTheme="minorHAnsi" w:hAnsiTheme="minorHAnsi" w:cstheme="minorHAnsi"/>
                <w:color w:val="000000"/>
              </w:rPr>
            </w:pPr>
            <w:r w:rsidRPr="00BA1776">
              <w:rPr>
                <w:rFonts w:asciiTheme="minorHAnsi" w:hAnsiTheme="minorHAnsi" w:cstheme="minorHAnsi"/>
                <w:color w:val="000000"/>
              </w:rPr>
              <w:t xml:space="preserve">Account </w:t>
            </w:r>
            <w:r>
              <w:rPr>
                <w:rFonts w:asciiTheme="minorHAnsi" w:hAnsiTheme="minorHAnsi" w:cstheme="minorHAnsi"/>
                <w:color w:val="000000"/>
              </w:rPr>
              <w:t>identifier</w:t>
            </w:r>
          </w:p>
        </w:tc>
      </w:tr>
      <w:tr w:rsidR="000E3293" w:rsidTr="00E35CCA">
        <w:tc>
          <w:tcPr>
            <w:tcW w:w="3080" w:type="dxa"/>
            <w:vAlign w:val="bottom"/>
          </w:tcPr>
          <w:p w:rsidR="000E3293" w:rsidRPr="00BA1776" w:rsidRDefault="000E3293" w:rsidP="000E3293">
            <w:pPr>
              <w:rPr>
                <w:rFonts w:asciiTheme="minorHAnsi" w:hAnsiTheme="minorHAnsi" w:cstheme="minorHAnsi"/>
                <w:color w:val="000000"/>
                <w:lang w:val="ru-RU"/>
              </w:rPr>
            </w:pPr>
            <w:r w:rsidRPr="00BA1776">
              <w:rPr>
                <w:rFonts w:asciiTheme="minorHAnsi" w:hAnsiTheme="minorHAnsi" w:cstheme="minorHAnsi"/>
                <w:color w:val="000000"/>
              </w:rPr>
              <w:t>account_number</w:t>
            </w:r>
          </w:p>
        </w:tc>
        <w:tc>
          <w:tcPr>
            <w:tcW w:w="3081" w:type="dxa"/>
            <w:vAlign w:val="bottom"/>
          </w:tcPr>
          <w:p w:rsidR="000E3293" w:rsidRPr="00BA1776" w:rsidRDefault="005B5FF6" w:rsidP="000E3293">
            <w:pPr>
              <w:rPr>
                <w:rFonts w:asciiTheme="minorHAnsi" w:hAnsiTheme="minorHAnsi" w:cstheme="minorHAnsi"/>
                <w:color w:val="000000"/>
              </w:rPr>
            </w:pPr>
            <w:r w:rsidRPr="00BA1776">
              <w:rPr>
                <w:rFonts w:asciiTheme="minorHAnsi" w:hAnsiTheme="minorHAnsi" w:cstheme="minorHAnsi"/>
                <w:color w:val="000000"/>
              </w:rPr>
              <w:t>varchar2 (32)</w:t>
            </w:r>
          </w:p>
        </w:tc>
        <w:tc>
          <w:tcPr>
            <w:tcW w:w="3081" w:type="dxa"/>
            <w:vAlign w:val="bottom"/>
          </w:tcPr>
          <w:p w:rsidR="000E3293" w:rsidRPr="00BA1776" w:rsidRDefault="000E3293" w:rsidP="000E3293">
            <w:pPr>
              <w:rPr>
                <w:rFonts w:asciiTheme="minorHAnsi" w:hAnsiTheme="minorHAnsi" w:cstheme="minorHAnsi"/>
                <w:color w:val="000000"/>
              </w:rPr>
            </w:pPr>
            <w:r w:rsidRPr="00BA1776">
              <w:rPr>
                <w:rFonts w:asciiTheme="minorHAnsi" w:hAnsiTheme="minorHAnsi" w:cstheme="minorHAnsi"/>
                <w:color w:val="000000"/>
              </w:rPr>
              <w:t>Account number</w:t>
            </w:r>
          </w:p>
        </w:tc>
      </w:tr>
      <w:tr w:rsidR="00204627" w:rsidTr="00E35CCA">
        <w:tc>
          <w:tcPr>
            <w:tcW w:w="3080" w:type="dxa"/>
            <w:vAlign w:val="bottom"/>
          </w:tcPr>
          <w:p w:rsidR="00204627" w:rsidRPr="00BA1776" w:rsidRDefault="00204627" w:rsidP="00E35CCA">
            <w:pPr>
              <w:rPr>
                <w:rFonts w:asciiTheme="minorHAnsi" w:hAnsiTheme="minorHAnsi" w:cstheme="minorHAnsi"/>
                <w:color w:val="000000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</w:rPr>
              <w:t>split_hash</w:t>
            </w:r>
          </w:p>
        </w:tc>
        <w:tc>
          <w:tcPr>
            <w:tcW w:w="3081" w:type="dxa"/>
            <w:vAlign w:val="bottom"/>
          </w:tcPr>
          <w:p w:rsidR="00204627" w:rsidRPr="00BA1776" w:rsidRDefault="00204627" w:rsidP="00E35CC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number(4)</w:t>
            </w:r>
          </w:p>
        </w:tc>
        <w:tc>
          <w:tcPr>
            <w:tcW w:w="3081" w:type="dxa"/>
            <w:vAlign w:val="bottom"/>
          </w:tcPr>
          <w:p w:rsidR="00204627" w:rsidRPr="00BA1776" w:rsidRDefault="00204627" w:rsidP="00E35CCA">
            <w:pPr>
              <w:rPr>
                <w:rFonts w:asciiTheme="minorHAnsi" w:hAnsiTheme="minorHAnsi" w:cstheme="minorHAnsi"/>
                <w:color w:val="000000"/>
              </w:rPr>
            </w:pPr>
            <w:r w:rsidRPr="00204627">
              <w:rPr>
                <w:rFonts w:asciiTheme="minorHAnsi" w:hAnsiTheme="minorHAnsi" w:cstheme="minorHAnsi"/>
                <w:color w:val="000000"/>
              </w:rPr>
              <w:t>Hash value to split further processing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0E3293" w:rsidTr="00E35CCA">
        <w:tc>
          <w:tcPr>
            <w:tcW w:w="3080" w:type="dxa"/>
            <w:vAlign w:val="bottom"/>
          </w:tcPr>
          <w:p w:rsidR="000E3293" w:rsidRPr="00BA1776" w:rsidRDefault="000E3293" w:rsidP="000E3293">
            <w:pPr>
              <w:rPr>
                <w:rFonts w:asciiTheme="minorHAnsi" w:hAnsiTheme="minorHAnsi" w:cstheme="minorHAnsi"/>
                <w:color w:val="000000"/>
                <w:lang w:val="ru-RU"/>
              </w:rPr>
            </w:pPr>
            <w:r w:rsidRPr="00BA1776">
              <w:rPr>
                <w:rFonts w:asciiTheme="minorHAnsi" w:hAnsiTheme="minorHAnsi" w:cstheme="minorHAnsi"/>
                <w:color w:val="000000"/>
              </w:rPr>
              <w:t>card_mask</w:t>
            </w:r>
          </w:p>
        </w:tc>
        <w:tc>
          <w:tcPr>
            <w:tcW w:w="3081" w:type="dxa"/>
            <w:vAlign w:val="bottom"/>
          </w:tcPr>
          <w:p w:rsidR="000E3293" w:rsidRPr="00BA1776" w:rsidRDefault="005B5FF6" w:rsidP="000E3293">
            <w:pPr>
              <w:rPr>
                <w:rFonts w:asciiTheme="minorHAnsi" w:hAnsiTheme="minorHAnsi" w:cstheme="minorHAnsi"/>
                <w:color w:val="000000"/>
              </w:rPr>
            </w:pPr>
            <w:r w:rsidRPr="00BA1776">
              <w:rPr>
                <w:rFonts w:asciiTheme="minorHAnsi" w:hAnsiTheme="minorHAnsi" w:cstheme="minorHAnsi"/>
                <w:color w:val="000000"/>
              </w:rPr>
              <w:t>varchar2 (24)</w:t>
            </w:r>
          </w:p>
        </w:tc>
        <w:tc>
          <w:tcPr>
            <w:tcW w:w="3081" w:type="dxa"/>
            <w:vAlign w:val="bottom"/>
          </w:tcPr>
          <w:p w:rsidR="000E3293" w:rsidRPr="00BA1776" w:rsidRDefault="000E3293" w:rsidP="000E3293">
            <w:pPr>
              <w:rPr>
                <w:rFonts w:asciiTheme="minorHAnsi" w:hAnsiTheme="minorHAnsi" w:cstheme="minorHAnsi"/>
                <w:color w:val="000000"/>
              </w:rPr>
            </w:pPr>
            <w:r w:rsidRPr="00BA1776">
              <w:rPr>
                <w:rFonts w:asciiTheme="minorHAnsi" w:hAnsiTheme="minorHAnsi" w:cstheme="minorHAnsi"/>
                <w:color w:val="000000"/>
              </w:rPr>
              <w:t>Card masked number</w:t>
            </w:r>
          </w:p>
        </w:tc>
      </w:tr>
      <w:tr w:rsidR="000E3293" w:rsidTr="00E35CCA">
        <w:tc>
          <w:tcPr>
            <w:tcW w:w="3080" w:type="dxa"/>
            <w:vAlign w:val="bottom"/>
          </w:tcPr>
          <w:p w:rsidR="000E3293" w:rsidRPr="00BA1776" w:rsidRDefault="000E3293" w:rsidP="000E3293">
            <w:pPr>
              <w:rPr>
                <w:rFonts w:asciiTheme="minorHAnsi" w:hAnsiTheme="minorHAnsi" w:cstheme="minorHAnsi"/>
                <w:color w:val="000000"/>
                <w:lang w:val="ru-RU"/>
              </w:rPr>
            </w:pPr>
            <w:r w:rsidRPr="00BA1776">
              <w:rPr>
                <w:rFonts w:asciiTheme="minorHAnsi" w:hAnsiTheme="minorHAnsi" w:cstheme="minorHAnsi"/>
                <w:color w:val="000000"/>
              </w:rPr>
              <w:t>customer_number</w:t>
            </w:r>
          </w:p>
        </w:tc>
        <w:tc>
          <w:tcPr>
            <w:tcW w:w="3081" w:type="dxa"/>
            <w:vAlign w:val="bottom"/>
          </w:tcPr>
          <w:p w:rsidR="000E3293" w:rsidRPr="00BA1776" w:rsidRDefault="005B5FF6" w:rsidP="000E3293">
            <w:pPr>
              <w:rPr>
                <w:rFonts w:asciiTheme="minorHAnsi" w:hAnsiTheme="minorHAnsi" w:cstheme="minorHAnsi"/>
                <w:color w:val="000000"/>
              </w:rPr>
            </w:pPr>
            <w:r w:rsidRPr="00BA1776">
              <w:rPr>
                <w:rFonts w:asciiTheme="minorHAnsi" w:hAnsiTheme="minorHAnsi" w:cstheme="minorHAnsi"/>
                <w:color w:val="000000"/>
              </w:rPr>
              <w:t>varchar2 (200)</w:t>
            </w:r>
          </w:p>
        </w:tc>
        <w:tc>
          <w:tcPr>
            <w:tcW w:w="3081" w:type="dxa"/>
            <w:vAlign w:val="bottom"/>
          </w:tcPr>
          <w:p w:rsidR="000E3293" w:rsidRPr="00BA1776" w:rsidRDefault="000E3293" w:rsidP="000E3293">
            <w:pPr>
              <w:rPr>
                <w:rFonts w:asciiTheme="minorHAnsi" w:hAnsiTheme="minorHAnsi" w:cstheme="minorHAnsi"/>
                <w:color w:val="000000"/>
              </w:rPr>
            </w:pPr>
            <w:r w:rsidRPr="00BA1776">
              <w:rPr>
                <w:rFonts w:asciiTheme="minorHAnsi" w:hAnsiTheme="minorHAnsi" w:cstheme="minorHAnsi"/>
                <w:color w:val="000000"/>
              </w:rPr>
              <w:t>Customer number</w:t>
            </w:r>
          </w:p>
        </w:tc>
      </w:tr>
      <w:tr w:rsidR="00D06686" w:rsidTr="00E35CCA">
        <w:tc>
          <w:tcPr>
            <w:tcW w:w="3080" w:type="dxa"/>
          </w:tcPr>
          <w:p w:rsidR="00D06686" w:rsidRPr="00F560F2" w:rsidRDefault="00D06686" w:rsidP="00E35CCA">
            <w:r w:rsidRPr="00F560F2">
              <w:t>national_id_type</w:t>
            </w:r>
          </w:p>
        </w:tc>
        <w:tc>
          <w:tcPr>
            <w:tcW w:w="3081" w:type="dxa"/>
          </w:tcPr>
          <w:p w:rsidR="00D06686" w:rsidRPr="00F560F2" w:rsidRDefault="00D06686" w:rsidP="00E35CCA">
            <w:r w:rsidRPr="00F560F2">
              <w:t>varchar2 (8)</w:t>
            </w:r>
          </w:p>
        </w:tc>
        <w:tc>
          <w:tcPr>
            <w:tcW w:w="3081" w:type="dxa"/>
          </w:tcPr>
          <w:p w:rsidR="00D06686" w:rsidRPr="00F560F2" w:rsidRDefault="00D06686" w:rsidP="00E35CCA">
            <w:r w:rsidRPr="00F560F2">
              <w:t>Type of customer person identity card</w:t>
            </w:r>
          </w:p>
        </w:tc>
      </w:tr>
      <w:tr w:rsidR="000E3293" w:rsidTr="00E35CCA">
        <w:tc>
          <w:tcPr>
            <w:tcW w:w="3080" w:type="dxa"/>
            <w:vAlign w:val="bottom"/>
          </w:tcPr>
          <w:p w:rsidR="000E3293" w:rsidRPr="00BA1776" w:rsidRDefault="000E3293" w:rsidP="000E3293">
            <w:pPr>
              <w:rPr>
                <w:rFonts w:asciiTheme="minorHAnsi" w:hAnsiTheme="minorHAnsi" w:cstheme="minorHAnsi"/>
                <w:color w:val="000000"/>
                <w:lang w:val="ru-RU"/>
              </w:rPr>
            </w:pPr>
            <w:r w:rsidRPr="00BA1776">
              <w:rPr>
                <w:rFonts w:asciiTheme="minorHAnsi" w:hAnsiTheme="minorHAnsi" w:cstheme="minorHAnsi"/>
                <w:color w:val="000000"/>
              </w:rPr>
              <w:t>national_id</w:t>
            </w:r>
          </w:p>
        </w:tc>
        <w:tc>
          <w:tcPr>
            <w:tcW w:w="3081" w:type="dxa"/>
            <w:vAlign w:val="bottom"/>
          </w:tcPr>
          <w:p w:rsidR="000E3293" w:rsidRPr="00BA1776" w:rsidRDefault="005B5FF6" w:rsidP="000E3293">
            <w:pPr>
              <w:rPr>
                <w:rFonts w:asciiTheme="minorHAnsi" w:hAnsiTheme="minorHAnsi" w:cstheme="minorHAnsi"/>
                <w:color w:val="000000"/>
                <w:lang w:val="ru-RU"/>
              </w:rPr>
            </w:pPr>
            <w:r w:rsidRPr="00BA1776">
              <w:rPr>
                <w:rFonts w:asciiTheme="minorHAnsi" w:hAnsiTheme="minorHAnsi" w:cstheme="minorHAnsi"/>
                <w:color w:val="000000"/>
              </w:rPr>
              <w:t xml:space="preserve">varchar2 </w:t>
            </w:r>
            <w:r w:rsidRPr="00BA1776">
              <w:rPr>
                <w:rFonts w:asciiTheme="minorHAnsi" w:hAnsiTheme="minorHAnsi" w:cstheme="minorHAnsi"/>
                <w:color w:val="000000"/>
                <w:lang w:val="ru-RU"/>
              </w:rPr>
              <w:t>(200)</w:t>
            </w:r>
          </w:p>
        </w:tc>
        <w:tc>
          <w:tcPr>
            <w:tcW w:w="3081" w:type="dxa"/>
            <w:vAlign w:val="bottom"/>
          </w:tcPr>
          <w:p w:rsidR="000E3293" w:rsidRPr="00BA1776" w:rsidRDefault="000E3293" w:rsidP="000E3293">
            <w:pPr>
              <w:rPr>
                <w:rFonts w:asciiTheme="minorHAnsi" w:hAnsiTheme="minorHAnsi" w:cstheme="minorHAnsi"/>
                <w:color w:val="000000"/>
              </w:rPr>
            </w:pPr>
            <w:r w:rsidRPr="00BA1776">
              <w:rPr>
                <w:rFonts w:asciiTheme="minorHAnsi" w:hAnsiTheme="minorHAnsi" w:cstheme="minorHAnsi"/>
                <w:color w:val="000000"/>
              </w:rPr>
              <w:t>National ID</w:t>
            </w:r>
          </w:p>
        </w:tc>
      </w:tr>
      <w:tr w:rsidR="00204627" w:rsidTr="00E35CCA">
        <w:tc>
          <w:tcPr>
            <w:tcW w:w="3080" w:type="dxa"/>
            <w:vAlign w:val="bottom"/>
          </w:tcPr>
          <w:p w:rsidR="00204627" w:rsidRPr="00BA1776" w:rsidRDefault="00204627" w:rsidP="000E3293">
            <w:pPr>
              <w:rPr>
                <w:rFonts w:asciiTheme="minorHAnsi" w:hAnsiTheme="minorHAnsi" w:cstheme="minorHAnsi"/>
                <w:color w:val="000000"/>
              </w:rPr>
            </w:pPr>
            <w:r w:rsidRPr="00204627">
              <w:rPr>
                <w:rFonts w:asciiTheme="minorHAnsi" w:hAnsiTheme="minorHAnsi" w:cstheme="minorHAnsi"/>
                <w:color w:val="000000"/>
              </w:rPr>
              <w:t>product_id</w:t>
            </w:r>
          </w:p>
        </w:tc>
        <w:tc>
          <w:tcPr>
            <w:tcW w:w="3081" w:type="dxa"/>
            <w:vAlign w:val="bottom"/>
          </w:tcPr>
          <w:p w:rsidR="00204627" w:rsidRPr="00BA1776" w:rsidRDefault="00204627" w:rsidP="000E3293">
            <w:pPr>
              <w:rPr>
                <w:rFonts w:asciiTheme="minorHAnsi" w:hAnsiTheme="minorHAnsi" w:cstheme="minorHAnsi"/>
                <w:color w:val="000000"/>
              </w:rPr>
            </w:pPr>
            <w:r w:rsidRPr="00BA1776">
              <w:rPr>
                <w:rFonts w:asciiTheme="minorHAnsi" w:hAnsiTheme="minorHAnsi" w:cstheme="minorHAnsi"/>
                <w:color w:val="000000"/>
              </w:rPr>
              <w:t>number(</w:t>
            </w:r>
            <w:r>
              <w:rPr>
                <w:rFonts w:asciiTheme="minorHAnsi" w:hAnsiTheme="minorHAnsi" w:cstheme="minorHAnsi"/>
                <w:color w:val="000000"/>
              </w:rPr>
              <w:t>8</w:t>
            </w:r>
            <w:r w:rsidRPr="00BA1776">
              <w:rPr>
                <w:rFonts w:asciiTheme="minorHAnsi" w:hAnsiTheme="minorHAnsi" w:cstheme="minorHAnsi"/>
                <w:color w:val="000000"/>
              </w:rPr>
              <w:t>)</w:t>
            </w:r>
          </w:p>
        </w:tc>
        <w:tc>
          <w:tcPr>
            <w:tcW w:w="3081" w:type="dxa"/>
            <w:vAlign w:val="bottom"/>
          </w:tcPr>
          <w:p w:rsidR="00204627" w:rsidRPr="00BA1776" w:rsidRDefault="00204627" w:rsidP="000E3293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ID of the product</w:t>
            </w:r>
          </w:p>
        </w:tc>
      </w:tr>
      <w:tr w:rsidR="000E3293" w:rsidTr="00E35CCA">
        <w:tc>
          <w:tcPr>
            <w:tcW w:w="3080" w:type="dxa"/>
            <w:vAlign w:val="bottom"/>
          </w:tcPr>
          <w:p w:rsidR="000E3293" w:rsidRPr="00BA1776" w:rsidRDefault="00B64E86" w:rsidP="000E3293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</w:t>
            </w:r>
            <w:r w:rsidR="000E3293" w:rsidRPr="00BA1776">
              <w:rPr>
                <w:rFonts w:asciiTheme="minorHAnsi" w:hAnsiTheme="minorHAnsi" w:cstheme="minorHAnsi"/>
                <w:color w:val="000000"/>
              </w:rPr>
              <w:t>roduct_number</w:t>
            </w:r>
          </w:p>
        </w:tc>
        <w:tc>
          <w:tcPr>
            <w:tcW w:w="3081" w:type="dxa"/>
            <w:vAlign w:val="bottom"/>
          </w:tcPr>
          <w:p w:rsidR="000E3293" w:rsidRPr="00BA1776" w:rsidRDefault="005B5FF6" w:rsidP="000E3293">
            <w:pPr>
              <w:rPr>
                <w:rFonts w:asciiTheme="minorHAnsi" w:hAnsiTheme="minorHAnsi" w:cstheme="minorHAnsi"/>
                <w:color w:val="000000"/>
              </w:rPr>
            </w:pPr>
            <w:r w:rsidRPr="00BA1776">
              <w:rPr>
                <w:rFonts w:asciiTheme="minorHAnsi" w:hAnsiTheme="minorHAnsi" w:cstheme="minorHAnsi"/>
                <w:color w:val="000000"/>
              </w:rPr>
              <w:t>varchar2 (200)</w:t>
            </w:r>
          </w:p>
        </w:tc>
        <w:tc>
          <w:tcPr>
            <w:tcW w:w="3081" w:type="dxa"/>
            <w:vAlign w:val="bottom"/>
          </w:tcPr>
          <w:p w:rsidR="000E3293" w:rsidRPr="00BA1776" w:rsidRDefault="000E3293" w:rsidP="000E3293">
            <w:pPr>
              <w:rPr>
                <w:rFonts w:asciiTheme="minorHAnsi" w:hAnsiTheme="minorHAnsi" w:cstheme="minorHAnsi"/>
                <w:color w:val="000000"/>
              </w:rPr>
            </w:pPr>
            <w:r w:rsidRPr="00BA1776">
              <w:rPr>
                <w:rFonts w:asciiTheme="minorHAnsi" w:hAnsiTheme="minorHAnsi" w:cstheme="minorHAnsi"/>
                <w:color w:val="000000"/>
              </w:rPr>
              <w:t>The code of the product in SV</w:t>
            </w:r>
          </w:p>
        </w:tc>
      </w:tr>
      <w:tr w:rsidR="000E3293" w:rsidTr="00E35CCA">
        <w:tc>
          <w:tcPr>
            <w:tcW w:w="3080" w:type="dxa"/>
            <w:vAlign w:val="bottom"/>
          </w:tcPr>
          <w:p w:rsidR="000E3293" w:rsidRPr="00BA1776" w:rsidRDefault="00D06686" w:rsidP="000E3293">
            <w:pPr>
              <w:rPr>
                <w:rFonts w:asciiTheme="minorHAnsi" w:hAnsiTheme="minorHAnsi" w:cstheme="minorHAnsi"/>
                <w:color w:val="000000"/>
              </w:rPr>
            </w:pPr>
            <w:r w:rsidRPr="00D06686">
              <w:rPr>
                <w:rFonts w:asciiTheme="minorHAnsi" w:hAnsiTheme="minorHAnsi" w:cstheme="minorHAnsi"/>
                <w:color w:val="000000"/>
              </w:rPr>
              <w:t>loan_for_year</w:t>
            </w:r>
          </w:p>
        </w:tc>
        <w:tc>
          <w:tcPr>
            <w:tcW w:w="3081" w:type="dxa"/>
            <w:vAlign w:val="bottom"/>
          </w:tcPr>
          <w:p w:rsidR="000E3293" w:rsidRPr="00BA1776" w:rsidRDefault="00907E99" w:rsidP="000E3293">
            <w:pPr>
              <w:rPr>
                <w:rFonts w:asciiTheme="minorHAnsi" w:hAnsiTheme="minorHAnsi" w:cstheme="minorHAnsi"/>
                <w:color w:val="000000"/>
              </w:rPr>
            </w:pPr>
            <w:r w:rsidRPr="00BA1776">
              <w:rPr>
                <w:rFonts w:asciiTheme="minorHAnsi" w:hAnsiTheme="minorHAnsi" w:cstheme="minorHAnsi"/>
                <w:color w:val="000000"/>
              </w:rPr>
              <w:t>n</w:t>
            </w:r>
            <w:r w:rsidR="005B5FF6" w:rsidRPr="00BA1776">
              <w:rPr>
                <w:rFonts w:asciiTheme="minorHAnsi" w:hAnsiTheme="minorHAnsi" w:cstheme="minorHAnsi"/>
                <w:color w:val="000000"/>
              </w:rPr>
              <w:t>umber</w:t>
            </w:r>
            <w:r w:rsidRPr="00BA1776">
              <w:rPr>
                <w:rFonts w:asciiTheme="minorHAnsi" w:hAnsiTheme="minorHAnsi" w:cstheme="minorHAnsi"/>
                <w:color w:val="000000"/>
              </w:rPr>
              <w:t>(</w:t>
            </w:r>
            <w:r w:rsidR="00977D68" w:rsidRPr="00BA1776">
              <w:rPr>
                <w:rFonts w:asciiTheme="minorHAnsi" w:hAnsiTheme="minorHAnsi" w:cstheme="minorHAnsi"/>
                <w:color w:val="000000"/>
              </w:rPr>
              <w:t>4</w:t>
            </w:r>
            <w:r w:rsidRPr="00BA1776">
              <w:rPr>
                <w:rFonts w:asciiTheme="minorHAnsi" w:hAnsiTheme="minorHAnsi" w:cstheme="minorHAnsi"/>
                <w:color w:val="000000"/>
              </w:rPr>
              <w:t>)</w:t>
            </w:r>
          </w:p>
        </w:tc>
        <w:tc>
          <w:tcPr>
            <w:tcW w:w="3081" w:type="dxa"/>
            <w:vAlign w:val="bottom"/>
          </w:tcPr>
          <w:p w:rsidR="000E3293" w:rsidRPr="00BA1776" w:rsidRDefault="0062699D" w:rsidP="0062699D">
            <w:pPr>
              <w:rPr>
                <w:rFonts w:asciiTheme="minorHAnsi" w:hAnsiTheme="minorHAnsi" w:cstheme="minorHAnsi"/>
                <w:color w:val="000000"/>
              </w:rPr>
            </w:pPr>
            <w:r w:rsidRPr="00BA1776">
              <w:rPr>
                <w:rFonts w:asciiTheme="minorHAnsi" w:hAnsiTheme="minorHAnsi" w:cstheme="minorHAnsi"/>
                <w:color w:val="000000"/>
              </w:rPr>
              <w:t xml:space="preserve">Number of </w:t>
            </w:r>
            <w:r w:rsidR="000E3293" w:rsidRPr="00BA1776">
              <w:rPr>
                <w:rFonts w:asciiTheme="minorHAnsi" w:hAnsiTheme="minorHAnsi" w:cstheme="minorHAnsi"/>
                <w:color w:val="000000"/>
              </w:rPr>
              <w:t>loan</w:t>
            </w:r>
            <w:r w:rsidRPr="00BA1776">
              <w:rPr>
                <w:rFonts w:asciiTheme="minorHAnsi" w:hAnsiTheme="minorHAnsi" w:cstheme="minorHAnsi"/>
                <w:color w:val="000000"/>
              </w:rPr>
              <w:t>s per year</w:t>
            </w:r>
          </w:p>
        </w:tc>
      </w:tr>
      <w:tr w:rsidR="000E3293" w:rsidTr="00E35CCA">
        <w:tc>
          <w:tcPr>
            <w:tcW w:w="3080" w:type="dxa"/>
            <w:vAlign w:val="bottom"/>
          </w:tcPr>
          <w:p w:rsidR="000E3293" w:rsidRPr="00BA1776" w:rsidRDefault="000E3293" w:rsidP="000E3293">
            <w:pPr>
              <w:rPr>
                <w:rFonts w:asciiTheme="minorHAnsi" w:hAnsiTheme="minorHAnsi" w:cstheme="minorHAnsi"/>
                <w:color w:val="000000"/>
              </w:rPr>
            </w:pPr>
            <w:r w:rsidRPr="00BA1776">
              <w:rPr>
                <w:rFonts w:asciiTheme="minorHAnsi" w:hAnsiTheme="minorHAnsi" w:cstheme="minorHAnsi"/>
                <w:color w:val="000000"/>
              </w:rPr>
              <w:t>aging</w:t>
            </w:r>
          </w:p>
        </w:tc>
        <w:tc>
          <w:tcPr>
            <w:tcW w:w="3081" w:type="dxa"/>
            <w:vAlign w:val="bottom"/>
          </w:tcPr>
          <w:p w:rsidR="000E3293" w:rsidRPr="00BA1776" w:rsidRDefault="005B5FF6" w:rsidP="000E3293">
            <w:pPr>
              <w:rPr>
                <w:rFonts w:asciiTheme="minorHAnsi" w:hAnsiTheme="minorHAnsi" w:cstheme="minorHAnsi"/>
                <w:color w:val="000000"/>
                <w:lang w:val="ru-RU"/>
              </w:rPr>
            </w:pPr>
            <w:r w:rsidRPr="00BA1776">
              <w:rPr>
                <w:rFonts w:asciiTheme="minorHAnsi" w:hAnsiTheme="minorHAnsi" w:cstheme="minorHAnsi"/>
                <w:color w:val="000000"/>
              </w:rPr>
              <w:t>number</w:t>
            </w:r>
            <w:r w:rsidRPr="00BA1776">
              <w:rPr>
                <w:rFonts w:asciiTheme="minorHAnsi" w:hAnsiTheme="minorHAnsi" w:cstheme="minorHAnsi"/>
                <w:color w:val="000000"/>
                <w:lang w:val="ru-RU"/>
              </w:rPr>
              <w:t>(2)</w:t>
            </w:r>
          </w:p>
        </w:tc>
        <w:tc>
          <w:tcPr>
            <w:tcW w:w="3081" w:type="dxa"/>
            <w:vAlign w:val="bottom"/>
          </w:tcPr>
          <w:p w:rsidR="000E3293" w:rsidRPr="00BA1776" w:rsidRDefault="000E3293" w:rsidP="000E3293">
            <w:pPr>
              <w:rPr>
                <w:rFonts w:asciiTheme="minorHAnsi" w:hAnsiTheme="minorHAnsi" w:cstheme="minorHAnsi"/>
                <w:color w:val="000000"/>
              </w:rPr>
            </w:pPr>
            <w:r w:rsidRPr="00BA1776">
              <w:rPr>
                <w:rFonts w:asciiTheme="minorHAnsi" w:hAnsiTheme="minorHAnsi" w:cstheme="minorHAnsi"/>
                <w:color w:val="000000"/>
              </w:rPr>
              <w:t>Aging period</w:t>
            </w:r>
          </w:p>
        </w:tc>
      </w:tr>
    </w:tbl>
    <w:p w:rsidR="00D66D8F" w:rsidRDefault="00D66D8F" w:rsidP="00EE3BEA">
      <w:pPr>
        <w:pStyle w:val="BPC3Bodyafterheading"/>
      </w:pPr>
    </w:p>
    <w:p w:rsidR="00393D97" w:rsidRDefault="00393D97" w:rsidP="00393D97">
      <w:pPr>
        <w:pStyle w:val="BPC3Heading3"/>
      </w:pPr>
      <w:bookmarkStart w:id="46" w:name="_Toc514250046"/>
      <w:r w:rsidRPr="00393D97">
        <w:t>GET_</w:t>
      </w:r>
      <w:r>
        <w:t>LINK_ACCOUNT_BALANCES</w:t>
      </w:r>
      <w:bookmarkEnd w:id="46"/>
    </w:p>
    <w:p w:rsidR="00393D97" w:rsidRDefault="00393D97" w:rsidP="00393D97">
      <w:pPr>
        <w:pStyle w:val="BPC3Bodyafterheading"/>
      </w:pPr>
      <w:r>
        <w:t>Input parameters:</w:t>
      </w:r>
    </w:p>
    <w:p w:rsidR="00393D97" w:rsidRDefault="00393D97" w:rsidP="00393D97">
      <w:pPr>
        <w:pStyle w:val="BPC3Bodyafterheading"/>
      </w:pPr>
      <w:r>
        <w:t>i_date_type - The type of the date (dictionary article) for the selection data in acc_entry (mandatory);</w:t>
      </w:r>
    </w:p>
    <w:p w:rsidR="00393D97" w:rsidRDefault="00393D97" w:rsidP="00393D97">
      <w:pPr>
        <w:pStyle w:val="BPC3Bodyafterheading"/>
      </w:pPr>
      <w:r>
        <w:t>i_start_date - Date begin (for default – current date on day begin, not set in this procedure) (</w:t>
      </w:r>
      <w:r w:rsidR="00D06686">
        <w:t>mandatory</w:t>
      </w:r>
      <w:r>
        <w:t>);</w:t>
      </w:r>
    </w:p>
    <w:p w:rsidR="00393D97" w:rsidRDefault="00393D97" w:rsidP="00393D97">
      <w:pPr>
        <w:pStyle w:val="BPC3Bodyafterheading"/>
      </w:pPr>
      <w:r>
        <w:t>i_end_date - Date end (for default – current date on day end, not set in this procedure) (</w:t>
      </w:r>
      <w:r w:rsidR="00D06686">
        <w:t>mandatory</w:t>
      </w:r>
      <w:r>
        <w:t>);</w:t>
      </w:r>
    </w:p>
    <w:p w:rsidR="00393D97" w:rsidRDefault="00393D97" w:rsidP="00393D97">
      <w:pPr>
        <w:pStyle w:val="BPC3Bodyafterheading"/>
      </w:pPr>
      <w:r>
        <w:t>i_account_id – Account identifier (mandatory);</w:t>
      </w:r>
    </w:p>
    <w:p w:rsidR="00393D97" w:rsidRDefault="00393D97" w:rsidP="00393D97">
      <w:pPr>
        <w:pStyle w:val="BPC3Bodyafterheading"/>
      </w:pPr>
      <w:r>
        <w:t>i_gl_accounts - Unload balance info of the GL-accounts (Yes/No) Yes – only GL; No – exclude GL from select; Null – not check (optional);</w:t>
      </w:r>
    </w:p>
    <w:p w:rsidR="00393D97" w:rsidRDefault="00393D97" w:rsidP="00393D97">
      <w:pPr>
        <w:pStyle w:val="BPC3Bodyafterheading"/>
      </w:pPr>
      <w:r>
        <w:lastRenderedPageBreak/>
        <w:t>i_array_link_account_numbers – Array of the link accounts numbers which balances will be calculate (optional);</w:t>
      </w:r>
    </w:p>
    <w:p w:rsidR="00393D97" w:rsidRDefault="00393D97" w:rsidP="00393D97">
      <w:pPr>
        <w:pStyle w:val="BPC3Bodyafterheading"/>
      </w:pPr>
      <w:proofErr w:type="gramStart"/>
      <w:r>
        <w:t>i_mask_error -</w:t>
      </w:r>
      <w:r>
        <w:tab/>
        <w:t>Mask error (Yes/No) (for default – No) (optional).</w:t>
      </w:r>
      <w:proofErr w:type="gramEnd"/>
    </w:p>
    <w:p w:rsidR="00393D97" w:rsidRDefault="00393D97" w:rsidP="00393D97">
      <w:pPr>
        <w:pStyle w:val="BPC3Bodyafterheading"/>
      </w:pPr>
      <w:r>
        <w:t>Output parameters:</w:t>
      </w:r>
    </w:p>
    <w:p w:rsidR="00393D97" w:rsidRDefault="00393D97" w:rsidP="00393D97">
      <w:pPr>
        <w:pStyle w:val="BPC3Bodyafterheading"/>
      </w:pPr>
      <w:r>
        <w:t>o_row_count – count of records;</w:t>
      </w:r>
    </w:p>
    <w:p w:rsidR="00393D97" w:rsidRPr="00393D97" w:rsidRDefault="00D06686" w:rsidP="00393D97">
      <w:pPr>
        <w:pStyle w:val="BPC3Bodyafterheading"/>
      </w:pPr>
      <w:proofErr w:type="gramStart"/>
      <w:r w:rsidRPr="00D06686">
        <w:t>o_ref_cursor</w:t>
      </w:r>
      <w:r w:rsidR="00393D97">
        <w:t xml:space="preserve"> - Result cursor with link account balancies.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66D8F" w:rsidTr="00D66D8F">
        <w:tc>
          <w:tcPr>
            <w:tcW w:w="9242" w:type="dxa"/>
            <w:gridSpan w:val="3"/>
            <w:shd w:val="clear" w:color="auto" w:fill="548DD4" w:themeFill="text2" w:themeFillTint="99"/>
          </w:tcPr>
          <w:p w:rsidR="00D66D8F" w:rsidRDefault="00C6117A" w:rsidP="00110118">
            <w:pPr>
              <w:pStyle w:val="BPC3Bodyafterheading"/>
              <w:spacing w:after="0"/>
              <w:jc w:val="center"/>
            </w:pPr>
            <w:r w:rsidRPr="00C6117A">
              <w:t xml:space="preserve">Account balances cursor </w:t>
            </w:r>
            <w:r w:rsidR="00110118">
              <w:t>(</w:t>
            </w:r>
            <w:r w:rsidR="00D06686" w:rsidRPr="00D06686">
              <w:t>o_ref_cursor</w:t>
            </w:r>
            <w:r w:rsidR="00110118">
              <w:t>)</w:t>
            </w:r>
          </w:p>
        </w:tc>
      </w:tr>
      <w:tr w:rsidR="00110118" w:rsidTr="00D66D8F">
        <w:tc>
          <w:tcPr>
            <w:tcW w:w="3080" w:type="dxa"/>
            <w:shd w:val="clear" w:color="auto" w:fill="8DB3E2" w:themeFill="text2" w:themeFillTint="66"/>
          </w:tcPr>
          <w:p w:rsidR="00110118" w:rsidRDefault="00110118" w:rsidP="00110118">
            <w:pPr>
              <w:pStyle w:val="BPC3Bodyafterheading"/>
              <w:spacing w:after="0"/>
              <w:jc w:val="center"/>
            </w:pPr>
            <w:r>
              <w:t>Name</w:t>
            </w:r>
          </w:p>
        </w:tc>
        <w:tc>
          <w:tcPr>
            <w:tcW w:w="3081" w:type="dxa"/>
            <w:shd w:val="clear" w:color="auto" w:fill="8DB3E2" w:themeFill="text2" w:themeFillTint="66"/>
          </w:tcPr>
          <w:p w:rsidR="00110118" w:rsidRDefault="00110118" w:rsidP="00110118">
            <w:pPr>
              <w:pStyle w:val="BPC3Bodyafterheading"/>
              <w:spacing w:after="0"/>
              <w:jc w:val="center"/>
            </w:pPr>
            <w:r>
              <w:t>Type</w:t>
            </w:r>
          </w:p>
        </w:tc>
        <w:tc>
          <w:tcPr>
            <w:tcW w:w="3081" w:type="dxa"/>
            <w:shd w:val="clear" w:color="auto" w:fill="8DB3E2" w:themeFill="text2" w:themeFillTint="66"/>
          </w:tcPr>
          <w:p w:rsidR="00110118" w:rsidRDefault="00110118" w:rsidP="00110118">
            <w:pPr>
              <w:pStyle w:val="BPC3Bodyafterheading"/>
              <w:spacing w:after="0"/>
              <w:jc w:val="center"/>
            </w:pPr>
            <w:r>
              <w:t>Description</w:t>
            </w:r>
          </w:p>
        </w:tc>
      </w:tr>
      <w:tr w:rsidR="00D66D8F" w:rsidTr="00D66D8F">
        <w:tc>
          <w:tcPr>
            <w:tcW w:w="3080" w:type="dxa"/>
          </w:tcPr>
          <w:p w:rsidR="00D66D8F" w:rsidRDefault="001C1D18" w:rsidP="00110118">
            <w:pPr>
              <w:pStyle w:val="BPC3Bodyafterheading"/>
              <w:spacing w:after="0"/>
            </w:pPr>
            <w:r>
              <w:t>account_id</w:t>
            </w:r>
          </w:p>
        </w:tc>
        <w:tc>
          <w:tcPr>
            <w:tcW w:w="3081" w:type="dxa"/>
          </w:tcPr>
          <w:p w:rsidR="00D66D8F" w:rsidRDefault="005B5FF6" w:rsidP="00110118">
            <w:pPr>
              <w:pStyle w:val="BPC3Bodyafterheading"/>
              <w:spacing w:after="0"/>
            </w:pPr>
            <w:r>
              <w:t>number(12)</w:t>
            </w:r>
          </w:p>
        </w:tc>
        <w:tc>
          <w:tcPr>
            <w:tcW w:w="3081" w:type="dxa"/>
          </w:tcPr>
          <w:p w:rsidR="00D66D8F" w:rsidRDefault="001B5E58" w:rsidP="00110118">
            <w:pPr>
              <w:pStyle w:val="BPC3Bodyafterheading"/>
              <w:spacing w:after="0"/>
            </w:pPr>
            <w:r>
              <w:t>Account identifier</w:t>
            </w:r>
          </w:p>
        </w:tc>
      </w:tr>
      <w:tr w:rsidR="00C6117A" w:rsidTr="00D66D8F">
        <w:tc>
          <w:tcPr>
            <w:tcW w:w="3080" w:type="dxa"/>
          </w:tcPr>
          <w:p w:rsidR="00C6117A" w:rsidRPr="00E744B7" w:rsidRDefault="00C6117A" w:rsidP="00E35CCA">
            <w:r w:rsidRPr="00E744B7">
              <w:t>link_account_id</w:t>
            </w:r>
          </w:p>
        </w:tc>
        <w:tc>
          <w:tcPr>
            <w:tcW w:w="3081" w:type="dxa"/>
          </w:tcPr>
          <w:p w:rsidR="00C6117A" w:rsidRDefault="00C6117A" w:rsidP="00110118">
            <w:pPr>
              <w:pStyle w:val="BPC3Bodyafterheading"/>
              <w:spacing w:after="0"/>
            </w:pPr>
            <w:r>
              <w:t>number(12)</w:t>
            </w:r>
          </w:p>
        </w:tc>
        <w:tc>
          <w:tcPr>
            <w:tcW w:w="3081" w:type="dxa"/>
          </w:tcPr>
          <w:p w:rsidR="00C6117A" w:rsidRPr="00C74173" w:rsidRDefault="00C6117A" w:rsidP="00E35CCA">
            <w:r w:rsidRPr="00C74173">
              <w:t>Link account identifier</w:t>
            </w:r>
          </w:p>
        </w:tc>
      </w:tr>
      <w:tr w:rsidR="00C6117A" w:rsidTr="00D66D8F">
        <w:tc>
          <w:tcPr>
            <w:tcW w:w="3080" w:type="dxa"/>
          </w:tcPr>
          <w:p w:rsidR="00C6117A" w:rsidRPr="00E744B7" w:rsidRDefault="00C6117A" w:rsidP="00E35CCA">
            <w:r w:rsidRPr="00E744B7">
              <w:t>link_account_number</w:t>
            </w:r>
          </w:p>
        </w:tc>
        <w:tc>
          <w:tcPr>
            <w:tcW w:w="3081" w:type="dxa"/>
          </w:tcPr>
          <w:p w:rsidR="00C6117A" w:rsidRDefault="00C6117A" w:rsidP="00110118">
            <w:pPr>
              <w:pStyle w:val="BPC3Bodyafterheading"/>
              <w:spacing w:after="0"/>
            </w:pPr>
            <w:r>
              <w:t>varchar2(32)</w:t>
            </w:r>
          </w:p>
        </w:tc>
        <w:tc>
          <w:tcPr>
            <w:tcW w:w="3081" w:type="dxa"/>
          </w:tcPr>
          <w:p w:rsidR="00C6117A" w:rsidRPr="00C74173" w:rsidRDefault="00C6117A" w:rsidP="00E35CCA">
            <w:r w:rsidRPr="00C74173">
              <w:t>Link account number</w:t>
            </w:r>
          </w:p>
        </w:tc>
      </w:tr>
      <w:tr w:rsidR="00C6117A" w:rsidTr="00D66D8F">
        <w:tc>
          <w:tcPr>
            <w:tcW w:w="3080" w:type="dxa"/>
          </w:tcPr>
          <w:p w:rsidR="00C6117A" w:rsidRDefault="00C6117A" w:rsidP="00E35CCA">
            <w:r w:rsidRPr="00E744B7">
              <w:t>balance_amount</w:t>
            </w:r>
          </w:p>
        </w:tc>
        <w:tc>
          <w:tcPr>
            <w:tcW w:w="3081" w:type="dxa"/>
          </w:tcPr>
          <w:p w:rsidR="00C6117A" w:rsidRDefault="00C6117A" w:rsidP="00110118">
            <w:pPr>
              <w:pStyle w:val="BPC3Bodyafterheading"/>
              <w:spacing w:after="0"/>
            </w:pPr>
            <w:r>
              <w:t>number(22,4)</w:t>
            </w:r>
          </w:p>
        </w:tc>
        <w:tc>
          <w:tcPr>
            <w:tcW w:w="3081" w:type="dxa"/>
          </w:tcPr>
          <w:p w:rsidR="00C6117A" w:rsidRDefault="00C6117A" w:rsidP="00E35CCA">
            <w:r w:rsidRPr="00C74173">
              <w:t>Link account balance for account_id</w:t>
            </w:r>
          </w:p>
        </w:tc>
      </w:tr>
    </w:tbl>
    <w:p w:rsidR="00285197" w:rsidRDefault="00285197" w:rsidP="00285197">
      <w:pPr>
        <w:pStyle w:val="BPC3Heading3"/>
      </w:pPr>
      <w:bookmarkStart w:id="47" w:name="_Toc514250047"/>
      <w:r>
        <w:t>SET</w:t>
      </w:r>
      <w:r w:rsidRPr="001F1E01">
        <w:t>_</w:t>
      </w:r>
      <w:r>
        <w:t>IS</w:t>
      </w:r>
      <w:r w:rsidRPr="001F1E01">
        <w:t>_</w:t>
      </w:r>
      <w:r>
        <w:t>SETTLED</w:t>
      </w:r>
    </w:p>
    <w:p w:rsidR="00285197" w:rsidRPr="008B0A34" w:rsidRDefault="00285197" w:rsidP="00285197">
      <w:pPr>
        <w:pStyle w:val="BPC3Bodyafterheading"/>
      </w:pPr>
      <w:r w:rsidRPr="008B0A34">
        <w:t>Input and output parameters: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559"/>
        <w:gridCol w:w="3119"/>
      </w:tblGrid>
      <w:tr w:rsidR="00285197" w:rsidRPr="002A7317" w:rsidTr="00B554BA">
        <w:trPr>
          <w:tblHeader/>
        </w:trPr>
        <w:tc>
          <w:tcPr>
            <w:tcW w:w="2518" w:type="dxa"/>
            <w:shd w:val="clear" w:color="auto" w:fill="C5E2FF"/>
          </w:tcPr>
          <w:p w:rsidR="00285197" w:rsidRDefault="00285197" w:rsidP="00B554BA">
            <w:pPr>
              <w:pStyle w:val="BPC3Tableheadings"/>
            </w:pPr>
            <w:r>
              <w:t>Parameter</w:t>
            </w:r>
          </w:p>
        </w:tc>
        <w:tc>
          <w:tcPr>
            <w:tcW w:w="1276" w:type="dxa"/>
            <w:shd w:val="clear" w:color="auto" w:fill="C5E2FF"/>
          </w:tcPr>
          <w:p w:rsidR="00285197" w:rsidRDefault="00285197" w:rsidP="00B554BA">
            <w:pPr>
              <w:pStyle w:val="BPC3Tableheadings"/>
            </w:pPr>
            <w:r>
              <w:t>Direction</w:t>
            </w:r>
          </w:p>
        </w:tc>
        <w:tc>
          <w:tcPr>
            <w:tcW w:w="1559" w:type="dxa"/>
            <w:shd w:val="clear" w:color="auto" w:fill="C5E2FF"/>
          </w:tcPr>
          <w:p w:rsidR="00285197" w:rsidRDefault="00285197" w:rsidP="00B554BA">
            <w:pPr>
              <w:pStyle w:val="BPC3Tableheadings"/>
            </w:pPr>
            <w:r>
              <w:t>Type</w:t>
            </w:r>
          </w:p>
        </w:tc>
        <w:tc>
          <w:tcPr>
            <w:tcW w:w="3119" w:type="dxa"/>
            <w:shd w:val="clear" w:color="auto" w:fill="C5E2FF"/>
          </w:tcPr>
          <w:p w:rsidR="00285197" w:rsidRDefault="00285197" w:rsidP="00B554BA">
            <w:pPr>
              <w:pStyle w:val="BPC3Tableheadings"/>
            </w:pPr>
            <w:r>
              <w:t>Description</w:t>
            </w:r>
          </w:p>
        </w:tc>
      </w:tr>
      <w:tr w:rsidR="00285197" w:rsidTr="00B554BA">
        <w:tc>
          <w:tcPr>
            <w:tcW w:w="2518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i_entry</w:t>
            </w:r>
            <w:r w:rsidRPr="008B0A34">
              <w:rPr>
                <w:color w:val="000000"/>
                <w:sz w:val="22"/>
                <w:szCs w:val="22"/>
              </w:rPr>
              <w:t>_id</w:t>
            </w:r>
          </w:p>
        </w:tc>
        <w:tc>
          <w:tcPr>
            <w:tcW w:w="1276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number(16)</w:t>
            </w:r>
          </w:p>
        </w:tc>
        <w:tc>
          <w:tcPr>
            <w:tcW w:w="3119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entry id</w:t>
            </w:r>
          </w:p>
        </w:tc>
      </w:tr>
      <w:tr w:rsidR="00285197" w:rsidTr="00B554BA">
        <w:tc>
          <w:tcPr>
            <w:tcW w:w="2518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 w:rsidRPr="008B0A34">
              <w:rPr>
                <w:color w:val="000000"/>
                <w:sz w:val="22"/>
                <w:szCs w:val="22"/>
              </w:rPr>
              <w:t>i_is_settled</w:t>
            </w:r>
          </w:p>
        </w:tc>
        <w:tc>
          <w:tcPr>
            <w:tcW w:w="1276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number(1)</w:t>
            </w:r>
          </w:p>
        </w:tc>
        <w:tc>
          <w:tcPr>
            <w:tcW w:w="3119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flag CBS settled entry</w:t>
            </w:r>
          </w:p>
        </w:tc>
      </w:tr>
      <w:tr w:rsidR="00285197" w:rsidTr="00B554BA">
        <w:tc>
          <w:tcPr>
            <w:tcW w:w="2518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 w:rsidRPr="008B0A34">
              <w:rPr>
                <w:color w:val="000000"/>
                <w:sz w:val="22"/>
                <w:szCs w:val="22"/>
              </w:rPr>
              <w:t>i_inst_id</w:t>
            </w:r>
          </w:p>
        </w:tc>
        <w:tc>
          <w:tcPr>
            <w:tcW w:w="1276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3119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institution id</w:t>
            </w:r>
          </w:p>
        </w:tc>
      </w:tr>
      <w:tr w:rsidR="00285197" w:rsidTr="00B554BA">
        <w:tc>
          <w:tcPr>
            <w:tcW w:w="2518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 w:rsidRPr="008B0A34">
              <w:rPr>
                <w:color w:val="000000"/>
                <w:sz w:val="22"/>
                <w:szCs w:val="22"/>
              </w:rPr>
              <w:t>i_split_hash</w:t>
            </w:r>
          </w:p>
        </w:tc>
        <w:tc>
          <w:tcPr>
            <w:tcW w:w="1276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3119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split hash</w:t>
            </w:r>
          </w:p>
        </w:tc>
      </w:tr>
      <w:tr w:rsidR="00A21FB7" w:rsidTr="00B554BA">
        <w:tc>
          <w:tcPr>
            <w:tcW w:w="2518" w:type="dxa"/>
            <w:vAlign w:val="bottom"/>
          </w:tcPr>
          <w:p w:rsidR="00A21FB7" w:rsidRPr="008B0A34" w:rsidRDefault="00A21FB7" w:rsidP="005A738F">
            <w:pPr>
              <w:rPr>
                <w:color w:val="000000"/>
                <w:sz w:val="22"/>
                <w:szCs w:val="22"/>
              </w:rPr>
            </w:pPr>
            <w:r w:rsidRPr="00B554BA">
              <w:rPr>
                <w:color w:val="000000"/>
                <w:sz w:val="22"/>
                <w:szCs w:val="22"/>
              </w:rPr>
              <w:t>i_sttl_flag_date</w:t>
            </w:r>
          </w:p>
        </w:tc>
        <w:tc>
          <w:tcPr>
            <w:tcW w:w="1276" w:type="dxa"/>
            <w:vAlign w:val="bottom"/>
          </w:tcPr>
          <w:p w:rsidR="00A21FB7" w:rsidRDefault="00A21FB7" w:rsidP="005A738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A21FB7" w:rsidRDefault="00A21FB7" w:rsidP="005A738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119" w:type="dxa"/>
            <w:vAlign w:val="bottom"/>
          </w:tcPr>
          <w:p w:rsidR="00A21FB7" w:rsidRDefault="00A21FB7" w:rsidP="005A738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Settled flag date</w:t>
            </w:r>
          </w:p>
        </w:tc>
      </w:tr>
    </w:tbl>
    <w:p w:rsidR="00285197" w:rsidRDefault="00285197" w:rsidP="00285197">
      <w:pPr>
        <w:pStyle w:val="BPC3Bodyafterheading"/>
      </w:pPr>
    </w:p>
    <w:p w:rsidR="00285197" w:rsidRDefault="00285197" w:rsidP="00285197">
      <w:pPr>
        <w:pStyle w:val="BPC3Bodyafterheading"/>
        <w:rPr>
          <w:sz w:val="22"/>
          <w:szCs w:val="22"/>
        </w:rPr>
      </w:pPr>
      <w:r>
        <w:rPr>
          <w:sz w:val="22"/>
          <w:szCs w:val="22"/>
        </w:rPr>
        <w:t>Sets acc_entry.is_settled flag, creates event EV</w:t>
      </w:r>
      <w:bookmarkStart w:id="48" w:name="_GoBack"/>
      <w:bookmarkEnd w:id="48"/>
      <w:r>
        <w:rPr>
          <w:sz w:val="22"/>
          <w:szCs w:val="22"/>
        </w:rPr>
        <w:t>NT0362 for one entry</w:t>
      </w:r>
    </w:p>
    <w:p w:rsidR="00285197" w:rsidRDefault="00285197" w:rsidP="00285197">
      <w:pPr>
        <w:pStyle w:val="BPC3Heading3"/>
      </w:pPr>
      <w:r>
        <w:t>SET</w:t>
      </w:r>
      <w:r w:rsidRPr="001F1E01">
        <w:t>_</w:t>
      </w:r>
      <w:r>
        <w:t>IS</w:t>
      </w:r>
      <w:r w:rsidRPr="001F1E01">
        <w:t>_</w:t>
      </w:r>
      <w:r>
        <w:t>SETTLED</w:t>
      </w:r>
    </w:p>
    <w:p w:rsidR="00285197" w:rsidRPr="008B0A34" w:rsidRDefault="00285197" w:rsidP="00285197">
      <w:pPr>
        <w:pStyle w:val="BPC3Bodyafterheading"/>
      </w:pPr>
      <w:r w:rsidRPr="008B0A34">
        <w:t>Input and output parameters: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2552"/>
        <w:gridCol w:w="2268"/>
      </w:tblGrid>
      <w:tr w:rsidR="00285197" w:rsidRPr="002A7317" w:rsidTr="00B554BA">
        <w:trPr>
          <w:tblHeader/>
        </w:trPr>
        <w:tc>
          <w:tcPr>
            <w:tcW w:w="2376" w:type="dxa"/>
            <w:shd w:val="clear" w:color="auto" w:fill="C5E2FF"/>
          </w:tcPr>
          <w:p w:rsidR="00285197" w:rsidRDefault="00285197" w:rsidP="00B554BA">
            <w:pPr>
              <w:pStyle w:val="BPC3Tableheadings"/>
            </w:pPr>
            <w:r>
              <w:t>Parameter</w:t>
            </w:r>
          </w:p>
        </w:tc>
        <w:tc>
          <w:tcPr>
            <w:tcW w:w="1276" w:type="dxa"/>
            <w:shd w:val="clear" w:color="auto" w:fill="C5E2FF"/>
          </w:tcPr>
          <w:p w:rsidR="00285197" w:rsidRDefault="00285197" w:rsidP="00B554BA">
            <w:pPr>
              <w:pStyle w:val="BPC3Tableheadings"/>
            </w:pPr>
            <w:r>
              <w:t>Direction</w:t>
            </w:r>
          </w:p>
        </w:tc>
        <w:tc>
          <w:tcPr>
            <w:tcW w:w="2552" w:type="dxa"/>
            <w:shd w:val="clear" w:color="auto" w:fill="C5E2FF"/>
          </w:tcPr>
          <w:p w:rsidR="00285197" w:rsidRDefault="00285197" w:rsidP="00B554BA">
            <w:pPr>
              <w:pStyle w:val="BPC3Tableheadings"/>
            </w:pPr>
            <w:r>
              <w:t>Type</w:t>
            </w:r>
          </w:p>
        </w:tc>
        <w:tc>
          <w:tcPr>
            <w:tcW w:w="2268" w:type="dxa"/>
            <w:shd w:val="clear" w:color="auto" w:fill="C5E2FF"/>
          </w:tcPr>
          <w:p w:rsidR="00285197" w:rsidRDefault="00285197" w:rsidP="00B554BA">
            <w:pPr>
              <w:pStyle w:val="BPC3Tableheadings"/>
            </w:pPr>
            <w:r>
              <w:t>Description</w:t>
            </w:r>
          </w:p>
        </w:tc>
      </w:tr>
      <w:tr w:rsidR="00285197" w:rsidTr="00B554BA">
        <w:tc>
          <w:tcPr>
            <w:tcW w:w="2376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 w:rsidRPr="008B0A34">
              <w:rPr>
                <w:color w:val="000000"/>
                <w:sz w:val="22"/>
                <w:szCs w:val="22"/>
              </w:rPr>
              <w:t>i_ent</w:t>
            </w:r>
            <w:r>
              <w:rPr>
                <w:color w:val="000000"/>
                <w:sz w:val="22"/>
                <w:szCs w:val="22"/>
              </w:rPr>
              <w:t>ry</w:t>
            </w:r>
            <w:r w:rsidRPr="008B0A34">
              <w:rPr>
                <w:color w:val="000000"/>
                <w:sz w:val="22"/>
                <w:szCs w:val="22"/>
              </w:rPr>
              <w:t>_id</w:t>
            </w:r>
            <w:r>
              <w:rPr>
                <w:color w:val="000000"/>
                <w:sz w:val="22"/>
                <w:szCs w:val="22"/>
              </w:rPr>
              <w:t>_tab</w:t>
            </w:r>
          </w:p>
        </w:tc>
        <w:tc>
          <w:tcPr>
            <w:tcW w:w="1276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2552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collection of number(16)</w:t>
            </w:r>
          </w:p>
        </w:tc>
        <w:tc>
          <w:tcPr>
            <w:tcW w:w="2268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list of entry id</w:t>
            </w:r>
          </w:p>
        </w:tc>
      </w:tr>
      <w:tr w:rsidR="00285197" w:rsidTr="00B554BA">
        <w:tc>
          <w:tcPr>
            <w:tcW w:w="2376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 w:rsidRPr="008B0A34">
              <w:rPr>
                <w:color w:val="000000"/>
                <w:sz w:val="22"/>
                <w:szCs w:val="22"/>
              </w:rPr>
              <w:t>i_is_settled</w:t>
            </w:r>
          </w:p>
        </w:tc>
        <w:tc>
          <w:tcPr>
            <w:tcW w:w="1276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2552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number(1)</w:t>
            </w:r>
          </w:p>
        </w:tc>
        <w:tc>
          <w:tcPr>
            <w:tcW w:w="2268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flag CBS settled entry</w:t>
            </w:r>
          </w:p>
        </w:tc>
      </w:tr>
      <w:tr w:rsidR="00285197" w:rsidTr="00B554BA">
        <w:tc>
          <w:tcPr>
            <w:tcW w:w="2376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 w:rsidRPr="008B0A34">
              <w:rPr>
                <w:color w:val="000000"/>
                <w:sz w:val="22"/>
                <w:szCs w:val="22"/>
              </w:rPr>
              <w:t>i_inst_id</w:t>
            </w:r>
          </w:p>
        </w:tc>
        <w:tc>
          <w:tcPr>
            <w:tcW w:w="1276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2552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collection of number(4)</w:t>
            </w:r>
          </w:p>
        </w:tc>
        <w:tc>
          <w:tcPr>
            <w:tcW w:w="2268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list of institution id</w:t>
            </w:r>
          </w:p>
        </w:tc>
      </w:tr>
      <w:tr w:rsidR="00285197" w:rsidTr="00B554BA">
        <w:tc>
          <w:tcPr>
            <w:tcW w:w="2376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 w:rsidRPr="008B0A34">
              <w:rPr>
                <w:color w:val="000000"/>
                <w:sz w:val="22"/>
                <w:szCs w:val="22"/>
              </w:rPr>
              <w:t>i_split_hash</w:t>
            </w:r>
          </w:p>
        </w:tc>
        <w:tc>
          <w:tcPr>
            <w:tcW w:w="1276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2552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collection of number(4)</w:t>
            </w:r>
          </w:p>
        </w:tc>
        <w:tc>
          <w:tcPr>
            <w:tcW w:w="2268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list of split hash</w:t>
            </w:r>
          </w:p>
        </w:tc>
      </w:tr>
      <w:tr w:rsidR="00A21FB7" w:rsidTr="00B554BA">
        <w:tc>
          <w:tcPr>
            <w:tcW w:w="2376" w:type="dxa"/>
            <w:vAlign w:val="bottom"/>
          </w:tcPr>
          <w:p w:rsidR="00A21FB7" w:rsidRPr="008B0A34" w:rsidRDefault="00A21FB7" w:rsidP="005A738F">
            <w:pPr>
              <w:rPr>
                <w:color w:val="000000"/>
                <w:sz w:val="22"/>
                <w:szCs w:val="22"/>
              </w:rPr>
            </w:pPr>
            <w:r w:rsidRPr="00B554BA">
              <w:rPr>
                <w:color w:val="000000"/>
                <w:sz w:val="22"/>
                <w:szCs w:val="22"/>
              </w:rPr>
              <w:t>i_sttl_flag_date</w:t>
            </w:r>
          </w:p>
        </w:tc>
        <w:tc>
          <w:tcPr>
            <w:tcW w:w="1276" w:type="dxa"/>
            <w:vAlign w:val="bottom"/>
          </w:tcPr>
          <w:p w:rsidR="00A21FB7" w:rsidRDefault="00A21FB7" w:rsidP="005A738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2552" w:type="dxa"/>
            <w:vAlign w:val="bottom"/>
          </w:tcPr>
          <w:p w:rsidR="00A21FB7" w:rsidRDefault="00A21FB7" w:rsidP="005A738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268" w:type="dxa"/>
            <w:vAlign w:val="bottom"/>
          </w:tcPr>
          <w:p w:rsidR="00A21FB7" w:rsidRDefault="00A21FB7" w:rsidP="005A738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Settled flag date</w:t>
            </w:r>
          </w:p>
        </w:tc>
      </w:tr>
    </w:tbl>
    <w:p w:rsidR="00285197" w:rsidRDefault="00285197" w:rsidP="00285197">
      <w:pPr>
        <w:pStyle w:val="BPC3Bodyafterheading"/>
      </w:pPr>
    </w:p>
    <w:p w:rsidR="00285197" w:rsidRDefault="00285197" w:rsidP="00285197">
      <w:pPr>
        <w:pStyle w:val="BPC3Bodyafterheading"/>
      </w:pPr>
      <w:r>
        <w:rPr>
          <w:sz w:val="22"/>
          <w:szCs w:val="22"/>
        </w:rPr>
        <w:t>Sets acc_entry.is_settled flag, creates event EVNT0362 for list of entries</w:t>
      </w:r>
    </w:p>
    <w:p w:rsidR="00285197" w:rsidRDefault="00285197" w:rsidP="00285197">
      <w:pPr>
        <w:pStyle w:val="BPC3Heading3"/>
      </w:pPr>
      <w:r>
        <w:t>SET</w:t>
      </w:r>
      <w:r w:rsidRPr="001F1E01">
        <w:t>_</w:t>
      </w:r>
      <w:r>
        <w:t>IS</w:t>
      </w:r>
      <w:r w:rsidRPr="001F1E01">
        <w:t>_</w:t>
      </w:r>
      <w:r>
        <w:t>SETTLED</w:t>
      </w:r>
    </w:p>
    <w:p w:rsidR="00285197" w:rsidRPr="008B0A34" w:rsidRDefault="00285197" w:rsidP="00285197">
      <w:pPr>
        <w:pStyle w:val="BPC3Bodyafterheading"/>
      </w:pPr>
      <w:r w:rsidRPr="008B0A34">
        <w:t>Input and output parameters: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2552"/>
        <w:gridCol w:w="2268"/>
      </w:tblGrid>
      <w:tr w:rsidR="00285197" w:rsidRPr="002A7317" w:rsidTr="00B554BA">
        <w:trPr>
          <w:tblHeader/>
        </w:trPr>
        <w:tc>
          <w:tcPr>
            <w:tcW w:w="2376" w:type="dxa"/>
            <w:shd w:val="clear" w:color="auto" w:fill="C5E2FF"/>
          </w:tcPr>
          <w:p w:rsidR="00285197" w:rsidRDefault="00285197" w:rsidP="00B554BA">
            <w:pPr>
              <w:pStyle w:val="BPC3Tableheadings"/>
            </w:pPr>
            <w:r>
              <w:t>Parameter</w:t>
            </w:r>
          </w:p>
        </w:tc>
        <w:tc>
          <w:tcPr>
            <w:tcW w:w="1276" w:type="dxa"/>
            <w:shd w:val="clear" w:color="auto" w:fill="C5E2FF"/>
          </w:tcPr>
          <w:p w:rsidR="00285197" w:rsidRDefault="00285197" w:rsidP="00B554BA">
            <w:pPr>
              <w:pStyle w:val="BPC3Tableheadings"/>
            </w:pPr>
            <w:r>
              <w:t>Direction</w:t>
            </w:r>
          </w:p>
        </w:tc>
        <w:tc>
          <w:tcPr>
            <w:tcW w:w="2552" w:type="dxa"/>
            <w:shd w:val="clear" w:color="auto" w:fill="C5E2FF"/>
          </w:tcPr>
          <w:p w:rsidR="00285197" w:rsidRDefault="00285197" w:rsidP="00B554BA">
            <w:pPr>
              <w:pStyle w:val="BPC3Tableheadings"/>
            </w:pPr>
            <w:r>
              <w:t>Type</w:t>
            </w:r>
          </w:p>
        </w:tc>
        <w:tc>
          <w:tcPr>
            <w:tcW w:w="2268" w:type="dxa"/>
            <w:shd w:val="clear" w:color="auto" w:fill="C5E2FF"/>
          </w:tcPr>
          <w:p w:rsidR="00285197" w:rsidRDefault="00285197" w:rsidP="00B554BA">
            <w:pPr>
              <w:pStyle w:val="BPC3Tableheadings"/>
            </w:pPr>
            <w:r>
              <w:t>Description</w:t>
            </w:r>
          </w:p>
        </w:tc>
      </w:tr>
      <w:tr w:rsidR="00285197" w:rsidTr="00B554BA">
        <w:tc>
          <w:tcPr>
            <w:tcW w:w="2376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 w:rsidRPr="008B0A34">
              <w:rPr>
                <w:color w:val="000000"/>
                <w:sz w:val="22"/>
                <w:szCs w:val="22"/>
              </w:rPr>
              <w:t>i_</w:t>
            </w:r>
            <w:r>
              <w:rPr>
                <w:color w:val="000000"/>
                <w:sz w:val="22"/>
                <w:szCs w:val="22"/>
              </w:rPr>
              <w:t>operation</w:t>
            </w:r>
            <w:r w:rsidRPr="008B0A34">
              <w:rPr>
                <w:color w:val="000000"/>
                <w:sz w:val="22"/>
                <w:szCs w:val="22"/>
              </w:rPr>
              <w:t>_id</w:t>
            </w:r>
            <w:r>
              <w:rPr>
                <w:color w:val="000000"/>
                <w:sz w:val="22"/>
                <w:szCs w:val="22"/>
              </w:rPr>
              <w:t>_tab</w:t>
            </w:r>
          </w:p>
        </w:tc>
        <w:tc>
          <w:tcPr>
            <w:tcW w:w="1276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2552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collection of number</w:t>
            </w:r>
          </w:p>
        </w:tc>
        <w:tc>
          <w:tcPr>
            <w:tcW w:w="2268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list of operation id</w:t>
            </w:r>
          </w:p>
        </w:tc>
      </w:tr>
      <w:tr w:rsidR="00285197" w:rsidTr="00B554BA">
        <w:tc>
          <w:tcPr>
            <w:tcW w:w="2376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 w:rsidRPr="008B0A34">
              <w:rPr>
                <w:color w:val="000000"/>
                <w:sz w:val="22"/>
                <w:szCs w:val="22"/>
              </w:rPr>
              <w:lastRenderedPageBreak/>
              <w:t>i_is_settled</w:t>
            </w:r>
          </w:p>
        </w:tc>
        <w:tc>
          <w:tcPr>
            <w:tcW w:w="1276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2552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number(1)</w:t>
            </w:r>
          </w:p>
        </w:tc>
        <w:tc>
          <w:tcPr>
            <w:tcW w:w="2268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flag CBS settled entry</w:t>
            </w:r>
          </w:p>
        </w:tc>
      </w:tr>
      <w:tr w:rsidR="00285197" w:rsidTr="00B554BA">
        <w:tc>
          <w:tcPr>
            <w:tcW w:w="2376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 w:rsidRPr="008B0A34">
              <w:rPr>
                <w:color w:val="000000"/>
                <w:sz w:val="22"/>
                <w:szCs w:val="22"/>
              </w:rPr>
              <w:t>i_inst_id</w:t>
            </w:r>
          </w:p>
        </w:tc>
        <w:tc>
          <w:tcPr>
            <w:tcW w:w="1276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2552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collection of number(4)</w:t>
            </w:r>
          </w:p>
        </w:tc>
        <w:tc>
          <w:tcPr>
            <w:tcW w:w="2268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list of institution id</w:t>
            </w:r>
          </w:p>
        </w:tc>
      </w:tr>
      <w:tr w:rsidR="00285197" w:rsidTr="00B554BA">
        <w:tc>
          <w:tcPr>
            <w:tcW w:w="2376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 w:rsidRPr="008B0A34">
              <w:rPr>
                <w:color w:val="000000"/>
                <w:sz w:val="22"/>
                <w:szCs w:val="22"/>
              </w:rPr>
              <w:t>i_split_hash</w:t>
            </w:r>
          </w:p>
        </w:tc>
        <w:tc>
          <w:tcPr>
            <w:tcW w:w="1276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2552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collection of number(4)</w:t>
            </w:r>
          </w:p>
        </w:tc>
        <w:tc>
          <w:tcPr>
            <w:tcW w:w="2268" w:type="dxa"/>
            <w:vAlign w:val="bottom"/>
          </w:tcPr>
          <w:p w:rsidR="00285197" w:rsidRDefault="0028519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list of split hash</w:t>
            </w:r>
          </w:p>
        </w:tc>
      </w:tr>
      <w:tr w:rsidR="00B554BA" w:rsidTr="00B554BA">
        <w:tc>
          <w:tcPr>
            <w:tcW w:w="2376" w:type="dxa"/>
            <w:vAlign w:val="bottom"/>
          </w:tcPr>
          <w:p w:rsidR="00B554BA" w:rsidRPr="008B0A34" w:rsidRDefault="00B554BA" w:rsidP="00B554BA">
            <w:pPr>
              <w:rPr>
                <w:color w:val="000000"/>
                <w:sz w:val="22"/>
                <w:szCs w:val="22"/>
              </w:rPr>
            </w:pPr>
            <w:r w:rsidRPr="00B554BA">
              <w:rPr>
                <w:color w:val="000000"/>
                <w:sz w:val="22"/>
                <w:szCs w:val="22"/>
              </w:rPr>
              <w:t>i_sttl_flag_date</w:t>
            </w:r>
          </w:p>
        </w:tc>
        <w:tc>
          <w:tcPr>
            <w:tcW w:w="1276" w:type="dxa"/>
            <w:vAlign w:val="bottom"/>
          </w:tcPr>
          <w:p w:rsidR="00B554BA" w:rsidRDefault="00B554BA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2552" w:type="dxa"/>
            <w:vAlign w:val="bottom"/>
          </w:tcPr>
          <w:p w:rsidR="00B554BA" w:rsidRDefault="00A21FB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268" w:type="dxa"/>
            <w:vAlign w:val="bottom"/>
          </w:tcPr>
          <w:p w:rsidR="00B554BA" w:rsidRDefault="00A21FB7" w:rsidP="00B554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Settled flag date</w:t>
            </w:r>
          </w:p>
        </w:tc>
      </w:tr>
    </w:tbl>
    <w:p w:rsidR="00285197" w:rsidRDefault="00285197" w:rsidP="00285197">
      <w:pPr>
        <w:pStyle w:val="BPC3Bodyafterheading"/>
      </w:pPr>
    </w:p>
    <w:p w:rsidR="00285197" w:rsidRDefault="00285197" w:rsidP="00285197">
      <w:pPr>
        <w:pStyle w:val="BPC3Bodyafterheading"/>
        <w:rPr>
          <w:sz w:val="22"/>
          <w:szCs w:val="22"/>
        </w:rPr>
      </w:pPr>
      <w:r>
        <w:rPr>
          <w:sz w:val="22"/>
          <w:szCs w:val="22"/>
        </w:rPr>
        <w:t>Sets acc_entry.is_settled flag, creates event EVNT0362 for list of operations</w:t>
      </w:r>
    </w:p>
    <w:p w:rsidR="00285197" w:rsidRDefault="00285197" w:rsidP="00285197">
      <w:pPr>
        <w:pStyle w:val="BPC3Bodyafterheading"/>
      </w:pPr>
    </w:p>
    <w:p w:rsidR="00285197" w:rsidRDefault="00285197" w:rsidP="00285197">
      <w:pPr>
        <w:pStyle w:val="BPC3Heading3"/>
      </w:pPr>
      <w:r w:rsidRPr="003220CA">
        <w:t>GET_</w:t>
      </w:r>
      <w:r>
        <w:t>OPR_ENTRIES</w:t>
      </w:r>
    </w:p>
    <w:p w:rsidR="00285197" w:rsidRDefault="00285197" w:rsidP="00285197">
      <w:pPr>
        <w:pStyle w:val="BPC3Bodyafterheading"/>
      </w:pPr>
      <w:r>
        <w:t>Input parameters:</w:t>
      </w:r>
    </w:p>
    <w:p w:rsidR="00285197" w:rsidRDefault="00285197" w:rsidP="00285197">
      <w:pPr>
        <w:pStyle w:val="BPC3Bodyafterheading"/>
      </w:pPr>
      <w:r>
        <w:t xml:space="preserve">i_oper_id – </w:t>
      </w:r>
      <w:r w:rsidRPr="003C22DC">
        <w:t>Identifier</w:t>
      </w:r>
      <w:r>
        <w:t xml:space="preserve"> of operation (mandatory)</w:t>
      </w:r>
    </w:p>
    <w:p w:rsidR="00285197" w:rsidRDefault="00285197" w:rsidP="00285197">
      <w:pPr>
        <w:pStyle w:val="BPC3Bodyafterheading"/>
      </w:pPr>
      <w:r>
        <w:t xml:space="preserve">i_array_balance_type_id - </w:t>
      </w:r>
      <w:r w:rsidRPr="00E35C6C">
        <w:t>Identifier of account balances array</w:t>
      </w:r>
    </w:p>
    <w:p w:rsidR="00285197" w:rsidRDefault="00285197" w:rsidP="00285197">
      <w:pPr>
        <w:pStyle w:val="BPC3Bodyafterheading"/>
      </w:pPr>
      <w:r>
        <w:t xml:space="preserve">i_array_trans_type_id - </w:t>
      </w:r>
      <w:r w:rsidRPr="00E35C6C">
        <w:t>Identifier of transaction types array</w:t>
      </w:r>
    </w:p>
    <w:p w:rsidR="00285197" w:rsidRDefault="00285197" w:rsidP="00285197">
      <w:pPr>
        <w:pStyle w:val="BPC3Bodyafterheading"/>
      </w:pPr>
      <w:r>
        <w:t xml:space="preserve">i_array_settl_type_id - </w:t>
      </w:r>
      <w:r w:rsidRPr="00E35C6C">
        <w:t>Identifier of settlement types array</w:t>
      </w:r>
    </w:p>
    <w:p w:rsidR="00285197" w:rsidRDefault="00285197" w:rsidP="00285197">
      <w:pPr>
        <w:pStyle w:val="BPC3Bodyafterheading"/>
      </w:pPr>
      <w:r>
        <w:t>i_array_operations_type_id - Identifier of operation types array</w:t>
      </w:r>
    </w:p>
    <w:p w:rsidR="00285197" w:rsidRDefault="00285197" w:rsidP="00285197">
      <w:pPr>
        <w:pStyle w:val="BPC3Bodyafterheading"/>
      </w:pPr>
    </w:p>
    <w:p w:rsidR="00285197" w:rsidRDefault="00285197" w:rsidP="00285197">
      <w:pPr>
        <w:pStyle w:val="BPC3Bodyafterheading"/>
      </w:pPr>
      <w:r>
        <w:t>Output parameters:</w:t>
      </w:r>
    </w:p>
    <w:p w:rsidR="00285197" w:rsidRDefault="00285197" w:rsidP="00285197">
      <w:pPr>
        <w:pStyle w:val="BPC3Bodyafterheading"/>
      </w:pPr>
      <w:r>
        <w:t xml:space="preserve">o_ref_cursor - </w:t>
      </w:r>
      <w:r w:rsidRPr="00394BA1">
        <w:t>Result cursor</w:t>
      </w:r>
    </w:p>
    <w:p w:rsidR="00285197" w:rsidRDefault="00285197" w:rsidP="00285197">
      <w:pPr>
        <w:pStyle w:val="BPC3Bodyafterheading"/>
      </w:pPr>
      <w:r>
        <w:t xml:space="preserve">Resultset of the cursor matches sections “transaction”+”entry” of clearing file structure in </w:t>
      </w:r>
      <w:r w:rsidRPr="008C4C14">
        <w:t>svxp_</w:t>
      </w:r>
      <w:r w:rsidR="008C7AA6">
        <w:t>cbs</w:t>
      </w:r>
      <w:r w:rsidRPr="008C4C14">
        <w:t>_eng.docx</w:t>
      </w:r>
    </w:p>
    <w:p w:rsidR="00285197" w:rsidRDefault="00285197" w:rsidP="00285197">
      <w:pPr>
        <w:pStyle w:val="BPC3Bodyafterheading"/>
      </w:pPr>
      <w:r>
        <w:t>To fetch records of this cursor type acc_api_external_pkg.t_entries_tab should be used.</w:t>
      </w:r>
    </w:p>
    <w:p w:rsidR="00C147A1" w:rsidRDefault="00C147A1" w:rsidP="00C147A1">
      <w:pPr>
        <w:pStyle w:val="BPC3Heading1"/>
      </w:pPr>
      <w:r>
        <w:t>CARD</w:t>
      </w:r>
      <w:bookmarkEnd w:id="47"/>
    </w:p>
    <w:p w:rsidR="00C147A1" w:rsidRDefault="00C147A1" w:rsidP="00C147A1">
      <w:pPr>
        <w:pStyle w:val="BPC3Heading2"/>
      </w:pPr>
      <w:bookmarkStart w:id="49" w:name="_Toc514250048"/>
      <w:r>
        <w:t>OVERVIEW</w:t>
      </w:r>
      <w:bookmarkEnd w:id="49"/>
    </w:p>
    <w:p w:rsidR="00C147A1" w:rsidRPr="00992CBE" w:rsidRDefault="00C147A1" w:rsidP="00C147A1">
      <w:pPr>
        <w:pStyle w:val="BPC3Bodyafterheading"/>
      </w:pPr>
      <w:r>
        <w:t>Following methods provide API for work with card entities and theirs data</w:t>
      </w:r>
      <w:r w:rsidRPr="002128EB">
        <w:rPr>
          <w:rStyle w:val="longtext"/>
          <w:rFonts w:asciiTheme="minorHAnsi" w:hAnsiTheme="minorHAnsi" w:cstheme="minorHAnsi"/>
          <w:lang w:val="en"/>
        </w:rPr>
        <w:t>.</w:t>
      </w:r>
      <w:r>
        <w:rPr>
          <w:rStyle w:val="longtext"/>
          <w:rFonts w:asciiTheme="minorHAnsi" w:hAnsiTheme="minorHAnsi" w:cstheme="minorHAnsi"/>
          <w:lang w:val="en"/>
        </w:rPr>
        <w:t xml:space="preserve"> Procedures, functions, data structures are described below.</w:t>
      </w:r>
    </w:p>
    <w:p w:rsidR="00C147A1" w:rsidRDefault="00C147A1" w:rsidP="00C147A1">
      <w:pPr>
        <w:pStyle w:val="BPC3Heading2"/>
      </w:pPr>
      <w:bookmarkStart w:id="50" w:name="_Toc514250049"/>
      <w:r>
        <w:t>REFERENCES</w:t>
      </w:r>
      <w:bookmarkEnd w:id="50"/>
    </w:p>
    <w:p w:rsidR="00C147A1" w:rsidRDefault="00C147A1" w:rsidP="00C147A1">
      <w:pPr>
        <w:pStyle w:val="BPC3Bodyafterheading"/>
        <w:rPr>
          <w:rFonts w:asciiTheme="minorHAnsi" w:hAnsiTheme="minorHAnsi"/>
        </w:rPr>
      </w:pPr>
      <w:r>
        <w:rPr>
          <w:rFonts w:asciiTheme="minorHAnsi" w:hAnsiTheme="minorHAnsi"/>
        </w:rPr>
        <w:t>Procedures are placed in packages:</w:t>
      </w:r>
    </w:p>
    <w:p w:rsidR="00D57723" w:rsidRDefault="00D57723" w:rsidP="00C147A1">
      <w:pPr>
        <w:pStyle w:val="BPC3Bodyafterheading"/>
        <w:rPr>
          <w:sz w:val="22"/>
          <w:szCs w:val="22"/>
        </w:rPr>
      </w:pPr>
      <w:r w:rsidRPr="0034080E">
        <w:rPr>
          <w:sz w:val="22"/>
          <w:szCs w:val="22"/>
        </w:rPr>
        <w:t>gui_api_external_pkg</w:t>
      </w:r>
    </w:p>
    <w:p w:rsidR="007E47D3" w:rsidRPr="00D64F33" w:rsidRDefault="007E47D3" w:rsidP="00C147A1">
      <w:pPr>
        <w:pStyle w:val="BPC3Bodyafterheading"/>
      </w:pPr>
      <w:r w:rsidRPr="007E47D3">
        <w:rPr>
          <w:sz w:val="22"/>
          <w:szCs w:val="22"/>
        </w:rPr>
        <w:t>iss_api_card_inst_extended_pkg</w:t>
      </w:r>
    </w:p>
    <w:p w:rsidR="00C147A1" w:rsidRDefault="00C147A1" w:rsidP="00C147A1">
      <w:pPr>
        <w:pStyle w:val="BPC3Heading2"/>
      </w:pPr>
      <w:bookmarkStart w:id="51" w:name="_Toc514250050"/>
      <w:r>
        <w:t>LIST OF PROCEDURES</w:t>
      </w:r>
      <w:bookmarkEnd w:id="51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2977"/>
        <w:gridCol w:w="851"/>
        <w:gridCol w:w="3118"/>
      </w:tblGrid>
      <w:tr w:rsidR="00C147A1" w:rsidRPr="002F6979" w:rsidTr="00B476A9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:rsidR="00C147A1" w:rsidRPr="002F6979" w:rsidRDefault="00C147A1" w:rsidP="00400B30">
            <w:pPr>
              <w:pStyle w:val="BPC3Tableheadings"/>
            </w:pPr>
            <w:r>
              <w:t>Package</w:t>
            </w:r>
          </w:p>
        </w:tc>
        <w:tc>
          <w:tcPr>
            <w:tcW w:w="2977" w:type="dxa"/>
            <w:shd w:val="clear" w:color="auto" w:fill="C5E2FF"/>
          </w:tcPr>
          <w:p w:rsidR="00C147A1" w:rsidRPr="002F6979" w:rsidRDefault="00C147A1" w:rsidP="00400B30">
            <w:pPr>
              <w:pStyle w:val="BPC3Tableheadings"/>
            </w:pPr>
            <w:r>
              <w:t>Name</w:t>
            </w:r>
          </w:p>
        </w:tc>
        <w:tc>
          <w:tcPr>
            <w:tcW w:w="851" w:type="dxa"/>
            <w:shd w:val="clear" w:color="auto" w:fill="C5E2FF"/>
          </w:tcPr>
          <w:p w:rsidR="00C147A1" w:rsidRPr="002F6979" w:rsidRDefault="00C147A1" w:rsidP="00400B30">
            <w:pPr>
              <w:pStyle w:val="BPC3Tableheadings"/>
            </w:pPr>
            <w:r>
              <w:t>Type</w:t>
            </w:r>
          </w:p>
        </w:tc>
        <w:tc>
          <w:tcPr>
            <w:tcW w:w="3118" w:type="dxa"/>
            <w:shd w:val="clear" w:color="auto" w:fill="C5E2FF"/>
          </w:tcPr>
          <w:p w:rsidR="00C147A1" w:rsidRPr="002F6979" w:rsidRDefault="00C147A1" w:rsidP="00400B30">
            <w:pPr>
              <w:pStyle w:val="BPC3Tableheadings"/>
            </w:pPr>
            <w:r w:rsidRPr="002F6979">
              <w:t>Description</w:t>
            </w:r>
          </w:p>
        </w:tc>
      </w:tr>
      <w:tr w:rsidR="00B476A9" w:rsidRPr="0034080E" w:rsidTr="00B476A9">
        <w:trPr>
          <w:trHeight w:val="135"/>
        </w:trPr>
        <w:tc>
          <w:tcPr>
            <w:tcW w:w="2268" w:type="dxa"/>
          </w:tcPr>
          <w:p w:rsidR="00B476A9" w:rsidRPr="0034080E" w:rsidRDefault="00B476A9" w:rsidP="00B476A9">
            <w:pPr>
              <w:pStyle w:val="BPC3Tableitems"/>
              <w:rPr>
                <w:sz w:val="22"/>
                <w:szCs w:val="22"/>
              </w:rPr>
            </w:pPr>
            <w:r w:rsidRPr="0034080E">
              <w:rPr>
                <w:sz w:val="22"/>
                <w:szCs w:val="22"/>
              </w:rPr>
              <w:lastRenderedPageBreak/>
              <w:t>gui_api_external_pkg</w:t>
            </w:r>
          </w:p>
        </w:tc>
        <w:tc>
          <w:tcPr>
            <w:tcW w:w="2977" w:type="dxa"/>
          </w:tcPr>
          <w:p w:rsidR="00B476A9" w:rsidRPr="0034080E" w:rsidRDefault="00B476A9" w:rsidP="00B476A9">
            <w:pPr>
              <w:pStyle w:val="BPC3Tableitems"/>
              <w:rPr>
                <w:sz w:val="22"/>
                <w:szCs w:val="22"/>
              </w:rPr>
            </w:pPr>
            <w:r w:rsidRPr="0042791A">
              <w:rPr>
                <w:sz w:val="22"/>
                <w:szCs w:val="22"/>
              </w:rPr>
              <w:t>get_main_cards_info</w:t>
            </w:r>
          </w:p>
        </w:tc>
        <w:tc>
          <w:tcPr>
            <w:tcW w:w="851" w:type="dxa"/>
          </w:tcPr>
          <w:p w:rsidR="00B476A9" w:rsidRDefault="00B476A9" w:rsidP="00B476A9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118" w:type="dxa"/>
          </w:tcPr>
          <w:p w:rsidR="00B476A9" w:rsidRPr="0034080E" w:rsidRDefault="00B476A9" w:rsidP="00B476A9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count of record and ref_cursor</w:t>
            </w:r>
          </w:p>
        </w:tc>
      </w:tr>
      <w:tr w:rsidR="00C147A1" w:rsidRPr="0034080E" w:rsidTr="00B476A9">
        <w:trPr>
          <w:trHeight w:val="135"/>
        </w:trPr>
        <w:tc>
          <w:tcPr>
            <w:tcW w:w="2268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34080E">
              <w:rPr>
                <w:sz w:val="22"/>
                <w:szCs w:val="22"/>
              </w:rPr>
              <w:t>gui_api_external_pkg</w:t>
            </w:r>
          </w:p>
        </w:tc>
        <w:tc>
          <w:tcPr>
            <w:tcW w:w="2977" w:type="dxa"/>
          </w:tcPr>
          <w:p w:rsidR="00C147A1" w:rsidRPr="0034080E" w:rsidRDefault="00B476A9" w:rsidP="00400B30">
            <w:pPr>
              <w:pStyle w:val="BPC3Tableitems"/>
              <w:rPr>
                <w:sz w:val="22"/>
                <w:szCs w:val="22"/>
              </w:rPr>
            </w:pPr>
            <w:r w:rsidRPr="00B476A9">
              <w:rPr>
                <w:sz w:val="22"/>
                <w:szCs w:val="22"/>
              </w:rPr>
              <w:t>get_customer_marketing_info</w:t>
            </w:r>
          </w:p>
        </w:tc>
        <w:tc>
          <w:tcPr>
            <w:tcW w:w="85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118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count of record and ref_cursor</w:t>
            </w:r>
          </w:p>
        </w:tc>
      </w:tr>
      <w:tr w:rsidR="007E47D3" w:rsidRPr="0034080E" w:rsidTr="00B476A9">
        <w:trPr>
          <w:trHeight w:val="135"/>
        </w:trPr>
        <w:tc>
          <w:tcPr>
            <w:tcW w:w="2268" w:type="dxa"/>
          </w:tcPr>
          <w:p w:rsidR="007E47D3" w:rsidRPr="0034080E" w:rsidRDefault="007E47D3" w:rsidP="00400B30">
            <w:pPr>
              <w:pStyle w:val="BPC3Tableitems"/>
              <w:rPr>
                <w:sz w:val="22"/>
                <w:szCs w:val="22"/>
              </w:rPr>
            </w:pPr>
            <w:r w:rsidRPr="007E47D3">
              <w:rPr>
                <w:sz w:val="22"/>
                <w:szCs w:val="22"/>
              </w:rPr>
              <w:t>iss_api_card_inst_extended_pkg</w:t>
            </w:r>
          </w:p>
        </w:tc>
        <w:tc>
          <w:tcPr>
            <w:tcW w:w="2977" w:type="dxa"/>
          </w:tcPr>
          <w:p w:rsidR="007E47D3" w:rsidRPr="00B476A9" w:rsidRDefault="007E47D3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change_delivery_status_date</w:t>
            </w:r>
          </w:p>
        </w:tc>
        <w:tc>
          <w:tcPr>
            <w:tcW w:w="851" w:type="dxa"/>
          </w:tcPr>
          <w:p w:rsidR="007E47D3" w:rsidRDefault="007E47D3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118" w:type="dxa"/>
          </w:tcPr>
          <w:p w:rsidR="007E47D3" w:rsidRDefault="007E47D3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Procedure updates date of delivery status changing</w:t>
            </w:r>
          </w:p>
        </w:tc>
      </w:tr>
      <w:tr w:rsidR="00235CC0" w:rsidRPr="0034080E" w:rsidTr="00B476A9">
        <w:trPr>
          <w:trHeight w:val="135"/>
        </w:trPr>
        <w:tc>
          <w:tcPr>
            <w:tcW w:w="2268" w:type="dxa"/>
          </w:tcPr>
          <w:p w:rsidR="00235CC0" w:rsidRPr="0034080E" w:rsidRDefault="00235CC0" w:rsidP="00754F6C">
            <w:pPr>
              <w:pStyle w:val="BPC3Tableitems"/>
              <w:rPr>
                <w:sz w:val="22"/>
                <w:szCs w:val="22"/>
              </w:rPr>
            </w:pPr>
            <w:r w:rsidRPr="0034080E">
              <w:rPr>
                <w:sz w:val="22"/>
                <w:szCs w:val="22"/>
              </w:rPr>
              <w:t>gui_api_external_pkg</w:t>
            </w:r>
          </w:p>
        </w:tc>
        <w:tc>
          <w:tcPr>
            <w:tcW w:w="2977" w:type="dxa"/>
          </w:tcPr>
          <w:p w:rsidR="00235CC0" w:rsidRPr="0034080E" w:rsidRDefault="00235CC0" w:rsidP="00754F6C">
            <w:pPr>
              <w:pStyle w:val="BPC3Tableitems"/>
              <w:rPr>
                <w:sz w:val="22"/>
                <w:szCs w:val="22"/>
              </w:rPr>
            </w:pPr>
            <w:r w:rsidRPr="006F6505">
              <w:rPr>
                <w:sz w:val="22"/>
                <w:szCs w:val="22"/>
              </w:rPr>
              <w:t>get_card_type_feature</w:t>
            </w:r>
          </w:p>
        </w:tc>
        <w:tc>
          <w:tcPr>
            <w:tcW w:w="851" w:type="dxa"/>
          </w:tcPr>
          <w:p w:rsidR="00235CC0" w:rsidRDefault="00235CC0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118" w:type="dxa"/>
          </w:tcPr>
          <w:p w:rsidR="00235CC0" w:rsidRPr="0034080E" w:rsidRDefault="00235CC0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count of record and ref_cursor</w:t>
            </w:r>
          </w:p>
        </w:tc>
      </w:tr>
      <w:tr w:rsidR="009D7131" w:rsidRPr="0034080E" w:rsidTr="00B476A9">
        <w:trPr>
          <w:trHeight w:val="135"/>
        </w:trPr>
        <w:tc>
          <w:tcPr>
            <w:tcW w:w="2268" w:type="dxa"/>
          </w:tcPr>
          <w:p w:rsidR="009D7131" w:rsidRPr="0034080E" w:rsidRDefault="00435622" w:rsidP="00754F6C">
            <w:pPr>
              <w:pStyle w:val="BPC3Tableitems"/>
              <w:rPr>
                <w:sz w:val="22"/>
                <w:szCs w:val="22"/>
              </w:rPr>
            </w:pPr>
            <w:r w:rsidRPr="00435622">
              <w:rPr>
                <w:sz w:val="22"/>
                <w:szCs w:val="22"/>
              </w:rPr>
              <w:t>iss_api_external_pkg</w:t>
            </w:r>
          </w:p>
        </w:tc>
        <w:tc>
          <w:tcPr>
            <w:tcW w:w="2977" w:type="dxa"/>
          </w:tcPr>
          <w:p w:rsidR="009D7131" w:rsidRPr="006F6505" w:rsidRDefault="00435622" w:rsidP="00435622">
            <w:pPr>
              <w:pStyle w:val="BPC3Tableitems"/>
              <w:rPr>
                <w:sz w:val="22"/>
                <w:szCs w:val="22"/>
              </w:rPr>
            </w:pPr>
            <w:r w:rsidRPr="00435622">
              <w:rPr>
                <w:sz w:val="22"/>
                <w:szCs w:val="22"/>
              </w:rPr>
              <w:t>create_cardholder</w:t>
            </w:r>
          </w:p>
        </w:tc>
        <w:tc>
          <w:tcPr>
            <w:tcW w:w="851" w:type="dxa"/>
          </w:tcPr>
          <w:p w:rsidR="009D7131" w:rsidRDefault="00435622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118" w:type="dxa"/>
          </w:tcPr>
          <w:p w:rsidR="009D7131" w:rsidRDefault="00435622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cardholder</w:t>
            </w:r>
          </w:p>
        </w:tc>
      </w:tr>
      <w:tr w:rsidR="009D7131" w:rsidRPr="0034080E" w:rsidTr="00B476A9">
        <w:trPr>
          <w:trHeight w:val="135"/>
        </w:trPr>
        <w:tc>
          <w:tcPr>
            <w:tcW w:w="2268" w:type="dxa"/>
          </w:tcPr>
          <w:p w:rsidR="009D7131" w:rsidRPr="0034080E" w:rsidRDefault="00435622" w:rsidP="00754F6C">
            <w:pPr>
              <w:pStyle w:val="BPC3Tableitems"/>
              <w:rPr>
                <w:sz w:val="22"/>
                <w:szCs w:val="22"/>
              </w:rPr>
            </w:pPr>
            <w:r w:rsidRPr="00435622">
              <w:rPr>
                <w:sz w:val="22"/>
                <w:szCs w:val="22"/>
              </w:rPr>
              <w:t>iss_api_external_pkg</w:t>
            </w:r>
          </w:p>
        </w:tc>
        <w:tc>
          <w:tcPr>
            <w:tcW w:w="2977" w:type="dxa"/>
          </w:tcPr>
          <w:p w:rsidR="009D7131" w:rsidRPr="006F6505" w:rsidRDefault="00435622" w:rsidP="00754F6C">
            <w:pPr>
              <w:pStyle w:val="BPC3Tableitems"/>
              <w:rPr>
                <w:sz w:val="22"/>
                <w:szCs w:val="22"/>
              </w:rPr>
            </w:pPr>
            <w:r w:rsidRPr="00435622">
              <w:rPr>
                <w:sz w:val="22"/>
                <w:szCs w:val="22"/>
              </w:rPr>
              <w:t>issue_card</w:t>
            </w:r>
          </w:p>
        </w:tc>
        <w:tc>
          <w:tcPr>
            <w:tcW w:w="851" w:type="dxa"/>
          </w:tcPr>
          <w:p w:rsidR="009D7131" w:rsidRDefault="00435622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118" w:type="dxa"/>
          </w:tcPr>
          <w:p w:rsidR="009D7131" w:rsidRDefault="00435622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new card</w:t>
            </w:r>
          </w:p>
        </w:tc>
      </w:tr>
      <w:tr w:rsidR="009D7131" w:rsidRPr="0034080E" w:rsidTr="00B476A9">
        <w:trPr>
          <w:trHeight w:val="135"/>
        </w:trPr>
        <w:tc>
          <w:tcPr>
            <w:tcW w:w="2268" w:type="dxa"/>
          </w:tcPr>
          <w:p w:rsidR="009D7131" w:rsidRPr="0034080E" w:rsidRDefault="00435622" w:rsidP="00754F6C">
            <w:pPr>
              <w:pStyle w:val="BPC3Tableitems"/>
              <w:rPr>
                <w:sz w:val="22"/>
                <w:szCs w:val="22"/>
              </w:rPr>
            </w:pPr>
            <w:r w:rsidRPr="00435622">
              <w:rPr>
                <w:sz w:val="22"/>
                <w:szCs w:val="22"/>
              </w:rPr>
              <w:t>iss_api_external_pkg</w:t>
            </w:r>
          </w:p>
        </w:tc>
        <w:tc>
          <w:tcPr>
            <w:tcW w:w="2977" w:type="dxa"/>
          </w:tcPr>
          <w:p w:rsidR="009D7131" w:rsidRPr="006F6505" w:rsidRDefault="00435622" w:rsidP="00754F6C">
            <w:pPr>
              <w:pStyle w:val="BPC3Tableitems"/>
              <w:rPr>
                <w:sz w:val="22"/>
                <w:szCs w:val="22"/>
              </w:rPr>
            </w:pPr>
            <w:r w:rsidRPr="00435622">
              <w:rPr>
                <w:sz w:val="22"/>
                <w:szCs w:val="22"/>
              </w:rPr>
              <w:t>reissue_card</w:t>
            </w:r>
          </w:p>
        </w:tc>
        <w:tc>
          <w:tcPr>
            <w:tcW w:w="851" w:type="dxa"/>
          </w:tcPr>
          <w:p w:rsidR="009D7131" w:rsidRDefault="00435622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118" w:type="dxa"/>
          </w:tcPr>
          <w:p w:rsidR="009D7131" w:rsidRDefault="00435622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Reissue of card</w:t>
            </w:r>
          </w:p>
        </w:tc>
      </w:tr>
    </w:tbl>
    <w:p w:rsidR="00C147A1" w:rsidRDefault="00C147A1" w:rsidP="00C147A1">
      <w:pPr>
        <w:pStyle w:val="BPC3Heading3"/>
      </w:pPr>
      <w:bookmarkStart w:id="52" w:name="_Toc514250051"/>
      <w:r w:rsidRPr="0042791A">
        <w:t>GET_MAIN_CARDS_INFO</w:t>
      </w:r>
      <w:bookmarkEnd w:id="52"/>
    </w:p>
    <w:p w:rsidR="00C147A1" w:rsidRDefault="00C147A1" w:rsidP="00C147A1">
      <w:pPr>
        <w:pStyle w:val="BPC3Bodyafterheading"/>
      </w:pPr>
      <w:r>
        <w:t>Input parameters:</w:t>
      </w:r>
    </w:p>
    <w:p w:rsidR="00C147A1" w:rsidRDefault="00C147A1" w:rsidP="00C147A1">
      <w:pPr>
        <w:pStyle w:val="BPC3Bodyafterheading"/>
      </w:pPr>
      <w:r>
        <w:t xml:space="preserve">i_customer_id – </w:t>
      </w:r>
      <w:r w:rsidRPr="003C22DC">
        <w:t>Identifier</w:t>
      </w:r>
      <w:r>
        <w:t xml:space="preserve"> of the customer (mandatory);</w:t>
      </w:r>
    </w:p>
    <w:p w:rsidR="005F06DB" w:rsidRDefault="005F06DB" w:rsidP="00C147A1">
      <w:pPr>
        <w:pStyle w:val="BPC3Bodyafterheading"/>
      </w:pPr>
      <w:r w:rsidRPr="00642750">
        <w:t>i_agent_id</w:t>
      </w:r>
      <w:r>
        <w:t xml:space="preserve"> – Agent identifier (not mandatory);</w:t>
      </w:r>
    </w:p>
    <w:p w:rsidR="00C147A1" w:rsidRDefault="00C147A1" w:rsidP="00C147A1">
      <w:pPr>
        <w:pStyle w:val="BPC3Bodyafterheading"/>
      </w:pPr>
      <w:r>
        <w:t>i_mask_error – Include or exclude raise (not mandatory);</w:t>
      </w:r>
    </w:p>
    <w:p w:rsidR="00C147A1" w:rsidRDefault="00C147A1" w:rsidP="00C147A1">
      <w:pPr>
        <w:pStyle w:val="BPC3Bodyafterheading"/>
      </w:pPr>
      <w:r>
        <w:t>Output parameters:</w:t>
      </w:r>
    </w:p>
    <w:p w:rsidR="00C147A1" w:rsidRDefault="00C147A1" w:rsidP="00C147A1">
      <w:pPr>
        <w:pStyle w:val="BPC3Bodyafterheading"/>
      </w:pPr>
      <w:r>
        <w:t xml:space="preserve">o_row_count - </w:t>
      </w:r>
      <w:r w:rsidRPr="00EF1DD3">
        <w:t>Number of rows returned</w:t>
      </w:r>
      <w:r>
        <w:t>;</w:t>
      </w:r>
    </w:p>
    <w:p w:rsidR="00C147A1" w:rsidRDefault="00C147A1" w:rsidP="00C147A1">
      <w:pPr>
        <w:pStyle w:val="BPC3Bodyafterheading"/>
      </w:pPr>
      <w:r>
        <w:t xml:space="preserve">o_ref_cursor - </w:t>
      </w:r>
      <w:r w:rsidRPr="00394BA1">
        <w:t>Result cursor</w:t>
      </w:r>
      <w:r>
        <w:t>;</w:t>
      </w:r>
    </w:p>
    <w:tbl>
      <w:tblPr>
        <w:tblW w:w="6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694"/>
        <w:gridCol w:w="1701"/>
        <w:gridCol w:w="2551"/>
      </w:tblGrid>
      <w:tr w:rsidR="00C147A1" w:rsidRPr="002F6979" w:rsidTr="00400B30">
        <w:trPr>
          <w:trHeight w:val="135"/>
          <w:tblHeader/>
        </w:trPr>
        <w:tc>
          <w:tcPr>
            <w:tcW w:w="2694" w:type="dxa"/>
            <w:shd w:val="clear" w:color="auto" w:fill="C5E2FF"/>
          </w:tcPr>
          <w:p w:rsidR="00C147A1" w:rsidRPr="002F6979" w:rsidRDefault="00C147A1" w:rsidP="00400B30">
            <w:pPr>
              <w:pStyle w:val="BPC3Tableheadings"/>
            </w:pPr>
            <w:r>
              <w:t>Field</w:t>
            </w:r>
          </w:p>
        </w:tc>
        <w:tc>
          <w:tcPr>
            <w:tcW w:w="1701" w:type="dxa"/>
            <w:shd w:val="clear" w:color="auto" w:fill="C5E2FF"/>
          </w:tcPr>
          <w:p w:rsidR="00C147A1" w:rsidRPr="002F6979" w:rsidRDefault="00C147A1" w:rsidP="00400B30">
            <w:pPr>
              <w:pStyle w:val="BPC3Tableheadings"/>
            </w:pPr>
            <w:r>
              <w:t>Type</w:t>
            </w:r>
          </w:p>
        </w:tc>
        <w:tc>
          <w:tcPr>
            <w:tcW w:w="2551" w:type="dxa"/>
            <w:shd w:val="clear" w:color="auto" w:fill="C5E2FF"/>
          </w:tcPr>
          <w:p w:rsidR="00C147A1" w:rsidRPr="002F6979" w:rsidRDefault="00C147A1" w:rsidP="00400B30">
            <w:pPr>
              <w:pStyle w:val="BPC3Tableheadings"/>
            </w:pPr>
            <w:r w:rsidRPr="002F6979">
              <w:t>Description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3C22DC">
              <w:rPr>
                <w:sz w:val="22"/>
                <w:szCs w:val="22"/>
              </w:rPr>
              <w:t>SEQ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the line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42791A">
              <w:rPr>
                <w:sz w:val="22"/>
                <w:szCs w:val="22"/>
              </w:rPr>
              <w:t>CARD_ACCOUNT_TYPE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the card account (article of the dictionary ACTP)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5209BA">
              <w:rPr>
                <w:sz w:val="22"/>
                <w:szCs w:val="22"/>
              </w:rPr>
              <w:t>CARD_NETWORK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Network of the card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8679CF">
              <w:rPr>
                <w:sz w:val="22"/>
                <w:szCs w:val="22"/>
              </w:rPr>
              <w:t>CARD_TYPE_NAME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card type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8679CF">
              <w:rPr>
                <w:sz w:val="22"/>
                <w:szCs w:val="22"/>
              </w:rPr>
              <w:t>CARD_MASK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VARCHAR2(24)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Mask of the card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1B7D82">
              <w:rPr>
                <w:sz w:val="22"/>
                <w:szCs w:val="22"/>
              </w:rPr>
              <w:t>CARD_NUMBER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VARCHAR2(24)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the card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A001BE">
              <w:rPr>
                <w:sz w:val="22"/>
                <w:szCs w:val="22"/>
              </w:rPr>
              <w:t>ACCOUNT_NUMBER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VARCHAR2(32)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Number of the card </w:t>
            </w:r>
            <w:r>
              <w:rPr>
                <w:sz w:val="22"/>
                <w:szCs w:val="22"/>
              </w:rPr>
              <w:lastRenderedPageBreak/>
              <w:t>account</w:t>
            </w:r>
          </w:p>
        </w:tc>
      </w:tr>
      <w:tr w:rsidR="007B71A0" w:rsidRPr="00CB2123" w:rsidTr="00400B30">
        <w:trPr>
          <w:trHeight w:val="135"/>
        </w:trPr>
        <w:tc>
          <w:tcPr>
            <w:tcW w:w="2694" w:type="dxa"/>
          </w:tcPr>
          <w:p w:rsidR="007B71A0" w:rsidRPr="0034080E" w:rsidRDefault="007B71A0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PRODUCT_ID</w:t>
            </w:r>
          </w:p>
        </w:tc>
        <w:tc>
          <w:tcPr>
            <w:tcW w:w="1701" w:type="dxa"/>
          </w:tcPr>
          <w:p w:rsidR="007B71A0" w:rsidRDefault="007B71A0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NUMBER(8)</w:t>
            </w:r>
          </w:p>
        </w:tc>
        <w:tc>
          <w:tcPr>
            <w:tcW w:w="2551" w:type="dxa"/>
          </w:tcPr>
          <w:p w:rsidR="007B71A0" w:rsidRPr="005A4B2C" w:rsidRDefault="007B71A0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E2B9C">
              <w:rPr>
                <w:sz w:val="22"/>
                <w:szCs w:val="22"/>
              </w:rPr>
              <w:t>dentificator</w:t>
            </w:r>
            <w:r>
              <w:rPr>
                <w:sz w:val="22"/>
                <w:szCs w:val="22"/>
              </w:rPr>
              <w:t xml:space="preserve"> of the product</w:t>
            </w:r>
          </w:p>
        </w:tc>
      </w:tr>
      <w:tr w:rsidR="007B71A0" w:rsidRPr="00CB2123" w:rsidTr="00400B30">
        <w:trPr>
          <w:trHeight w:val="135"/>
        </w:trPr>
        <w:tc>
          <w:tcPr>
            <w:tcW w:w="2694" w:type="dxa"/>
          </w:tcPr>
          <w:p w:rsidR="007B71A0" w:rsidRPr="0034080E" w:rsidRDefault="007B71A0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CONTRACT_TYPE</w:t>
            </w:r>
          </w:p>
        </w:tc>
        <w:tc>
          <w:tcPr>
            <w:tcW w:w="1701" w:type="dxa"/>
          </w:tcPr>
          <w:p w:rsidR="007B71A0" w:rsidRDefault="007B71A0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2551" w:type="dxa"/>
          </w:tcPr>
          <w:p w:rsidR="007B71A0" w:rsidRPr="005A4B2C" w:rsidRDefault="007B71A0" w:rsidP="00754F6C">
            <w:pPr>
              <w:pStyle w:val="BPC3Tableitems"/>
              <w:rPr>
                <w:sz w:val="22"/>
                <w:szCs w:val="22"/>
              </w:rPr>
            </w:pPr>
            <w:r w:rsidRPr="004E2B9C">
              <w:rPr>
                <w:sz w:val="22"/>
                <w:szCs w:val="22"/>
              </w:rPr>
              <w:t>Contract type. Describe business area where product could be used.</w:t>
            </w:r>
          </w:p>
        </w:tc>
      </w:tr>
      <w:tr w:rsidR="007B71A0" w:rsidRPr="00CB2123" w:rsidTr="00400B30">
        <w:trPr>
          <w:trHeight w:val="135"/>
        </w:trPr>
        <w:tc>
          <w:tcPr>
            <w:tcW w:w="2694" w:type="dxa"/>
          </w:tcPr>
          <w:p w:rsidR="007B71A0" w:rsidRPr="0034080E" w:rsidRDefault="007B71A0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CONTRACT_TYPE_NAME</w:t>
            </w:r>
          </w:p>
        </w:tc>
        <w:tc>
          <w:tcPr>
            <w:tcW w:w="1701" w:type="dxa"/>
          </w:tcPr>
          <w:p w:rsidR="007B71A0" w:rsidRDefault="007B71A0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551" w:type="dxa"/>
          </w:tcPr>
          <w:p w:rsidR="007B71A0" w:rsidRPr="005A4B2C" w:rsidRDefault="007B71A0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field Contract Type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A001BE">
              <w:rPr>
                <w:sz w:val="22"/>
                <w:szCs w:val="22"/>
              </w:rPr>
              <w:t>PRODUCT_TYPE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the card product type (article of the dictionary PRDT)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85072C">
              <w:rPr>
                <w:sz w:val="22"/>
                <w:szCs w:val="22"/>
              </w:rPr>
              <w:t>PRODUCT_TYPE_NAME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article of the PRDT dictionary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85072C">
              <w:rPr>
                <w:sz w:val="22"/>
                <w:szCs w:val="22"/>
              </w:rPr>
              <w:t>PRODUCT_NUMBER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85072C">
              <w:rPr>
                <w:sz w:val="22"/>
                <w:szCs w:val="22"/>
              </w:rPr>
              <w:t>External product number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21694E">
              <w:rPr>
                <w:sz w:val="22"/>
                <w:szCs w:val="22"/>
              </w:rPr>
              <w:t>PRODUCT_LABEL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label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21694E">
              <w:rPr>
                <w:sz w:val="22"/>
                <w:szCs w:val="22"/>
              </w:rPr>
              <w:t>CARD_STATE_NAME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article CSTE dictionary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21694E">
              <w:rPr>
                <w:sz w:val="22"/>
                <w:szCs w:val="22"/>
              </w:rPr>
              <w:t>CARD_CATEGORY_NAME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article CRCG dictionary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4E586C" w:rsidP="00400B30">
            <w:pPr>
              <w:pStyle w:val="BPC3Tableitems"/>
              <w:rPr>
                <w:sz w:val="22"/>
                <w:szCs w:val="22"/>
              </w:rPr>
            </w:pPr>
            <w:r w:rsidRPr="004E586C">
              <w:rPr>
                <w:sz w:val="22"/>
                <w:szCs w:val="22"/>
              </w:rPr>
              <w:t>CARDHOLDER_NAME_INSTANCE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551" w:type="dxa"/>
          </w:tcPr>
          <w:p w:rsidR="00C147A1" w:rsidRPr="005A4B2C" w:rsidRDefault="004E586C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C147A1">
              <w:rPr>
                <w:sz w:val="22"/>
                <w:szCs w:val="22"/>
              </w:rPr>
              <w:t>he cardholder</w:t>
            </w:r>
            <w:r>
              <w:rPr>
                <w:sz w:val="22"/>
                <w:szCs w:val="22"/>
              </w:rPr>
              <w:t xml:space="preserve"> name of card instance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21694E">
              <w:rPr>
                <w:sz w:val="22"/>
                <w:szCs w:val="22"/>
              </w:rPr>
              <w:t>ISS_DATE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the issue card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21694E">
              <w:rPr>
                <w:sz w:val="22"/>
                <w:szCs w:val="22"/>
              </w:rPr>
              <w:t>REISSUE_REASON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article EVNT dictionary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21694E">
              <w:rPr>
                <w:sz w:val="22"/>
                <w:szCs w:val="22"/>
              </w:rPr>
              <w:t>EXPIR_DATE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 expiration date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CA1A48">
              <w:rPr>
                <w:sz w:val="22"/>
                <w:szCs w:val="22"/>
              </w:rPr>
              <w:t>CARD_STATUS_CODE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 status (article of the dictionary CSTS)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CA1A48">
              <w:rPr>
                <w:sz w:val="22"/>
                <w:szCs w:val="22"/>
              </w:rPr>
              <w:t>CARD_STATUS_DESCR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article CSTS dictionary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5A13BD">
              <w:rPr>
                <w:sz w:val="22"/>
                <w:szCs w:val="22"/>
              </w:rPr>
              <w:t>EXTEND_IDENTIFIED_TYPE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of article of the </w:t>
            </w:r>
            <w:r w:rsidRPr="00F017DA">
              <w:rPr>
                <w:sz w:val="22"/>
                <w:szCs w:val="22"/>
              </w:rPr>
              <w:t>IDTP</w:t>
            </w:r>
            <w:r>
              <w:rPr>
                <w:sz w:val="22"/>
                <w:szCs w:val="22"/>
              </w:rPr>
              <w:t xml:space="preserve"> dictionary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723D54">
              <w:rPr>
                <w:sz w:val="22"/>
                <w:szCs w:val="22"/>
              </w:rPr>
              <w:t>EXTEND_IDENTIFIED_NUM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VARCHAR2(400)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F017DA">
              <w:rPr>
                <w:sz w:val="22"/>
                <w:szCs w:val="22"/>
              </w:rPr>
              <w:t>SERIES</w:t>
            </w:r>
            <w:r>
              <w:rPr>
                <w:sz w:val="22"/>
                <w:szCs w:val="22"/>
              </w:rPr>
              <w:t xml:space="preserve"> and</w:t>
            </w:r>
            <w:r w:rsidRPr="00F017DA">
              <w:rPr>
                <w:sz w:val="22"/>
                <w:szCs w:val="22"/>
              </w:rPr>
              <w:t xml:space="preserve"> NUMBER</w:t>
            </w:r>
            <w:r>
              <w:rPr>
                <w:sz w:val="22"/>
                <w:szCs w:val="22"/>
              </w:rPr>
              <w:t xml:space="preserve"> of </w:t>
            </w:r>
            <w:r>
              <w:rPr>
                <w:sz w:val="22"/>
                <w:szCs w:val="22"/>
              </w:rPr>
              <w:lastRenderedPageBreak/>
              <w:t>the document</w:t>
            </w:r>
          </w:p>
        </w:tc>
      </w:tr>
      <w:tr w:rsidR="00C147A1" w:rsidRPr="00CB2123" w:rsidTr="00400B30">
        <w:trPr>
          <w:trHeight w:val="135"/>
        </w:trPr>
        <w:tc>
          <w:tcPr>
            <w:tcW w:w="2694" w:type="dxa"/>
          </w:tcPr>
          <w:p w:rsidR="00C147A1" w:rsidRPr="0034080E" w:rsidRDefault="00C147A1" w:rsidP="00400B30">
            <w:pPr>
              <w:pStyle w:val="BPC3Tableitems"/>
              <w:rPr>
                <w:sz w:val="22"/>
                <w:szCs w:val="22"/>
              </w:rPr>
            </w:pPr>
            <w:r w:rsidRPr="00E90544">
              <w:rPr>
                <w:sz w:val="22"/>
                <w:szCs w:val="22"/>
              </w:rPr>
              <w:lastRenderedPageBreak/>
              <w:t>BLANK_TYPE</w:t>
            </w:r>
          </w:p>
        </w:tc>
        <w:tc>
          <w:tcPr>
            <w:tcW w:w="1701" w:type="dxa"/>
          </w:tcPr>
          <w:p w:rsidR="00C147A1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551" w:type="dxa"/>
          </w:tcPr>
          <w:p w:rsidR="00C147A1" w:rsidRPr="005A4B2C" w:rsidRDefault="00C147A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blank type</w:t>
            </w:r>
          </w:p>
        </w:tc>
      </w:tr>
      <w:tr w:rsidR="004E586C" w:rsidRPr="00CB2123" w:rsidTr="00400B30">
        <w:trPr>
          <w:trHeight w:val="135"/>
        </w:trPr>
        <w:tc>
          <w:tcPr>
            <w:tcW w:w="2694" w:type="dxa"/>
          </w:tcPr>
          <w:p w:rsidR="004E586C" w:rsidRPr="0034080E" w:rsidRDefault="004E586C" w:rsidP="004E586C">
            <w:pPr>
              <w:pStyle w:val="BPC3Tableitems"/>
              <w:rPr>
                <w:sz w:val="22"/>
                <w:szCs w:val="22"/>
              </w:rPr>
            </w:pPr>
            <w:r w:rsidRPr="0021694E">
              <w:rPr>
                <w:sz w:val="22"/>
                <w:szCs w:val="22"/>
              </w:rPr>
              <w:t>CARDHOLDER_NAME</w:t>
            </w:r>
          </w:p>
        </w:tc>
        <w:tc>
          <w:tcPr>
            <w:tcW w:w="1701" w:type="dxa"/>
          </w:tcPr>
          <w:p w:rsidR="004E586C" w:rsidRDefault="004E586C" w:rsidP="004E58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551" w:type="dxa"/>
          </w:tcPr>
          <w:p w:rsidR="004E586C" w:rsidRPr="005A4B2C" w:rsidRDefault="004E586C" w:rsidP="004E58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cardholder</w:t>
            </w:r>
          </w:p>
        </w:tc>
      </w:tr>
      <w:tr w:rsidR="004E586C" w:rsidRPr="00CB2123" w:rsidTr="00400B30">
        <w:trPr>
          <w:trHeight w:val="135"/>
        </w:trPr>
        <w:tc>
          <w:tcPr>
            <w:tcW w:w="2694" w:type="dxa"/>
          </w:tcPr>
          <w:p w:rsidR="004E586C" w:rsidRPr="00E90544" w:rsidRDefault="004E586C" w:rsidP="004E58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BIRTHDAY</w:t>
            </w:r>
          </w:p>
        </w:tc>
        <w:tc>
          <w:tcPr>
            <w:tcW w:w="1701" w:type="dxa"/>
          </w:tcPr>
          <w:p w:rsidR="004E586C" w:rsidRDefault="004E586C" w:rsidP="004E58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2551" w:type="dxa"/>
          </w:tcPr>
          <w:p w:rsidR="004E586C" w:rsidRDefault="004E586C" w:rsidP="004E58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Customer’s birthday</w:t>
            </w:r>
          </w:p>
        </w:tc>
      </w:tr>
      <w:tr w:rsidR="004E586C" w:rsidRPr="00CB2123" w:rsidTr="00400B30">
        <w:trPr>
          <w:trHeight w:val="135"/>
        </w:trPr>
        <w:tc>
          <w:tcPr>
            <w:tcW w:w="2694" w:type="dxa"/>
          </w:tcPr>
          <w:p w:rsidR="004E586C" w:rsidRPr="00E90544" w:rsidRDefault="004E586C" w:rsidP="004E58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ID_TYPE</w:t>
            </w:r>
          </w:p>
        </w:tc>
        <w:tc>
          <w:tcPr>
            <w:tcW w:w="1701" w:type="dxa"/>
          </w:tcPr>
          <w:p w:rsidR="004E586C" w:rsidRDefault="004E586C" w:rsidP="004E58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551" w:type="dxa"/>
          </w:tcPr>
          <w:p w:rsidR="004E586C" w:rsidRDefault="004E586C" w:rsidP="004E58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Customer’s ID type</w:t>
            </w:r>
          </w:p>
        </w:tc>
      </w:tr>
      <w:tr w:rsidR="004E586C" w:rsidRPr="00CB2123" w:rsidTr="00400B30">
        <w:trPr>
          <w:trHeight w:val="135"/>
        </w:trPr>
        <w:tc>
          <w:tcPr>
            <w:tcW w:w="2694" w:type="dxa"/>
          </w:tcPr>
          <w:p w:rsidR="004E586C" w:rsidRPr="00E90544" w:rsidRDefault="004E586C" w:rsidP="004E58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ID_NUMBER</w:t>
            </w:r>
          </w:p>
        </w:tc>
        <w:tc>
          <w:tcPr>
            <w:tcW w:w="1701" w:type="dxa"/>
          </w:tcPr>
          <w:p w:rsidR="004E586C" w:rsidRDefault="004E586C" w:rsidP="004E58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551" w:type="dxa"/>
          </w:tcPr>
          <w:p w:rsidR="004E586C" w:rsidRDefault="004E586C" w:rsidP="004E58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Customer’s ID number</w:t>
            </w:r>
          </w:p>
        </w:tc>
      </w:tr>
      <w:tr w:rsidR="004E586C" w:rsidRPr="00CB2123" w:rsidTr="00400B30">
        <w:trPr>
          <w:trHeight w:val="135"/>
        </w:trPr>
        <w:tc>
          <w:tcPr>
            <w:tcW w:w="2694" w:type="dxa"/>
          </w:tcPr>
          <w:p w:rsidR="004E586C" w:rsidRPr="00E90544" w:rsidRDefault="004E586C" w:rsidP="004E58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DELIVERY_CHANNEL</w:t>
            </w:r>
          </w:p>
        </w:tc>
        <w:tc>
          <w:tcPr>
            <w:tcW w:w="1701" w:type="dxa"/>
          </w:tcPr>
          <w:p w:rsidR="004E586C" w:rsidRDefault="004E586C" w:rsidP="004E58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551" w:type="dxa"/>
          </w:tcPr>
          <w:p w:rsidR="004E586C" w:rsidRDefault="00434B1B" w:rsidP="00434B1B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 d</w:t>
            </w:r>
            <w:r w:rsidR="004E586C">
              <w:rPr>
                <w:sz w:val="22"/>
                <w:szCs w:val="22"/>
              </w:rPr>
              <w:t>elivery channel</w:t>
            </w:r>
          </w:p>
          <w:p w:rsidR="00036C57" w:rsidRDefault="00036C57" w:rsidP="00434B1B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(article of the dictionary CRDC)</w:t>
            </w:r>
          </w:p>
        </w:tc>
      </w:tr>
      <w:tr w:rsidR="004E586C" w:rsidRPr="00CB2123" w:rsidTr="00400B30">
        <w:trPr>
          <w:trHeight w:val="135"/>
        </w:trPr>
        <w:tc>
          <w:tcPr>
            <w:tcW w:w="2694" w:type="dxa"/>
          </w:tcPr>
          <w:p w:rsidR="004E586C" w:rsidRPr="00E90544" w:rsidRDefault="004E586C" w:rsidP="004E58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DELIVERY_STATUS</w:t>
            </w:r>
          </w:p>
        </w:tc>
        <w:tc>
          <w:tcPr>
            <w:tcW w:w="1701" w:type="dxa"/>
          </w:tcPr>
          <w:p w:rsidR="004E586C" w:rsidRDefault="004E586C" w:rsidP="004E58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551" w:type="dxa"/>
          </w:tcPr>
          <w:p w:rsidR="004E586C" w:rsidRDefault="00434B1B" w:rsidP="00434B1B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 d</w:t>
            </w:r>
            <w:r w:rsidR="004E586C">
              <w:rPr>
                <w:sz w:val="22"/>
                <w:szCs w:val="22"/>
              </w:rPr>
              <w:t>elivery status</w:t>
            </w:r>
            <w:r w:rsidR="00036C57">
              <w:rPr>
                <w:sz w:val="22"/>
                <w:szCs w:val="22"/>
              </w:rPr>
              <w:t xml:space="preserve"> (article of the dictionary CRDS)</w:t>
            </w:r>
          </w:p>
        </w:tc>
      </w:tr>
      <w:tr w:rsidR="00C33963" w:rsidRPr="00CB2123" w:rsidTr="00400B30">
        <w:trPr>
          <w:trHeight w:val="135"/>
        </w:trPr>
        <w:tc>
          <w:tcPr>
            <w:tcW w:w="2694" w:type="dxa"/>
          </w:tcPr>
          <w:p w:rsidR="00C33963" w:rsidRPr="0034080E" w:rsidRDefault="00C33963" w:rsidP="00C33963">
            <w:pPr>
              <w:pStyle w:val="BPC3Tableitems"/>
              <w:rPr>
                <w:sz w:val="22"/>
                <w:szCs w:val="22"/>
              </w:rPr>
            </w:pPr>
            <w:r w:rsidRPr="002D30E1">
              <w:rPr>
                <w:sz w:val="22"/>
                <w:szCs w:val="22"/>
              </w:rPr>
              <w:t>STATEMENT_DELIVERY</w:t>
            </w:r>
          </w:p>
        </w:tc>
        <w:tc>
          <w:tcPr>
            <w:tcW w:w="1701" w:type="dxa"/>
          </w:tcPr>
          <w:p w:rsidR="00C33963" w:rsidRDefault="00C33963" w:rsidP="00C33963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2551" w:type="dxa"/>
          </w:tcPr>
          <w:p w:rsidR="00C33963" w:rsidRDefault="00C33963" w:rsidP="00C33963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Statement delivery method</w:t>
            </w:r>
          </w:p>
          <w:p w:rsidR="00C33963" w:rsidRPr="005A4B2C" w:rsidRDefault="00C33963" w:rsidP="00C33963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(article of the dictionary STDM)</w:t>
            </w:r>
          </w:p>
        </w:tc>
      </w:tr>
      <w:tr w:rsidR="00C33963" w:rsidRPr="00CB2123" w:rsidTr="00400B30">
        <w:trPr>
          <w:trHeight w:val="135"/>
        </w:trPr>
        <w:tc>
          <w:tcPr>
            <w:tcW w:w="2694" w:type="dxa"/>
          </w:tcPr>
          <w:p w:rsidR="00C33963" w:rsidRPr="0034080E" w:rsidRDefault="00C33963" w:rsidP="00C33963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FLEXIBLE_FIELDS</w:t>
            </w:r>
          </w:p>
        </w:tc>
        <w:tc>
          <w:tcPr>
            <w:tcW w:w="1701" w:type="dxa"/>
          </w:tcPr>
          <w:p w:rsidR="00C33963" w:rsidRDefault="00C33963" w:rsidP="00C33963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551" w:type="dxa"/>
          </w:tcPr>
          <w:p w:rsidR="00C33963" w:rsidRPr="005A4B2C" w:rsidRDefault="00C33963" w:rsidP="00C33963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entity CARD link with flexible fields on current system then they will return</w:t>
            </w:r>
          </w:p>
        </w:tc>
      </w:tr>
    </w:tbl>
    <w:p w:rsidR="00FA668E" w:rsidRDefault="00C147A1" w:rsidP="00C147A1">
      <w:pPr>
        <w:pStyle w:val="BPC3Bodyafterheading"/>
      </w:pPr>
      <w:proofErr w:type="gramStart"/>
      <w:r>
        <w:t>This procedure returning main parameters of the customer cards.</w:t>
      </w:r>
      <w:proofErr w:type="gramEnd"/>
      <w:r>
        <w:t xml:space="preserve"> Fields which returning </w:t>
      </w:r>
      <w:proofErr w:type="gramStart"/>
      <w:r>
        <w:t>are</w:t>
      </w:r>
      <w:proofErr w:type="gramEnd"/>
      <w:r>
        <w:t xml:space="preserve"> listed higher.</w:t>
      </w:r>
    </w:p>
    <w:p w:rsidR="0087795B" w:rsidRDefault="0087795B" w:rsidP="00C147A1">
      <w:pPr>
        <w:pStyle w:val="BPC3Bodyafterheading"/>
      </w:pPr>
    </w:p>
    <w:p w:rsidR="0087795B" w:rsidRDefault="0087795B" w:rsidP="0087795B">
      <w:pPr>
        <w:pStyle w:val="BPC3Heading3"/>
      </w:pPr>
      <w:bookmarkStart w:id="53" w:name="_Toc514250052"/>
      <w:r w:rsidRPr="0087795B">
        <w:t>GET_CUSTOMER_MARKETING_INFO</w:t>
      </w:r>
      <w:bookmarkEnd w:id="53"/>
    </w:p>
    <w:p w:rsidR="0087795B" w:rsidRDefault="0087795B" w:rsidP="0087795B">
      <w:pPr>
        <w:pStyle w:val="BPC3Bodyafterheading"/>
      </w:pPr>
      <w:r>
        <w:t>Input parameters:</w:t>
      </w:r>
    </w:p>
    <w:p w:rsidR="0087795B" w:rsidRDefault="0087795B" w:rsidP="0087795B">
      <w:pPr>
        <w:pStyle w:val="BPC3Bodyafterheading"/>
      </w:pPr>
      <w:r>
        <w:t xml:space="preserve">i_customer_id – </w:t>
      </w:r>
      <w:r w:rsidRPr="003C22DC">
        <w:t>Identifier</w:t>
      </w:r>
      <w:r>
        <w:t xml:space="preserve"> of the customer (mandatory);</w:t>
      </w:r>
    </w:p>
    <w:p w:rsidR="0087795B" w:rsidRDefault="0087795B" w:rsidP="0087795B">
      <w:pPr>
        <w:pStyle w:val="BPC3Bodyafterheading"/>
      </w:pPr>
      <w:r w:rsidRPr="0087795B">
        <w:t>i_months_ago</w:t>
      </w:r>
      <w:r>
        <w:t xml:space="preserve"> – Counts of months ago with current day (mandatory);</w:t>
      </w:r>
    </w:p>
    <w:p w:rsidR="0087795B" w:rsidRDefault="0087795B" w:rsidP="0087795B">
      <w:pPr>
        <w:pStyle w:val="BPC3Bodyafterheading"/>
      </w:pPr>
      <w:r>
        <w:t>i_mask_error – Include or exclude raise (not mandatory);</w:t>
      </w:r>
    </w:p>
    <w:p w:rsidR="0087795B" w:rsidRDefault="0087795B" w:rsidP="0087795B">
      <w:pPr>
        <w:pStyle w:val="BPC3Bodyafterheading"/>
      </w:pPr>
      <w:r>
        <w:t>Output parameters:</w:t>
      </w:r>
    </w:p>
    <w:p w:rsidR="0087795B" w:rsidRDefault="0087795B" w:rsidP="0087795B">
      <w:pPr>
        <w:pStyle w:val="BPC3Bodyafterheading"/>
      </w:pPr>
      <w:r>
        <w:t xml:space="preserve">o_row_count - </w:t>
      </w:r>
      <w:r w:rsidRPr="00EF1DD3">
        <w:t>Number of rows returned</w:t>
      </w:r>
      <w:r>
        <w:t>;</w:t>
      </w:r>
    </w:p>
    <w:p w:rsidR="0087795B" w:rsidRDefault="0087795B" w:rsidP="0087795B">
      <w:pPr>
        <w:pStyle w:val="BPC3Bodyafterheading"/>
      </w:pPr>
      <w:r>
        <w:t xml:space="preserve">o_ref_cursor - </w:t>
      </w:r>
      <w:r w:rsidRPr="00394BA1">
        <w:t>Result cursor</w:t>
      </w:r>
      <w:r>
        <w:t>;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119"/>
        <w:gridCol w:w="1701"/>
        <w:gridCol w:w="3544"/>
      </w:tblGrid>
      <w:tr w:rsidR="0087795B" w:rsidRPr="002F6979" w:rsidTr="008D4921">
        <w:trPr>
          <w:trHeight w:val="135"/>
          <w:tblHeader/>
        </w:trPr>
        <w:tc>
          <w:tcPr>
            <w:tcW w:w="3119" w:type="dxa"/>
            <w:shd w:val="clear" w:color="auto" w:fill="C5E2FF"/>
          </w:tcPr>
          <w:p w:rsidR="0087795B" w:rsidRPr="002F6979" w:rsidRDefault="0087795B" w:rsidP="00691DAE">
            <w:pPr>
              <w:pStyle w:val="BPC3Tableheadings"/>
            </w:pPr>
            <w:r>
              <w:t>Field</w:t>
            </w:r>
          </w:p>
        </w:tc>
        <w:tc>
          <w:tcPr>
            <w:tcW w:w="1701" w:type="dxa"/>
            <w:shd w:val="clear" w:color="auto" w:fill="C5E2FF"/>
          </w:tcPr>
          <w:p w:rsidR="0087795B" w:rsidRPr="002F6979" w:rsidRDefault="0087795B" w:rsidP="00691DAE">
            <w:pPr>
              <w:pStyle w:val="BPC3Tableheadings"/>
            </w:pPr>
            <w:r>
              <w:t>Type</w:t>
            </w:r>
          </w:p>
        </w:tc>
        <w:tc>
          <w:tcPr>
            <w:tcW w:w="3544" w:type="dxa"/>
            <w:shd w:val="clear" w:color="auto" w:fill="C5E2FF"/>
          </w:tcPr>
          <w:p w:rsidR="0087795B" w:rsidRPr="002F6979" w:rsidRDefault="0087795B" w:rsidP="00691DAE">
            <w:pPr>
              <w:pStyle w:val="BPC3Tableheadings"/>
            </w:pPr>
            <w:r w:rsidRPr="002F6979">
              <w:t>Description</w:t>
            </w:r>
          </w:p>
        </w:tc>
      </w:tr>
      <w:tr w:rsidR="0087795B" w:rsidRPr="00CB2123" w:rsidTr="008D4921">
        <w:trPr>
          <w:trHeight w:val="135"/>
        </w:trPr>
        <w:tc>
          <w:tcPr>
            <w:tcW w:w="3119" w:type="dxa"/>
          </w:tcPr>
          <w:p w:rsidR="0087795B" w:rsidRPr="0034080E" w:rsidRDefault="0087795B" w:rsidP="00691DAE">
            <w:pPr>
              <w:pStyle w:val="BPC3Tableitems"/>
              <w:rPr>
                <w:sz w:val="22"/>
                <w:szCs w:val="22"/>
              </w:rPr>
            </w:pPr>
            <w:r w:rsidRPr="0087795B">
              <w:rPr>
                <w:sz w:val="22"/>
                <w:szCs w:val="22"/>
              </w:rPr>
              <w:lastRenderedPageBreak/>
              <w:t>CARD_TYPE_ID</w:t>
            </w:r>
          </w:p>
        </w:tc>
        <w:tc>
          <w:tcPr>
            <w:tcW w:w="1701" w:type="dxa"/>
          </w:tcPr>
          <w:p w:rsidR="0087795B" w:rsidRDefault="0087795B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</w:t>
            </w:r>
            <w:r w:rsidR="00F429E4">
              <w:rPr>
                <w:sz w:val="22"/>
                <w:szCs w:val="22"/>
              </w:rPr>
              <w:t>(4)</w:t>
            </w:r>
          </w:p>
        </w:tc>
        <w:tc>
          <w:tcPr>
            <w:tcW w:w="3544" w:type="dxa"/>
          </w:tcPr>
          <w:p w:rsidR="0087795B" w:rsidRPr="005A4B2C" w:rsidRDefault="00F429E4" w:rsidP="00691DAE">
            <w:pPr>
              <w:pStyle w:val="BPC3Tableitems"/>
              <w:rPr>
                <w:sz w:val="22"/>
                <w:szCs w:val="22"/>
              </w:rPr>
            </w:pPr>
            <w:r w:rsidRPr="00F429E4">
              <w:rPr>
                <w:sz w:val="22"/>
                <w:szCs w:val="22"/>
              </w:rPr>
              <w:t>Card type identifie</w:t>
            </w:r>
            <w:r>
              <w:rPr>
                <w:sz w:val="22"/>
                <w:szCs w:val="22"/>
              </w:rPr>
              <w:t>r</w:t>
            </w:r>
          </w:p>
        </w:tc>
      </w:tr>
      <w:tr w:rsidR="00F429E4" w:rsidRPr="00CB2123" w:rsidTr="008D4921">
        <w:trPr>
          <w:trHeight w:val="135"/>
        </w:trPr>
        <w:tc>
          <w:tcPr>
            <w:tcW w:w="3119" w:type="dxa"/>
          </w:tcPr>
          <w:p w:rsidR="00F429E4" w:rsidRPr="0034080E" w:rsidRDefault="00F429E4" w:rsidP="00691DAE">
            <w:pPr>
              <w:pStyle w:val="BPC3Tableitems"/>
              <w:rPr>
                <w:sz w:val="22"/>
                <w:szCs w:val="22"/>
              </w:rPr>
            </w:pPr>
            <w:r w:rsidRPr="008679CF">
              <w:rPr>
                <w:sz w:val="22"/>
                <w:szCs w:val="22"/>
              </w:rPr>
              <w:t>CARD_TYPE_NAME</w:t>
            </w:r>
          </w:p>
        </w:tc>
        <w:tc>
          <w:tcPr>
            <w:tcW w:w="1701" w:type="dxa"/>
          </w:tcPr>
          <w:p w:rsidR="00F429E4" w:rsidRDefault="00F429E4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3544" w:type="dxa"/>
          </w:tcPr>
          <w:p w:rsidR="00F429E4" w:rsidRPr="005A4B2C" w:rsidRDefault="00F429E4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card type</w:t>
            </w:r>
          </w:p>
        </w:tc>
      </w:tr>
      <w:tr w:rsidR="00F429E4" w:rsidRPr="00CB2123" w:rsidTr="008D4921">
        <w:trPr>
          <w:trHeight w:val="135"/>
        </w:trPr>
        <w:tc>
          <w:tcPr>
            <w:tcW w:w="3119" w:type="dxa"/>
          </w:tcPr>
          <w:p w:rsidR="00F429E4" w:rsidRPr="0034080E" w:rsidRDefault="00F429E4" w:rsidP="00691DAE">
            <w:pPr>
              <w:pStyle w:val="BPC3Tableitems"/>
              <w:rPr>
                <w:sz w:val="22"/>
                <w:szCs w:val="22"/>
              </w:rPr>
            </w:pPr>
            <w:r w:rsidRPr="001B7D82">
              <w:rPr>
                <w:sz w:val="22"/>
                <w:szCs w:val="22"/>
              </w:rPr>
              <w:t>CARD_NUMBER</w:t>
            </w:r>
          </w:p>
        </w:tc>
        <w:tc>
          <w:tcPr>
            <w:tcW w:w="1701" w:type="dxa"/>
          </w:tcPr>
          <w:p w:rsidR="00F429E4" w:rsidRDefault="00F429E4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VARCHAR2(24)</w:t>
            </w:r>
          </w:p>
        </w:tc>
        <w:tc>
          <w:tcPr>
            <w:tcW w:w="3544" w:type="dxa"/>
          </w:tcPr>
          <w:p w:rsidR="00F429E4" w:rsidRPr="005A4B2C" w:rsidRDefault="00F429E4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the card</w:t>
            </w:r>
          </w:p>
        </w:tc>
      </w:tr>
      <w:tr w:rsidR="00F429E4" w:rsidRPr="00CB2123" w:rsidTr="008D4921">
        <w:trPr>
          <w:trHeight w:val="135"/>
        </w:trPr>
        <w:tc>
          <w:tcPr>
            <w:tcW w:w="3119" w:type="dxa"/>
          </w:tcPr>
          <w:p w:rsidR="00F429E4" w:rsidRPr="0034080E" w:rsidRDefault="00F429E4" w:rsidP="00691DAE">
            <w:pPr>
              <w:pStyle w:val="BPC3Tableitems"/>
              <w:rPr>
                <w:sz w:val="22"/>
                <w:szCs w:val="22"/>
              </w:rPr>
            </w:pPr>
            <w:r w:rsidRPr="00F429E4">
              <w:rPr>
                <w:sz w:val="22"/>
                <w:szCs w:val="22"/>
              </w:rPr>
              <w:t>CARD_ACCOUNT_NUMBER</w:t>
            </w:r>
          </w:p>
        </w:tc>
        <w:tc>
          <w:tcPr>
            <w:tcW w:w="1701" w:type="dxa"/>
          </w:tcPr>
          <w:p w:rsidR="00F429E4" w:rsidRDefault="00F429E4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VARCHAR2(32)</w:t>
            </w:r>
          </w:p>
        </w:tc>
        <w:tc>
          <w:tcPr>
            <w:tcW w:w="3544" w:type="dxa"/>
          </w:tcPr>
          <w:p w:rsidR="00F429E4" w:rsidRPr="005A4B2C" w:rsidRDefault="00F429E4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the card account</w:t>
            </w:r>
          </w:p>
        </w:tc>
      </w:tr>
      <w:tr w:rsidR="008D4921" w:rsidRPr="00CB2123" w:rsidTr="008D4921">
        <w:trPr>
          <w:trHeight w:val="135"/>
        </w:trPr>
        <w:tc>
          <w:tcPr>
            <w:tcW w:w="3119" w:type="dxa"/>
          </w:tcPr>
          <w:p w:rsidR="008D4921" w:rsidRPr="0034080E" w:rsidRDefault="008D4921" w:rsidP="00691DAE">
            <w:pPr>
              <w:pStyle w:val="BPC3Tableitems"/>
              <w:rPr>
                <w:sz w:val="22"/>
                <w:szCs w:val="22"/>
              </w:rPr>
            </w:pPr>
            <w:r w:rsidRPr="00F429E4">
              <w:rPr>
                <w:sz w:val="22"/>
                <w:szCs w:val="22"/>
              </w:rPr>
              <w:t>CARD_ACCOUNT_TYPE</w:t>
            </w:r>
          </w:p>
        </w:tc>
        <w:tc>
          <w:tcPr>
            <w:tcW w:w="1701" w:type="dxa"/>
          </w:tcPr>
          <w:p w:rsidR="008D4921" w:rsidRDefault="008D4921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3544" w:type="dxa"/>
          </w:tcPr>
          <w:p w:rsidR="008D4921" w:rsidRPr="005A4B2C" w:rsidRDefault="008D4921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 type of the card (article of the dictionary ACTP)</w:t>
            </w:r>
          </w:p>
        </w:tc>
      </w:tr>
      <w:tr w:rsidR="008D4921" w:rsidRPr="00CB2123" w:rsidTr="008D4921">
        <w:trPr>
          <w:trHeight w:val="135"/>
        </w:trPr>
        <w:tc>
          <w:tcPr>
            <w:tcW w:w="3119" w:type="dxa"/>
          </w:tcPr>
          <w:p w:rsidR="008D4921" w:rsidRPr="0034080E" w:rsidRDefault="008D4921" w:rsidP="00691DAE">
            <w:pPr>
              <w:pStyle w:val="BPC3Tableitems"/>
              <w:rPr>
                <w:sz w:val="22"/>
                <w:szCs w:val="22"/>
              </w:rPr>
            </w:pPr>
            <w:r w:rsidRPr="008D4921">
              <w:rPr>
                <w:sz w:val="22"/>
                <w:szCs w:val="22"/>
              </w:rPr>
              <w:t>CARD_ACCOUNT_TYPE_NAME</w:t>
            </w:r>
          </w:p>
        </w:tc>
        <w:tc>
          <w:tcPr>
            <w:tcW w:w="1701" w:type="dxa"/>
          </w:tcPr>
          <w:p w:rsidR="008D4921" w:rsidRDefault="008D4921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3544" w:type="dxa"/>
          </w:tcPr>
          <w:p w:rsidR="008D4921" w:rsidRPr="005A4B2C" w:rsidRDefault="008D4921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article of the AC</w:t>
            </w:r>
            <w:r w:rsidRPr="00F017DA">
              <w:rPr>
                <w:sz w:val="22"/>
                <w:szCs w:val="22"/>
              </w:rPr>
              <w:t>TP</w:t>
            </w:r>
            <w:r>
              <w:rPr>
                <w:sz w:val="22"/>
                <w:szCs w:val="22"/>
              </w:rPr>
              <w:t xml:space="preserve"> dictionary</w:t>
            </w:r>
          </w:p>
        </w:tc>
      </w:tr>
      <w:tr w:rsidR="0087795B" w:rsidRPr="00CB2123" w:rsidTr="008D4921">
        <w:trPr>
          <w:trHeight w:val="135"/>
        </w:trPr>
        <w:tc>
          <w:tcPr>
            <w:tcW w:w="3119" w:type="dxa"/>
          </w:tcPr>
          <w:p w:rsidR="0087795B" w:rsidRPr="0034080E" w:rsidRDefault="008D4921" w:rsidP="00691DAE">
            <w:pPr>
              <w:pStyle w:val="BPC3Tableitems"/>
              <w:rPr>
                <w:sz w:val="22"/>
                <w:szCs w:val="22"/>
              </w:rPr>
            </w:pPr>
            <w:r w:rsidRPr="008D4921">
              <w:rPr>
                <w:sz w:val="22"/>
                <w:szCs w:val="22"/>
              </w:rPr>
              <w:t>IS_CREDIT_FLAG</w:t>
            </w:r>
          </w:p>
        </w:tc>
        <w:tc>
          <w:tcPr>
            <w:tcW w:w="1701" w:type="dxa"/>
          </w:tcPr>
          <w:p w:rsidR="0087795B" w:rsidRDefault="008D4921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NUMBER(1)</w:t>
            </w:r>
          </w:p>
        </w:tc>
        <w:tc>
          <w:tcPr>
            <w:tcW w:w="3544" w:type="dxa"/>
          </w:tcPr>
          <w:p w:rsidR="0087795B" w:rsidRPr="005A4B2C" w:rsidRDefault="008D4921" w:rsidP="00691DAE">
            <w:pPr>
              <w:pStyle w:val="BPC3Tableitems"/>
              <w:rPr>
                <w:sz w:val="22"/>
                <w:szCs w:val="22"/>
              </w:rPr>
            </w:pPr>
            <w:r w:rsidRPr="008D4921">
              <w:rPr>
                <w:sz w:val="22"/>
                <w:szCs w:val="22"/>
              </w:rPr>
              <w:t>A sign that the card account is a credit account</w:t>
            </w:r>
          </w:p>
        </w:tc>
      </w:tr>
      <w:tr w:rsidR="0087795B" w:rsidRPr="00CB2123" w:rsidTr="008D4921">
        <w:trPr>
          <w:trHeight w:val="135"/>
        </w:trPr>
        <w:tc>
          <w:tcPr>
            <w:tcW w:w="3119" w:type="dxa"/>
          </w:tcPr>
          <w:p w:rsidR="0087795B" w:rsidRPr="0034080E" w:rsidRDefault="008F0544" w:rsidP="00691DAE">
            <w:pPr>
              <w:pStyle w:val="BPC3Tableitems"/>
              <w:rPr>
                <w:sz w:val="22"/>
                <w:szCs w:val="22"/>
              </w:rPr>
            </w:pPr>
            <w:r w:rsidRPr="008F0544">
              <w:rPr>
                <w:sz w:val="22"/>
                <w:szCs w:val="22"/>
              </w:rPr>
              <w:t>OPER_TYPE</w:t>
            </w:r>
          </w:p>
        </w:tc>
        <w:tc>
          <w:tcPr>
            <w:tcW w:w="1701" w:type="dxa"/>
          </w:tcPr>
          <w:p w:rsidR="0087795B" w:rsidRDefault="008F0544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3544" w:type="dxa"/>
          </w:tcPr>
          <w:p w:rsidR="0087795B" w:rsidRPr="005A4B2C" w:rsidRDefault="008F0544" w:rsidP="008F0544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operation (article of the dictionary OPTP)</w:t>
            </w:r>
          </w:p>
        </w:tc>
      </w:tr>
      <w:tr w:rsidR="008F0544" w:rsidRPr="00CB2123" w:rsidTr="008D4921">
        <w:trPr>
          <w:trHeight w:val="135"/>
        </w:trPr>
        <w:tc>
          <w:tcPr>
            <w:tcW w:w="3119" w:type="dxa"/>
          </w:tcPr>
          <w:p w:rsidR="008F0544" w:rsidRPr="0034080E" w:rsidRDefault="008F0544" w:rsidP="00691DAE">
            <w:pPr>
              <w:pStyle w:val="BPC3Tableitems"/>
              <w:rPr>
                <w:sz w:val="22"/>
                <w:szCs w:val="22"/>
              </w:rPr>
            </w:pPr>
            <w:r w:rsidRPr="008F0544">
              <w:rPr>
                <w:sz w:val="22"/>
                <w:szCs w:val="22"/>
              </w:rPr>
              <w:t>OPER_TYPE_NAME</w:t>
            </w:r>
          </w:p>
        </w:tc>
        <w:tc>
          <w:tcPr>
            <w:tcW w:w="1701" w:type="dxa"/>
          </w:tcPr>
          <w:p w:rsidR="008F0544" w:rsidRDefault="008F0544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3544" w:type="dxa"/>
          </w:tcPr>
          <w:p w:rsidR="008F0544" w:rsidRPr="005A4B2C" w:rsidRDefault="008F0544" w:rsidP="00691DA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article of the OP</w:t>
            </w:r>
            <w:r w:rsidRPr="00F017DA">
              <w:rPr>
                <w:sz w:val="22"/>
                <w:szCs w:val="22"/>
              </w:rPr>
              <w:t>TP</w:t>
            </w:r>
            <w:r>
              <w:rPr>
                <w:sz w:val="22"/>
                <w:szCs w:val="22"/>
              </w:rPr>
              <w:t xml:space="preserve"> dictionary</w:t>
            </w:r>
          </w:p>
        </w:tc>
      </w:tr>
      <w:tr w:rsidR="0087795B" w:rsidRPr="00CB2123" w:rsidTr="008D4921">
        <w:trPr>
          <w:trHeight w:val="135"/>
        </w:trPr>
        <w:tc>
          <w:tcPr>
            <w:tcW w:w="3119" w:type="dxa"/>
          </w:tcPr>
          <w:p w:rsidR="0087795B" w:rsidRPr="0034080E" w:rsidRDefault="00071288" w:rsidP="00691DAE">
            <w:pPr>
              <w:pStyle w:val="BPC3Tableitems"/>
              <w:rPr>
                <w:sz w:val="22"/>
                <w:szCs w:val="22"/>
              </w:rPr>
            </w:pPr>
            <w:r w:rsidRPr="00071288">
              <w:rPr>
                <w:sz w:val="22"/>
                <w:szCs w:val="22"/>
              </w:rPr>
              <w:t>CURRENCY_NAME</w:t>
            </w:r>
          </w:p>
        </w:tc>
        <w:tc>
          <w:tcPr>
            <w:tcW w:w="1701" w:type="dxa"/>
          </w:tcPr>
          <w:p w:rsidR="0087795B" w:rsidRDefault="00071288" w:rsidP="00071288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VARCHAR2(3)</w:t>
            </w:r>
          </w:p>
        </w:tc>
        <w:tc>
          <w:tcPr>
            <w:tcW w:w="3544" w:type="dxa"/>
          </w:tcPr>
          <w:p w:rsidR="0087795B" w:rsidRPr="005A4B2C" w:rsidRDefault="00071288" w:rsidP="00691DAE">
            <w:pPr>
              <w:pStyle w:val="BPC3Tableitems"/>
              <w:rPr>
                <w:sz w:val="22"/>
                <w:szCs w:val="22"/>
              </w:rPr>
            </w:pPr>
            <w:r w:rsidRPr="00071288">
              <w:rPr>
                <w:sz w:val="22"/>
                <w:szCs w:val="22"/>
              </w:rPr>
              <w:t xml:space="preserve">ISO alpha </w:t>
            </w:r>
            <w:r w:rsidR="00FA4BEC">
              <w:rPr>
                <w:sz w:val="22"/>
                <w:szCs w:val="22"/>
              </w:rPr>
              <w:t xml:space="preserve">operation </w:t>
            </w:r>
            <w:r w:rsidRPr="00071288">
              <w:rPr>
                <w:sz w:val="22"/>
                <w:szCs w:val="22"/>
              </w:rPr>
              <w:t>currency code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7795B" w:rsidRPr="00CB2123" w:rsidTr="008D4921">
        <w:trPr>
          <w:trHeight w:val="135"/>
        </w:trPr>
        <w:tc>
          <w:tcPr>
            <w:tcW w:w="3119" w:type="dxa"/>
          </w:tcPr>
          <w:p w:rsidR="0087795B" w:rsidRPr="0034080E" w:rsidRDefault="00071288" w:rsidP="00691DAE">
            <w:pPr>
              <w:pStyle w:val="BPC3Tableitems"/>
              <w:rPr>
                <w:sz w:val="22"/>
                <w:szCs w:val="22"/>
              </w:rPr>
            </w:pPr>
            <w:r w:rsidRPr="00071288">
              <w:rPr>
                <w:sz w:val="22"/>
                <w:szCs w:val="22"/>
              </w:rPr>
              <w:t>OPER_AMOUNT</w:t>
            </w:r>
          </w:p>
        </w:tc>
        <w:tc>
          <w:tcPr>
            <w:tcW w:w="1701" w:type="dxa"/>
          </w:tcPr>
          <w:p w:rsidR="0087795B" w:rsidRDefault="00071288" w:rsidP="00071288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 4)</w:t>
            </w:r>
          </w:p>
        </w:tc>
        <w:tc>
          <w:tcPr>
            <w:tcW w:w="3544" w:type="dxa"/>
          </w:tcPr>
          <w:p w:rsidR="0087795B" w:rsidRPr="005A4B2C" w:rsidRDefault="00071288" w:rsidP="00691DAE">
            <w:pPr>
              <w:pStyle w:val="BPC3Tableitems"/>
              <w:rPr>
                <w:sz w:val="22"/>
                <w:szCs w:val="22"/>
              </w:rPr>
            </w:pPr>
            <w:r w:rsidRPr="00071288">
              <w:rPr>
                <w:sz w:val="22"/>
                <w:szCs w:val="22"/>
              </w:rPr>
              <w:t>Operation amount  in operation currency</w:t>
            </w:r>
          </w:p>
        </w:tc>
      </w:tr>
    </w:tbl>
    <w:p w:rsidR="0087795B" w:rsidRDefault="0087795B" w:rsidP="00C147A1">
      <w:pPr>
        <w:pStyle w:val="BPC3Bodyafterheading"/>
      </w:pPr>
      <w:r>
        <w:t xml:space="preserve">This procedure returning main </w:t>
      </w:r>
      <w:r w:rsidR="00F429E4">
        <w:t>information about operation w</w:t>
      </w:r>
      <w:r w:rsidR="00F429E4" w:rsidRPr="00F429E4">
        <w:t xml:space="preserve">hich </w:t>
      </w:r>
      <w:proofErr w:type="gramStart"/>
      <w:r w:rsidR="00F429E4" w:rsidRPr="00F429E4">
        <w:t>were</w:t>
      </w:r>
      <w:proofErr w:type="gramEnd"/>
      <w:r w:rsidR="00F429E4" w:rsidRPr="00F429E4">
        <w:t xml:space="preserve"> committed using c</w:t>
      </w:r>
      <w:r w:rsidR="00F429E4">
        <w:t>ustomer</w:t>
      </w:r>
      <w:r w:rsidR="00F429E4" w:rsidRPr="00F429E4">
        <w:t xml:space="preserve"> cards</w:t>
      </w:r>
      <w:r>
        <w:t xml:space="preserve">. Fields which returning </w:t>
      </w:r>
      <w:proofErr w:type="gramStart"/>
      <w:r>
        <w:t>are</w:t>
      </w:r>
      <w:proofErr w:type="gramEnd"/>
      <w:r>
        <w:t xml:space="preserve"> listed higher.</w:t>
      </w:r>
    </w:p>
    <w:p w:rsidR="00250A1E" w:rsidRDefault="00250A1E" w:rsidP="00250A1E">
      <w:pPr>
        <w:pStyle w:val="BPC3Heading3"/>
      </w:pPr>
      <w:bookmarkStart w:id="54" w:name="_Toc514250053"/>
      <w:r w:rsidRPr="00250A1E">
        <w:t>CHANGE_DELIVERY_STATUS_DATE</w:t>
      </w:r>
      <w:bookmarkEnd w:id="54"/>
    </w:p>
    <w:p w:rsidR="00250A1E" w:rsidRDefault="00250A1E" w:rsidP="00250A1E">
      <w:pPr>
        <w:pStyle w:val="BPC3Bodyafterheading"/>
      </w:pPr>
      <w:r>
        <w:t>Input parameters:</w:t>
      </w:r>
    </w:p>
    <w:p w:rsidR="009559DC" w:rsidRDefault="009559DC" w:rsidP="00250A1E">
      <w:pPr>
        <w:pStyle w:val="BPC3Bodyafterheading"/>
      </w:pPr>
      <w:r>
        <w:t>i_</w:t>
      </w:r>
      <w:r w:rsidR="000810FF">
        <w:t>entity_type</w:t>
      </w:r>
      <w:r>
        <w:t xml:space="preserve"> – </w:t>
      </w:r>
      <w:r w:rsidR="009C5451">
        <w:t>entity type for what delivery status has been changed</w:t>
      </w:r>
      <w:r w:rsidR="000810FF">
        <w:t>, ENTT dictionary</w:t>
      </w:r>
      <w:r>
        <w:t xml:space="preserve"> (</w:t>
      </w:r>
      <w:proofErr w:type="gramStart"/>
      <w:r w:rsidR="000810FF">
        <w:t>varchar2(</w:t>
      </w:r>
      <w:proofErr w:type="gramEnd"/>
      <w:r w:rsidR="000810FF">
        <w:t>8)</w:t>
      </w:r>
      <w:r>
        <w:t>)</w:t>
      </w:r>
      <w:r w:rsidR="000203A7">
        <w:t>;</w:t>
      </w:r>
    </w:p>
    <w:p w:rsidR="000810FF" w:rsidRDefault="000810FF" w:rsidP="00250A1E">
      <w:pPr>
        <w:pStyle w:val="BPC3Bodyafterheading"/>
      </w:pPr>
      <w:r>
        <w:t>i_object_id – unique identifier of entity type object (</w:t>
      </w:r>
      <w:proofErr w:type="gramStart"/>
      <w:r>
        <w:t>number(</w:t>
      </w:r>
      <w:proofErr w:type="gramEnd"/>
      <w:r>
        <w:t>16));</w:t>
      </w:r>
    </w:p>
    <w:p w:rsidR="000810FF" w:rsidRDefault="000810FF" w:rsidP="00250A1E">
      <w:pPr>
        <w:pStyle w:val="BPC3Bodyafterheading"/>
      </w:pPr>
      <w:r>
        <w:t>i_event_type – event type of delivery status changing, EVNT dictionary (</w:t>
      </w:r>
      <w:proofErr w:type="gramStart"/>
      <w:r>
        <w:t>varchar2(</w:t>
      </w:r>
      <w:proofErr w:type="gramEnd"/>
      <w:r>
        <w:t>8));</w:t>
      </w:r>
    </w:p>
    <w:p w:rsidR="000810FF" w:rsidRDefault="000810FF" w:rsidP="000810FF">
      <w:pPr>
        <w:pStyle w:val="BPC3Bodyafterheading"/>
      </w:pPr>
      <w:r>
        <w:t>i_initiator – initiator, ENSI dictionary (</w:t>
      </w:r>
      <w:proofErr w:type="gramStart"/>
      <w:r>
        <w:t>varchar2(</w:t>
      </w:r>
      <w:proofErr w:type="gramEnd"/>
      <w:r>
        <w:t>8));</w:t>
      </w:r>
    </w:p>
    <w:p w:rsidR="001F3B56" w:rsidRDefault="001F3B56" w:rsidP="00250A1E">
      <w:pPr>
        <w:pStyle w:val="BPC3Bodyafterheading"/>
      </w:pPr>
      <w:r>
        <w:t>i_status – value of status what should be change date, CRDS dictionary (</w:t>
      </w:r>
      <w:proofErr w:type="gramStart"/>
      <w:r>
        <w:t>varchar2(</w:t>
      </w:r>
      <w:proofErr w:type="gramEnd"/>
      <w:r>
        <w:t>8));</w:t>
      </w:r>
    </w:p>
    <w:p w:rsidR="009559DC" w:rsidRDefault="009559DC" w:rsidP="00250A1E">
      <w:pPr>
        <w:pStyle w:val="BPC3Bodyafterheading"/>
      </w:pPr>
      <w:proofErr w:type="gramStart"/>
      <w:r>
        <w:t>i_</w:t>
      </w:r>
      <w:r w:rsidR="000810FF">
        <w:t>event_</w:t>
      </w:r>
      <w:r w:rsidR="000203A7">
        <w:t>date</w:t>
      </w:r>
      <w:r>
        <w:t xml:space="preserve"> </w:t>
      </w:r>
      <w:r w:rsidR="000203A7">
        <w:t>–</w:t>
      </w:r>
      <w:r>
        <w:t xml:space="preserve"> </w:t>
      </w:r>
      <w:r w:rsidR="000203A7">
        <w:t>date of delivery status event</w:t>
      </w:r>
      <w:r w:rsidR="001F3B56">
        <w:t xml:space="preserve"> (date)</w:t>
      </w:r>
      <w:r w:rsidR="000203A7">
        <w:t>.</w:t>
      </w:r>
      <w:proofErr w:type="gramEnd"/>
    </w:p>
    <w:p w:rsidR="00250A1E" w:rsidRDefault="00250A1E" w:rsidP="00250A1E">
      <w:pPr>
        <w:pStyle w:val="BPC3Bodyafterheading"/>
      </w:pPr>
      <w:r>
        <w:t>Output parameters:</w:t>
      </w:r>
    </w:p>
    <w:p w:rsidR="009559DC" w:rsidRDefault="009559DC" w:rsidP="00250A1E">
      <w:pPr>
        <w:pStyle w:val="BPC3Bodyafterheading"/>
      </w:pPr>
      <w:r>
        <w:t>No parameters</w:t>
      </w:r>
      <w:r w:rsidR="001B42E1">
        <w:t>.</w:t>
      </w:r>
    </w:p>
    <w:p w:rsidR="00244EB3" w:rsidRDefault="00244EB3" w:rsidP="00250A1E">
      <w:pPr>
        <w:pStyle w:val="BPC3Bodyafterheading"/>
      </w:pPr>
      <w:r>
        <w:t>Actions explanation:</w:t>
      </w:r>
    </w:p>
    <w:p w:rsidR="004A5C4A" w:rsidRDefault="004A5C4A" w:rsidP="00250A1E">
      <w:pPr>
        <w:pStyle w:val="BPC3Bodyafterheading"/>
      </w:pPr>
      <w:r>
        <w:lastRenderedPageBreak/>
        <w:t xml:space="preserve">Procedure changes event date of changing delivery status of card instance. Updated record should have </w:t>
      </w:r>
      <w:r w:rsidR="00BD03AC">
        <w:t xml:space="preserve">entity </w:t>
      </w:r>
      <w:proofErr w:type="gramStart"/>
      <w:r w:rsidR="00BD03AC">
        <w:t>type,</w:t>
      </w:r>
      <w:proofErr w:type="gramEnd"/>
      <w:r w:rsidR="00BD03AC">
        <w:t xml:space="preserve"> object identifier, event type, initiator</w:t>
      </w:r>
      <w:r>
        <w:t xml:space="preserve"> and card delivery status like passed into procedure.</w:t>
      </w:r>
    </w:p>
    <w:p w:rsidR="00235CC0" w:rsidRDefault="00235CC0" w:rsidP="00235CC0">
      <w:pPr>
        <w:pStyle w:val="BPC3Heading3"/>
      </w:pPr>
      <w:bookmarkStart w:id="55" w:name="_Toc514250054"/>
      <w:r w:rsidRPr="006F6505">
        <w:t>GET_CARD_TYPE_FEATURE</w:t>
      </w:r>
      <w:bookmarkEnd w:id="55"/>
    </w:p>
    <w:p w:rsidR="00235CC0" w:rsidRDefault="00235CC0" w:rsidP="00235CC0">
      <w:pPr>
        <w:pStyle w:val="BPC3Bodyafterheading"/>
      </w:pPr>
      <w:r>
        <w:t>Input parameters:</w:t>
      </w:r>
    </w:p>
    <w:p w:rsidR="00235CC0" w:rsidRDefault="00235CC0" w:rsidP="00235CC0">
      <w:pPr>
        <w:pStyle w:val="BPC3Bodyafterheading"/>
      </w:pPr>
      <w:r>
        <w:t>i_card_number – Number of the card (mandatory);</w:t>
      </w:r>
    </w:p>
    <w:p w:rsidR="00235CC0" w:rsidRDefault="00235CC0" w:rsidP="00235CC0">
      <w:pPr>
        <w:pStyle w:val="BPC3Bodyafterheading"/>
      </w:pPr>
      <w:r>
        <w:t>i_mask_error – Include or exclude raise (not mandatory);</w:t>
      </w:r>
    </w:p>
    <w:p w:rsidR="00235CC0" w:rsidRDefault="00235CC0" w:rsidP="00235CC0">
      <w:pPr>
        <w:pStyle w:val="BPC3Bodyafterheading"/>
      </w:pPr>
      <w:r>
        <w:t>Output parameters:</w:t>
      </w:r>
    </w:p>
    <w:p w:rsidR="00235CC0" w:rsidRDefault="00235CC0" w:rsidP="00235CC0">
      <w:pPr>
        <w:pStyle w:val="BPC3Bodyafterheading"/>
      </w:pPr>
      <w:r>
        <w:t xml:space="preserve">o_row_count - </w:t>
      </w:r>
      <w:r w:rsidRPr="00EF1DD3">
        <w:t>Number of rows returned</w:t>
      </w:r>
      <w:r>
        <w:t>;</w:t>
      </w:r>
    </w:p>
    <w:p w:rsidR="00235CC0" w:rsidRDefault="00235CC0" w:rsidP="00235CC0">
      <w:pPr>
        <w:pStyle w:val="BPC3Bodyafterheading"/>
      </w:pPr>
      <w:r>
        <w:t xml:space="preserve">o_ref_cursor - </w:t>
      </w:r>
      <w:r w:rsidRPr="00394BA1">
        <w:t>Result cursor</w:t>
      </w:r>
      <w:r>
        <w:t>;</w:t>
      </w:r>
    </w:p>
    <w:tbl>
      <w:tblPr>
        <w:tblW w:w="6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694"/>
        <w:gridCol w:w="1842"/>
        <w:gridCol w:w="2410"/>
      </w:tblGrid>
      <w:tr w:rsidR="00235CC0" w:rsidRPr="002F6979" w:rsidTr="00754F6C">
        <w:trPr>
          <w:trHeight w:val="135"/>
          <w:tblHeader/>
        </w:trPr>
        <w:tc>
          <w:tcPr>
            <w:tcW w:w="2694" w:type="dxa"/>
            <w:shd w:val="clear" w:color="auto" w:fill="C5E2FF"/>
          </w:tcPr>
          <w:p w:rsidR="00235CC0" w:rsidRPr="002F6979" w:rsidRDefault="00235CC0" w:rsidP="00754F6C">
            <w:pPr>
              <w:pStyle w:val="BPC3Tableheadings"/>
            </w:pPr>
            <w:r>
              <w:t>Field</w:t>
            </w:r>
          </w:p>
        </w:tc>
        <w:tc>
          <w:tcPr>
            <w:tcW w:w="1842" w:type="dxa"/>
            <w:shd w:val="clear" w:color="auto" w:fill="C5E2FF"/>
          </w:tcPr>
          <w:p w:rsidR="00235CC0" w:rsidRPr="002F6979" w:rsidRDefault="00235CC0" w:rsidP="00754F6C">
            <w:pPr>
              <w:pStyle w:val="BPC3Tableheadings"/>
            </w:pPr>
            <w:r>
              <w:t>Type</w:t>
            </w:r>
          </w:p>
        </w:tc>
        <w:tc>
          <w:tcPr>
            <w:tcW w:w="2410" w:type="dxa"/>
            <w:shd w:val="clear" w:color="auto" w:fill="C5E2FF"/>
          </w:tcPr>
          <w:p w:rsidR="00235CC0" w:rsidRPr="002F6979" w:rsidRDefault="00235CC0" w:rsidP="00754F6C">
            <w:pPr>
              <w:pStyle w:val="BPC3Tableheadings"/>
            </w:pPr>
            <w:r w:rsidRPr="002F6979">
              <w:t>Description</w:t>
            </w:r>
          </w:p>
        </w:tc>
      </w:tr>
      <w:tr w:rsidR="00235CC0" w:rsidRPr="00CB2123" w:rsidTr="00754F6C">
        <w:trPr>
          <w:trHeight w:val="135"/>
        </w:trPr>
        <w:tc>
          <w:tcPr>
            <w:tcW w:w="2694" w:type="dxa"/>
          </w:tcPr>
          <w:p w:rsidR="00235CC0" w:rsidRPr="0034080E" w:rsidRDefault="00235CC0" w:rsidP="00754F6C">
            <w:pPr>
              <w:pStyle w:val="BPC3Tableitems"/>
              <w:rPr>
                <w:sz w:val="22"/>
                <w:szCs w:val="22"/>
              </w:rPr>
            </w:pPr>
            <w:r w:rsidRPr="00B77092">
              <w:rPr>
                <w:sz w:val="22"/>
                <w:szCs w:val="22"/>
              </w:rPr>
              <w:t>CARD_FEATURE</w:t>
            </w:r>
          </w:p>
        </w:tc>
        <w:tc>
          <w:tcPr>
            <w:tcW w:w="1842" w:type="dxa"/>
          </w:tcPr>
          <w:p w:rsidR="00235CC0" w:rsidRDefault="00235CC0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2410" w:type="dxa"/>
          </w:tcPr>
          <w:p w:rsidR="00235CC0" w:rsidRPr="005A4B2C" w:rsidRDefault="00235CC0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the card features (article of the dictionary CFCH)</w:t>
            </w:r>
          </w:p>
        </w:tc>
      </w:tr>
      <w:tr w:rsidR="00235CC0" w:rsidRPr="00CB2123" w:rsidTr="00754F6C">
        <w:trPr>
          <w:trHeight w:val="135"/>
        </w:trPr>
        <w:tc>
          <w:tcPr>
            <w:tcW w:w="2694" w:type="dxa"/>
          </w:tcPr>
          <w:p w:rsidR="00235CC0" w:rsidRPr="0034080E" w:rsidRDefault="00235CC0" w:rsidP="00754F6C">
            <w:pPr>
              <w:pStyle w:val="BPC3Tableitems"/>
              <w:rPr>
                <w:sz w:val="22"/>
                <w:szCs w:val="22"/>
              </w:rPr>
            </w:pPr>
            <w:r w:rsidRPr="00B77092">
              <w:rPr>
                <w:sz w:val="22"/>
                <w:szCs w:val="22"/>
              </w:rPr>
              <w:t>FEATURE_DESCRIPTION</w:t>
            </w:r>
          </w:p>
        </w:tc>
        <w:tc>
          <w:tcPr>
            <w:tcW w:w="1842" w:type="dxa"/>
          </w:tcPr>
          <w:p w:rsidR="00235CC0" w:rsidRDefault="00235CC0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VARCHAR2(2000)</w:t>
            </w:r>
          </w:p>
        </w:tc>
        <w:tc>
          <w:tcPr>
            <w:tcW w:w="2410" w:type="dxa"/>
          </w:tcPr>
          <w:p w:rsidR="00235CC0" w:rsidRPr="005A4B2C" w:rsidRDefault="00235CC0" w:rsidP="00754F6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 of the card features</w:t>
            </w:r>
          </w:p>
        </w:tc>
      </w:tr>
    </w:tbl>
    <w:p w:rsidR="00235CC0" w:rsidRDefault="00235CC0" w:rsidP="00250A1E">
      <w:pPr>
        <w:pStyle w:val="BPC3Bodyafterheading"/>
      </w:pPr>
      <w:r>
        <w:t xml:space="preserve">This procedure returning features of the customer card. Fields which returning </w:t>
      </w:r>
      <w:proofErr w:type="gramStart"/>
      <w:r>
        <w:t>are</w:t>
      </w:r>
      <w:proofErr w:type="gramEnd"/>
      <w:r>
        <w:t xml:space="preserve"> listed higher.</w:t>
      </w:r>
    </w:p>
    <w:p w:rsidR="00435622" w:rsidRDefault="00435622" w:rsidP="00435622">
      <w:pPr>
        <w:pStyle w:val="BPC3Heading3"/>
      </w:pPr>
      <w:r w:rsidRPr="00435622">
        <w:t>CREATE_CARDHOLDER</w:t>
      </w:r>
    </w:p>
    <w:p w:rsidR="00435622" w:rsidRDefault="00435622" w:rsidP="00435622">
      <w:pPr>
        <w:pStyle w:val="BPC3Bodyafterheading"/>
      </w:pPr>
      <w:r>
        <w:t>Input and output parameters: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701"/>
        <w:gridCol w:w="2977"/>
      </w:tblGrid>
      <w:tr w:rsidR="00435622" w:rsidRPr="002A7317" w:rsidTr="00BA15A3">
        <w:trPr>
          <w:tblHeader/>
        </w:trPr>
        <w:tc>
          <w:tcPr>
            <w:tcW w:w="2518" w:type="dxa"/>
            <w:shd w:val="clear" w:color="auto" w:fill="C5E2FF"/>
          </w:tcPr>
          <w:p w:rsidR="00435622" w:rsidRDefault="00435622" w:rsidP="00BA15A3">
            <w:pPr>
              <w:pStyle w:val="BPC3Tableheadings"/>
            </w:pPr>
            <w:r>
              <w:t>Parameter</w:t>
            </w:r>
          </w:p>
        </w:tc>
        <w:tc>
          <w:tcPr>
            <w:tcW w:w="1276" w:type="dxa"/>
            <w:shd w:val="clear" w:color="auto" w:fill="C5E2FF"/>
          </w:tcPr>
          <w:p w:rsidR="00435622" w:rsidRDefault="00435622" w:rsidP="00BA15A3">
            <w:pPr>
              <w:pStyle w:val="BPC3Tableheadings"/>
            </w:pPr>
            <w:r>
              <w:t>Direction</w:t>
            </w:r>
          </w:p>
        </w:tc>
        <w:tc>
          <w:tcPr>
            <w:tcW w:w="1701" w:type="dxa"/>
            <w:shd w:val="clear" w:color="auto" w:fill="C5E2FF"/>
          </w:tcPr>
          <w:p w:rsidR="00435622" w:rsidRDefault="00435622" w:rsidP="00BA15A3">
            <w:pPr>
              <w:pStyle w:val="BPC3Tableheadings"/>
            </w:pPr>
            <w:r>
              <w:t>Type</w:t>
            </w:r>
          </w:p>
        </w:tc>
        <w:tc>
          <w:tcPr>
            <w:tcW w:w="2977" w:type="dxa"/>
            <w:shd w:val="clear" w:color="auto" w:fill="C5E2FF"/>
          </w:tcPr>
          <w:p w:rsidR="00435622" w:rsidRDefault="00435622" w:rsidP="00BA15A3">
            <w:pPr>
              <w:pStyle w:val="BPC3Tableheadings"/>
            </w:pPr>
            <w:r>
              <w:t>Description</w:t>
            </w:r>
          </w:p>
        </w:tc>
      </w:tr>
      <w:tr w:rsidR="00A15E5C" w:rsidTr="00BA15A3">
        <w:tc>
          <w:tcPr>
            <w:tcW w:w="2518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o_id</w:t>
            </w:r>
          </w:p>
        </w:tc>
        <w:tc>
          <w:tcPr>
            <w:tcW w:w="1276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out</w:t>
            </w:r>
          </w:p>
        </w:tc>
        <w:tc>
          <w:tcPr>
            <w:tcW w:w="1701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number(12)</w:t>
            </w:r>
          </w:p>
        </w:tc>
        <w:tc>
          <w:tcPr>
            <w:tcW w:w="2977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Cardholder identifier</w:t>
            </w:r>
          </w:p>
        </w:tc>
      </w:tr>
      <w:tr w:rsidR="00A15E5C" w:rsidTr="00BA15A3">
        <w:tc>
          <w:tcPr>
            <w:tcW w:w="2518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i_customer_id</w:t>
            </w:r>
          </w:p>
        </w:tc>
        <w:tc>
          <w:tcPr>
            <w:tcW w:w="1276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number(12)</w:t>
            </w:r>
          </w:p>
        </w:tc>
        <w:tc>
          <w:tcPr>
            <w:tcW w:w="2977" w:type="dxa"/>
            <w:vAlign w:val="bottom"/>
          </w:tcPr>
          <w:p w:rsidR="00A15E5C" w:rsidRDefault="00A15E5C" w:rsidP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Customer id</w:t>
            </w:r>
          </w:p>
        </w:tc>
      </w:tr>
      <w:tr w:rsidR="00A15E5C" w:rsidTr="00BA15A3">
        <w:tc>
          <w:tcPr>
            <w:tcW w:w="2518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i_person_id</w:t>
            </w:r>
          </w:p>
        </w:tc>
        <w:tc>
          <w:tcPr>
            <w:tcW w:w="1276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number(12)</w:t>
            </w:r>
          </w:p>
        </w:tc>
        <w:tc>
          <w:tcPr>
            <w:tcW w:w="2977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Person id</w:t>
            </w:r>
          </w:p>
        </w:tc>
      </w:tr>
      <w:tr w:rsidR="00A15E5C" w:rsidTr="00BA15A3">
        <w:tc>
          <w:tcPr>
            <w:tcW w:w="2518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i_cardholder_name</w:t>
            </w:r>
          </w:p>
        </w:tc>
        <w:tc>
          <w:tcPr>
            <w:tcW w:w="1276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varchar2(200)</w:t>
            </w:r>
          </w:p>
        </w:tc>
        <w:tc>
          <w:tcPr>
            <w:tcW w:w="2977" w:type="dxa"/>
            <w:vAlign w:val="bottom"/>
          </w:tcPr>
          <w:p w:rsidR="00A15E5C" w:rsidRDefault="00A15E5C" w:rsidP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Cardholder name</w:t>
            </w:r>
          </w:p>
        </w:tc>
      </w:tr>
      <w:tr w:rsidR="00A15E5C" w:rsidTr="00BA15A3">
        <w:tc>
          <w:tcPr>
            <w:tcW w:w="2518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i_relation</w:t>
            </w:r>
          </w:p>
        </w:tc>
        <w:tc>
          <w:tcPr>
            <w:tcW w:w="1276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Relation</w:t>
            </w:r>
          </w:p>
        </w:tc>
      </w:tr>
      <w:tr w:rsidR="00A15E5C" w:rsidTr="00BA15A3">
        <w:tc>
          <w:tcPr>
            <w:tcW w:w="2518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i_resident</w:t>
            </w:r>
          </w:p>
        </w:tc>
        <w:tc>
          <w:tcPr>
            <w:tcW w:w="1276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number(1)</w:t>
            </w:r>
          </w:p>
        </w:tc>
        <w:tc>
          <w:tcPr>
            <w:tcW w:w="2977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Resident</w:t>
            </w:r>
          </w:p>
        </w:tc>
      </w:tr>
      <w:tr w:rsidR="00A15E5C" w:rsidTr="00BA15A3">
        <w:tc>
          <w:tcPr>
            <w:tcW w:w="2518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i_nationality</w:t>
            </w:r>
          </w:p>
        </w:tc>
        <w:tc>
          <w:tcPr>
            <w:tcW w:w="1276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varchar2(3)</w:t>
            </w:r>
          </w:p>
        </w:tc>
        <w:tc>
          <w:tcPr>
            <w:tcW w:w="2977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Nationality</w:t>
            </w:r>
          </w:p>
        </w:tc>
      </w:tr>
      <w:tr w:rsidR="00A15E5C" w:rsidTr="00BA15A3">
        <w:tc>
          <w:tcPr>
            <w:tcW w:w="2518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i_marital_status</w:t>
            </w:r>
          </w:p>
        </w:tc>
        <w:tc>
          <w:tcPr>
            <w:tcW w:w="1276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bottom"/>
          </w:tcPr>
          <w:p w:rsidR="00A15E5C" w:rsidRDefault="00A15E5C" w:rsidP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Marital status</w:t>
            </w:r>
          </w:p>
        </w:tc>
      </w:tr>
      <w:tr w:rsidR="00A15E5C" w:rsidTr="00BA15A3">
        <w:tc>
          <w:tcPr>
            <w:tcW w:w="2518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io_cardholder_number</w:t>
            </w:r>
          </w:p>
        </w:tc>
        <w:tc>
          <w:tcPr>
            <w:tcW w:w="1276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out</w:t>
            </w:r>
          </w:p>
        </w:tc>
        <w:tc>
          <w:tcPr>
            <w:tcW w:w="1701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varchar2(200)</w:t>
            </w:r>
          </w:p>
        </w:tc>
        <w:tc>
          <w:tcPr>
            <w:tcW w:w="2977" w:type="dxa"/>
            <w:vAlign w:val="bottom"/>
          </w:tcPr>
          <w:p w:rsidR="00A15E5C" w:rsidRDefault="00A15E5C" w:rsidP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Cardholder number</w:t>
            </w:r>
          </w:p>
        </w:tc>
      </w:tr>
      <w:tr w:rsidR="00A15E5C" w:rsidTr="00BA15A3">
        <w:tc>
          <w:tcPr>
            <w:tcW w:w="2518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i_inst_id</w:t>
            </w:r>
          </w:p>
        </w:tc>
        <w:tc>
          <w:tcPr>
            <w:tcW w:w="1276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A15E5C" w:rsidRDefault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2977" w:type="dxa"/>
            <w:vAlign w:val="bottom"/>
          </w:tcPr>
          <w:p w:rsidR="00A15E5C" w:rsidRDefault="00A15E5C" w:rsidP="00A15E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Institution id</w:t>
            </w:r>
          </w:p>
        </w:tc>
      </w:tr>
    </w:tbl>
    <w:p w:rsidR="00435622" w:rsidRDefault="00435622" w:rsidP="00435622">
      <w:pPr>
        <w:pStyle w:val="BPC3Bodyafterheading"/>
      </w:pPr>
    </w:p>
    <w:p w:rsidR="00435622" w:rsidRDefault="00A15E5C" w:rsidP="00435622">
      <w:pPr>
        <w:pStyle w:val="BPC3Bodyafterheading"/>
      </w:pPr>
      <w:r>
        <w:t>Creates cardholder</w:t>
      </w:r>
    </w:p>
    <w:p w:rsidR="00971AA5" w:rsidRPr="00F775A5" w:rsidRDefault="00971AA5" w:rsidP="00435622">
      <w:pPr>
        <w:pStyle w:val="BPC3Bodyafterheading"/>
        <w:rPr>
          <w:lang w:val="ru-RU"/>
        </w:rPr>
      </w:pPr>
    </w:p>
    <w:p w:rsidR="00971AA5" w:rsidRDefault="00971AA5" w:rsidP="00971AA5">
      <w:pPr>
        <w:pStyle w:val="BPC3Heading3"/>
      </w:pPr>
      <w:r w:rsidRPr="00971AA5">
        <w:t>ISSUE_CARD</w:t>
      </w:r>
    </w:p>
    <w:p w:rsidR="00971AA5" w:rsidRDefault="00971AA5" w:rsidP="00CE406F">
      <w:pPr>
        <w:pStyle w:val="BPC3Bodyafterheading"/>
      </w:pPr>
      <w:r>
        <w:t>Input and output parameters: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276"/>
        <w:gridCol w:w="1559"/>
        <w:gridCol w:w="2977"/>
      </w:tblGrid>
      <w:tr w:rsidR="00971AA5" w:rsidRPr="002A7317" w:rsidTr="005744D4">
        <w:trPr>
          <w:tblHeader/>
        </w:trPr>
        <w:tc>
          <w:tcPr>
            <w:tcW w:w="2660" w:type="dxa"/>
            <w:shd w:val="clear" w:color="auto" w:fill="C5E2FF"/>
          </w:tcPr>
          <w:p w:rsidR="00971AA5" w:rsidRDefault="00971AA5" w:rsidP="00BA15A3">
            <w:pPr>
              <w:pStyle w:val="BPC3Tableheadings"/>
            </w:pPr>
            <w:r>
              <w:lastRenderedPageBreak/>
              <w:t>Parameter</w:t>
            </w:r>
          </w:p>
        </w:tc>
        <w:tc>
          <w:tcPr>
            <w:tcW w:w="1276" w:type="dxa"/>
            <w:shd w:val="clear" w:color="auto" w:fill="C5E2FF"/>
          </w:tcPr>
          <w:p w:rsidR="00971AA5" w:rsidRDefault="00971AA5" w:rsidP="00BA15A3">
            <w:pPr>
              <w:pStyle w:val="BPC3Tableheadings"/>
            </w:pPr>
            <w:r>
              <w:t>Direction</w:t>
            </w:r>
          </w:p>
        </w:tc>
        <w:tc>
          <w:tcPr>
            <w:tcW w:w="1559" w:type="dxa"/>
            <w:shd w:val="clear" w:color="auto" w:fill="C5E2FF"/>
          </w:tcPr>
          <w:p w:rsidR="00971AA5" w:rsidRDefault="00971AA5" w:rsidP="00BA15A3">
            <w:pPr>
              <w:pStyle w:val="BPC3Tableheadings"/>
            </w:pPr>
            <w:r>
              <w:t>Type</w:t>
            </w:r>
          </w:p>
        </w:tc>
        <w:tc>
          <w:tcPr>
            <w:tcW w:w="2977" w:type="dxa"/>
            <w:shd w:val="clear" w:color="auto" w:fill="C5E2FF"/>
          </w:tcPr>
          <w:p w:rsidR="00971AA5" w:rsidRDefault="00971AA5" w:rsidP="00BA15A3">
            <w:pPr>
              <w:pStyle w:val="BPC3Tableheadings"/>
            </w:pPr>
            <w:r>
              <w:t>Description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o_id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out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number(12)</w:t>
            </w:r>
          </w:p>
        </w:tc>
        <w:tc>
          <w:tcPr>
            <w:tcW w:w="2977" w:type="dxa"/>
            <w:vAlign w:val="center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Card id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io_card_number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out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varchar2(24)</w:t>
            </w:r>
          </w:p>
        </w:tc>
        <w:tc>
          <w:tcPr>
            <w:tcW w:w="2977" w:type="dxa"/>
            <w:vAlign w:val="center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Card number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o_card_instance_id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out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number(12)</w:t>
            </w:r>
          </w:p>
        </w:tc>
        <w:tc>
          <w:tcPr>
            <w:tcW w:w="2977" w:type="dxa"/>
            <w:vAlign w:val="center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Card instance id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i_inst_id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2977" w:type="dxa"/>
            <w:vAlign w:val="center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Institution id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i_agent_id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number(8)</w:t>
            </w:r>
          </w:p>
        </w:tc>
        <w:tc>
          <w:tcPr>
            <w:tcW w:w="2977" w:type="dxa"/>
            <w:vAlign w:val="center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Agent id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i_contract_id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number(12)</w:t>
            </w:r>
          </w:p>
        </w:tc>
        <w:tc>
          <w:tcPr>
            <w:tcW w:w="2977" w:type="dxa"/>
            <w:vAlign w:val="center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Contract id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i_cardholder_id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number(16)</w:t>
            </w:r>
          </w:p>
        </w:tc>
        <w:tc>
          <w:tcPr>
            <w:tcW w:w="2977" w:type="dxa"/>
            <w:vAlign w:val="center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Cardholder  id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i_card_type_id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2977" w:type="dxa"/>
            <w:vAlign w:val="center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Card type id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i_customer_id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number(16)</w:t>
            </w:r>
          </w:p>
        </w:tc>
        <w:tc>
          <w:tcPr>
            <w:tcW w:w="2977" w:type="dxa"/>
            <w:vAlign w:val="center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Customer id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i_category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center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Category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i_start_date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977" w:type="dxa"/>
            <w:vAlign w:val="center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Start date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io_expir_date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out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977" w:type="dxa"/>
            <w:vAlign w:val="center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Expiration date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i_cardholder_name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varchar2(200)</w:t>
            </w:r>
          </w:p>
        </w:tc>
        <w:tc>
          <w:tcPr>
            <w:tcW w:w="2977" w:type="dxa"/>
            <w:vAlign w:val="center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Cardholder name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i_company_name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varchar2(200)</w:t>
            </w:r>
          </w:p>
        </w:tc>
        <w:tc>
          <w:tcPr>
            <w:tcW w:w="2977" w:type="dxa"/>
            <w:vAlign w:val="center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Company name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i_perso_priority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center"/>
          </w:tcPr>
          <w:p w:rsidR="00C75558" w:rsidRDefault="00C75558" w:rsidP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Personalization priority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i_service_id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number(8)</w:t>
            </w:r>
          </w:p>
        </w:tc>
        <w:tc>
          <w:tcPr>
            <w:tcW w:w="2977" w:type="dxa"/>
            <w:vAlign w:val="center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Service id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i_icc_instance_id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Pr="003B30D0" w:rsidRDefault="00C75558">
            <w:pPr>
              <w:rPr>
                <w:color w:val="000000"/>
                <w:sz w:val="22"/>
                <w:szCs w:val="22"/>
              </w:rPr>
            </w:pPr>
            <w:r w:rsidRPr="003B30D0">
              <w:rPr>
                <w:color w:val="000000"/>
                <w:sz w:val="22"/>
                <w:szCs w:val="22"/>
              </w:rPr>
              <w:t>number(12)</w:t>
            </w:r>
          </w:p>
        </w:tc>
        <w:tc>
          <w:tcPr>
            <w:tcW w:w="2977" w:type="dxa"/>
            <w:vAlign w:val="center"/>
          </w:tcPr>
          <w:p w:rsidR="00C75558" w:rsidRPr="003B30D0" w:rsidRDefault="00C75558">
            <w:pPr>
              <w:rPr>
                <w:color w:val="000000"/>
                <w:sz w:val="22"/>
                <w:szCs w:val="22"/>
              </w:rPr>
            </w:pPr>
            <w:r w:rsidRPr="003B30D0">
              <w:rPr>
                <w:color w:val="000000"/>
                <w:sz w:val="22"/>
                <w:szCs w:val="22"/>
              </w:rPr>
              <w:t>Icc instance id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i_delivery_channel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center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Delivery channel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i_blank_type_id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2977" w:type="dxa"/>
            <w:vAlign w:val="center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Blank type id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i_seq_number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2977" w:type="dxa"/>
            <w:vAlign w:val="center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Seq number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i_status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center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Status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i_state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center"/>
          </w:tcPr>
          <w:p w:rsidR="00C75558" w:rsidRDefault="00CE406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 w:rsidR="00C75558">
              <w:rPr>
                <w:color w:val="000000"/>
                <w:sz w:val="22"/>
                <w:szCs w:val="22"/>
              </w:rPr>
              <w:t>tate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i_iss_date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977" w:type="dxa"/>
            <w:vAlign w:val="center"/>
          </w:tcPr>
          <w:p w:rsidR="00C75558" w:rsidRDefault="00CE406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75558">
              <w:rPr>
                <w:color w:val="000000"/>
                <w:sz w:val="22"/>
                <w:szCs w:val="22"/>
              </w:rPr>
              <w:t>ss date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i_preceding_instance_id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center"/>
          </w:tcPr>
          <w:p w:rsidR="00C75558" w:rsidRDefault="00CE406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Preceding </w:t>
            </w:r>
            <w:r w:rsidR="00C75558">
              <w:rPr>
                <w:color w:val="000000"/>
                <w:sz w:val="22"/>
                <w:szCs w:val="22"/>
              </w:rPr>
              <w:t>instance id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i_reissue_reason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center"/>
          </w:tcPr>
          <w:p w:rsidR="00C75558" w:rsidRDefault="00CE406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Reissue </w:t>
            </w:r>
            <w:r w:rsidR="00C75558">
              <w:rPr>
                <w:color w:val="000000"/>
                <w:sz w:val="22"/>
                <w:szCs w:val="22"/>
              </w:rPr>
              <w:t>reason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i_reissue_date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977" w:type="dxa"/>
            <w:vAlign w:val="center"/>
          </w:tcPr>
          <w:p w:rsidR="00C75558" w:rsidRDefault="00CE406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Reissue </w:t>
            </w:r>
            <w:r w:rsidR="00C75558">
              <w:rPr>
                <w:color w:val="000000"/>
                <w:sz w:val="22"/>
                <w:szCs w:val="22"/>
              </w:rPr>
              <w:t>date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i_pin_request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center"/>
          </w:tcPr>
          <w:p w:rsidR="00C75558" w:rsidRDefault="00CE406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Pin </w:t>
            </w:r>
            <w:r w:rsidR="00C75558">
              <w:rPr>
                <w:color w:val="000000"/>
                <w:sz w:val="22"/>
                <w:szCs w:val="22"/>
              </w:rPr>
              <w:t>request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i_embossing_request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center"/>
          </w:tcPr>
          <w:p w:rsidR="00C75558" w:rsidRDefault="00CE406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Embossing </w:t>
            </w:r>
            <w:r w:rsidR="00C75558">
              <w:rPr>
                <w:color w:val="000000"/>
                <w:sz w:val="22"/>
                <w:szCs w:val="22"/>
              </w:rPr>
              <w:t>request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i_delivery_status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center"/>
          </w:tcPr>
          <w:p w:rsidR="00C75558" w:rsidRDefault="00CE406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Delivery </w:t>
            </w:r>
            <w:r w:rsidR="00C75558">
              <w:rPr>
                <w:color w:val="000000"/>
                <w:sz w:val="22"/>
                <w:szCs w:val="22"/>
              </w:rPr>
              <w:t>status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i_embossed_surname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varchar2(200)</w:t>
            </w:r>
          </w:p>
        </w:tc>
        <w:tc>
          <w:tcPr>
            <w:tcW w:w="2977" w:type="dxa"/>
            <w:vAlign w:val="center"/>
          </w:tcPr>
          <w:p w:rsidR="00C75558" w:rsidRDefault="00CE406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Embossed </w:t>
            </w:r>
            <w:r w:rsidR="00C75558">
              <w:rPr>
                <w:color w:val="000000"/>
                <w:sz w:val="22"/>
                <w:szCs w:val="22"/>
              </w:rPr>
              <w:t>surname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i_embossed_first_name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varchar2(200)</w:t>
            </w:r>
          </w:p>
        </w:tc>
        <w:tc>
          <w:tcPr>
            <w:tcW w:w="2977" w:type="dxa"/>
            <w:vAlign w:val="center"/>
          </w:tcPr>
          <w:p w:rsidR="00C75558" w:rsidRDefault="00CE406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Embossed </w:t>
            </w:r>
            <w:r w:rsidR="00C75558">
              <w:rPr>
                <w:color w:val="000000"/>
                <w:sz w:val="22"/>
                <w:szCs w:val="22"/>
              </w:rPr>
              <w:t>first name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i_embossed_second_name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varchar2(200)</w:t>
            </w:r>
          </w:p>
        </w:tc>
        <w:tc>
          <w:tcPr>
            <w:tcW w:w="2977" w:type="dxa"/>
            <w:vAlign w:val="center"/>
          </w:tcPr>
          <w:p w:rsidR="00C75558" w:rsidRDefault="00CE406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Embossed </w:t>
            </w:r>
            <w:r w:rsidR="00C75558">
              <w:rPr>
                <w:color w:val="000000"/>
                <w:sz w:val="22"/>
                <w:szCs w:val="22"/>
              </w:rPr>
              <w:t>second name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i_embossed_title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center"/>
          </w:tcPr>
          <w:p w:rsidR="00C75558" w:rsidRDefault="00CE406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Embossed </w:t>
            </w:r>
            <w:r w:rsidR="00C75558">
              <w:rPr>
                <w:color w:val="000000"/>
                <w:sz w:val="22"/>
                <w:szCs w:val="22"/>
              </w:rPr>
              <w:t>title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i_embossed_line_additional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varchar2(200)</w:t>
            </w:r>
          </w:p>
        </w:tc>
        <w:tc>
          <w:tcPr>
            <w:tcW w:w="2977" w:type="dxa"/>
            <w:vAlign w:val="center"/>
          </w:tcPr>
          <w:p w:rsidR="00C75558" w:rsidRDefault="00CE406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Embossed </w:t>
            </w:r>
            <w:r w:rsidR="00C75558">
              <w:rPr>
                <w:color w:val="000000"/>
                <w:sz w:val="22"/>
                <w:szCs w:val="22"/>
              </w:rPr>
              <w:t>line additional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i_supplementary_info_1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varchar2(200)</w:t>
            </w:r>
          </w:p>
        </w:tc>
        <w:tc>
          <w:tcPr>
            <w:tcW w:w="2977" w:type="dxa"/>
            <w:vAlign w:val="center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supplementary info 1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i_cardholder_photo_file_name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977" w:type="dxa"/>
            <w:vAlign w:val="center"/>
          </w:tcPr>
          <w:p w:rsidR="00C75558" w:rsidRDefault="00CE406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Cardholder </w:t>
            </w:r>
            <w:r w:rsidR="00C75558">
              <w:rPr>
                <w:color w:val="000000"/>
                <w:sz w:val="22"/>
                <w:szCs w:val="22"/>
              </w:rPr>
              <w:t>photo file name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i_cardholder_sign_file_name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977" w:type="dxa"/>
            <w:vAlign w:val="center"/>
          </w:tcPr>
          <w:p w:rsidR="00C75558" w:rsidRDefault="00CE406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Cardholder </w:t>
            </w:r>
            <w:r w:rsidR="00C75558">
              <w:rPr>
                <w:color w:val="000000"/>
                <w:sz w:val="22"/>
                <w:szCs w:val="22"/>
              </w:rPr>
              <w:t>sign file name</w:t>
            </w:r>
          </w:p>
        </w:tc>
      </w:tr>
      <w:tr w:rsidR="00C75558" w:rsidTr="002705BB">
        <w:tc>
          <w:tcPr>
            <w:tcW w:w="2660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i_pin_mailer_request</w:t>
            </w:r>
          </w:p>
        </w:tc>
        <w:tc>
          <w:tcPr>
            <w:tcW w:w="1276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C75558" w:rsidRDefault="00C7555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center"/>
          </w:tcPr>
          <w:p w:rsidR="00C75558" w:rsidRDefault="00CE406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Pin </w:t>
            </w:r>
            <w:r w:rsidR="00C75558">
              <w:rPr>
                <w:color w:val="000000"/>
                <w:sz w:val="22"/>
                <w:szCs w:val="22"/>
              </w:rPr>
              <w:t>mailer request</w:t>
            </w:r>
          </w:p>
        </w:tc>
      </w:tr>
    </w:tbl>
    <w:p w:rsidR="00971AA5" w:rsidRDefault="00971AA5" w:rsidP="00250A1E">
      <w:pPr>
        <w:pStyle w:val="BPC3Bodyafterheading"/>
      </w:pPr>
    </w:p>
    <w:p w:rsidR="00FB0303" w:rsidRDefault="00FB0303" w:rsidP="00FB0303">
      <w:pPr>
        <w:pStyle w:val="BPC3Heading3"/>
      </w:pPr>
      <w:r>
        <w:t>RE</w:t>
      </w:r>
      <w:r w:rsidRPr="00971AA5">
        <w:t>ISSUE_CARD</w:t>
      </w:r>
    </w:p>
    <w:p w:rsidR="00FB0303" w:rsidRDefault="00FB0303" w:rsidP="00FB0303">
      <w:pPr>
        <w:pStyle w:val="BPC3Bodyafterheading"/>
      </w:pPr>
      <w:r>
        <w:t>Input and output parameters: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276"/>
        <w:gridCol w:w="1559"/>
        <w:gridCol w:w="2977"/>
      </w:tblGrid>
      <w:tr w:rsidR="00FB0303" w:rsidRPr="002A7317" w:rsidTr="002705BB">
        <w:trPr>
          <w:tblHeader/>
        </w:trPr>
        <w:tc>
          <w:tcPr>
            <w:tcW w:w="2660" w:type="dxa"/>
            <w:shd w:val="clear" w:color="auto" w:fill="C5E2FF"/>
          </w:tcPr>
          <w:p w:rsidR="00FB0303" w:rsidRDefault="00FB0303" w:rsidP="002705BB">
            <w:pPr>
              <w:pStyle w:val="BPC3Tableheadings"/>
            </w:pPr>
            <w:r>
              <w:lastRenderedPageBreak/>
              <w:t>Parameter</w:t>
            </w:r>
          </w:p>
        </w:tc>
        <w:tc>
          <w:tcPr>
            <w:tcW w:w="1276" w:type="dxa"/>
            <w:shd w:val="clear" w:color="auto" w:fill="C5E2FF"/>
          </w:tcPr>
          <w:p w:rsidR="00FB0303" w:rsidRDefault="00FB0303" w:rsidP="002705BB">
            <w:pPr>
              <w:pStyle w:val="BPC3Tableheadings"/>
            </w:pPr>
            <w:r>
              <w:t>Direction</w:t>
            </w:r>
          </w:p>
        </w:tc>
        <w:tc>
          <w:tcPr>
            <w:tcW w:w="1559" w:type="dxa"/>
            <w:shd w:val="clear" w:color="auto" w:fill="C5E2FF"/>
          </w:tcPr>
          <w:p w:rsidR="00FB0303" w:rsidRDefault="00FB0303" w:rsidP="002705BB">
            <w:pPr>
              <w:pStyle w:val="BPC3Tableheadings"/>
            </w:pPr>
            <w:r>
              <w:t>Type</w:t>
            </w:r>
          </w:p>
        </w:tc>
        <w:tc>
          <w:tcPr>
            <w:tcW w:w="2977" w:type="dxa"/>
            <w:shd w:val="clear" w:color="auto" w:fill="C5E2FF"/>
          </w:tcPr>
          <w:p w:rsidR="00FB0303" w:rsidRDefault="00FB0303" w:rsidP="002705BB">
            <w:pPr>
              <w:pStyle w:val="BPC3Tableheadings"/>
            </w:pPr>
            <w:r>
              <w:t>Description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i_card_number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varchar2(24)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card number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io_seq_number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out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seq number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io_card_number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out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varchar2(24)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card number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i_command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command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i_agent_id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number(8)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agent id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i_contract_id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number(12)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contract id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i_card_type_id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card type id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i_category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category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i_start_date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start date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i_start_date_rule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start date rule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io_expir_date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out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expir date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i_expir_date_rule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expir date rule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i_cardholder_name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varchar2(200)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cardholder name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i_company_name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varchar2(200)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company name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i_perso_priority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perso priority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i_pin_request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pin request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i_pin_mailer_request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pin mailer request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i_embossing_request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embossing request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i_delivery_channel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delivery channel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i_blank_type_id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blank type id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i_reissue_reason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reissue reason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i_reissue_date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reissue date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i_clone_optional_services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clone optional services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i_delivery_status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delivery status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i_embossed_surname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varchar2(200)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embossed surname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i_embossed_first_name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varchar2(200)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embossed first name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i_embossed_second_name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varchar2(200)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embossed second name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i_embossed_title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embossed title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i_embossed_line_additional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varchar2(200)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embossed line additional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i_supplementary_info_1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varchar2(200)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supplementary info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i_cardholder_photo_file_name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cardholder photo file name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i_cardholder_sign_file_name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cardholder sign file name</w:t>
            </w:r>
          </w:p>
        </w:tc>
      </w:tr>
      <w:tr w:rsidR="00FB0303" w:rsidTr="002705BB">
        <w:tc>
          <w:tcPr>
            <w:tcW w:w="2660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i_card_uid</w:t>
            </w:r>
          </w:p>
        </w:tc>
        <w:tc>
          <w:tcPr>
            <w:tcW w:w="1276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559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varchar2(200)</w:t>
            </w:r>
          </w:p>
        </w:tc>
        <w:tc>
          <w:tcPr>
            <w:tcW w:w="2977" w:type="dxa"/>
            <w:vAlign w:val="bottom"/>
          </w:tcPr>
          <w:p w:rsidR="00FB0303" w:rsidRDefault="00FB0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card uid</w:t>
            </w:r>
          </w:p>
        </w:tc>
      </w:tr>
    </w:tbl>
    <w:p w:rsidR="00FB0303" w:rsidRPr="00250A1E" w:rsidRDefault="00FB0303" w:rsidP="00250A1E">
      <w:pPr>
        <w:pStyle w:val="BPC3Bodyafterheading"/>
      </w:pPr>
    </w:p>
    <w:p w:rsidR="00FA668E" w:rsidRDefault="00FA668E" w:rsidP="00FA668E">
      <w:pPr>
        <w:pStyle w:val="BPC3Heading1"/>
      </w:pPr>
      <w:bookmarkStart w:id="56" w:name="_Toc514250055"/>
      <w:r>
        <w:t>NAMING FORMAT</w:t>
      </w:r>
      <w:bookmarkEnd w:id="56"/>
    </w:p>
    <w:p w:rsidR="00FA668E" w:rsidRDefault="00FA668E" w:rsidP="00FA668E">
      <w:pPr>
        <w:pStyle w:val="BPC3Heading2"/>
      </w:pPr>
      <w:bookmarkStart w:id="57" w:name="_Toc514250056"/>
      <w:r>
        <w:t>OVERVIEW</w:t>
      </w:r>
      <w:bookmarkEnd w:id="57"/>
    </w:p>
    <w:p w:rsidR="00FA668E" w:rsidRPr="00992CBE" w:rsidRDefault="00FA668E" w:rsidP="00FA668E">
      <w:pPr>
        <w:pStyle w:val="BPC3Bodyafterheading"/>
      </w:pPr>
      <w:r>
        <w:t>Following methods provide API for work with naming format and theirs data</w:t>
      </w:r>
      <w:r w:rsidRPr="002128EB">
        <w:rPr>
          <w:rStyle w:val="longtext"/>
          <w:rFonts w:asciiTheme="minorHAnsi" w:hAnsiTheme="minorHAnsi" w:cstheme="minorHAnsi"/>
          <w:lang w:val="en"/>
        </w:rPr>
        <w:t>.</w:t>
      </w:r>
      <w:r>
        <w:rPr>
          <w:rStyle w:val="longtext"/>
          <w:rFonts w:asciiTheme="minorHAnsi" w:hAnsiTheme="minorHAnsi" w:cstheme="minorHAnsi"/>
          <w:lang w:val="en"/>
        </w:rPr>
        <w:t xml:space="preserve"> Procedures, functions, data structures are described below.</w:t>
      </w:r>
    </w:p>
    <w:p w:rsidR="00FA668E" w:rsidRDefault="00FA668E" w:rsidP="00FA668E">
      <w:pPr>
        <w:pStyle w:val="BPC3Heading2"/>
      </w:pPr>
      <w:bookmarkStart w:id="58" w:name="_Toc514250057"/>
      <w:r>
        <w:lastRenderedPageBreak/>
        <w:t>REFERENCES</w:t>
      </w:r>
      <w:bookmarkEnd w:id="58"/>
    </w:p>
    <w:p w:rsidR="00FA668E" w:rsidRDefault="00FA668E" w:rsidP="00FA668E">
      <w:pPr>
        <w:pStyle w:val="BPC3Bodyafterheading"/>
        <w:rPr>
          <w:rFonts w:asciiTheme="minorHAnsi" w:hAnsiTheme="minorHAnsi"/>
        </w:rPr>
      </w:pPr>
      <w:r>
        <w:rPr>
          <w:rFonts w:asciiTheme="minorHAnsi" w:hAnsiTheme="minorHAnsi"/>
        </w:rPr>
        <w:t>Procedures are placed in packages:</w:t>
      </w:r>
    </w:p>
    <w:p w:rsidR="00017540" w:rsidRPr="00D64F33" w:rsidRDefault="00017540" w:rsidP="00FA668E">
      <w:pPr>
        <w:pStyle w:val="BPC3Bodyafterheading"/>
      </w:pPr>
      <w:r w:rsidRPr="0091305A">
        <w:rPr>
          <w:sz w:val="22"/>
          <w:szCs w:val="22"/>
        </w:rPr>
        <w:t>itf_api_naming_pkg</w:t>
      </w:r>
    </w:p>
    <w:p w:rsidR="00FA668E" w:rsidRDefault="00FA668E" w:rsidP="00FA668E">
      <w:pPr>
        <w:pStyle w:val="BPC3Heading2"/>
      </w:pPr>
      <w:bookmarkStart w:id="59" w:name="_Toc514250058"/>
      <w:r>
        <w:t>LIST OF PROCEDURES</w:t>
      </w:r>
      <w:bookmarkEnd w:id="59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552"/>
        <w:gridCol w:w="2268"/>
        <w:gridCol w:w="850"/>
        <w:gridCol w:w="3544"/>
      </w:tblGrid>
      <w:tr w:rsidR="00FA668E" w:rsidRPr="002F6979" w:rsidTr="00AE3826">
        <w:trPr>
          <w:trHeight w:val="135"/>
          <w:tblHeader/>
        </w:trPr>
        <w:tc>
          <w:tcPr>
            <w:tcW w:w="2552" w:type="dxa"/>
            <w:shd w:val="clear" w:color="auto" w:fill="C5E2FF"/>
          </w:tcPr>
          <w:p w:rsidR="00FA668E" w:rsidRPr="002F6979" w:rsidRDefault="00FA668E" w:rsidP="00AE3826">
            <w:pPr>
              <w:pStyle w:val="BPC3Tableheadings"/>
            </w:pPr>
            <w:r>
              <w:t>Package</w:t>
            </w:r>
          </w:p>
        </w:tc>
        <w:tc>
          <w:tcPr>
            <w:tcW w:w="2268" w:type="dxa"/>
            <w:shd w:val="clear" w:color="auto" w:fill="C5E2FF"/>
          </w:tcPr>
          <w:p w:rsidR="00FA668E" w:rsidRPr="002F6979" w:rsidRDefault="00FA668E" w:rsidP="00AE3826">
            <w:pPr>
              <w:pStyle w:val="BPC3Tableheadings"/>
            </w:pPr>
            <w:r>
              <w:t>Name</w:t>
            </w:r>
          </w:p>
        </w:tc>
        <w:tc>
          <w:tcPr>
            <w:tcW w:w="850" w:type="dxa"/>
            <w:shd w:val="clear" w:color="auto" w:fill="C5E2FF"/>
          </w:tcPr>
          <w:p w:rsidR="00FA668E" w:rsidRPr="002F6979" w:rsidRDefault="00FA668E" w:rsidP="00AE3826">
            <w:pPr>
              <w:pStyle w:val="BPC3Tableheadings"/>
            </w:pPr>
            <w:r>
              <w:t>Type</w:t>
            </w:r>
          </w:p>
        </w:tc>
        <w:tc>
          <w:tcPr>
            <w:tcW w:w="3544" w:type="dxa"/>
            <w:shd w:val="clear" w:color="auto" w:fill="C5E2FF"/>
          </w:tcPr>
          <w:p w:rsidR="00FA668E" w:rsidRPr="002F6979" w:rsidRDefault="00FA668E" w:rsidP="00AE3826">
            <w:pPr>
              <w:pStyle w:val="BPC3Tableheadings"/>
            </w:pPr>
            <w:r w:rsidRPr="002F6979">
              <w:t>Description</w:t>
            </w:r>
          </w:p>
        </w:tc>
      </w:tr>
      <w:tr w:rsidR="00FA668E" w:rsidRPr="0034080E" w:rsidTr="00AE3826">
        <w:trPr>
          <w:trHeight w:val="135"/>
        </w:trPr>
        <w:tc>
          <w:tcPr>
            <w:tcW w:w="2552" w:type="dxa"/>
          </w:tcPr>
          <w:p w:rsidR="00FA668E" w:rsidRPr="0034080E" w:rsidRDefault="00FA668E" w:rsidP="00AE3826">
            <w:pPr>
              <w:pStyle w:val="BPC3Tableitems"/>
              <w:rPr>
                <w:sz w:val="22"/>
                <w:szCs w:val="22"/>
              </w:rPr>
            </w:pPr>
            <w:r w:rsidRPr="0091305A">
              <w:rPr>
                <w:sz w:val="22"/>
                <w:szCs w:val="22"/>
              </w:rPr>
              <w:t>itf_api_naming_pkg</w:t>
            </w:r>
          </w:p>
        </w:tc>
        <w:tc>
          <w:tcPr>
            <w:tcW w:w="2268" w:type="dxa"/>
          </w:tcPr>
          <w:p w:rsidR="00FA668E" w:rsidRPr="0034080E" w:rsidRDefault="00FA668E" w:rsidP="00AE3826">
            <w:pPr>
              <w:pStyle w:val="BPC3Tableitems"/>
              <w:rPr>
                <w:sz w:val="22"/>
                <w:szCs w:val="22"/>
              </w:rPr>
            </w:pPr>
            <w:r w:rsidRPr="0091305A">
              <w:rPr>
                <w:sz w:val="22"/>
                <w:szCs w:val="22"/>
              </w:rPr>
              <w:t>import_pool_value</w:t>
            </w:r>
          </w:p>
        </w:tc>
        <w:tc>
          <w:tcPr>
            <w:tcW w:w="850" w:type="dxa"/>
          </w:tcPr>
          <w:p w:rsidR="00FA668E" w:rsidRDefault="00FA668E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544" w:type="dxa"/>
          </w:tcPr>
          <w:p w:rsidR="00FA668E" w:rsidRPr="0034080E" w:rsidRDefault="00FA668E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Insert one value into table </w:t>
            </w:r>
            <w:r w:rsidRPr="0091305A">
              <w:rPr>
                <w:sz w:val="22"/>
                <w:szCs w:val="22"/>
              </w:rPr>
              <w:t>rul_name_index_pool</w:t>
            </w:r>
          </w:p>
        </w:tc>
      </w:tr>
      <w:tr w:rsidR="00FA668E" w:rsidRPr="0034080E" w:rsidTr="00AE3826">
        <w:trPr>
          <w:trHeight w:val="135"/>
        </w:trPr>
        <w:tc>
          <w:tcPr>
            <w:tcW w:w="2552" w:type="dxa"/>
          </w:tcPr>
          <w:p w:rsidR="00FA668E" w:rsidRPr="0034080E" w:rsidRDefault="00FA668E" w:rsidP="00AE3826">
            <w:pPr>
              <w:pStyle w:val="BPC3Tableitems"/>
              <w:rPr>
                <w:sz w:val="22"/>
                <w:szCs w:val="22"/>
              </w:rPr>
            </w:pPr>
            <w:r w:rsidRPr="0091305A">
              <w:rPr>
                <w:sz w:val="22"/>
                <w:szCs w:val="22"/>
              </w:rPr>
              <w:t>itf_api_naming_pkg</w:t>
            </w:r>
          </w:p>
        </w:tc>
        <w:tc>
          <w:tcPr>
            <w:tcW w:w="2268" w:type="dxa"/>
          </w:tcPr>
          <w:p w:rsidR="00FA668E" w:rsidRPr="0034080E" w:rsidRDefault="00FA668E" w:rsidP="00AE3826">
            <w:pPr>
              <w:pStyle w:val="BPC3Tableitems"/>
              <w:rPr>
                <w:sz w:val="22"/>
                <w:szCs w:val="22"/>
              </w:rPr>
            </w:pPr>
            <w:r w:rsidRPr="0091305A">
              <w:rPr>
                <w:sz w:val="22"/>
                <w:szCs w:val="22"/>
              </w:rPr>
              <w:t>import_pool_value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850" w:type="dxa"/>
          </w:tcPr>
          <w:p w:rsidR="00FA668E" w:rsidRDefault="00FA668E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544" w:type="dxa"/>
          </w:tcPr>
          <w:p w:rsidR="00FA668E" w:rsidRPr="0034080E" w:rsidRDefault="00FA668E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Insert collection of the values into table </w:t>
            </w:r>
            <w:r w:rsidRPr="0091305A">
              <w:rPr>
                <w:sz w:val="22"/>
                <w:szCs w:val="22"/>
              </w:rPr>
              <w:t>rul_name_index_pool</w:t>
            </w:r>
          </w:p>
        </w:tc>
      </w:tr>
    </w:tbl>
    <w:p w:rsidR="00FA668E" w:rsidRDefault="00FA668E" w:rsidP="00FA668E">
      <w:pPr>
        <w:pStyle w:val="BPC3Bodyafterheading"/>
      </w:pPr>
    </w:p>
    <w:p w:rsidR="00FA668E" w:rsidRDefault="00FA668E" w:rsidP="00FA668E">
      <w:pPr>
        <w:pStyle w:val="BPC3Heading3"/>
      </w:pPr>
      <w:bookmarkStart w:id="60" w:name="_Toc514250059"/>
      <w:r>
        <w:t>IMPORT_POOL_VALUE</w:t>
      </w:r>
      <w:bookmarkEnd w:id="60"/>
    </w:p>
    <w:p w:rsidR="00FA668E" w:rsidRDefault="00FA668E" w:rsidP="00FA668E">
      <w:pPr>
        <w:pStyle w:val="BPC3Bodyafterheading"/>
      </w:pPr>
      <w:r>
        <w:t>Input parameters:</w:t>
      </w:r>
    </w:p>
    <w:p w:rsidR="00FA668E" w:rsidRDefault="00FA668E" w:rsidP="00FA668E">
      <w:pPr>
        <w:pStyle w:val="BPC3Bodyafterheading"/>
      </w:pPr>
      <w:r>
        <w:t xml:space="preserve">i_index_range_id - </w:t>
      </w:r>
      <w:r w:rsidRPr="00FA668E">
        <w:t>Index range identifier</w:t>
      </w:r>
      <w:r>
        <w:t>;</w:t>
      </w:r>
    </w:p>
    <w:p w:rsidR="00FA668E" w:rsidRDefault="00FA668E" w:rsidP="00FA668E">
      <w:pPr>
        <w:pStyle w:val="BPC3Bodyafterheading"/>
      </w:pPr>
      <w:r>
        <w:t xml:space="preserve">i_value - </w:t>
      </w:r>
      <w:r w:rsidRPr="00FA668E">
        <w:t>Index value</w:t>
      </w:r>
      <w:r w:rsidR="009B0731">
        <w:t xml:space="preserve"> (value which use in naming format </w:t>
      </w:r>
      <w:r w:rsidR="009B0731" w:rsidRPr="009B0731">
        <w:t>Operat</w:t>
      </w:r>
      <w:r w:rsidR="009B0731">
        <w:t>ional rules =&gt; Naming)</w:t>
      </w:r>
      <w:r>
        <w:t>;</w:t>
      </w:r>
    </w:p>
    <w:p w:rsidR="009B0731" w:rsidRDefault="009B0731" w:rsidP="00FA668E">
      <w:pPr>
        <w:pStyle w:val="BPC3Bodyafterheading"/>
      </w:pPr>
      <w:r>
        <w:t>Output parameters: Not;</w:t>
      </w:r>
    </w:p>
    <w:p w:rsidR="00FA668E" w:rsidRPr="00FA668E" w:rsidRDefault="00A804E1" w:rsidP="00FA668E">
      <w:pPr>
        <w:pStyle w:val="BPC3Bodyafterheading"/>
      </w:pPr>
      <w:proofErr w:type="gramStart"/>
      <w:r>
        <w:t xml:space="preserve">This procedure to add one value </w:t>
      </w:r>
      <w:r>
        <w:rPr>
          <w:sz w:val="22"/>
          <w:szCs w:val="22"/>
        </w:rPr>
        <w:t xml:space="preserve">into table </w:t>
      </w:r>
      <w:r w:rsidRPr="0091305A">
        <w:rPr>
          <w:sz w:val="22"/>
          <w:szCs w:val="22"/>
        </w:rPr>
        <w:t>rul_name_index_pool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If this value is present in table d</w:t>
      </w:r>
      <w:r w:rsidRPr="00A804E1">
        <w:rPr>
          <w:sz w:val="22"/>
          <w:szCs w:val="22"/>
        </w:rPr>
        <w:t>uplication does not occur</w:t>
      </w:r>
      <w:r>
        <w:rPr>
          <w:sz w:val="22"/>
          <w:szCs w:val="22"/>
        </w:rPr>
        <w:t xml:space="preserve"> for pointed index</w:t>
      </w:r>
      <w:r w:rsidR="00431B4C">
        <w:t xml:space="preserve"> and exception don’t generated</w:t>
      </w:r>
      <w:r w:rsidR="009D2239">
        <w:t xml:space="preserve"> for this event</w:t>
      </w:r>
      <w:r w:rsidR="00431B4C">
        <w:t>.</w:t>
      </w:r>
    </w:p>
    <w:p w:rsidR="00431B4C" w:rsidRDefault="00431B4C" w:rsidP="00431B4C">
      <w:pPr>
        <w:pStyle w:val="BPC3Heading3"/>
      </w:pPr>
      <w:bookmarkStart w:id="61" w:name="_Toc514250060"/>
      <w:r>
        <w:t>IMPORT_POOL_VALUES</w:t>
      </w:r>
      <w:bookmarkEnd w:id="61"/>
    </w:p>
    <w:p w:rsidR="00431B4C" w:rsidRDefault="00431B4C" w:rsidP="00431B4C">
      <w:pPr>
        <w:pStyle w:val="BPC3Bodyafterheading"/>
      </w:pPr>
      <w:r>
        <w:t>Input parameters:</w:t>
      </w:r>
    </w:p>
    <w:p w:rsidR="00431B4C" w:rsidRDefault="00431B4C" w:rsidP="00431B4C">
      <w:pPr>
        <w:pStyle w:val="BPC3Bodyafterheading"/>
      </w:pPr>
      <w:r>
        <w:t xml:space="preserve">i_index_range_id - </w:t>
      </w:r>
      <w:r w:rsidRPr="00FA668E">
        <w:t>Index range identifier</w:t>
      </w:r>
      <w:r>
        <w:t>;</w:t>
      </w:r>
    </w:p>
    <w:p w:rsidR="00431B4C" w:rsidRDefault="00431B4C" w:rsidP="00431B4C">
      <w:pPr>
        <w:pStyle w:val="BPC3Bodyafterheading"/>
      </w:pPr>
      <w:r>
        <w:t>i_values – collection of the i</w:t>
      </w:r>
      <w:r w:rsidRPr="00FA668E">
        <w:t>ndex value</w:t>
      </w:r>
      <w:r>
        <w:t>s (see 5.3.1);</w:t>
      </w:r>
    </w:p>
    <w:p w:rsidR="00431B4C" w:rsidRDefault="00431B4C" w:rsidP="00431B4C">
      <w:pPr>
        <w:pStyle w:val="BPC3Bodyafterheading"/>
      </w:pPr>
      <w:r>
        <w:t>Output parameters: Not;</w:t>
      </w:r>
    </w:p>
    <w:p w:rsidR="00FA668E" w:rsidRDefault="00431B4C" w:rsidP="00431B4C">
      <w:pPr>
        <w:pStyle w:val="BPC3Bodyafterheading"/>
      </w:pPr>
      <w:r>
        <w:t xml:space="preserve">This procedure to add </w:t>
      </w:r>
      <w:r w:rsidR="009D2239">
        <w:t>collection</w:t>
      </w:r>
      <w:r>
        <w:t xml:space="preserve"> value</w:t>
      </w:r>
      <w:r w:rsidR="009D2239">
        <w:t>s</w:t>
      </w:r>
      <w:r>
        <w:t xml:space="preserve"> </w:t>
      </w:r>
      <w:r>
        <w:rPr>
          <w:sz w:val="22"/>
          <w:szCs w:val="22"/>
        </w:rPr>
        <w:t xml:space="preserve">into table </w:t>
      </w:r>
      <w:r w:rsidRPr="0091305A">
        <w:rPr>
          <w:sz w:val="22"/>
          <w:szCs w:val="22"/>
        </w:rPr>
        <w:t>rul_name_index_pool</w:t>
      </w:r>
      <w:r>
        <w:rPr>
          <w:sz w:val="22"/>
          <w:szCs w:val="22"/>
        </w:rPr>
        <w:t xml:space="preserve">. </w:t>
      </w:r>
      <w:r w:rsidR="009D2239">
        <w:rPr>
          <w:sz w:val="22"/>
          <w:szCs w:val="22"/>
        </w:rPr>
        <w:t>D</w:t>
      </w:r>
      <w:r w:rsidRPr="00A804E1">
        <w:rPr>
          <w:sz w:val="22"/>
          <w:szCs w:val="22"/>
        </w:rPr>
        <w:t>uplication does not occur</w:t>
      </w:r>
      <w:r>
        <w:rPr>
          <w:sz w:val="22"/>
          <w:szCs w:val="22"/>
        </w:rPr>
        <w:t xml:space="preserve"> for pointed index</w:t>
      </w:r>
      <w:r>
        <w:t xml:space="preserve"> and exception don’t </w:t>
      </w:r>
      <w:proofErr w:type="gramStart"/>
      <w:r>
        <w:t>generated</w:t>
      </w:r>
      <w:proofErr w:type="gramEnd"/>
      <w:r w:rsidR="009D2239">
        <w:t xml:space="preserve"> for this event</w:t>
      </w:r>
      <w:r>
        <w:t>.</w:t>
      </w:r>
    </w:p>
    <w:p w:rsidR="00624E40" w:rsidRPr="00930DE7" w:rsidRDefault="00624E40" w:rsidP="00624E40">
      <w:pPr>
        <w:pStyle w:val="BPC3Heading1"/>
      </w:pPr>
      <w:bookmarkStart w:id="62" w:name="_Toc514250061"/>
      <w:r>
        <w:t>CREDITS</w:t>
      </w:r>
      <w:bookmarkEnd w:id="62"/>
    </w:p>
    <w:p w:rsidR="00624E40" w:rsidRPr="00452B0A" w:rsidRDefault="00624E40" w:rsidP="00624E40">
      <w:pPr>
        <w:pStyle w:val="BPC3Heading2"/>
      </w:pPr>
      <w:bookmarkStart w:id="63" w:name="_Toc514250062"/>
      <w:r>
        <w:t>Overview</w:t>
      </w:r>
      <w:bookmarkEnd w:id="63"/>
    </w:p>
    <w:p w:rsidR="00624E40" w:rsidRDefault="00624E40" w:rsidP="00624E40">
      <w:pPr>
        <w:pStyle w:val="BPC3Bodyafterheading"/>
        <w:rPr>
          <w:color w:val="000000"/>
          <w:lang w:eastAsia="ru-RU"/>
        </w:rPr>
      </w:pPr>
      <w:r>
        <w:t xml:space="preserve">Following methods provide API for </w:t>
      </w:r>
      <w:r w:rsidR="00AE3826">
        <w:t>credit statement</w:t>
      </w:r>
      <w:r w:rsidRPr="002128EB">
        <w:rPr>
          <w:rStyle w:val="longtext"/>
          <w:rFonts w:asciiTheme="minorHAnsi" w:hAnsiTheme="minorHAnsi" w:cstheme="minorHAnsi"/>
          <w:lang w:val="en"/>
        </w:rPr>
        <w:t xml:space="preserve">. </w:t>
      </w:r>
      <w:r>
        <w:rPr>
          <w:rStyle w:val="longtext"/>
          <w:rFonts w:asciiTheme="minorHAnsi" w:hAnsiTheme="minorHAnsi" w:cstheme="minorHAnsi"/>
          <w:lang w:val="en"/>
        </w:rPr>
        <w:t>Procedures, functions, data structures are described below.</w:t>
      </w:r>
    </w:p>
    <w:p w:rsidR="00624E40" w:rsidRPr="00294896" w:rsidRDefault="00624E40" w:rsidP="00624E40">
      <w:pPr>
        <w:pStyle w:val="BPC3Heading2"/>
      </w:pPr>
      <w:bookmarkStart w:id="64" w:name="_Toc514250063"/>
      <w:r w:rsidRPr="00294896">
        <w:t>References</w:t>
      </w:r>
      <w:bookmarkEnd w:id="64"/>
    </w:p>
    <w:p w:rsidR="00624E40" w:rsidRPr="00C877B3" w:rsidRDefault="00624E40" w:rsidP="00624E40">
      <w:pPr>
        <w:rPr>
          <w:rFonts w:asciiTheme="minorHAnsi" w:hAnsiTheme="minorHAnsi"/>
        </w:rPr>
      </w:pPr>
      <w:r w:rsidRPr="00C877B3">
        <w:rPr>
          <w:rFonts w:asciiTheme="minorHAnsi" w:hAnsiTheme="minorHAnsi"/>
        </w:rPr>
        <w:t>Procedures are placed in packages:</w:t>
      </w:r>
    </w:p>
    <w:p w:rsidR="00624E40" w:rsidRPr="00C877B3" w:rsidRDefault="00B319AB" w:rsidP="00624E40">
      <w:pPr>
        <w:rPr>
          <w:rFonts w:asciiTheme="minorHAnsi" w:eastAsia="Calibri" w:hAnsiTheme="minorHAnsi" w:cs="Arial"/>
          <w:lang w:eastAsia="en-US"/>
        </w:rPr>
      </w:pPr>
      <w:r w:rsidRPr="00C877B3">
        <w:rPr>
          <w:rFonts w:asciiTheme="minorHAnsi" w:eastAsia="Calibri" w:hAnsiTheme="minorHAnsi" w:cs="Arial"/>
          <w:lang w:eastAsia="en-US"/>
        </w:rPr>
        <w:lastRenderedPageBreak/>
        <w:t>crd_api_external_pkg</w:t>
      </w:r>
    </w:p>
    <w:p w:rsidR="00C877B3" w:rsidRPr="00C877B3" w:rsidRDefault="00C877B3" w:rsidP="00624E40">
      <w:pPr>
        <w:rPr>
          <w:rFonts w:asciiTheme="minorHAnsi" w:hAnsiTheme="minorHAnsi"/>
        </w:rPr>
      </w:pPr>
      <w:r w:rsidRPr="00C877B3">
        <w:rPr>
          <w:rFonts w:asciiTheme="minorHAnsi" w:hAnsiTheme="minorHAnsi"/>
        </w:rPr>
        <w:t>gui_api_external_pkg</w:t>
      </w:r>
    </w:p>
    <w:p w:rsidR="00624E40" w:rsidRPr="00452B0A" w:rsidRDefault="00624E40" w:rsidP="00624E40">
      <w:pPr>
        <w:pStyle w:val="BPC3Heading2"/>
      </w:pPr>
      <w:bookmarkStart w:id="65" w:name="_Toc514250064"/>
      <w:r w:rsidRPr="000D67F3">
        <w:t>List</w:t>
      </w:r>
      <w:r w:rsidRPr="00452B0A">
        <w:t xml:space="preserve"> of </w:t>
      </w:r>
      <w:r>
        <w:t>PROCEDURES</w:t>
      </w:r>
      <w:bookmarkEnd w:id="65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3119"/>
        <w:gridCol w:w="850"/>
        <w:gridCol w:w="2977"/>
      </w:tblGrid>
      <w:tr w:rsidR="00624E40" w:rsidRPr="002F6979" w:rsidTr="00037C53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:rsidR="00624E40" w:rsidRPr="002F6979" w:rsidRDefault="00624E40" w:rsidP="00AE3826">
            <w:pPr>
              <w:pStyle w:val="BPC3Tableheadings"/>
            </w:pPr>
            <w:r>
              <w:t>Package</w:t>
            </w:r>
          </w:p>
        </w:tc>
        <w:tc>
          <w:tcPr>
            <w:tcW w:w="3119" w:type="dxa"/>
            <w:shd w:val="clear" w:color="auto" w:fill="C5E2FF"/>
          </w:tcPr>
          <w:p w:rsidR="00624E40" w:rsidRPr="002F6979" w:rsidRDefault="00624E40" w:rsidP="00AE3826">
            <w:pPr>
              <w:pStyle w:val="BPC3Tableheadings"/>
            </w:pPr>
            <w:r>
              <w:t>Name</w:t>
            </w:r>
          </w:p>
        </w:tc>
        <w:tc>
          <w:tcPr>
            <w:tcW w:w="850" w:type="dxa"/>
            <w:shd w:val="clear" w:color="auto" w:fill="C5E2FF"/>
          </w:tcPr>
          <w:p w:rsidR="00624E40" w:rsidRPr="002F6979" w:rsidRDefault="00624E40" w:rsidP="00AE3826">
            <w:pPr>
              <w:pStyle w:val="BPC3Tableheadings"/>
            </w:pPr>
            <w:r>
              <w:t>Type</w:t>
            </w:r>
          </w:p>
        </w:tc>
        <w:tc>
          <w:tcPr>
            <w:tcW w:w="2977" w:type="dxa"/>
            <w:shd w:val="clear" w:color="auto" w:fill="C5E2FF"/>
          </w:tcPr>
          <w:p w:rsidR="00624E40" w:rsidRPr="002F6979" w:rsidRDefault="00624E40" w:rsidP="00AE3826">
            <w:pPr>
              <w:pStyle w:val="BPC3Tableheadings"/>
            </w:pPr>
            <w:r w:rsidRPr="002F6979">
              <w:t>Description</w:t>
            </w:r>
          </w:p>
        </w:tc>
      </w:tr>
      <w:tr w:rsidR="00624E40" w:rsidRPr="00CB2123" w:rsidTr="00037C53">
        <w:trPr>
          <w:trHeight w:val="135"/>
        </w:trPr>
        <w:tc>
          <w:tcPr>
            <w:tcW w:w="2268" w:type="dxa"/>
          </w:tcPr>
          <w:p w:rsidR="00624E40" w:rsidRPr="0034080E" w:rsidRDefault="00B319AB" w:rsidP="00AE3826">
            <w:pPr>
              <w:pStyle w:val="BPC3Tableitems"/>
              <w:rPr>
                <w:sz w:val="22"/>
                <w:szCs w:val="22"/>
              </w:rPr>
            </w:pPr>
            <w:r w:rsidRPr="00B319AB">
              <w:rPr>
                <w:rFonts w:eastAsia="Calibri" w:cs="Arial"/>
                <w:sz w:val="22"/>
                <w:szCs w:val="22"/>
              </w:rPr>
              <w:t>crd_api_external_pkg</w:t>
            </w:r>
          </w:p>
        </w:tc>
        <w:tc>
          <w:tcPr>
            <w:tcW w:w="3119" w:type="dxa"/>
          </w:tcPr>
          <w:p w:rsidR="00624E40" w:rsidRPr="0034080E" w:rsidRDefault="00B319AB" w:rsidP="00AE3826">
            <w:pPr>
              <w:pStyle w:val="BPC3Tableitems"/>
              <w:rPr>
                <w:sz w:val="22"/>
                <w:szCs w:val="22"/>
              </w:rPr>
            </w:pPr>
            <w:r w:rsidRPr="00B319AB">
              <w:rPr>
                <w:sz w:val="22"/>
                <w:szCs w:val="22"/>
              </w:rPr>
              <w:t>account_statement</w:t>
            </w:r>
          </w:p>
        </w:tc>
        <w:tc>
          <w:tcPr>
            <w:tcW w:w="850" w:type="dxa"/>
          </w:tcPr>
          <w:p w:rsidR="00624E40" w:rsidRDefault="00624E40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2977" w:type="dxa"/>
          </w:tcPr>
          <w:p w:rsidR="00624E40" w:rsidRPr="0034080E" w:rsidRDefault="00624E40" w:rsidP="00B319AB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ref_cursor</w:t>
            </w:r>
          </w:p>
        </w:tc>
      </w:tr>
      <w:tr w:rsidR="00AE3826" w:rsidRPr="00CB2123" w:rsidTr="00037C53">
        <w:trPr>
          <w:trHeight w:val="135"/>
        </w:trPr>
        <w:tc>
          <w:tcPr>
            <w:tcW w:w="2268" w:type="dxa"/>
          </w:tcPr>
          <w:p w:rsidR="00AE3826" w:rsidRPr="00B319AB" w:rsidRDefault="00AE3826" w:rsidP="00AE3826">
            <w:pPr>
              <w:pStyle w:val="BPC3Tableitems"/>
              <w:rPr>
                <w:rFonts w:eastAsia="Calibri" w:cs="Arial"/>
                <w:sz w:val="22"/>
                <w:szCs w:val="22"/>
              </w:rPr>
            </w:pPr>
            <w:r w:rsidRPr="00B319AB">
              <w:rPr>
                <w:rFonts w:eastAsia="Calibri" w:cs="Arial"/>
                <w:sz w:val="22"/>
                <w:szCs w:val="22"/>
              </w:rPr>
              <w:t>crd_api_external_pkg</w:t>
            </w:r>
          </w:p>
        </w:tc>
        <w:tc>
          <w:tcPr>
            <w:tcW w:w="3119" w:type="dxa"/>
          </w:tcPr>
          <w:p w:rsidR="00AE3826" w:rsidRPr="0034080E" w:rsidRDefault="00AE3826" w:rsidP="00AE3826">
            <w:pPr>
              <w:pStyle w:val="BPC3Tableitems"/>
              <w:rPr>
                <w:sz w:val="22"/>
                <w:szCs w:val="22"/>
              </w:rPr>
            </w:pPr>
            <w:r w:rsidRPr="00AE3826">
              <w:rPr>
                <w:sz w:val="22"/>
                <w:szCs w:val="22"/>
              </w:rPr>
              <w:t>loyalty_points_sum</w:t>
            </w:r>
          </w:p>
        </w:tc>
        <w:tc>
          <w:tcPr>
            <w:tcW w:w="850" w:type="dxa"/>
          </w:tcPr>
          <w:p w:rsidR="00AE3826" w:rsidRDefault="00AE3826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2977" w:type="dxa"/>
          </w:tcPr>
          <w:p w:rsidR="00AE3826" w:rsidRPr="0034080E" w:rsidRDefault="00AE3826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ref_cursor</w:t>
            </w:r>
          </w:p>
        </w:tc>
      </w:tr>
      <w:tr w:rsidR="0062183F" w:rsidRPr="00CB2123" w:rsidTr="00037C53">
        <w:trPr>
          <w:trHeight w:val="135"/>
        </w:trPr>
        <w:tc>
          <w:tcPr>
            <w:tcW w:w="2268" w:type="dxa"/>
          </w:tcPr>
          <w:p w:rsidR="0062183F" w:rsidRPr="00B319AB" w:rsidRDefault="0062183F" w:rsidP="00AE3826">
            <w:pPr>
              <w:pStyle w:val="BPC3Tableitems"/>
              <w:rPr>
                <w:rFonts w:eastAsia="Calibri" w:cs="Arial"/>
                <w:sz w:val="22"/>
                <w:szCs w:val="22"/>
              </w:rPr>
            </w:pPr>
            <w:r w:rsidRPr="00B319AB">
              <w:rPr>
                <w:rFonts w:eastAsia="Calibri" w:cs="Arial"/>
                <w:sz w:val="22"/>
                <w:szCs w:val="22"/>
              </w:rPr>
              <w:t>crd_api_external_pkg</w:t>
            </w:r>
          </w:p>
        </w:tc>
        <w:tc>
          <w:tcPr>
            <w:tcW w:w="3119" w:type="dxa"/>
          </w:tcPr>
          <w:p w:rsidR="0062183F" w:rsidRPr="0034080E" w:rsidRDefault="0062183F" w:rsidP="00AE3826">
            <w:pPr>
              <w:pStyle w:val="BPC3Tableitems"/>
              <w:rPr>
                <w:sz w:val="22"/>
                <w:szCs w:val="22"/>
              </w:rPr>
            </w:pPr>
            <w:r w:rsidRPr="0062183F">
              <w:rPr>
                <w:sz w:val="22"/>
                <w:szCs w:val="22"/>
              </w:rPr>
              <w:t>credit_service_limits</w:t>
            </w:r>
          </w:p>
        </w:tc>
        <w:tc>
          <w:tcPr>
            <w:tcW w:w="850" w:type="dxa"/>
          </w:tcPr>
          <w:p w:rsidR="0062183F" w:rsidRDefault="0062183F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2977" w:type="dxa"/>
          </w:tcPr>
          <w:p w:rsidR="0062183F" w:rsidRPr="0034080E" w:rsidRDefault="0062183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ref_cursor</w:t>
            </w:r>
          </w:p>
        </w:tc>
      </w:tr>
      <w:tr w:rsidR="0062183F" w:rsidRPr="00CB2123" w:rsidTr="00037C53">
        <w:trPr>
          <w:trHeight w:val="135"/>
        </w:trPr>
        <w:tc>
          <w:tcPr>
            <w:tcW w:w="2268" w:type="dxa"/>
          </w:tcPr>
          <w:p w:rsidR="0062183F" w:rsidRPr="00B319AB" w:rsidRDefault="0062183F" w:rsidP="00AE3826">
            <w:pPr>
              <w:pStyle w:val="BPC3Tableitems"/>
              <w:rPr>
                <w:rFonts w:eastAsia="Calibri" w:cs="Arial"/>
                <w:sz w:val="22"/>
                <w:szCs w:val="22"/>
              </w:rPr>
            </w:pPr>
            <w:r w:rsidRPr="00B319AB">
              <w:rPr>
                <w:rFonts w:eastAsia="Calibri" w:cs="Arial"/>
                <w:sz w:val="22"/>
                <w:szCs w:val="22"/>
              </w:rPr>
              <w:t>crd_api_external_pkg</w:t>
            </w:r>
          </w:p>
        </w:tc>
        <w:tc>
          <w:tcPr>
            <w:tcW w:w="3119" w:type="dxa"/>
          </w:tcPr>
          <w:p w:rsidR="0062183F" w:rsidRPr="0062183F" w:rsidRDefault="0062183F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account_card</w:t>
            </w:r>
          </w:p>
        </w:tc>
        <w:tc>
          <w:tcPr>
            <w:tcW w:w="850" w:type="dxa"/>
          </w:tcPr>
          <w:p w:rsidR="0062183F" w:rsidRDefault="0062183F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2977" w:type="dxa"/>
          </w:tcPr>
          <w:p w:rsidR="0062183F" w:rsidRPr="0034080E" w:rsidRDefault="0062183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ref_cursor</w:t>
            </w:r>
          </w:p>
        </w:tc>
      </w:tr>
      <w:tr w:rsidR="002A1A26" w:rsidRPr="00CB2123" w:rsidTr="00037C53">
        <w:trPr>
          <w:trHeight w:val="135"/>
        </w:trPr>
        <w:tc>
          <w:tcPr>
            <w:tcW w:w="2268" w:type="dxa"/>
          </w:tcPr>
          <w:p w:rsidR="002A1A26" w:rsidRPr="00B319AB" w:rsidRDefault="002A1A26" w:rsidP="00AE3826">
            <w:pPr>
              <w:pStyle w:val="BPC3Tableitems"/>
              <w:rPr>
                <w:rFonts w:eastAsia="Calibri" w:cs="Arial"/>
                <w:sz w:val="22"/>
                <w:szCs w:val="22"/>
              </w:rPr>
            </w:pPr>
            <w:r w:rsidRPr="00B319AB">
              <w:rPr>
                <w:rFonts w:eastAsia="Calibri" w:cs="Arial"/>
                <w:sz w:val="22"/>
                <w:szCs w:val="22"/>
              </w:rPr>
              <w:t>crd_api_external_pkg</w:t>
            </w:r>
          </w:p>
        </w:tc>
        <w:tc>
          <w:tcPr>
            <w:tcW w:w="3119" w:type="dxa"/>
          </w:tcPr>
          <w:p w:rsidR="002A1A26" w:rsidRPr="0034080E" w:rsidRDefault="002A1A26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due_amounts</w:t>
            </w:r>
          </w:p>
        </w:tc>
        <w:tc>
          <w:tcPr>
            <w:tcW w:w="850" w:type="dxa"/>
          </w:tcPr>
          <w:p w:rsidR="002A1A26" w:rsidRDefault="002A1A26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2977" w:type="dxa"/>
          </w:tcPr>
          <w:p w:rsidR="002A1A26" w:rsidRPr="0034080E" w:rsidRDefault="002A1A26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ref_cursor</w:t>
            </w:r>
          </w:p>
        </w:tc>
      </w:tr>
      <w:tr w:rsidR="002A1A26" w:rsidRPr="00CB2123" w:rsidTr="00037C53">
        <w:trPr>
          <w:trHeight w:val="135"/>
        </w:trPr>
        <w:tc>
          <w:tcPr>
            <w:tcW w:w="2268" w:type="dxa"/>
          </w:tcPr>
          <w:p w:rsidR="002A1A26" w:rsidRPr="00B319AB" w:rsidRDefault="002A1A26" w:rsidP="00AE3826">
            <w:pPr>
              <w:pStyle w:val="BPC3Tableitems"/>
              <w:rPr>
                <w:rFonts w:eastAsia="Calibri" w:cs="Arial"/>
                <w:sz w:val="22"/>
                <w:szCs w:val="22"/>
              </w:rPr>
            </w:pPr>
            <w:r w:rsidRPr="00B319AB">
              <w:rPr>
                <w:rFonts w:eastAsia="Calibri" w:cs="Arial"/>
                <w:sz w:val="22"/>
                <w:szCs w:val="22"/>
              </w:rPr>
              <w:t>crd_api_external_pkg</w:t>
            </w:r>
          </w:p>
        </w:tc>
        <w:tc>
          <w:tcPr>
            <w:tcW w:w="3119" w:type="dxa"/>
          </w:tcPr>
          <w:p w:rsidR="002A1A26" w:rsidRPr="0034080E" w:rsidRDefault="002A1A26" w:rsidP="00AE3826">
            <w:pPr>
              <w:pStyle w:val="BPC3Tableitems"/>
              <w:rPr>
                <w:sz w:val="22"/>
                <w:szCs w:val="22"/>
              </w:rPr>
            </w:pPr>
            <w:r w:rsidRPr="002A1A26">
              <w:rPr>
                <w:sz w:val="22"/>
                <w:szCs w:val="22"/>
              </w:rPr>
              <w:t>transactions</w:t>
            </w:r>
          </w:p>
        </w:tc>
        <w:tc>
          <w:tcPr>
            <w:tcW w:w="850" w:type="dxa"/>
          </w:tcPr>
          <w:p w:rsidR="002A1A26" w:rsidRDefault="002A1A26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2977" w:type="dxa"/>
          </w:tcPr>
          <w:p w:rsidR="002A1A26" w:rsidRPr="0034080E" w:rsidRDefault="002A1A26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ref_cursor</w:t>
            </w:r>
          </w:p>
        </w:tc>
      </w:tr>
      <w:tr w:rsidR="009E04C3" w:rsidRPr="00CB2123" w:rsidTr="00B476A9">
        <w:trPr>
          <w:trHeight w:val="135"/>
        </w:trPr>
        <w:tc>
          <w:tcPr>
            <w:tcW w:w="2268" w:type="dxa"/>
          </w:tcPr>
          <w:p w:rsidR="009E04C3" w:rsidRPr="0034080E" w:rsidRDefault="009E04C3" w:rsidP="00B476A9">
            <w:pPr>
              <w:pStyle w:val="BPC3Tableitems"/>
              <w:rPr>
                <w:sz w:val="22"/>
                <w:szCs w:val="22"/>
              </w:rPr>
            </w:pPr>
            <w:r w:rsidRPr="0034080E">
              <w:rPr>
                <w:sz w:val="22"/>
                <w:szCs w:val="22"/>
              </w:rPr>
              <w:t>gui_api_external_pkg</w:t>
            </w:r>
          </w:p>
        </w:tc>
        <w:tc>
          <w:tcPr>
            <w:tcW w:w="3119" w:type="dxa"/>
          </w:tcPr>
          <w:p w:rsidR="009E04C3" w:rsidRPr="0034080E" w:rsidRDefault="009E04C3" w:rsidP="00B476A9">
            <w:pPr>
              <w:pStyle w:val="BPC3Tableitems"/>
              <w:rPr>
                <w:sz w:val="22"/>
                <w:szCs w:val="22"/>
              </w:rPr>
            </w:pPr>
            <w:r w:rsidRPr="00037C53">
              <w:rPr>
                <w:sz w:val="22"/>
                <w:szCs w:val="22"/>
              </w:rPr>
              <w:t>get_customer_crd_invoice_info</w:t>
            </w:r>
          </w:p>
        </w:tc>
        <w:tc>
          <w:tcPr>
            <w:tcW w:w="850" w:type="dxa"/>
          </w:tcPr>
          <w:p w:rsidR="009E04C3" w:rsidRDefault="009E04C3" w:rsidP="00B476A9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2977" w:type="dxa"/>
          </w:tcPr>
          <w:p w:rsidR="009E04C3" w:rsidRPr="0034080E" w:rsidRDefault="009E04C3" w:rsidP="00B476A9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count of record and ref_cursor</w:t>
            </w:r>
          </w:p>
        </w:tc>
      </w:tr>
      <w:tr w:rsidR="00037C53" w:rsidRPr="00CB2123" w:rsidTr="00037C53">
        <w:trPr>
          <w:trHeight w:val="135"/>
        </w:trPr>
        <w:tc>
          <w:tcPr>
            <w:tcW w:w="2268" w:type="dxa"/>
          </w:tcPr>
          <w:p w:rsidR="00037C53" w:rsidRPr="0034080E" w:rsidRDefault="00037C53" w:rsidP="00B476A9">
            <w:pPr>
              <w:pStyle w:val="BPC3Tableitems"/>
              <w:rPr>
                <w:sz w:val="22"/>
                <w:szCs w:val="22"/>
              </w:rPr>
            </w:pPr>
            <w:r w:rsidRPr="0034080E">
              <w:rPr>
                <w:sz w:val="22"/>
                <w:szCs w:val="22"/>
              </w:rPr>
              <w:t>gui_api_external_pkg</w:t>
            </w:r>
          </w:p>
        </w:tc>
        <w:tc>
          <w:tcPr>
            <w:tcW w:w="3119" w:type="dxa"/>
          </w:tcPr>
          <w:p w:rsidR="00037C53" w:rsidRPr="0034080E" w:rsidRDefault="009E04C3" w:rsidP="00B476A9">
            <w:pPr>
              <w:pStyle w:val="BPC3Tableitems"/>
              <w:rPr>
                <w:sz w:val="22"/>
                <w:szCs w:val="22"/>
              </w:rPr>
            </w:pPr>
            <w:r w:rsidRPr="009E04C3">
              <w:rPr>
                <w:sz w:val="22"/>
                <w:szCs w:val="22"/>
              </w:rPr>
              <w:t>get_crd_invoice_payments_info</w:t>
            </w:r>
          </w:p>
        </w:tc>
        <w:tc>
          <w:tcPr>
            <w:tcW w:w="850" w:type="dxa"/>
          </w:tcPr>
          <w:p w:rsidR="00037C53" w:rsidRDefault="00037C53" w:rsidP="00B476A9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2977" w:type="dxa"/>
          </w:tcPr>
          <w:p w:rsidR="00037C53" w:rsidRPr="0034080E" w:rsidRDefault="00037C53" w:rsidP="00B476A9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count of record and ref_cursor</w:t>
            </w:r>
          </w:p>
        </w:tc>
      </w:tr>
    </w:tbl>
    <w:p w:rsidR="00624E40" w:rsidRDefault="00B319AB" w:rsidP="00624E40">
      <w:pPr>
        <w:pStyle w:val="BPC3Heading3"/>
      </w:pPr>
      <w:bookmarkStart w:id="66" w:name="_Toc514250065"/>
      <w:r>
        <w:t>ACCOUNT_STATEMENT</w:t>
      </w:r>
      <w:bookmarkEnd w:id="66"/>
    </w:p>
    <w:p w:rsidR="00624E40" w:rsidRDefault="00624E40" w:rsidP="00624E40">
      <w:pPr>
        <w:pStyle w:val="BPC3Bodyafterheading"/>
      </w:pPr>
      <w:r>
        <w:t>Input parameters:</w:t>
      </w:r>
    </w:p>
    <w:p w:rsidR="00B319AB" w:rsidRDefault="00B319AB" w:rsidP="00B319AB">
      <w:pPr>
        <w:pStyle w:val="BPC3Bodyafterheading"/>
      </w:pPr>
      <w:r>
        <w:t>i_inst_id – Institute identifier;</w:t>
      </w:r>
    </w:p>
    <w:p w:rsidR="00B319AB" w:rsidRDefault="00B319AB" w:rsidP="00B319AB">
      <w:pPr>
        <w:pStyle w:val="BPC3Bodyafterheading"/>
      </w:pPr>
      <w:r>
        <w:t>i_account_number – Number of account (not mandatory);</w:t>
      </w:r>
    </w:p>
    <w:p w:rsidR="00624E40" w:rsidRDefault="00B319AB" w:rsidP="00B319AB">
      <w:pPr>
        <w:pStyle w:val="BPC3Bodyafterheading"/>
      </w:pPr>
      <w:r>
        <w:t>i_invoice_id – Invoice identifier</w:t>
      </w:r>
      <w:r w:rsidR="00624E40">
        <w:t xml:space="preserve"> (not mandatory);</w:t>
      </w:r>
    </w:p>
    <w:p w:rsidR="00B319AB" w:rsidRDefault="00CF7012" w:rsidP="00AE3826">
      <w:pPr>
        <w:pStyle w:val="BPC3Bodyafterheading"/>
        <w:ind w:firstLine="708"/>
      </w:pPr>
      <w:r>
        <w:t>One of i_account_number or i_invoice_id should be filled.</w:t>
      </w:r>
    </w:p>
    <w:p w:rsidR="00624E40" w:rsidRDefault="00624E40" w:rsidP="00624E40">
      <w:pPr>
        <w:pStyle w:val="BPC3Bodyafterheading"/>
      </w:pPr>
      <w:r>
        <w:t>Output parameters:</w:t>
      </w:r>
    </w:p>
    <w:p w:rsidR="00624E40" w:rsidRDefault="00624E40" w:rsidP="00624E40">
      <w:pPr>
        <w:pStyle w:val="BPC3Bodyafterheading"/>
      </w:pPr>
      <w:r>
        <w:t xml:space="preserve">o_ref_cursor - </w:t>
      </w:r>
      <w:r w:rsidRPr="00394BA1">
        <w:t>Result cursor</w:t>
      </w:r>
      <w:r>
        <w:t>;</w:t>
      </w:r>
    </w:p>
    <w:p w:rsidR="00624E40" w:rsidRDefault="00624E40" w:rsidP="00624E40">
      <w:pPr>
        <w:pStyle w:val="BPC3Bodyafterheading"/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119"/>
        <w:gridCol w:w="1843"/>
        <w:gridCol w:w="4252"/>
      </w:tblGrid>
      <w:tr w:rsidR="00624E40" w:rsidRPr="002F6979" w:rsidTr="00CD1BA2">
        <w:trPr>
          <w:trHeight w:val="135"/>
          <w:tblHeader/>
        </w:trPr>
        <w:tc>
          <w:tcPr>
            <w:tcW w:w="3119" w:type="dxa"/>
            <w:shd w:val="clear" w:color="auto" w:fill="C5E2FF"/>
          </w:tcPr>
          <w:p w:rsidR="00624E40" w:rsidRPr="002F6979" w:rsidRDefault="00624E40" w:rsidP="00AE3826">
            <w:pPr>
              <w:pStyle w:val="BPC3Tableheadings"/>
            </w:pPr>
            <w:r>
              <w:t>Field</w:t>
            </w:r>
          </w:p>
        </w:tc>
        <w:tc>
          <w:tcPr>
            <w:tcW w:w="1843" w:type="dxa"/>
            <w:shd w:val="clear" w:color="auto" w:fill="C5E2FF"/>
          </w:tcPr>
          <w:p w:rsidR="00624E40" w:rsidRPr="002F6979" w:rsidRDefault="00624E40" w:rsidP="00AE3826">
            <w:pPr>
              <w:pStyle w:val="BPC3Tableheadings"/>
            </w:pPr>
            <w:r>
              <w:t>Type</w:t>
            </w:r>
          </w:p>
        </w:tc>
        <w:tc>
          <w:tcPr>
            <w:tcW w:w="4252" w:type="dxa"/>
            <w:shd w:val="clear" w:color="auto" w:fill="C5E2FF"/>
          </w:tcPr>
          <w:p w:rsidR="00624E40" w:rsidRPr="002F6979" w:rsidRDefault="00624E40" w:rsidP="00AE3826">
            <w:pPr>
              <w:pStyle w:val="BPC3Tableheadings"/>
            </w:pPr>
            <w:r w:rsidRPr="002F6979">
              <w:t>Description</w:t>
            </w:r>
          </w:p>
        </w:tc>
      </w:tr>
      <w:tr w:rsidR="00624E40" w:rsidRPr="00CB2123" w:rsidTr="00CD1BA2">
        <w:trPr>
          <w:trHeight w:val="135"/>
        </w:trPr>
        <w:tc>
          <w:tcPr>
            <w:tcW w:w="3119" w:type="dxa"/>
          </w:tcPr>
          <w:p w:rsidR="00624E40" w:rsidRPr="0034080E" w:rsidRDefault="006931E6" w:rsidP="006931E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ACCOUNT_NUMBER</w:t>
            </w:r>
          </w:p>
        </w:tc>
        <w:tc>
          <w:tcPr>
            <w:tcW w:w="1843" w:type="dxa"/>
          </w:tcPr>
          <w:p w:rsidR="00624E40" w:rsidRDefault="006931E6" w:rsidP="006931E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</w:t>
            </w:r>
            <w:r w:rsidR="00624E4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3</w:t>
            </w:r>
            <w:r w:rsidR="00624E40">
              <w:rPr>
                <w:sz w:val="22"/>
                <w:szCs w:val="22"/>
              </w:rPr>
              <w:t>2)</w:t>
            </w:r>
          </w:p>
        </w:tc>
        <w:tc>
          <w:tcPr>
            <w:tcW w:w="4252" w:type="dxa"/>
          </w:tcPr>
          <w:p w:rsidR="00624E40" w:rsidRPr="005A4B2C" w:rsidRDefault="006931E6" w:rsidP="006931E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account</w:t>
            </w:r>
          </w:p>
        </w:tc>
      </w:tr>
      <w:tr w:rsidR="00624E40" w:rsidRPr="00CB2123" w:rsidTr="00CD1BA2">
        <w:trPr>
          <w:trHeight w:val="135"/>
        </w:trPr>
        <w:tc>
          <w:tcPr>
            <w:tcW w:w="3119" w:type="dxa"/>
          </w:tcPr>
          <w:p w:rsidR="00624E40" w:rsidRPr="0034080E" w:rsidRDefault="006931E6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BILLING_DATE</w:t>
            </w:r>
          </w:p>
        </w:tc>
        <w:tc>
          <w:tcPr>
            <w:tcW w:w="1843" w:type="dxa"/>
          </w:tcPr>
          <w:p w:rsidR="00624E40" w:rsidRDefault="006931E6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4252" w:type="dxa"/>
          </w:tcPr>
          <w:p w:rsidR="00624E40" w:rsidRPr="005A4B2C" w:rsidRDefault="006931E6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Statement generation date</w:t>
            </w:r>
          </w:p>
        </w:tc>
      </w:tr>
      <w:tr w:rsidR="00624E40" w:rsidRPr="00CB2123" w:rsidTr="00CD1BA2">
        <w:trPr>
          <w:trHeight w:val="135"/>
        </w:trPr>
        <w:tc>
          <w:tcPr>
            <w:tcW w:w="3119" w:type="dxa"/>
          </w:tcPr>
          <w:p w:rsidR="00624E40" w:rsidRPr="0034080E" w:rsidRDefault="006931E6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START_PERIOD</w:t>
            </w:r>
          </w:p>
        </w:tc>
        <w:tc>
          <w:tcPr>
            <w:tcW w:w="1843" w:type="dxa"/>
          </w:tcPr>
          <w:p w:rsidR="00624E40" w:rsidRDefault="006931E6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4252" w:type="dxa"/>
          </w:tcPr>
          <w:p w:rsidR="00624E40" w:rsidRPr="005A4B2C" w:rsidRDefault="006931E6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 date of invoice period</w:t>
            </w:r>
          </w:p>
        </w:tc>
      </w:tr>
      <w:tr w:rsidR="006931E6" w:rsidRPr="00CB2123" w:rsidTr="00CD1BA2">
        <w:trPr>
          <w:trHeight w:val="135"/>
        </w:trPr>
        <w:tc>
          <w:tcPr>
            <w:tcW w:w="3119" w:type="dxa"/>
          </w:tcPr>
          <w:p w:rsidR="006931E6" w:rsidRDefault="006931E6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END_PERIOD</w:t>
            </w:r>
          </w:p>
        </w:tc>
        <w:tc>
          <w:tcPr>
            <w:tcW w:w="1843" w:type="dxa"/>
          </w:tcPr>
          <w:p w:rsidR="006931E6" w:rsidRDefault="006931E6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4252" w:type="dxa"/>
          </w:tcPr>
          <w:p w:rsidR="006931E6" w:rsidRDefault="006931E6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 date of invoice period</w:t>
            </w:r>
          </w:p>
        </w:tc>
      </w:tr>
      <w:tr w:rsidR="006931E6" w:rsidRPr="00CB2123" w:rsidTr="00CD1BA2">
        <w:trPr>
          <w:trHeight w:val="135"/>
        </w:trPr>
        <w:tc>
          <w:tcPr>
            <w:tcW w:w="3119" w:type="dxa"/>
          </w:tcPr>
          <w:p w:rsidR="006931E6" w:rsidRDefault="006931E6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SETTLEMENT_DATE</w:t>
            </w:r>
          </w:p>
        </w:tc>
        <w:tc>
          <w:tcPr>
            <w:tcW w:w="1843" w:type="dxa"/>
          </w:tcPr>
          <w:p w:rsidR="006931E6" w:rsidRDefault="006931E6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VARCHAR2(2)</w:t>
            </w:r>
          </w:p>
        </w:tc>
        <w:tc>
          <w:tcPr>
            <w:tcW w:w="4252" w:type="dxa"/>
          </w:tcPr>
          <w:p w:rsidR="006931E6" w:rsidRDefault="006931E6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Payment Due Date (Day)</w:t>
            </w:r>
          </w:p>
        </w:tc>
      </w:tr>
      <w:tr w:rsidR="006931E6" w:rsidRPr="00CB2123" w:rsidTr="00CD1BA2">
        <w:trPr>
          <w:trHeight w:val="135"/>
        </w:trPr>
        <w:tc>
          <w:tcPr>
            <w:tcW w:w="3119" w:type="dxa"/>
          </w:tcPr>
          <w:p w:rsidR="006931E6" w:rsidRDefault="006931E6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WITHDRAW_DATE</w:t>
            </w:r>
          </w:p>
        </w:tc>
        <w:tc>
          <w:tcPr>
            <w:tcW w:w="1843" w:type="dxa"/>
          </w:tcPr>
          <w:p w:rsidR="006931E6" w:rsidRDefault="006931E6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4252" w:type="dxa"/>
          </w:tcPr>
          <w:p w:rsidR="006931E6" w:rsidRDefault="006931E6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Payment Due Date</w:t>
            </w:r>
          </w:p>
        </w:tc>
      </w:tr>
      <w:tr w:rsidR="006931E6" w:rsidRPr="00CB2123" w:rsidTr="00CD1BA2">
        <w:trPr>
          <w:trHeight w:val="135"/>
        </w:trPr>
        <w:tc>
          <w:tcPr>
            <w:tcW w:w="3119" w:type="dxa"/>
          </w:tcPr>
          <w:p w:rsidR="006931E6" w:rsidRDefault="00525D98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PAYMENT_AMOUNT</w:t>
            </w:r>
          </w:p>
        </w:tc>
        <w:tc>
          <w:tcPr>
            <w:tcW w:w="1843" w:type="dxa"/>
          </w:tcPr>
          <w:p w:rsidR="006931E6" w:rsidRDefault="00525D98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NUMBER(22,4)</w:t>
            </w:r>
          </w:p>
        </w:tc>
        <w:tc>
          <w:tcPr>
            <w:tcW w:w="4252" w:type="dxa"/>
          </w:tcPr>
          <w:p w:rsidR="006931E6" w:rsidRDefault="00525D98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Amount Due</w:t>
            </w:r>
          </w:p>
        </w:tc>
      </w:tr>
      <w:tr w:rsidR="00525D98" w:rsidRPr="00CB2123" w:rsidTr="00CD1BA2">
        <w:trPr>
          <w:trHeight w:val="135"/>
        </w:trPr>
        <w:tc>
          <w:tcPr>
            <w:tcW w:w="3119" w:type="dxa"/>
          </w:tcPr>
          <w:p w:rsidR="00525D98" w:rsidRDefault="00CD1BA2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OVERDUE_PRINCIPAL_AMOUNT</w:t>
            </w:r>
          </w:p>
        </w:tc>
        <w:tc>
          <w:tcPr>
            <w:tcW w:w="1843" w:type="dxa"/>
          </w:tcPr>
          <w:p w:rsidR="00525D98" w:rsidRDefault="00CD1BA2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NUMBER(22,4)</w:t>
            </w:r>
          </w:p>
        </w:tc>
        <w:tc>
          <w:tcPr>
            <w:tcW w:w="4252" w:type="dxa"/>
          </w:tcPr>
          <w:p w:rsidR="00525D98" w:rsidRDefault="00CD1BA2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Overdue principal debt amount for d</w:t>
            </w:r>
            <w:r w:rsidRPr="00CD1BA2">
              <w:rPr>
                <w:sz w:val="22"/>
                <w:szCs w:val="22"/>
              </w:rPr>
              <w:t>elinquent account.</w:t>
            </w:r>
          </w:p>
        </w:tc>
      </w:tr>
      <w:tr w:rsidR="00CD1BA2" w:rsidRPr="00CB2123" w:rsidTr="00CD1BA2">
        <w:trPr>
          <w:trHeight w:val="135"/>
        </w:trPr>
        <w:tc>
          <w:tcPr>
            <w:tcW w:w="3119" w:type="dxa"/>
          </w:tcPr>
          <w:p w:rsidR="00CD1BA2" w:rsidRDefault="00CD1BA2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OVERDUE_INTEREST</w:t>
            </w:r>
          </w:p>
        </w:tc>
        <w:tc>
          <w:tcPr>
            <w:tcW w:w="1843" w:type="dxa"/>
          </w:tcPr>
          <w:p w:rsidR="00CD1BA2" w:rsidRDefault="00CD1BA2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NUMBER(22,4)</w:t>
            </w:r>
          </w:p>
        </w:tc>
        <w:tc>
          <w:tcPr>
            <w:tcW w:w="4252" w:type="dxa"/>
          </w:tcPr>
          <w:p w:rsidR="00CD1BA2" w:rsidRDefault="00CD1BA2" w:rsidP="00CD1BA2">
            <w:pPr>
              <w:pStyle w:val="BPC3Tableitems"/>
              <w:rPr>
                <w:sz w:val="22"/>
                <w:szCs w:val="22"/>
              </w:rPr>
            </w:pPr>
            <w:r w:rsidRPr="00CD1BA2">
              <w:rPr>
                <w:sz w:val="22"/>
                <w:szCs w:val="22"/>
              </w:rPr>
              <w:t xml:space="preserve">Overdue Interest debt amount for </w:t>
            </w:r>
            <w:r>
              <w:rPr>
                <w:sz w:val="22"/>
                <w:szCs w:val="22"/>
              </w:rPr>
              <w:t>d</w:t>
            </w:r>
            <w:r w:rsidRPr="00CD1BA2">
              <w:rPr>
                <w:sz w:val="22"/>
                <w:szCs w:val="22"/>
              </w:rPr>
              <w:t>elinquent account.</w:t>
            </w:r>
          </w:p>
        </w:tc>
      </w:tr>
      <w:tr w:rsidR="00CD1BA2" w:rsidRPr="00CB2123" w:rsidTr="00CD1BA2">
        <w:trPr>
          <w:trHeight w:val="135"/>
        </w:trPr>
        <w:tc>
          <w:tcPr>
            <w:tcW w:w="3119" w:type="dxa"/>
          </w:tcPr>
          <w:p w:rsidR="00CD1BA2" w:rsidRDefault="00CD1BA2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CARRY_OVER_LAST_MONTH</w:t>
            </w:r>
          </w:p>
        </w:tc>
        <w:tc>
          <w:tcPr>
            <w:tcW w:w="1843" w:type="dxa"/>
          </w:tcPr>
          <w:p w:rsidR="00CD1BA2" w:rsidRDefault="00CD1BA2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NUMBER(22,4)</w:t>
            </w:r>
          </w:p>
        </w:tc>
        <w:tc>
          <w:tcPr>
            <w:tcW w:w="4252" w:type="dxa"/>
          </w:tcPr>
          <w:p w:rsidR="00CD1BA2" w:rsidRPr="00CD1BA2" w:rsidRDefault="00CD1BA2" w:rsidP="00CD1BA2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Overdue d</w:t>
            </w:r>
            <w:r w:rsidRPr="00CD1BA2">
              <w:rPr>
                <w:sz w:val="22"/>
                <w:szCs w:val="22"/>
              </w:rPr>
              <w:t xml:space="preserve">ebt </w:t>
            </w:r>
            <w:r>
              <w:rPr>
                <w:sz w:val="22"/>
                <w:szCs w:val="22"/>
              </w:rPr>
              <w:t>a</w:t>
            </w:r>
            <w:r w:rsidRPr="00CD1BA2">
              <w:rPr>
                <w:sz w:val="22"/>
                <w:szCs w:val="22"/>
              </w:rPr>
              <w:t xml:space="preserve">mount </w:t>
            </w:r>
            <w:r>
              <w:rPr>
                <w:sz w:val="22"/>
                <w:szCs w:val="22"/>
              </w:rPr>
              <w:t>plus</w:t>
            </w:r>
            <w:r w:rsidRPr="00CD1BA2">
              <w:rPr>
                <w:sz w:val="22"/>
                <w:szCs w:val="22"/>
              </w:rPr>
              <w:t xml:space="preserve"> Interest for </w:t>
            </w:r>
            <w:r>
              <w:rPr>
                <w:sz w:val="22"/>
                <w:szCs w:val="22"/>
              </w:rPr>
              <w:t>non-</w:t>
            </w:r>
            <w:r w:rsidRPr="00CD1BA2">
              <w:rPr>
                <w:sz w:val="22"/>
                <w:szCs w:val="22"/>
              </w:rPr>
              <w:t>delinquent account</w:t>
            </w:r>
          </w:p>
        </w:tc>
      </w:tr>
      <w:tr w:rsidR="00CD1BA2" w:rsidRPr="00CB2123" w:rsidTr="00CD1BA2">
        <w:trPr>
          <w:trHeight w:val="135"/>
        </w:trPr>
        <w:tc>
          <w:tcPr>
            <w:tcW w:w="3119" w:type="dxa"/>
          </w:tcPr>
          <w:p w:rsidR="00CD1BA2" w:rsidRDefault="00CD1BA2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BILLING_AMT</w:t>
            </w:r>
          </w:p>
        </w:tc>
        <w:tc>
          <w:tcPr>
            <w:tcW w:w="1843" w:type="dxa"/>
          </w:tcPr>
          <w:p w:rsidR="00CD1BA2" w:rsidRDefault="00CD1BA2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NUMBER(22,4)</w:t>
            </w:r>
          </w:p>
        </w:tc>
        <w:tc>
          <w:tcPr>
            <w:tcW w:w="4252" w:type="dxa"/>
          </w:tcPr>
          <w:p w:rsidR="00CD1BA2" w:rsidRDefault="00CD1BA2" w:rsidP="00CD1BA2">
            <w:pPr>
              <w:pStyle w:val="BPC3Tableitems"/>
              <w:rPr>
                <w:sz w:val="22"/>
                <w:szCs w:val="22"/>
              </w:rPr>
            </w:pPr>
            <w:r w:rsidRPr="00CD1BA2">
              <w:rPr>
                <w:sz w:val="22"/>
                <w:szCs w:val="22"/>
              </w:rPr>
              <w:t xml:space="preserve">Total </w:t>
            </w:r>
            <w:r>
              <w:rPr>
                <w:sz w:val="22"/>
                <w:szCs w:val="22"/>
              </w:rPr>
              <w:t>t</w:t>
            </w:r>
            <w:r w:rsidRPr="00CD1BA2">
              <w:rPr>
                <w:sz w:val="22"/>
                <w:szCs w:val="22"/>
              </w:rPr>
              <w:t xml:space="preserve">ransaction for which authorization is done in </w:t>
            </w:r>
            <w:r>
              <w:rPr>
                <w:sz w:val="22"/>
                <w:szCs w:val="22"/>
              </w:rPr>
              <w:t>b</w:t>
            </w:r>
            <w:r w:rsidRPr="00CD1BA2">
              <w:rPr>
                <w:sz w:val="22"/>
                <w:szCs w:val="22"/>
              </w:rPr>
              <w:t xml:space="preserve">illing </w:t>
            </w:r>
            <w:r>
              <w:rPr>
                <w:sz w:val="22"/>
                <w:szCs w:val="22"/>
              </w:rPr>
              <w:t>c</w:t>
            </w:r>
            <w:r w:rsidRPr="00CD1BA2">
              <w:rPr>
                <w:sz w:val="22"/>
                <w:szCs w:val="22"/>
              </w:rPr>
              <w:t>ycle and settlement received by statement generation date</w:t>
            </w:r>
          </w:p>
        </w:tc>
      </w:tr>
      <w:tr w:rsidR="00CD1BA2" w:rsidRPr="00CB2123" w:rsidTr="00CD1BA2">
        <w:trPr>
          <w:trHeight w:val="135"/>
        </w:trPr>
        <w:tc>
          <w:tcPr>
            <w:tcW w:w="3119" w:type="dxa"/>
          </w:tcPr>
          <w:p w:rsidR="00CD1BA2" w:rsidRDefault="00CD1BA2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MIN_AMOUNT_DUE</w:t>
            </w:r>
          </w:p>
        </w:tc>
        <w:tc>
          <w:tcPr>
            <w:tcW w:w="1843" w:type="dxa"/>
          </w:tcPr>
          <w:p w:rsidR="00CD1BA2" w:rsidRDefault="00CD1BA2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NUMBER(22,4)</w:t>
            </w:r>
          </w:p>
        </w:tc>
        <w:tc>
          <w:tcPr>
            <w:tcW w:w="4252" w:type="dxa"/>
          </w:tcPr>
          <w:p w:rsidR="00CD1BA2" w:rsidRPr="00CD1BA2" w:rsidRDefault="00CD1BA2" w:rsidP="00CD1BA2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Mandatory Amount Due</w:t>
            </w:r>
          </w:p>
        </w:tc>
      </w:tr>
      <w:tr w:rsidR="00CD1BA2" w:rsidRPr="00CB2123" w:rsidTr="00CD1BA2">
        <w:trPr>
          <w:trHeight w:val="135"/>
        </w:trPr>
        <w:tc>
          <w:tcPr>
            <w:tcW w:w="3119" w:type="dxa"/>
          </w:tcPr>
          <w:p w:rsidR="00CD1BA2" w:rsidRDefault="00CD1BA2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ADVANCE_PAYMENT_AMOUNT</w:t>
            </w:r>
          </w:p>
        </w:tc>
        <w:tc>
          <w:tcPr>
            <w:tcW w:w="1843" w:type="dxa"/>
          </w:tcPr>
          <w:p w:rsidR="00CD1BA2" w:rsidRDefault="00CD1BA2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NUMBER(22,4)</w:t>
            </w:r>
          </w:p>
        </w:tc>
        <w:tc>
          <w:tcPr>
            <w:tcW w:w="4252" w:type="dxa"/>
          </w:tcPr>
          <w:p w:rsidR="00CD1BA2" w:rsidRDefault="00CD1BA2" w:rsidP="00CD1BA2">
            <w:pPr>
              <w:pStyle w:val="BPC3Tableitems"/>
              <w:rPr>
                <w:sz w:val="22"/>
                <w:szCs w:val="22"/>
              </w:rPr>
            </w:pPr>
            <w:r w:rsidRPr="00CD1BA2">
              <w:rPr>
                <w:sz w:val="22"/>
                <w:szCs w:val="22"/>
              </w:rPr>
              <w:t>Payment received for a n</w:t>
            </w:r>
            <w:r>
              <w:rPr>
                <w:sz w:val="22"/>
                <w:szCs w:val="22"/>
              </w:rPr>
              <w:t>on-delinquent account between l</w:t>
            </w:r>
            <w:r w:rsidRPr="00CD1BA2">
              <w:rPr>
                <w:sz w:val="22"/>
                <w:szCs w:val="22"/>
              </w:rPr>
              <w:t xml:space="preserve">ast payment due date and </w:t>
            </w:r>
            <w:r>
              <w:rPr>
                <w:sz w:val="22"/>
                <w:szCs w:val="22"/>
              </w:rPr>
              <w:t>s</w:t>
            </w:r>
            <w:r w:rsidRPr="00CD1BA2">
              <w:rPr>
                <w:sz w:val="22"/>
                <w:szCs w:val="22"/>
              </w:rPr>
              <w:t>tatement generation date.</w:t>
            </w:r>
          </w:p>
        </w:tc>
      </w:tr>
    </w:tbl>
    <w:p w:rsidR="00624E40" w:rsidRDefault="00624E40" w:rsidP="00624E40">
      <w:pPr>
        <w:pStyle w:val="BPC3Bodyafterheading"/>
      </w:pPr>
    </w:p>
    <w:p w:rsidR="00624E40" w:rsidRPr="00D013E2" w:rsidRDefault="00624E40" w:rsidP="00624E40">
      <w:pPr>
        <w:pStyle w:val="BPC3Bodyafterheading"/>
      </w:pPr>
      <w:proofErr w:type="gramStart"/>
      <w:r>
        <w:t xml:space="preserve">This procedure returning </w:t>
      </w:r>
      <w:r w:rsidR="00CD1BA2" w:rsidRPr="00CD1BA2">
        <w:t>summary by account statement</w:t>
      </w:r>
      <w:r>
        <w:t>.</w:t>
      </w:r>
      <w:proofErr w:type="gramEnd"/>
      <w:r>
        <w:t xml:space="preserve"> </w:t>
      </w:r>
    </w:p>
    <w:p w:rsidR="00624E40" w:rsidRDefault="00624E40" w:rsidP="00431B4C">
      <w:pPr>
        <w:pStyle w:val="BPC3Bodyafterheading"/>
      </w:pPr>
    </w:p>
    <w:p w:rsidR="00AE3826" w:rsidRDefault="00AE3826" w:rsidP="00AE3826">
      <w:pPr>
        <w:pStyle w:val="BPC3Heading3"/>
      </w:pPr>
      <w:bookmarkStart w:id="67" w:name="_Toc514250066"/>
      <w:r>
        <w:t>LOYALTY_POINTS_SUM</w:t>
      </w:r>
      <w:bookmarkEnd w:id="67"/>
    </w:p>
    <w:p w:rsidR="00AE3826" w:rsidRDefault="00AE3826" w:rsidP="00AE3826">
      <w:pPr>
        <w:pStyle w:val="BPC3Bodyafterheading"/>
      </w:pPr>
      <w:r>
        <w:t>Input parameters:</w:t>
      </w:r>
    </w:p>
    <w:p w:rsidR="00AE3826" w:rsidRDefault="00AE3826" w:rsidP="00AE3826">
      <w:pPr>
        <w:pStyle w:val="BPC3Bodyafterheading"/>
      </w:pPr>
      <w:r>
        <w:t>i_inst_id – Institute identifier;</w:t>
      </w:r>
    </w:p>
    <w:p w:rsidR="00AE3826" w:rsidRDefault="00AE3826" w:rsidP="00AE3826">
      <w:pPr>
        <w:pStyle w:val="BPC3Bodyafterheading"/>
      </w:pPr>
      <w:r>
        <w:t>i_account_number – Number of account (not mandatory);</w:t>
      </w:r>
    </w:p>
    <w:p w:rsidR="00AE3826" w:rsidRDefault="00AE3826" w:rsidP="00AE3826">
      <w:pPr>
        <w:pStyle w:val="BPC3Bodyafterheading"/>
      </w:pPr>
      <w:r>
        <w:t>i_invoice_id – Invoice identifier (not mandatory);</w:t>
      </w:r>
    </w:p>
    <w:p w:rsidR="00AE3826" w:rsidRDefault="00AE3826" w:rsidP="00AE3826">
      <w:pPr>
        <w:pStyle w:val="BPC3Bodyafterheading"/>
        <w:ind w:firstLine="708"/>
      </w:pPr>
      <w:r>
        <w:t>One of i_account_number or i_invoice_id should be filled.</w:t>
      </w:r>
    </w:p>
    <w:p w:rsidR="00AE3826" w:rsidRDefault="00AE3826" w:rsidP="00AE3826">
      <w:pPr>
        <w:pStyle w:val="BPC3Bodyafterheading"/>
      </w:pPr>
      <w:r>
        <w:t>Output parameters:</w:t>
      </w:r>
    </w:p>
    <w:p w:rsidR="00AE3826" w:rsidRDefault="00AE3826" w:rsidP="00AE3826">
      <w:pPr>
        <w:pStyle w:val="BPC3Bodyafterheading"/>
      </w:pPr>
      <w:r>
        <w:t xml:space="preserve">o_ref_cursor - </w:t>
      </w:r>
      <w:r w:rsidRPr="00394BA1">
        <w:t>Result cursor</w:t>
      </w:r>
      <w:r>
        <w:t>;</w:t>
      </w:r>
    </w:p>
    <w:p w:rsidR="00AE3826" w:rsidRDefault="00AE3826" w:rsidP="00AE3826">
      <w:pPr>
        <w:pStyle w:val="BPC3Bodyafterheading"/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119"/>
        <w:gridCol w:w="1843"/>
        <w:gridCol w:w="4252"/>
      </w:tblGrid>
      <w:tr w:rsidR="00AE3826" w:rsidRPr="002F6979" w:rsidTr="00AE3826">
        <w:trPr>
          <w:trHeight w:val="135"/>
          <w:tblHeader/>
        </w:trPr>
        <w:tc>
          <w:tcPr>
            <w:tcW w:w="3119" w:type="dxa"/>
            <w:shd w:val="clear" w:color="auto" w:fill="C5E2FF"/>
          </w:tcPr>
          <w:p w:rsidR="00AE3826" w:rsidRPr="002F6979" w:rsidRDefault="00AE3826" w:rsidP="00AE3826">
            <w:pPr>
              <w:pStyle w:val="BPC3Tableheadings"/>
            </w:pPr>
            <w:r>
              <w:t>Field</w:t>
            </w:r>
          </w:p>
        </w:tc>
        <w:tc>
          <w:tcPr>
            <w:tcW w:w="1843" w:type="dxa"/>
            <w:shd w:val="clear" w:color="auto" w:fill="C5E2FF"/>
          </w:tcPr>
          <w:p w:rsidR="00AE3826" w:rsidRPr="002F6979" w:rsidRDefault="00AE3826" w:rsidP="00AE3826">
            <w:pPr>
              <w:pStyle w:val="BPC3Tableheadings"/>
            </w:pPr>
            <w:r>
              <w:t>Type</w:t>
            </w:r>
          </w:p>
        </w:tc>
        <w:tc>
          <w:tcPr>
            <w:tcW w:w="4252" w:type="dxa"/>
            <w:shd w:val="clear" w:color="auto" w:fill="C5E2FF"/>
          </w:tcPr>
          <w:p w:rsidR="00AE3826" w:rsidRPr="002F6979" w:rsidRDefault="00AE3826" w:rsidP="00AE3826">
            <w:pPr>
              <w:pStyle w:val="BPC3Tableheadings"/>
            </w:pPr>
            <w:r w:rsidRPr="002F6979">
              <w:t>Description</w:t>
            </w:r>
          </w:p>
        </w:tc>
      </w:tr>
      <w:tr w:rsidR="00AE3826" w:rsidRPr="00CB2123" w:rsidTr="00AE3826">
        <w:trPr>
          <w:trHeight w:val="135"/>
        </w:trPr>
        <w:tc>
          <w:tcPr>
            <w:tcW w:w="3119" w:type="dxa"/>
          </w:tcPr>
          <w:p w:rsidR="00AE3826" w:rsidRPr="0034080E" w:rsidRDefault="00AE3826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ACCOUNT_NUMBER</w:t>
            </w:r>
          </w:p>
        </w:tc>
        <w:tc>
          <w:tcPr>
            <w:tcW w:w="1843" w:type="dxa"/>
          </w:tcPr>
          <w:p w:rsidR="00AE3826" w:rsidRDefault="00AE3826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VARCHAR2(32)</w:t>
            </w:r>
          </w:p>
        </w:tc>
        <w:tc>
          <w:tcPr>
            <w:tcW w:w="4252" w:type="dxa"/>
          </w:tcPr>
          <w:p w:rsidR="00AE3826" w:rsidRPr="005A4B2C" w:rsidRDefault="00AE3826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account</w:t>
            </w:r>
          </w:p>
        </w:tc>
      </w:tr>
      <w:tr w:rsidR="00AE3826" w:rsidRPr="00CB2123" w:rsidTr="00AE3826">
        <w:trPr>
          <w:trHeight w:val="135"/>
        </w:trPr>
        <w:tc>
          <w:tcPr>
            <w:tcW w:w="3119" w:type="dxa"/>
          </w:tcPr>
          <w:p w:rsidR="00AE3826" w:rsidRPr="0034080E" w:rsidRDefault="00AE3826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CURRENT_POINTS</w:t>
            </w:r>
          </w:p>
        </w:tc>
        <w:tc>
          <w:tcPr>
            <w:tcW w:w="1843" w:type="dxa"/>
          </w:tcPr>
          <w:p w:rsidR="00AE3826" w:rsidRDefault="00AE3826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NUMBER(22,4)</w:t>
            </w:r>
          </w:p>
        </w:tc>
        <w:tc>
          <w:tcPr>
            <w:tcW w:w="4252" w:type="dxa"/>
          </w:tcPr>
          <w:p w:rsidR="00AE3826" w:rsidRPr="005A4B2C" w:rsidRDefault="00AE3826" w:rsidP="00AE3826">
            <w:pPr>
              <w:pStyle w:val="BPC3Tableitems"/>
              <w:rPr>
                <w:sz w:val="22"/>
                <w:szCs w:val="22"/>
              </w:rPr>
            </w:pPr>
            <w:r w:rsidRPr="00AE3826">
              <w:rPr>
                <w:sz w:val="22"/>
                <w:szCs w:val="22"/>
              </w:rPr>
              <w:t>Total available points</w:t>
            </w:r>
          </w:p>
        </w:tc>
      </w:tr>
      <w:tr w:rsidR="00AE3826" w:rsidRPr="00CB2123" w:rsidTr="00AE3826">
        <w:trPr>
          <w:trHeight w:val="135"/>
        </w:trPr>
        <w:tc>
          <w:tcPr>
            <w:tcW w:w="3119" w:type="dxa"/>
          </w:tcPr>
          <w:p w:rsidR="00AE3826" w:rsidRPr="0034080E" w:rsidRDefault="00AE3826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EARNED_POINTS</w:t>
            </w:r>
          </w:p>
        </w:tc>
        <w:tc>
          <w:tcPr>
            <w:tcW w:w="1843" w:type="dxa"/>
          </w:tcPr>
          <w:p w:rsidR="00AE3826" w:rsidRDefault="00AE3826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NUMBER(22,4)</w:t>
            </w:r>
          </w:p>
        </w:tc>
        <w:tc>
          <w:tcPr>
            <w:tcW w:w="4252" w:type="dxa"/>
          </w:tcPr>
          <w:p w:rsidR="00AE3826" w:rsidRPr="005A4B2C" w:rsidRDefault="00AE3826" w:rsidP="00AE3826">
            <w:pPr>
              <w:pStyle w:val="BPC3Tableitems"/>
              <w:rPr>
                <w:sz w:val="22"/>
                <w:szCs w:val="22"/>
              </w:rPr>
            </w:pPr>
            <w:r w:rsidRPr="00AE3826">
              <w:rPr>
                <w:sz w:val="22"/>
                <w:szCs w:val="22"/>
              </w:rPr>
              <w:t>Points earned for transaction where authorization is done in Billing cycle. period and settlement received before statement generation date</w:t>
            </w:r>
          </w:p>
        </w:tc>
      </w:tr>
      <w:tr w:rsidR="0062183F" w:rsidRPr="00CB2123" w:rsidTr="00AE3826">
        <w:trPr>
          <w:trHeight w:val="135"/>
        </w:trPr>
        <w:tc>
          <w:tcPr>
            <w:tcW w:w="3119" w:type="dxa"/>
          </w:tcPr>
          <w:p w:rsidR="0062183F" w:rsidRDefault="0062183F" w:rsidP="00AE38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EXPIRE_POINTS</w:t>
            </w:r>
          </w:p>
        </w:tc>
        <w:tc>
          <w:tcPr>
            <w:tcW w:w="1843" w:type="dxa"/>
          </w:tcPr>
          <w:p w:rsidR="0062183F" w:rsidRDefault="0062183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NUMBER(22,4)</w:t>
            </w:r>
          </w:p>
        </w:tc>
        <w:tc>
          <w:tcPr>
            <w:tcW w:w="4252" w:type="dxa"/>
          </w:tcPr>
          <w:p w:rsidR="0062183F" w:rsidRDefault="0062183F" w:rsidP="00AE3826">
            <w:pPr>
              <w:pStyle w:val="BPC3Tableitems"/>
              <w:rPr>
                <w:sz w:val="22"/>
                <w:szCs w:val="22"/>
              </w:rPr>
            </w:pPr>
            <w:r w:rsidRPr="0062183F">
              <w:rPr>
                <w:sz w:val="22"/>
                <w:szCs w:val="22"/>
              </w:rPr>
              <w:t>Points expiring at the end of current year</w:t>
            </w:r>
          </w:p>
        </w:tc>
      </w:tr>
    </w:tbl>
    <w:p w:rsidR="00AE3826" w:rsidRDefault="00AE3826" w:rsidP="00AE3826">
      <w:pPr>
        <w:pStyle w:val="BPC3Bodyafterheading"/>
      </w:pPr>
    </w:p>
    <w:p w:rsidR="00AE3826" w:rsidRPr="00D013E2" w:rsidRDefault="00AE3826" w:rsidP="00AE3826">
      <w:pPr>
        <w:pStyle w:val="BPC3Bodyafterheading"/>
      </w:pPr>
      <w:r>
        <w:t xml:space="preserve">This procedure returning </w:t>
      </w:r>
      <w:r w:rsidR="0062183F" w:rsidRPr="0062183F">
        <w:t>summary of loyalty points by account statement</w:t>
      </w:r>
      <w:r>
        <w:t xml:space="preserve">. </w:t>
      </w:r>
    </w:p>
    <w:p w:rsidR="0062183F" w:rsidRDefault="0062183F" w:rsidP="0062183F">
      <w:pPr>
        <w:pStyle w:val="BPC3Heading3"/>
      </w:pPr>
      <w:bookmarkStart w:id="68" w:name="_Toc514250067"/>
      <w:r>
        <w:t>CREDIT_SERVICE_LIMIT</w:t>
      </w:r>
      <w:bookmarkEnd w:id="68"/>
    </w:p>
    <w:p w:rsidR="0062183F" w:rsidRDefault="0062183F" w:rsidP="0062183F">
      <w:pPr>
        <w:pStyle w:val="BPC3Bodyafterheading"/>
      </w:pPr>
      <w:r>
        <w:t>Input parameters:</w:t>
      </w:r>
    </w:p>
    <w:p w:rsidR="0062183F" w:rsidRDefault="0062183F" w:rsidP="0062183F">
      <w:pPr>
        <w:pStyle w:val="BPC3Bodyafterheading"/>
      </w:pPr>
      <w:r>
        <w:t>i_inst_id – Institute identifier;</w:t>
      </w:r>
    </w:p>
    <w:p w:rsidR="0062183F" w:rsidRDefault="0062183F" w:rsidP="0062183F">
      <w:pPr>
        <w:pStyle w:val="BPC3Bodyafterheading"/>
      </w:pPr>
      <w:r>
        <w:t>i_account_number – Number of account (not mandatory);</w:t>
      </w:r>
    </w:p>
    <w:p w:rsidR="0062183F" w:rsidRDefault="0062183F" w:rsidP="0062183F">
      <w:pPr>
        <w:pStyle w:val="BPC3Bodyafterheading"/>
      </w:pPr>
      <w:r>
        <w:t>i_invoice_id – Invoice identifier (not mandatory);</w:t>
      </w:r>
    </w:p>
    <w:p w:rsidR="0062183F" w:rsidRDefault="0062183F" w:rsidP="0062183F">
      <w:pPr>
        <w:pStyle w:val="BPC3Bodyafterheading"/>
        <w:ind w:firstLine="708"/>
      </w:pPr>
      <w:r>
        <w:t>One of i_account_number or i_invoice_id should be filled.</w:t>
      </w:r>
    </w:p>
    <w:p w:rsidR="0062183F" w:rsidRDefault="0062183F" w:rsidP="0062183F">
      <w:pPr>
        <w:pStyle w:val="BPC3Bodyafterheading"/>
      </w:pPr>
      <w:r>
        <w:t>Output parameters:</w:t>
      </w:r>
    </w:p>
    <w:p w:rsidR="0062183F" w:rsidRDefault="0062183F" w:rsidP="0062183F">
      <w:pPr>
        <w:pStyle w:val="BPC3Bodyafterheading"/>
      </w:pPr>
      <w:r>
        <w:t xml:space="preserve">o_ref_cursor - </w:t>
      </w:r>
      <w:r w:rsidRPr="00394BA1">
        <w:t>Result cursor</w:t>
      </w:r>
      <w:r>
        <w:t>;</w:t>
      </w:r>
    </w:p>
    <w:p w:rsidR="0062183F" w:rsidRDefault="0062183F" w:rsidP="0062183F">
      <w:pPr>
        <w:pStyle w:val="BPC3Bodyafterheading"/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119"/>
        <w:gridCol w:w="1843"/>
        <w:gridCol w:w="4252"/>
      </w:tblGrid>
      <w:tr w:rsidR="0062183F" w:rsidRPr="002F6979" w:rsidTr="00400B30">
        <w:trPr>
          <w:trHeight w:val="135"/>
          <w:tblHeader/>
        </w:trPr>
        <w:tc>
          <w:tcPr>
            <w:tcW w:w="3119" w:type="dxa"/>
            <w:shd w:val="clear" w:color="auto" w:fill="C5E2FF"/>
          </w:tcPr>
          <w:p w:rsidR="0062183F" w:rsidRPr="002F6979" w:rsidRDefault="0062183F" w:rsidP="00400B30">
            <w:pPr>
              <w:pStyle w:val="BPC3Tableheadings"/>
            </w:pPr>
            <w:r>
              <w:t>Field</w:t>
            </w:r>
          </w:p>
        </w:tc>
        <w:tc>
          <w:tcPr>
            <w:tcW w:w="1843" w:type="dxa"/>
            <w:shd w:val="clear" w:color="auto" w:fill="C5E2FF"/>
          </w:tcPr>
          <w:p w:rsidR="0062183F" w:rsidRPr="002F6979" w:rsidRDefault="0062183F" w:rsidP="00400B30">
            <w:pPr>
              <w:pStyle w:val="BPC3Tableheadings"/>
            </w:pPr>
            <w:r>
              <w:t>Type</w:t>
            </w:r>
          </w:p>
        </w:tc>
        <w:tc>
          <w:tcPr>
            <w:tcW w:w="4252" w:type="dxa"/>
            <w:shd w:val="clear" w:color="auto" w:fill="C5E2FF"/>
          </w:tcPr>
          <w:p w:rsidR="0062183F" w:rsidRPr="002F6979" w:rsidRDefault="0062183F" w:rsidP="00400B30">
            <w:pPr>
              <w:pStyle w:val="BPC3Tableheadings"/>
            </w:pPr>
            <w:r w:rsidRPr="002F6979">
              <w:t>Description</w:t>
            </w:r>
          </w:p>
        </w:tc>
      </w:tr>
      <w:tr w:rsidR="0062183F" w:rsidRPr="00CB2123" w:rsidTr="00400B30">
        <w:trPr>
          <w:trHeight w:val="135"/>
        </w:trPr>
        <w:tc>
          <w:tcPr>
            <w:tcW w:w="3119" w:type="dxa"/>
          </w:tcPr>
          <w:p w:rsidR="0062183F" w:rsidRPr="0034080E" w:rsidRDefault="0062183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ACCOUNT_NUMBER</w:t>
            </w:r>
          </w:p>
        </w:tc>
        <w:tc>
          <w:tcPr>
            <w:tcW w:w="1843" w:type="dxa"/>
          </w:tcPr>
          <w:p w:rsidR="0062183F" w:rsidRDefault="0062183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VARCHAR2(32)</w:t>
            </w:r>
          </w:p>
        </w:tc>
        <w:tc>
          <w:tcPr>
            <w:tcW w:w="4252" w:type="dxa"/>
          </w:tcPr>
          <w:p w:rsidR="0062183F" w:rsidRPr="005A4B2C" w:rsidRDefault="0062183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account</w:t>
            </w:r>
          </w:p>
        </w:tc>
      </w:tr>
      <w:tr w:rsidR="0062183F" w:rsidRPr="00CB2123" w:rsidTr="00400B30">
        <w:trPr>
          <w:trHeight w:val="135"/>
        </w:trPr>
        <w:tc>
          <w:tcPr>
            <w:tcW w:w="3119" w:type="dxa"/>
          </w:tcPr>
          <w:p w:rsidR="0062183F" w:rsidRPr="0034080E" w:rsidRDefault="0062183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TOTAL_CREDIT_LIMIT</w:t>
            </w:r>
          </w:p>
        </w:tc>
        <w:tc>
          <w:tcPr>
            <w:tcW w:w="1843" w:type="dxa"/>
          </w:tcPr>
          <w:p w:rsidR="0062183F" w:rsidRDefault="0062183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NUMBER(22,4)</w:t>
            </w:r>
          </w:p>
        </w:tc>
        <w:tc>
          <w:tcPr>
            <w:tcW w:w="4252" w:type="dxa"/>
          </w:tcPr>
          <w:p w:rsidR="0062183F" w:rsidRPr="005A4B2C" w:rsidRDefault="0062183F" w:rsidP="00400B30">
            <w:pPr>
              <w:pStyle w:val="BPC3Tableitems"/>
              <w:rPr>
                <w:sz w:val="22"/>
                <w:szCs w:val="22"/>
              </w:rPr>
            </w:pPr>
            <w:r w:rsidRPr="0062183F">
              <w:rPr>
                <w:sz w:val="22"/>
                <w:szCs w:val="22"/>
              </w:rPr>
              <w:t>Credit Limit at account level</w:t>
            </w:r>
          </w:p>
        </w:tc>
      </w:tr>
      <w:tr w:rsidR="0062183F" w:rsidRPr="00CB2123" w:rsidTr="00400B30">
        <w:trPr>
          <w:trHeight w:val="135"/>
        </w:trPr>
        <w:tc>
          <w:tcPr>
            <w:tcW w:w="3119" w:type="dxa"/>
          </w:tcPr>
          <w:p w:rsidR="0062183F" w:rsidRPr="0034080E" w:rsidRDefault="0062183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TOTAL_CASH_LIMIT</w:t>
            </w:r>
          </w:p>
        </w:tc>
        <w:tc>
          <w:tcPr>
            <w:tcW w:w="1843" w:type="dxa"/>
          </w:tcPr>
          <w:p w:rsidR="0062183F" w:rsidRDefault="0062183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NUMBER(22,4)</w:t>
            </w:r>
          </w:p>
        </w:tc>
        <w:tc>
          <w:tcPr>
            <w:tcW w:w="4252" w:type="dxa"/>
          </w:tcPr>
          <w:p w:rsidR="0062183F" w:rsidRPr="005A4B2C" w:rsidRDefault="0062183F" w:rsidP="00400B30">
            <w:pPr>
              <w:pStyle w:val="BPC3Tableitems"/>
              <w:rPr>
                <w:sz w:val="22"/>
                <w:szCs w:val="22"/>
              </w:rPr>
            </w:pPr>
            <w:r w:rsidRPr="0062183F">
              <w:rPr>
                <w:sz w:val="22"/>
                <w:szCs w:val="22"/>
              </w:rPr>
              <w:t>Total cash limit at account level</w:t>
            </w:r>
          </w:p>
        </w:tc>
      </w:tr>
    </w:tbl>
    <w:p w:rsidR="0062183F" w:rsidRDefault="0062183F" w:rsidP="0062183F">
      <w:pPr>
        <w:pStyle w:val="BPC3Bodyafterheading"/>
      </w:pPr>
    </w:p>
    <w:p w:rsidR="0062183F" w:rsidRPr="00D013E2" w:rsidRDefault="0062183F" w:rsidP="0062183F">
      <w:pPr>
        <w:pStyle w:val="BPC3Bodyafterheading"/>
      </w:pPr>
      <w:proofErr w:type="gramStart"/>
      <w:r>
        <w:t xml:space="preserve">This procedure returning </w:t>
      </w:r>
      <w:r w:rsidRPr="0062183F">
        <w:t>summary of limits of credit service</w:t>
      </w:r>
      <w:r>
        <w:t>.</w:t>
      </w:r>
      <w:proofErr w:type="gramEnd"/>
      <w:r>
        <w:t xml:space="preserve"> </w:t>
      </w:r>
    </w:p>
    <w:p w:rsidR="0062183F" w:rsidRDefault="0062183F" w:rsidP="0062183F">
      <w:pPr>
        <w:pStyle w:val="BPC3Heading3"/>
      </w:pPr>
      <w:bookmarkStart w:id="69" w:name="_Toc514250068"/>
      <w:r>
        <w:t>ACCOUNT_CARD</w:t>
      </w:r>
      <w:bookmarkEnd w:id="69"/>
    </w:p>
    <w:p w:rsidR="0062183F" w:rsidRDefault="0062183F" w:rsidP="0062183F">
      <w:pPr>
        <w:pStyle w:val="BPC3Bodyafterheading"/>
      </w:pPr>
      <w:r>
        <w:t>Input parameters:</w:t>
      </w:r>
    </w:p>
    <w:p w:rsidR="0062183F" w:rsidRDefault="0062183F" w:rsidP="0062183F">
      <w:pPr>
        <w:pStyle w:val="BPC3Bodyafterheading"/>
      </w:pPr>
      <w:r>
        <w:t>i_inst_id – Institute identifier;</w:t>
      </w:r>
    </w:p>
    <w:p w:rsidR="0062183F" w:rsidRDefault="0062183F" w:rsidP="0062183F">
      <w:pPr>
        <w:pStyle w:val="BPC3Bodyafterheading"/>
      </w:pPr>
      <w:r>
        <w:t>i_account_number – Number of account (not mandatory);</w:t>
      </w:r>
    </w:p>
    <w:p w:rsidR="0062183F" w:rsidRDefault="0062183F" w:rsidP="0062183F">
      <w:pPr>
        <w:pStyle w:val="BPC3Bodyafterheading"/>
      </w:pPr>
      <w:r>
        <w:t>i_invoice_id – Invoice identifier (not mandatory);</w:t>
      </w:r>
    </w:p>
    <w:p w:rsidR="0062183F" w:rsidRDefault="0062183F" w:rsidP="0062183F">
      <w:pPr>
        <w:pStyle w:val="BPC3Bodyafterheading"/>
        <w:ind w:firstLine="708"/>
      </w:pPr>
      <w:r>
        <w:t>One of i_account_number or i_invoice_id should be filled.</w:t>
      </w:r>
    </w:p>
    <w:p w:rsidR="0062183F" w:rsidRDefault="0062183F" w:rsidP="0062183F">
      <w:pPr>
        <w:pStyle w:val="BPC3Bodyafterheading"/>
      </w:pPr>
      <w:r>
        <w:t>Output parameters:</w:t>
      </w:r>
    </w:p>
    <w:p w:rsidR="0062183F" w:rsidRDefault="0062183F" w:rsidP="0062183F">
      <w:pPr>
        <w:pStyle w:val="BPC3Bodyafterheading"/>
      </w:pPr>
      <w:r>
        <w:lastRenderedPageBreak/>
        <w:t xml:space="preserve">o_ref_cursor - </w:t>
      </w:r>
      <w:r w:rsidRPr="00394BA1">
        <w:t>Result cursor</w:t>
      </w:r>
      <w:r>
        <w:t>;</w:t>
      </w:r>
    </w:p>
    <w:p w:rsidR="0062183F" w:rsidRDefault="0062183F" w:rsidP="0062183F">
      <w:pPr>
        <w:pStyle w:val="BPC3Bodyafterheading"/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119"/>
        <w:gridCol w:w="1843"/>
        <w:gridCol w:w="4252"/>
      </w:tblGrid>
      <w:tr w:rsidR="0062183F" w:rsidRPr="002F6979" w:rsidTr="00400B30">
        <w:trPr>
          <w:trHeight w:val="135"/>
          <w:tblHeader/>
        </w:trPr>
        <w:tc>
          <w:tcPr>
            <w:tcW w:w="3119" w:type="dxa"/>
            <w:shd w:val="clear" w:color="auto" w:fill="C5E2FF"/>
          </w:tcPr>
          <w:p w:rsidR="0062183F" w:rsidRPr="002F6979" w:rsidRDefault="0062183F" w:rsidP="00400B30">
            <w:pPr>
              <w:pStyle w:val="BPC3Tableheadings"/>
            </w:pPr>
            <w:r>
              <w:t>Field</w:t>
            </w:r>
          </w:p>
        </w:tc>
        <w:tc>
          <w:tcPr>
            <w:tcW w:w="1843" w:type="dxa"/>
            <w:shd w:val="clear" w:color="auto" w:fill="C5E2FF"/>
          </w:tcPr>
          <w:p w:rsidR="0062183F" w:rsidRPr="002F6979" w:rsidRDefault="0062183F" w:rsidP="00400B30">
            <w:pPr>
              <w:pStyle w:val="BPC3Tableheadings"/>
            </w:pPr>
            <w:r>
              <w:t>Type</w:t>
            </w:r>
          </w:p>
        </w:tc>
        <w:tc>
          <w:tcPr>
            <w:tcW w:w="4252" w:type="dxa"/>
            <w:shd w:val="clear" w:color="auto" w:fill="C5E2FF"/>
          </w:tcPr>
          <w:p w:rsidR="0062183F" w:rsidRPr="002F6979" w:rsidRDefault="0062183F" w:rsidP="00400B30">
            <w:pPr>
              <w:pStyle w:val="BPC3Tableheadings"/>
            </w:pPr>
            <w:r w:rsidRPr="002F6979">
              <w:t>Description</w:t>
            </w:r>
          </w:p>
        </w:tc>
      </w:tr>
      <w:tr w:rsidR="0062183F" w:rsidRPr="00CB2123" w:rsidTr="00400B30">
        <w:trPr>
          <w:trHeight w:val="135"/>
        </w:trPr>
        <w:tc>
          <w:tcPr>
            <w:tcW w:w="3119" w:type="dxa"/>
          </w:tcPr>
          <w:p w:rsidR="0062183F" w:rsidRPr="0034080E" w:rsidRDefault="0062183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ACCOUNT_NUMBER</w:t>
            </w:r>
          </w:p>
        </w:tc>
        <w:tc>
          <w:tcPr>
            <w:tcW w:w="1843" w:type="dxa"/>
          </w:tcPr>
          <w:p w:rsidR="0062183F" w:rsidRDefault="0062183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VARCHAR2(32)</w:t>
            </w:r>
          </w:p>
        </w:tc>
        <w:tc>
          <w:tcPr>
            <w:tcW w:w="4252" w:type="dxa"/>
          </w:tcPr>
          <w:p w:rsidR="0062183F" w:rsidRPr="005A4B2C" w:rsidRDefault="0062183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account</w:t>
            </w:r>
          </w:p>
        </w:tc>
      </w:tr>
      <w:tr w:rsidR="0062183F" w:rsidRPr="00CB2123" w:rsidTr="00400B30">
        <w:trPr>
          <w:trHeight w:val="135"/>
        </w:trPr>
        <w:tc>
          <w:tcPr>
            <w:tcW w:w="3119" w:type="dxa"/>
          </w:tcPr>
          <w:p w:rsidR="0062183F" w:rsidRPr="0034080E" w:rsidRDefault="002A1A26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CARD_TYPE</w:t>
            </w:r>
          </w:p>
        </w:tc>
        <w:tc>
          <w:tcPr>
            <w:tcW w:w="1843" w:type="dxa"/>
          </w:tcPr>
          <w:p w:rsidR="0062183F" w:rsidRDefault="002A1A26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4252" w:type="dxa"/>
          </w:tcPr>
          <w:p w:rsidR="0062183F" w:rsidRPr="005A4B2C" w:rsidRDefault="002A1A26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Category of card</w:t>
            </w:r>
          </w:p>
        </w:tc>
      </w:tr>
      <w:tr w:rsidR="002A1A26" w:rsidRPr="00CB2123" w:rsidTr="00400B30">
        <w:trPr>
          <w:trHeight w:val="135"/>
        </w:trPr>
        <w:tc>
          <w:tcPr>
            <w:tcW w:w="3119" w:type="dxa"/>
          </w:tcPr>
          <w:p w:rsidR="002A1A26" w:rsidRPr="0034080E" w:rsidRDefault="002A1A26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CARD_NUMBER</w:t>
            </w:r>
          </w:p>
        </w:tc>
        <w:tc>
          <w:tcPr>
            <w:tcW w:w="1843" w:type="dxa"/>
          </w:tcPr>
          <w:p w:rsidR="002A1A26" w:rsidRDefault="002A1A26" w:rsidP="002A1A2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VARCHAR2(24)</w:t>
            </w:r>
          </w:p>
        </w:tc>
        <w:tc>
          <w:tcPr>
            <w:tcW w:w="4252" w:type="dxa"/>
          </w:tcPr>
          <w:p w:rsidR="002A1A26" w:rsidRPr="005A4B2C" w:rsidRDefault="002A1A26" w:rsidP="00400B30">
            <w:pPr>
              <w:pStyle w:val="BPC3Tableitems"/>
              <w:rPr>
                <w:sz w:val="22"/>
                <w:szCs w:val="22"/>
              </w:rPr>
            </w:pPr>
            <w:r w:rsidRPr="002A1A26">
              <w:rPr>
                <w:sz w:val="22"/>
                <w:szCs w:val="22"/>
              </w:rPr>
              <w:t>Masked Card Number</w:t>
            </w:r>
          </w:p>
        </w:tc>
      </w:tr>
      <w:tr w:rsidR="002A1A26" w:rsidRPr="00CB2123" w:rsidTr="00400B30">
        <w:trPr>
          <w:trHeight w:val="135"/>
        </w:trPr>
        <w:tc>
          <w:tcPr>
            <w:tcW w:w="3119" w:type="dxa"/>
          </w:tcPr>
          <w:p w:rsidR="002A1A26" w:rsidRDefault="002A1A26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SAVING_ACCOUNT_NUMBER</w:t>
            </w:r>
          </w:p>
        </w:tc>
        <w:tc>
          <w:tcPr>
            <w:tcW w:w="1843" w:type="dxa"/>
          </w:tcPr>
          <w:p w:rsidR="002A1A26" w:rsidRDefault="002A1A26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VARCHAR2(32)</w:t>
            </w:r>
          </w:p>
        </w:tc>
        <w:tc>
          <w:tcPr>
            <w:tcW w:w="4252" w:type="dxa"/>
          </w:tcPr>
          <w:p w:rsidR="002A1A26" w:rsidRPr="002A1A26" w:rsidRDefault="002A1A26" w:rsidP="00400B30">
            <w:pPr>
              <w:pStyle w:val="BPC3Tableitems"/>
              <w:rPr>
                <w:sz w:val="22"/>
                <w:szCs w:val="22"/>
              </w:rPr>
            </w:pPr>
            <w:r w:rsidRPr="002A1A26">
              <w:rPr>
                <w:sz w:val="22"/>
                <w:szCs w:val="22"/>
              </w:rPr>
              <w:t>CBS savings account number linked to Credit Account in SV</w:t>
            </w:r>
          </w:p>
        </w:tc>
      </w:tr>
      <w:tr w:rsidR="002A1A26" w:rsidRPr="00CB2123" w:rsidTr="00400B30">
        <w:trPr>
          <w:trHeight w:val="135"/>
        </w:trPr>
        <w:tc>
          <w:tcPr>
            <w:tcW w:w="3119" w:type="dxa"/>
          </w:tcPr>
          <w:p w:rsidR="002A1A26" w:rsidRDefault="002A1A26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PRODUCT_NAME</w:t>
            </w:r>
          </w:p>
        </w:tc>
        <w:tc>
          <w:tcPr>
            <w:tcW w:w="1843" w:type="dxa"/>
          </w:tcPr>
          <w:p w:rsidR="002A1A26" w:rsidRDefault="002A1A26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4252" w:type="dxa"/>
          </w:tcPr>
          <w:p w:rsidR="002A1A26" w:rsidRPr="002A1A26" w:rsidRDefault="002A1A26" w:rsidP="00400B30">
            <w:pPr>
              <w:pStyle w:val="BPC3Tableitems"/>
              <w:rPr>
                <w:sz w:val="22"/>
                <w:szCs w:val="22"/>
              </w:rPr>
            </w:pPr>
            <w:r w:rsidRPr="002A1A26">
              <w:rPr>
                <w:sz w:val="22"/>
                <w:szCs w:val="22"/>
              </w:rPr>
              <w:t>Card Product name</w:t>
            </w:r>
          </w:p>
        </w:tc>
      </w:tr>
    </w:tbl>
    <w:p w:rsidR="0062183F" w:rsidRDefault="0062183F" w:rsidP="0062183F">
      <w:pPr>
        <w:pStyle w:val="BPC3Bodyafterheading"/>
      </w:pPr>
    </w:p>
    <w:p w:rsidR="0062183F" w:rsidRPr="00D013E2" w:rsidRDefault="0062183F" w:rsidP="0062183F">
      <w:pPr>
        <w:pStyle w:val="BPC3Bodyafterheading"/>
      </w:pPr>
      <w:proofErr w:type="gramStart"/>
      <w:r>
        <w:t xml:space="preserve">This procedure returning </w:t>
      </w:r>
      <w:r w:rsidR="002A1A26" w:rsidRPr="002A1A26">
        <w:t>information of cards by account statement</w:t>
      </w:r>
      <w:r>
        <w:t>.</w:t>
      </w:r>
      <w:proofErr w:type="gramEnd"/>
      <w:r>
        <w:t xml:space="preserve"> </w:t>
      </w:r>
    </w:p>
    <w:p w:rsidR="002A1A26" w:rsidRDefault="002A1A26" w:rsidP="002A1A26">
      <w:pPr>
        <w:pStyle w:val="BPC3Heading3"/>
      </w:pPr>
      <w:bookmarkStart w:id="70" w:name="_Toc514250069"/>
      <w:r>
        <w:t>DUE_AMOUNTS</w:t>
      </w:r>
      <w:bookmarkEnd w:id="70"/>
    </w:p>
    <w:p w:rsidR="002A1A26" w:rsidRDefault="002A1A26" w:rsidP="002A1A26">
      <w:pPr>
        <w:pStyle w:val="BPC3Bodyafterheading"/>
      </w:pPr>
      <w:r>
        <w:t>Input parameters:</w:t>
      </w:r>
    </w:p>
    <w:p w:rsidR="002A1A26" w:rsidRDefault="002A1A26" w:rsidP="002A1A26">
      <w:pPr>
        <w:pStyle w:val="BPC3Bodyafterheading"/>
      </w:pPr>
      <w:r>
        <w:t>i_inst_id – Institute identifier;</w:t>
      </w:r>
    </w:p>
    <w:p w:rsidR="002A1A26" w:rsidRDefault="002A1A26" w:rsidP="002A1A26">
      <w:pPr>
        <w:pStyle w:val="BPC3Bodyafterheading"/>
      </w:pPr>
      <w:r>
        <w:t>i_account_number – Number of account (not mandatory);</w:t>
      </w:r>
    </w:p>
    <w:p w:rsidR="002A1A26" w:rsidRDefault="002A1A26" w:rsidP="002A1A26">
      <w:pPr>
        <w:pStyle w:val="BPC3Bodyafterheading"/>
      </w:pPr>
      <w:r>
        <w:t>i_invoice_id – Invoice identifier (not mandatory);</w:t>
      </w:r>
    </w:p>
    <w:p w:rsidR="002A1A26" w:rsidRDefault="002A1A26" w:rsidP="002A1A26">
      <w:pPr>
        <w:pStyle w:val="BPC3Bodyafterheading"/>
        <w:ind w:firstLine="708"/>
      </w:pPr>
      <w:r>
        <w:t>One of i_account_number or i_invoice_id should be filled.</w:t>
      </w:r>
    </w:p>
    <w:p w:rsidR="002A1A26" w:rsidRDefault="002A1A26" w:rsidP="002A1A26">
      <w:pPr>
        <w:pStyle w:val="BPC3Bodyafterheading"/>
      </w:pPr>
      <w:r>
        <w:t>Output parameters:</w:t>
      </w:r>
    </w:p>
    <w:p w:rsidR="002A1A26" w:rsidRDefault="002A1A26" w:rsidP="002A1A26">
      <w:pPr>
        <w:pStyle w:val="BPC3Bodyafterheading"/>
      </w:pPr>
      <w:r>
        <w:t xml:space="preserve">o_ref_cursor - </w:t>
      </w:r>
      <w:r w:rsidRPr="00394BA1">
        <w:t>Result cursor</w:t>
      </w:r>
      <w:r>
        <w:t>;</w:t>
      </w:r>
    </w:p>
    <w:p w:rsidR="002A1A26" w:rsidRDefault="002A1A26" w:rsidP="002A1A26">
      <w:pPr>
        <w:pStyle w:val="BPC3Bodyafterheading"/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119"/>
        <w:gridCol w:w="1843"/>
        <w:gridCol w:w="4252"/>
      </w:tblGrid>
      <w:tr w:rsidR="002A1A26" w:rsidRPr="002F6979" w:rsidTr="00400B30">
        <w:trPr>
          <w:trHeight w:val="135"/>
          <w:tblHeader/>
        </w:trPr>
        <w:tc>
          <w:tcPr>
            <w:tcW w:w="3119" w:type="dxa"/>
            <w:shd w:val="clear" w:color="auto" w:fill="C5E2FF"/>
          </w:tcPr>
          <w:p w:rsidR="002A1A26" w:rsidRPr="002F6979" w:rsidRDefault="002A1A26" w:rsidP="00400B30">
            <w:pPr>
              <w:pStyle w:val="BPC3Tableheadings"/>
            </w:pPr>
            <w:r>
              <w:t>Field</w:t>
            </w:r>
          </w:p>
        </w:tc>
        <w:tc>
          <w:tcPr>
            <w:tcW w:w="1843" w:type="dxa"/>
            <w:shd w:val="clear" w:color="auto" w:fill="C5E2FF"/>
          </w:tcPr>
          <w:p w:rsidR="002A1A26" w:rsidRPr="002F6979" w:rsidRDefault="002A1A26" w:rsidP="00400B30">
            <w:pPr>
              <w:pStyle w:val="BPC3Tableheadings"/>
            </w:pPr>
            <w:r>
              <w:t>Type</w:t>
            </w:r>
          </w:p>
        </w:tc>
        <w:tc>
          <w:tcPr>
            <w:tcW w:w="4252" w:type="dxa"/>
            <w:shd w:val="clear" w:color="auto" w:fill="C5E2FF"/>
          </w:tcPr>
          <w:p w:rsidR="002A1A26" w:rsidRPr="002F6979" w:rsidRDefault="002A1A26" w:rsidP="00400B30">
            <w:pPr>
              <w:pStyle w:val="BPC3Tableheadings"/>
            </w:pPr>
            <w:r w:rsidRPr="002F6979">
              <w:t>Description</w:t>
            </w:r>
          </w:p>
        </w:tc>
      </w:tr>
      <w:tr w:rsidR="002A1A26" w:rsidRPr="00CB2123" w:rsidTr="00400B30">
        <w:trPr>
          <w:trHeight w:val="135"/>
        </w:trPr>
        <w:tc>
          <w:tcPr>
            <w:tcW w:w="3119" w:type="dxa"/>
          </w:tcPr>
          <w:p w:rsidR="002A1A26" w:rsidRPr="0034080E" w:rsidRDefault="002A1A26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ACCOUNT_NUMBER</w:t>
            </w:r>
          </w:p>
        </w:tc>
        <w:tc>
          <w:tcPr>
            <w:tcW w:w="1843" w:type="dxa"/>
          </w:tcPr>
          <w:p w:rsidR="002A1A26" w:rsidRDefault="002A1A26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VARCHAR2(32)</w:t>
            </w:r>
          </w:p>
        </w:tc>
        <w:tc>
          <w:tcPr>
            <w:tcW w:w="4252" w:type="dxa"/>
          </w:tcPr>
          <w:p w:rsidR="002A1A26" w:rsidRPr="005A4B2C" w:rsidRDefault="002A1A26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account</w:t>
            </w:r>
          </w:p>
        </w:tc>
      </w:tr>
      <w:tr w:rsidR="002A1A26" w:rsidRPr="00CB2123" w:rsidTr="00400B30">
        <w:trPr>
          <w:trHeight w:val="135"/>
        </w:trPr>
        <w:tc>
          <w:tcPr>
            <w:tcW w:w="3119" w:type="dxa"/>
          </w:tcPr>
          <w:p w:rsidR="002A1A26" w:rsidRPr="0034080E" w:rsidRDefault="00F63A5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843" w:type="dxa"/>
          </w:tcPr>
          <w:p w:rsidR="002A1A26" w:rsidRDefault="002A1A26" w:rsidP="00F63A5B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</w:t>
            </w:r>
            <w:r w:rsidR="00F63A5B">
              <w:rPr>
                <w:sz w:val="22"/>
                <w:szCs w:val="22"/>
              </w:rPr>
              <w:t>100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252" w:type="dxa"/>
          </w:tcPr>
          <w:p w:rsidR="002A1A26" w:rsidRPr="005A4B2C" w:rsidRDefault="00F63A5B" w:rsidP="00400B30">
            <w:pPr>
              <w:pStyle w:val="BPC3Tableitems"/>
              <w:rPr>
                <w:sz w:val="22"/>
                <w:szCs w:val="22"/>
              </w:rPr>
            </w:pPr>
            <w:r w:rsidRPr="00F63A5B">
              <w:rPr>
                <w:sz w:val="22"/>
                <w:szCs w:val="22"/>
              </w:rPr>
              <w:t>Transaction description for manual or generated transaction in system</w:t>
            </w:r>
          </w:p>
        </w:tc>
      </w:tr>
      <w:tr w:rsidR="002A1A26" w:rsidRPr="00CB2123" w:rsidTr="00400B30">
        <w:trPr>
          <w:trHeight w:val="135"/>
        </w:trPr>
        <w:tc>
          <w:tcPr>
            <w:tcW w:w="3119" w:type="dxa"/>
          </w:tcPr>
          <w:p w:rsidR="002A1A26" w:rsidRPr="0034080E" w:rsidRDefault="00F63A5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CURRENCY</w:t>
            </w:r>
          </w:p>
        </w:tc>
        <w:tc>
          <w:tcPr>
            <w:tcW w:w="1843" w:type="dxa"/>
          </w:tcPr>
          <w:p w:rsidR="002A1A26" w:rsidRDefault="002A1A26" w:rsidP="00F63A5B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</w:t>
            </w:r>
            <w:r w:rsidR="00F63A5B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252" w:type="dxa"/>
          </w:tcPr>
          <w:p w:rsidR="002A1A26" w:rsidRPr="005A4B2C" w:rsidRDefault="00F63A5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Currency of account</w:t>
            </w:r>
          </w:p>
        </w:tc>
      </w:tr>
      <w:tr w:rsidR="00F63A5B" w:rsidRPr="00CB2123" w:rsidTr="00400B30">
        <w:trPr>
          <w:trHeight w:val="135"/>
        </w:trPr>
        <w:tc>
          <w:tcPr>
            <w:tcW w:w="3119" w:type="dxa"/>
          </w:tcPr>
          <w:p w:rsidR="00F63A5B" w:rsidRDefault="00F63A5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TRANSACTION_AMOUNT</w:t>
            </w:r>
          </w:p>
        </w:tc>
        <w:tc>
          <w:tcPr>
            <w:tcW w:w="1843" w:type="dxa"/>
          </w:tcPr>
          <w:p w:rsidR="00F63A5B" w:rsidRDefault="00F63A5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NUMBER(22,4)</w:t>
            </w:r>
          </w:p>
        </w:tc>
        <w:tc>
          <w:tcPr>
            <w:tcW w:w="4252" w:type="dxa"/>
          </w:tcPr>
          <w:p w:rsidR="00F63A5B" w:rsidRPr="002A1A26" w:rsidRDefault="00F63A5B" w:rsidP="00400B30">
            <w:pPr>
              <w:pStyle w:val="BPC3Tableitems"/>
              <w:rPr>
                <w:sz w:val="22"/>
                <w:szCs w:val="22"/>
              </w:rPr>
            </w:pPr>
            <w:r w:rsidRPr="00F63A5B">
              <w:rPr>
                <w:sz w:val="22"/>
                <w:szCs w:val="22"/>
              </w:rPr>
              <w:t>Destination Amount</w:t>
            </w:r>
          </w:p>
        </w:tc>
      </w:tr>
      <w:tr w:rsidR="00F63A5B" w:rsidRPr="00CB2123" w:rsidTr="00400B30">
        <w:trPr>
          <w:trHeight w:val="135"/>
        </w:trPr>
        <w:tc>
          <w:tcPr>
            <w:tcW w:w="3119" w:type="dxa"/>
          </w:tcPr>
          <w:p w:rsidR="00F63A5B" w:rsidRDefault="00F63A5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BILLING_PRINCIPAL_AMOUNT</w:t>
            </w:r>
          </w:p>
        </w:tc>
        <w:tc>
          <w:tcPr>
            <w:tcW w:w="1843" w:type="dxa"/>
          </w:tcPr>
          <w:p w:rsidR="00F63A5B" w:rsidRDefault="00F63A5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NUMBER(22,4)</w:t>
            </w:r>
          </w:p>
        </w:tc>
        <w:tc>
          <w:tcPr>
            <w:tcW w:w="4252" w:type="dxa"/>
          </w:tcPr>
          <w:p w:rsidR="00F63A5B" w:rsidRPr="002A1A26" w:rsidRDefault="00F63A5B" w:rsidP="00400B30">
            <w:pPr>
              <w:pStyle w:val="BPC3Tableitems"/>
              <w:rPr>
                <w:sz w:val="22"/>
                <w:szCs w:val="22"/>
              </w:rPr>
            </w:pPr>
            <w:r w:rsidRPr="00F63A5B">
              <w:rPr>
                <w:sz w:val="22"/>
                <w:szCs w:val="22"/>
              </w:rPr>
              <w:t>Transaction Billing amount posted on account</w:t>
            </w:r>
          </w:p>
        </w:tc>
      </w:tr>
      <w:tr w:rsidR="00F63A5B" w:rsidRPr="00CB2123" w:rsidTr="00400B30">
        <w:trPr>
          <w:trHeight w:val="135"/>
        </w:trPr>
        <w:tc>
          <w:tcPr>
            <w:tcW w:w="3119" w:type="dxa"/>
          </w:tcPr>
          <w:p w:rsidR="00F63A5B" w:rsidRDefault="00F63A5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INTEREST_FEE</w:t>
            </w:r>
          </w:p>
        </w:tc>
        <w:tc>
          <w:tcPr>
            <w:tcW w:w="1843" w:type="dxa"/>
          </w:tcPr>
          <w:p w:rsidR="00F63A5B" w:rsidRDefault="00F63A5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NUMBER(22,4)</w:t>
            </w:r>
          </w:p>
        </w:tc>
        <w:tc>
          <w:tcPr>
            <w:tcW w:w="4252" w:type="dxa"/>
          </w:tcPr>
          <w:p w:rsidR="00F63A5B" w:rsidRPr="00F63A5B" w:rsidRDefault="00F63A5B" w:rsidP="00400B30">
            <w:pPr>
              <w:pStyle w:val="BPC3Tableitems"/>
              <w:rPr>
                <w:sz w:val="22"/>
                <w:szCs w:val="22"/>
              </w:rPr>
            </w:pPr>
            <w:r w:rsidRPr="00F63A5B">
              <w:rPr>
                <w:sz w:val="22"/>
                <w:szCs w:val="22"/>
              </w:rPr>
              <w:t>Interest of Transaction + Transaction fee (online)</w:t>
            </w:r>
          </w:p>
        </w:tc>
      </w:tr>
    </w:tbl>
    <w:p w:rsidR="002A1A26" w:rsidRDefault="002A1A26" w:rsidP="002A1A26">
      <w:pPr>
        <w:pStyle w:val="BPC3Bodyafterheading"/>
      </w:pPr>
    </w:p>
    <w:p w:rsidR="002A1A26" w:rsidRPr="00D013E2" w:rsidRDefault="002A1A26" w:rsidP="002A1A26">
      <w:pPr>
        <w:pStyle w:val="BPC3Bodyafterheading"/>
      </w:pPr>
      <w:proofErr w:type="gramStart"/>
      <w:r>
        <w:lastRenderedPageBreak/>
        <w:t xml:space="preserve">This procedure returning </w:t>
      </w:r>
      <w:r w:rsidR="00F63A5B">
        <w:t>summary of transactions for accounts divided by delinquent and non-delinquent</w:t>
      </w:r>
      <w:r>
        <w:t>.</w:t>
      </w:r>
      <w:proofErr w:type="gramEnd"/>
      <w:r>
        <w:t xml:space="preserve"> </w:t>
      </w:r>
    </w:p>
    <w:p w:rsidR="00F63A5B" w:rsidRDefault="00F63A5B" w:rsidP="00F63A5B">
      <w:pPr>
        <w:pStyle w:val="BPC3Heading3"/>
      </w:pPr>
      <w:bookmarkStart w:id="71" w:name="_Toc514250070"/>
      <w:r>
        <w:t>DUE_AMOUNTS</w:t>
      </w:r>
      <w:bookmarkEnd w:id="71"/>
    </w:p>
    <w:p w:rsidR="00F63A5B" w:rsidRDefault="00F63A5B" w:rsidP="00F63A5B">
      <w:pPr>
        <w:pStyle w:val="BPC3Bodyafterheading"/>
      </w:pPr>
      <w:r>
        <w:t>Input parameters:</w:t>
      </w:r>
    </w:p>
    <w:p w:rsidR="00F63A5B" w:rsidRDefault="00F63A5B" w:rsidP="00F63A5B">
      <w:pPr>
        <w:pStyle w:val="BPC3Bodyafterheading"/>
      </w:pPr>
      <w:r>
        <w:t>i_inst_id – Institute identifier;</w:t>
      </w:r>
    </w:p>
    <w:p w:rsidR="00F63A5B" w:rsidRDefault="00F63A5B" w:rsidP="00F63A5B">
      <w:pPr>
        <w:pStyle w:val="BPC3Bodyafterheading"/>
      </w:pPr>
      <w:r>
        <w:t>i_account_number – Number of account (not mandatory);</w:t>
      </w:r>
    </w:p>
    <w:p w:rsidR="00F63A5B" w:rsidRDefault="00F63A5B" w:rsidP="00F63A5B">
      <w:pPr>
        <w:pStyle w:val="BPC3Bodyafterheading"/>
      </w:pPr>
      <w:r>
        <w:t>i_invoice_id – Invoice identifier (not mandatory);</w:t>
      </w:r>
    </w:p>
    <w:p w:rsidR="00F63A5B" w:rsidRDefault="00F63A5B" w:rsidP="00F63A5B">
      <w:pPr>
        <w:pStyle w:val="BPC3Bodyafterheading"/>
      </w:pPr>
      <w:r>
        <w:t>i_</w:t>
      </w:r>
      <w:r w:rsidR="00A4134B">
        <w:t>currency – National Currency;</w:t>
      </w:r>
    </w:p>
    <w:p w:rsidR="00A4134B" w:rsidRDefault="00A4134B" w:rsidP="00F63A5B">
      <w:pPr>
        <w:pStyle w:val="BPC3Bodyafterheading"/>
      </w:pPr>
      <w:r>
        <w:t>i_rate_type – Type of rate for converting amounts;</w:t>
      </w:r>
    </w:p>
    <w:p w:rsidR="00F63A5B" w:rsidRDefault="00F63A5B" w:rsidP="00F63A5B">
      <w:pPr>
        <w:pStyle w:val="BPC3Bodyafterheading"/>
        <w:ind w:firstLine="708"/>
      </w:pPr>
      <w:r>
        <w:t>One of i_account_number or i_invoice_id should be filled.</w:t>
      </w:r>
    </w:p>
    <w:p w:rsidR="00F63A5B" w:rsidRDefault="00F63A5B" w:rsidP="00F63A5B">
      <w:pPr>
        <w:pStyle w:val="BPC3Bodyafterheading"/>
      </w:pPr>
      <w:r>
        <w:t>Output parameters:</w:t>
      </w:r>
    </w:p>
    <w:p w:rsidR="00F63A5B" w:rsidRDefault="00F63A5B" w:rsidP="00F63A5B">
      <w:pPr>
        <w:pStyle w:val="BPC3Bodyafterheading"/>
      </w:pPr>
      <w:r>
        <w:t xml:space="preserve">o_ref_cursor - </w:t>
      </w:r>
      <w:r w:rsidRPr="00394BA1">
        <w:t>Result cursor</w:t>
      </w:r>
      <w:r>
        <w:t>;</w:t>
      </w:r>
    </w:p>
    <w:p w:rsidR="00F63A5B" w:rsidRDefault="00F63A5B" w:rsidP="00F63A5B">
      <w:pPr>
        <w:pStyle w:val="BPC3Bodyafterheading"/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119"/>
        <w:gridCol w:w="1843"/>
        <w:gridCol w:w="4252"/>
      </w:tblGrid>
      <w:tr w:rsidR="00F63A5B" w:rsidRPr="002F6979" w:rsidTr="00400B30">
        <w:trPr>
          <w:trHeight w:val="135"/>
          <w:tblHeader/>
        </w:trPr>
        <w:tc>
          <w:tcPr>
            <w:tcW w:w="3119" w:type="dxa"/>
            <w:shd w:val="clear" w:color="auto" w:fill="C5E2FF"/>
          </w:tcPr>
          <w:p w:rsidR="00F63A5B" w:rsidRPr="002F6979" w:rsidRDefault="00F63A5B" w:rsidP="00400B30">
            <w:pPr>
              <w:pStyle w:val="BPC3Tableheadings"/>
            </w:pPr>
            <w:r>
              <w:t>Field</w:t>
            </w:r>
          </w:p>
        </w:tc>
        <w:tc>
          <w:tcPr>
            <w:tcW w:w="1843" w:type="dxa"/>
            <w:shd w:val="clear" w:color="auto" w:fill="C5E2FF"/>
          </w:tcPr>
          <w:p w:rsidR="00F63A5B" w:rsidRPr="002F6979" w:rsidRDefault="00F63A5B" w:rsidP="00400B30">
            <w:pPr>
              <w:pStyle w:val="BPC3Tableheadings"/>
            </w:pPr>
            <w:r>
              <w:t>Type</w:t>
            </w:r>
          </w:p>
        </w:tc>
        <w:tc>
          <w:tcPr>
            <w:tcW w:w="4252" w:type="dxa"/>
            <w:shd w:val="clear" w:color="auto" w:fill="C5E2FF"/>
          </w:tcPr>
          <w:p w:rsidR="00F63A5B" w:rsidRPr="002F6979" w:rsidRDefault="00F63A5B" w:rsidP="00400B30">
            <w:pPr>
              <w:pStyle w:val="BPC3Tableheadings"/>
            </w:pPr>
            <w:r w:rsidRPr="002F6979">
              <w:t>Description</w:t>
            </w:r>
          </w:p>
        </w:tc>
      </w:tr>
      <w:tr w:rsidR="00F63A5B" w:rsidRPr="00CB2123" w:rsidTr="00400B30">
        <w:trPr>
          <w:trHeight w:val="135"/>
        </w:trPr>
        <w:tc>
          <w:tcPr>
            <w:tcW w:w="3119" w:type="dxa"/>
          </w:tcPr>
          <w:p w:rsidR="00F63A5B" w:rsidRPr="0034080E" w:rsidRDefault="00F63A5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ACCOUNT_NUMBER</w:t>
            </w:r>
          </w:p>
        </w:tc>
        <w:tc>
          <w:tcPr>
            <w:tcW w:w="1843" w:type="dxa"/>
          </w:tcPr>
          <w:p w:rsidR="00F63A5B" w:rsidRDefault="00F63A5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VARCHAR2(32)</w:t>
            </w:r>
          </w:p>
        </w:tc>
        <w:tc>
          <w:tcPr>
            <w:tcW w:w="4252" w:type="dxa"/>
          </w:tcPr>
          <w:p w:rsidR="00F63A5B" w:rsidRPr="005A4B2C" w:rsidRDefault="00F63A5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account</w:t>
            </w:r>
          </w:p>
        </w:tc>
      </w:tr>
      <w:tr w:rsidR="00F63A5B" w:rsidRPr="00CB2123" w:rsidTr="00400B30">
        <w:trPr>
          <w:trHeight w:val="135"/>
        </w:trPr>
        <w:tc>
          <w:tcPr>
            <w:tcW w:w="3119" w:type="dxa"/>
          </w:tcPr>
          <w:p w:rsidR="00F63A5B" w:rsidRPr="0034080E" w:rsidRDefault="00A4134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TRANSACTION_DATE</w:t>
            </w:r>
          </w:p>
        </w:tc>
        <w:tc>
          <w:tcPr>
            <w:tcW w:w="1843" w:type="dxa"/>
          </w:tcPr>
          <w:p w:rsidR="00F63A5B" w:rsidRDefault="00A4134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4252" w:type="dxa"/>
          </w:tcPr>
          <w:p w:rsidR="00F63A5B" w:rsidRPr="005A4B2C" w:rsidRDefault="00A4134B" w:rsidP="00400B30">
            <w:pPr>
              <w:pStyle w:val="BPC3Tableitems"/>
              <w:rPr>
                <w:sz w:val="22"/>
                <w:szCs w:val="22"/>
              </w:rPr>
            </w:pPr>
            <w:r w:rsidRPr="00A4134B">
              <w:rPr>
                <w:sz w:val="22"/>
                <w:szCs w:val="22"/>
              </w:rPr>
              <w:t>Transaction Date</w:t>
            </w:r>
          </w:p>
        </w:tc>
      </w:tr>
      <w:tr w:rsidR="00F63A5B" w:rsidRPr="00CB2123" w:rsidTr="00400B30">
        <w:trPr>
          <w:trHeight w:val="135"/>
        </w:trPr>
        <w:tc>
          <w:tcPr>
            <w:tcW w:w="3119" w:type="dxa"/>
          </w:tcPr>
          <w:p w:rsidR="00F63A5B" w:rsidRPr="0034080E" w:rsidRDefault="00A4134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ACQUIRE_DATE</w:t>
            </w:r>
          </w:p>
        </w:tc>
        <w:tc>
          <w:tcPr>
            <w:tcW w:w="1843" w:type="dxa"/>
          </w:tcPr>
          <w:p w:rsidR="00F63A5B" w:rsidRDefault="00A4134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4252" w:type="dxa"/>
          </w:tcPr>
          <w:p w:rsidR="00F63A5B" w:rsidRPr="005A4B2C" w:rsidRDefault="00A4134B" w:rsidP="00400B30">
            <w:pPr>
              <w:pStyle w:val="BPC3Tableitems"/>
              <w:rPr>
                <w:sz w:val="22"/>
                <w:szCs w:val="22"/>
              </w:rPr>
            </w:pPr>
            <w:r w:rsidRPr="00A4134B">
              <w:rPr>
                <w:sz w:val="22"/>
                <w:szCs w:val="22"/>
              </w:rPr>
              <w:t>Settlement date (Transaction Posting Date)</w:t>
            </w:r>
          </w:p>
        </w:tc>
      </w:tr>
      <w:tr w:rsidR="00A4134B" w:rsidRPr="00CB2123" w:rsidTr="00400B30">
        <w:trPr>
          <w:trHeight w:val="135"/>
        </w:trPr>
        <w:tc>
          <w:tcPr>
            <w:tcW w:w="3119" w:type="dxa"/>
          </w:tcPr>
          <w:p w:rsidR="00A4134B" w:rsidRDefault="00A4134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MERCHANT_NAME</w:t>
            </w:r>
          </w:p>
        </w:tc>
        <w:tc>
          <w:tcPr>
            <w:tcW w:w="1843" w:type="dxa"/>
          </w:tcPr>
          <w:p w:rsidR="00A4134B" w:rsidRDefault="00A4134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4252" w:type="dxa"/>
          </w:tcPr>
          <w:p w:rsidR="00A4134B" w:rsidRPr="002A1A26" w:rsidRDefault="00A4134B" w:rsidP="00400B30">
            <w:pPr>
              <w:pStyle w:val="BPC3Tableitems"/>
              <w:rPr>
                <w:sz w:val="22"/>
                <w:szCs w:val="22"/>
              </w:rPr>
            </w:pPr>
            <w:r w:rsidRPr="00A4134B">
              <w:rPr>
                <w:sz w:val="22"/>
                <w:szCs w:val="22"/>
              </w:rPr>
              <w:t>Merchant Name</w:t>
            </w:r>
          </w:p>
        </w:tc>
      </w:tr>
      <w:tr w:rsidR="00A4134B" w:rsidRPr="00CB2123" w:rsidTr="00400B30">
        <w:trPr>
          <w:trHeight w:val="135"/>
        </w:trPr>
        <w:tc>
          <w:tcPr>
            <w:tcW w:w="3119" w:type="dxa"/>
          </w:tcPr>
          <w:p w:rsidR="00A4134B" w:rsidRDefault="00A4134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CURRENCY</w:t>
            </w:r>
          </w:p>
        </w:tc>
        <w:tc>
          <w:tcPr>
            <w:tcW w:w="1843" w:type="dxa"/>
          </w:tcPr>
          <w:p w:rsidR="00A4134B" w:rsidRDefault="00A4134B" w:rsidP="00A4134B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VARCHAR2(3)</w:t>
            </w:r>
          </w:p>
        </w:tc>
        <w:tc>
          <w:tcPr>
            <w:tcW w:w="4252" w:type="dxa"/>
          </w:tcPr>
          <w:p w:rsidR="00A4134B" w:rsidRPr="002A1A26" w:rsidRDefault="00A4134B" w:rsidP="00400B30">
            <w:pPr>
              <w:pStyle w:val="BPC3Tableitems"/>
              <w:rPr>
                <w:sz w:val="22"/>
                <w:szCs w:val="22"/>
              </w:rPr>
            </w:pPr>
            <w:r w:rsidRPr="00A4134B">
              <w:rPr>
                <w:sz w:val="22"/>
                <w:szCs w:val="22"/>
              </w:rPr>
              <w:t>Transaction Currency Code</w:t>
            </w:r>
          </w:p>
        </w:tc>
      </w:tr>
      <w:tr w:rsidR="00F63A5B" w:rsidRPr="00CB2123" w:rsidTr="00400B30">
        <w:trPr>
          <w:trHeight w:val="135"/>
        </w:trPr>
        <w:tc>
          <w:tcPr>
            <w:tcW w:w="3119" w:type="dxa"/>
          </w:tcPr>
          <w:p w:rsidR="00F63A5B" w:rsidRDefault="00871CB6" w:rsidP="00871CB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TRANSACTION_AMOUNT</w:t>
            </w:r>
          </w:p>
        </w:tc>
        <w:tc>
          <w:tcPr>
            <w:tcW w:w="1843" w:type="dxa"/>
          </w:tcPr>
          <w:p w:rsidR="00F63A5B" w:rsidRDefault="00F63A5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NUMBER(22,4)</w:t>
            </w:r>
          </w:p>
        </w:tc>
        <w:tc>
          <w:tcPr>
            <w:tcW w:w="4252" w:type="dxa"/>
          </w:tcPr>
          <w:p w:rsidR="00F63A5B" w:rsidRPr="00F63A5B" w:rsidRDefault="00871CB6" w:rsidP="00400B30">
            <w:pPr>
              <w:pStyle w:val="BPC3Tableitems"/>
              <w:rPr>
                <w:sz w:val="22"/>
                <w:szCs w:val="22"/>
              </w:rPr>
            </w:pPr>
            <w:r w:rsidRPr="00871CB6">
              <w:rPr>
                <w:sz w:val="22"/>
                <w:szCs w:val="22"/>
              </w:rPr>
              <w:t>Transaction Amount</w:t>
            </w:r>
          </w:p>
        </w:tc>
      </w:tr>
      <w:tr w:rsidR="00871CB6" w:rsidRPr="00CB2123" w:rsidTr="00400B30">
        <w:trPr>
          <w:trHeight w:val="135"/>
        </w:trPr>
        <w:tc>
          <w:tcPr>
            <w:tcW w:w="3119" w:type="dxa"/>
          </w:tcPr>
          <w:p w:rsidR="00871CB6" w:rsidRDefault="00871CB6" w:rsidP="00871CB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DISCOUNT</w:t>
            </w:r>
          </w:p>
        </w:tc>
        <w:tc>
          <w:tcPr>
            <w:tcW w:w="1843" w:type="dxa"/>
          </w:tcPr>
          <w:p w:rsidR="00871CB6" w:rsidRDefault="00871CB6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NUMBER(22,4)</w:t>
            </w:r>
          </w:p>
        </w:tc>
        <w:tc>
          <w:tcPr>
            <w:tcW w:w="4252" w:type="dxa"/>
          </w:tcPr>
          <w:p w:rsidR="00871CB6" w:rsidRPr="00871CB6" w:rsidRDefault="00871CB6" w:rsidP="00400B30">
            <w:pPr>
              <w:pStyle w:val="BPC3Tableitems"/>
              <w:rPr>
                <w:sz w:val="22"/>
                <w:szCs w:val="22"/>
              </w:rPr>
            </w:pPr>
            <w:r w:rsidRPr="00871CB6">
              <w:rPr>
                <w:sz w:val="22"/>
                <w:szCs w:val="22"/>
              </w:rPr>
              <w:t>Discount on Transaction</w:t>
            </w:r>
          </w:p>
        </w:tc>
      </w:tr>
      <w:tr w:rsidR="00871CB6" w:rsidRPr="00CB2123" w:rsidTr="00400B30">
        <w:trPr>
          <w:trHeight w:val="135"/>
        </w:trPr>
        <w:tc>
          <w:tcPr>
            <w:tcW w:w="3119" w:type="dxa"/>
          </w:tcPr>
          <w:p w:rsidR="00871CB6" w:rsidRDefault="00871CB6" w:rsidP="00871CB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OVERSEAS</w:t>
            </w:r>
          </w:p>
        </w:tc>
        <w:tc>
          <w:tcPr>
            <w:tcW w:w="1843" w:type="dxa"/>
          </w:tcPr>
          <w:p w:rsidR="00871CB6" w:rsidRDefault="00871CB6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NUMBER(22,4)</w:t>
            </w:r>
          </w:p>
        </w:tc>
        <w:tc>
          <w:tcPr>
            <w:tcW w:w="4252" w:type="dxa"/>
          </w:tcPr>
          <w:p w:rsidR="00871CB6" w:rsidRPr="00871CB6" w:rsidRDefault="00871CB6" w:rsidP="00400B30">
            <w:pPr>
              <w:pStyle w:val="BPC3Tableitems"/>
              <w:rPr>
                <w:sz w:val="22"/>
                <w:szCs w:val="22"/>
              </w:rPr>
            </w:pPr>
            <w:r w:rsidRPr="00871CB6">
              <w:rPr>
                <w:sz w:val="22"/>
                <w:szCs w:val="22"/>
              </w:rPr>
              <w:t>Base Currency (USD) amount from VISA for foreign currency transaction</w:t>
            </w:r>
          </w:p>
        </w:tc>
      </w:tr>
      <w:tr w:rsidR="00871CB6" w:rsidRPr="00CB2123" w:rsidTr="00400B30">
        <w:trPr>
          <w:trHeight w:val="135"/>
        </w:trPr>
        <w:tc>
          <w:tcPr>
            <w:tcW w:w="3119" w:type="dxa"/>
          </w:tcPr>
          <w:p w:rsidR="00871CB6" w:rsidRDefault="00871CB6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BILLING_PRINCIPAL_AMOUNT</w:t>
            </w:r>
          </w:p>
        </w:tc>
        <w:tc>
          <w:tcPr>
            <w:tcW w:w="1843" w:type="dxa"/>
          </w:tcPr>
          <w:p w:rsidR="00871CB6" w:rsidRDefault="00871CB6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NUMBER(22,4)</w:t>
            </w:r>
          </w:p>
        </w:tc>
        <w:tc>
          <w:tcPr>
            <w:tcW w:w="4252" w:type="dxa"/>
          </w:tcPr>
          <w:p w:rsidR="00871CB6" w:rsidRPr="002A1A26" w:rsidRDefault="00871CB6" w:rsidP="00400B30">
            <w:pPr>
              <w:pStyle w:val="BPC3Tableitems"/>
              <w:rPr>
                <w:sz w:val="22"/>
                <w:szCs w:val="22"/>
              </w:rPr>
            </w:pPr>
            <w:r w:rsidRPr="00F63A5B">
              <w:rPr>
                <w:sz w:val="22"/>
                <w:szCs w:val="22"/>
              </w:rPr>
              <w:t>Transaction Billing amount posted on account</w:t>
            </w:r>
          </w:p>
        </w:tc>
      </w:tr>
      <w:tr w:rsidR="00871CB6" w:rsidRPr="00CB2123" w:rsidTr="00400B30">
        <w:trPr>
          <w:trHeight w:val="135"/>
        </w:trPr>
        <w:tc>
          <w:tcPr>
            <w:tcW w:w="3119" w:type="dxa"/>
          </w:tcPr>
          <w:p w:rsidR="00871CB6" w:rsidRDefault="00871CB6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INTEREST_FEE</w:t>
            </w:r>
          </w:p>
        </w:tc>
        <w:tc>
          <w:tcPr>
            <w:tcW w:w="1843" w:type="dxa"/>
          </w:tcPr>
          <w:p w:rsidR="00871CB6" w:rsidRDefault="00871CB6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NUMBER(22,4)</w:t>
            </w:r>
          </w:p>
        </w:tc>
        <w:tc>
          <w:tcPr>
            <w:tcW w:w="4252" w:type="dxa"/>
          </w:tcPr>
          <w:p w:rsidR="00871CB6" w:rsidRPr="00F63A5B" w:rsidRDefault="00871CB6" w:rsidP="00400B30">
            <w:pPr>
              <w:pStyle w:val="BPC3Tableitems"/>
              <w:rPr>
                <w:sz w:val="22"/>
                <w:szCs w:val="22"/>
              </w:rPr>
            </w:pPr>
            <w:r w:rsidRPr="00F63A5B">
              <w:rPr>
                <w:sz w:val="22"/>
                <w:szCs w:val="22"/>
              </w:rPr>
              <w:t>Interest of Transaction + Transaction fee (online)</w:t>
            </w:r>
          </w:p>
        </w:tc>
      </w:tr>
      <w:tr w:rsidR="00871CB6" w:rsidRPr="00CB2123" w:rsidTr="00400B30">
        <w:trPr>
          <w:trHeight w:val="135"/>
        </w:trPr>
        <w:tc>
          <w:tcPr>
            <w:tcW w:w="3119" w:type="dxa"/>
          </w:tcPr>
          <w:p w:rsidR="00871CB6" w:rsidRDefault="00871CB6" w:rsidP="00871CB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EXCHANGE_RATE</w:t>
            </w:r>
          </w:p>
        </w:tc>
        <w:tc>
          <w:tcPr>
            <w:tcW w:w="1843" w:type="dxa"/>
          </w:tcPr>
          <w:p w:rsidR="00871CB6" w:rsidRDefault="00871CB6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</w:t>
            </w:r>
          </w:p>
        </w:tc>
        <w:tc>
          <w:tcPr>
            <w:tcW w:w="4252" w:type="dxa"/>
          </w:tcPr>
          <w:p w:rsidR="00871CB6" w:rsidRPr="00871CB6" w:rsidRDefault="00871CB6" w:rsidP="00400B30">
            <w:pPr>
              <w:pStyle w:val="BPC3Tableitems"/>
              <w:rPr>
                <w:sz w:val="22"/>
                <w:szCs w:val="22"/>
              </w:rPr>
            </w:pPr>
            <w:r w:rsidRPr="00871CB6">
              <w:rPr>
                <w:sz w:val="22"/>
                <w:szCs w:val="22"/>
              </w:rPr>
              <w:t>Currency exchange rate between (USD) base currency and destination currency</w:t>
            </w:r>
          </w:p>
        </w:tc>
      </w:tr>
      <w:tr w:rsidR="00871CB6" w:rsidRPr="00CB2123" w:rsidTr="00400B30">
        <w:trPr>
          <w:trHeight w:val="135"/>
        </w:trPr>
        <w:tc>
          <w:tcPr>
            <w:tcW w:w="3119" w:type="dxa"/>
          </w:tcPr>
          <w:p w:rsidR="00871CB6" w:rsidRDefault="00871CB6" w:rsidP="00871CB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POINT_NAME</w:t>
            </w:r>
          </w:p>
        </w:tc>
        <w:tc>
          <w:tcPr>
            <w:tcW w:w="1843" w:type="dxa"/>
          </w:tcPr>
          <w:p w:rsidR="00871CB6" w:rsidRDefault="00871CB6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4252" w:type="dxa"/>
          </w:tcPr>
          <w:p w:rsidR="00871CB6" w:rsidRPr="00871CB6" w:rsidRDefault="00871CB6" w:rsidP="00400B30">
            <w:pPr>
              <w:pStyle w:val="BPC3Tableitems"/>
              <w:rPr>
                <w:sz w:val="22"/>
                <w:szCs w:val="22"/>
              </w:rPr>
            </w:pPr>
            <w:r w:rsidRPr="00871CB6">
              <w:rPr>
                <w:sz w:val="22"/>
                <w:szCs w:val="22"/>
              </w:rPr>
              <w:t>Loyalty Program name</w:t>
            </w:r>
          </w:p>
        </w:tc>
      </w:tr>
      <w:tr w:rsidR="00871CB6" w:rsidRPr="00CB2123" w:rsidTr="00400B30">
        <w:trPr>
          <w:trHeight w:val="135"/>
        </w:trPr>
        <w:tc>
          <w:tcPr>
            <w:tcW w:w="3119" w:type="dxa"/>
          </w:tcPr>
          <w:p w:rsidR="00871CB6" w:rsidRDefault="00871CB6" w:rsidP="00871CB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EARNED_POINT</w:t>
            </w:r>
          </w:p>
        </w:tc>
        <w:tc>
          <w:tcPr>
            <w:tcW w:w="1843" w:type="dxa"/>
          </w:tcPr>
          <w:p w:rsidR="00871CB6" w:rsidRDefault="00871CB6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NUMBER(22,4)</w:t>
            </w:r>
          </w:p>
        </w:tc>
        <w:tc>
          <w:tcPr>
            <w:tcW w:w="4252" w:type="dxa"/>
          </w:tcPr>
          <w:p w:rsidR="00871CB6" w:rsidRPr="00871CB6" w:rsidRDefault="00871CB6" w:rsidP="00400B30">
            <w:pPr>
              <w:pStyle w:val="BPC3Tableitems"/>
              <w:rPr>
                <w:sz w:val="22"/>
                <w:szCs w:val="22"/>
              </w:rPr>
            </w:pPr>
            <w:r w:rsidRPr="00871CB6">
              <w:rPr>
                <w:sz w:val="22"/>
                <w:szCs w:val="22"/>
              </w:rPr>
              <w:t>Points earned on transaction</w:t>
            </w:r>
          </w:p>
        </w:tc>
      </w:tr>
      <w:tr w:rsidR="00871CB6" w:rsidRPr="00CB2123" w:rsidTr="00400B30">
        <w:trPr>
          <w:trHeight w:val="135"/>
        </w:trPr>
        <w:tc>
          <w:tcPr>
            <w:tcW w:w="3119" w:type="dxa"/>
          </w:tcPr>
          <w:p w:rsidR="00871CB6" w:rsidRDefault="00871CB6" w:rsidP="00871CB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DPP_PERIOD</w:t>
            </w:r>
          </w:p>
        </w:tc>
        <w:tc>
          <w:tcPr>
            <w:tcW w:w="1843" w:type="dxa"/>
          </w:tcPr>
          <w:p w:rsidR="00871CB6" w:rsidRDefault="00871CB6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NUMBER(4)</w:t>
            </w:r>
          </w:p>
        </w:tc>
        <w:tc>
          <w:tcPr>
            <w:tcW w:w="4252" w:type="dxa"/>
          </w:tcPr>
          <w:p w:rsidR="00871CB6" w:rsidRPr="00871CB6" w:rsidRDefault="00871CB6" w:rsidP="00400B30">
            <w:pPr>
              <w:pStyle w:val="BPC3Tableitems"/>
              <w:rPr>
                <w:sz w:val="22"/>
                <w:szCs w:val="22"/>
              </w:rPr>
            </w:pPr>
            <w:r w:rsidRPr="00871CB6">
              <w:rPr>
                <w:sz w:val="22"/>
                <w:szCs w:val="22"/>
              </w:rPr>
              <w:t>Number of total installments for DPP</w:t>
            </w:r>
          </w:p>
        </w:tc>
      </w:tr>
      <w:tr w:rsidR="00871CB6" w:rsidRPr="00CB2123" w:rsidTr="00400B30">
        <w:trPr>
          <w:trHeight w:val="135"/>
        </w:trPr>
        <w:tc>
          <w:tcPr>
            <w:tcW w:w="3119" w:type="dxa"/>
          </w:tcPr>
          <w:p w:rsidR="00871CB6" w:rsidRDefault="00871CB6" w:rsidP="00871CB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DPP_COUNT</w:t>
            </w:r>
          </w:p>
        </w:tc>
        <w:tc>
          <w:tcPr>
            <w:tcW w:w="1843" w:type="dxa"/>
          </w:tcPr>
          <w:p w:rsidR="00871CB6" w:rsidRDefault="00871CB6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NUMBER(4)</w:t>
            </w:r>
          </w:p>
        </w:tc>
        <w:tc>
          <w:tcPr>
            <w:tcW w:w="4252" w:type="dxa"/>
          </w:tcPr>
          <w:p w:rsidR="00871CB6" w:rsidRPr="00871CB6" w:rsidRDefault="00871CB6" w:rsidP="00400B30">
            <w:pPr>
              <w:pStyle w:val="BPC3Tableitems"/>
              <w:rPr>
                <w:sz w:val="22"/>
                <w:szCs w:val="22"/>
              </w:rPr>
            </w:pPr>
            <w:r w:rsidRPr="00871CB6">
              <w:rPr>
                <w:sz w:val="22"/>
                <w:szCs w:val="22"/>
              </w:rPr>
              <w:t>Installment Billed to customer</w:t>
            </w:r>
          </w:p>
        </w:tc>
      </w:tr>
      <w:tr w:rsidR="00871CB6" w:rsidRPr="00CB2123" w:rsidTr="00400B30">
        <w:trPr>
          <w:trHeight w:val="135"/>
        </w:trPr>
        <w:tc>
          <w:tcPr>
            <w:tcW w:w="3119" w:type="dxa"/>
          </w:tcPr>
          <w:p w:rsidR="00871CB6" w:rsidRDefault="00871CB6" w:rsidP="00871CB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REMAINING_BALANCE</w:t>
            </w:r>
          </w:p>
        </w:tc>
        <w:tc>
          <w:tcPr>
            <w:tcW w:w="1843" w:type="dxa"/>
          </w:tcPr>
          <w:p w:rsidR="00871CB6" w:rsidRDefault="00871CB6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NUMBER(22,4)</w:t>
            </w:r>
          </w:p>
        </w:tc>
        <w:tc>
          <w:tcPr>
            <w:tcW w:w="4252" w:type="dxa"/>
          </w:tcPr>
          <w:p w:rsidR="00871CB6" w:rsidRPr="00871CB6" w:rsidRDefault="00871CB6" w:rsidP="00400B30">
            <w:pPr>
              <w:pStyle w:val="BPC3Tableitems"/>
              <w:rPr>
                <w:sz w:val="22"/>
                <w:szCs w:val="22"/>
              </w:rPr>
            </w:pPr>
            <w:r w:rsidRPr="00871CB6">
              <w:rPr>
                <w:sz w:val="22"/>
                <w:szCs w:val="22"/>
              </w:rPr>
              <w:t>Remaining principal balance on DPP</w:t>
            </w:r>
          </w:p>
        </w:tc>
      </w:tr>
      <w:tr w:rsidR="00073B0A" w:rsidRPr="00CB2123" w:rsidTr="00400B30">
        <w:trPr>
          <w:trHeight w:val="135"/>
        </w:trPr>
        <w:tc>
          <w:tcPr>
            <w:tcW w:w="3119" w:type="dxa"/>
          </w:tcPr>
          <w:p w:rsidR="00073B0A" w:rsidRPr="0034080E" w:rsidRDefault="00073B0A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CARD_NUMBER</w:t>
            </w:r>
          </w:p>
        </w:tc>
        <w:tc>
          <w:tcPr>
            <w:tcW w:w="1843" w:type="dxa"/>
          </w:tcPr>
          <w:p w:rsidR="00073B0A" w:rsidRDefault="00073B0A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VARCHAR2(24)</w:t>
            </w:r>
          </w:p>
        </w:tc>
        <w:tc>
          <w:tcPr>
            <w:tcW w:w="4252" w:type="dxa"/>
          </w:tcPr>
          <w:p w:rsidR="00073B0A" w:rsidRPr="005A4B2C" w:rsidRDefault="00073B0A" w:rsidP="00400B30">
            <w:pPr>
              <w:pStyle w:val="BPC3Tableitems"/>
              <w:rPr>
                <w:sz w:val="22"/>
                <w:szCs w:val="22"/>
              </w:rPr>
            </w:pPr>
            <w:r w:rsidRPr="002A1A26">
              <w:rPr>
                <w:sz w:val="22"/>
                <w:szCs w:val="22"/>
              </w:rPr>
              <w:t>Masked Card Number</w:t>
            </w:r>
          </w:p>
        </w:tc>
      </w:tr>
      <w:tr w:rsidR="00073B0A" w:rsidRPr="00CB2123" w:rsidTr="00400B30">
        <w:trPr>
          <w:trHeight w:val="135"/>
        </w:trPr>
        <w:tc>
          <w:tcPr>
            <w:tcW w:w="3119" w:type="dxa"/>
          </w:tcPr>
          <w:p w:rsidR="00073B0A" w:rsidRPr="00073B0A" w:rsidRDefault="00073B0A" w:rsidP="00871CB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CARD_ID</w:t>
            </w:r>
          </w:p>
        </w:tc>
        <w:tc>
          <w:tcPr>
            <w:tcW w:w="1843" w:type="dxa"/>
          </w:tcPr>
          <w:p w:rsidR="00073B0A" w:rsidRDefault="00073B0A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NUMBER(12)</w:t>
            </w:r>
          </w:p>
        </w:tc>
        <w:tc>
          <w:tcPr>
            <w:tcW w:w="4252" w:type="dxa"/>
          </w:tcPr>
          <w:p w:rsidR="00073B0A" w:rsidRPr="00871CB6" w:rsidRDefault="00073B0A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 identifier</w:t>
            </w:r>
          </w:p>
        </w:tc>
      </w:tr>
    </w:tbl>
    <w:p w:rsidR="00F63A5B" w:rsidRDefault="00F63A5B" w:rsidP="00F63A5B">
      <w:pPr>
        <w:pStyle w:val="BPC3Bodyafterheading"/>
      </w:pPr>
    </w:p>
    <w:p w:rsidR="00F63A5B" w:rsidRDefault="00F63A5B" w:rsidP="00F63A5B">
      <w:pPr>
        <w:pStyle w:val="BPC3Bodyafterheading"/>
      </w:pPr>
      <w:proofErr w:type="gramStart"/>
      <w:r>
        <w:t xml:space="preserve">This procedure returning </w:t>
      </w:r>
      <w:r w:rsidR="00871CB6">
        <w:t>transactions list grouped by account’s cards</w:t>
      </w:r>
      <w:r>
        <w:t>.</w:t>
      </w:r>
      <w:proofErr w:type="gramEnd"/>
      <w:r>
        <w:t xml:space="preserve"> </w:t>
      </w:r>
    </w:p>
    <w:p w:rsidR="003F3834" w:rsidRDefault="003F3834" w:rsidP="003F3834">
      <w:pPr>
        <w:pStyle w:val="BPC3Heading3"/>
      </w:pPr>
      <w:bookmarkStart w:id="72" w:name="_Toc514250071"/>
      <w:r w:rsidRPr="003F3834">
        <w:t>GET_CUSTOMER_CRD_INVOICE_INFO</w:t>
      </w:r>
      <w:bookmarkEnd w:id="72"/>
    </w:p>
    <w:p w:rsidR="003F3834" w:rsidRDefault="003F3834" w:rsidP="003F3834">
      <w:pPr>
        <w:pStyle w:val="BPC3Bodyafterheading"/>
      </w:pPr>
      <w:r>
        <w:t>Input parameters:</w:t>
      </w:r>
    </w:p>
    <w:p w:rsidR="003F3834" w:rsidRDefault="003F3834" w:rsidP="003F3834">
      <w:pPr>
        <w:pStyle w:val="BPC3Bodyafterheading"/>
      </w:pPr>
      <w:r>
        <w:t xml:space="preserve">i_customer_id – </w:t>
      </w:r>
      <w:r w:rsidRPr="003C22DC">
        <w:t>Identifier</w:t>
      </w:r>
      <w:r>
        <w:t xml:space="preserve"> of the customer (mandatory);</w:t>
      </w:r>
    </w:p>
    <w:p w:rsidR="005F06DB" w:rsidRDefault="005F06DB" w:rsidP="003F3834">
      <w:pPr>
        <w:pStyle w:val="BPC3Bodyafterheading"/>
      </w:pPr>
      <w:r w:rsidRPr="00642750">
        <w:t>i_agent_id</w:t>
      </w:r>
      <w:r>
        <w:t xml:space="preserve"> – Agent identifier (not mandatory);</w:t>
      </w:r>
    </w:p>
    <w:p w:rsidR="003F3834" w:rsidRDefault="003F3834" w:rsidP="003F3834">
      <w:pPr>
        <w:pStyle w:val="BPC3Bodyafterheading"/>
      </w:pPr>
      <w:r>
        <w:t>i_mask_error – Include or exclude raise (not mandatory);</w:t>
      </w:r>
    </w:p>
    <w:p w:rsidR="003F3834" w:rsidRDefault="003F3834" w:rsidP="003F3834">
      <w:pPr>
        <w:pStyle w:val="BPC3Bodyafterheading"/>
      </w:pPr>
      <w:r>
        <w:t>Output parameters:</w:t>
      </w:r>
    </w:p>
    <w:p w:rsidR="003F3834" w:rsidRDefault="003F3834" w:rsidP="003F3834">
      <w:pPr>
        <w:pStyle w:val="BPC3Bodyafterheading"/>
      </w:pPr>
      <w:r>
        <w:t xml:space="preserve">o_row_count - </w:t>
      </w:r>
      <w:r w:rsidRPr="00EF1DD3">
        <w:t>Number of rows returned</w:t>
      </w:r>
      <w:r>
        <w:t>;</w:t>
      </w:r>
    </w:p>
    <w:p w:rsidR="003F3834" w:rsidRDefault="003F3834" w:rsidP="003F3834">
      <w:pPr>
        <w:pStyle w:val="BPC3Bodyafterheading"/>
      </w:pPr>
      <w:r>
        <w:t xml:space="preserve">o_ref_cursor - </w:t>
      </w:r>
      <w:r w:rsidRPr="00394BA1">
        <w:t>Result cursor</w:t>
      </w:r>
      <w:r>
        <w:t>;</w:t>
      </w:r>
    </w:p>
    <w:tbl>
      <w:tblPr>
        <w:tblW w:w="6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2410"/>
      </w:tblGrid>
      <w:tr w:rsidR="003F3834" w:rsidRPr="002F6979" w:rsidTr="001654D5">
        <w:trPr>
          <w:trHeight w:val="135"/>
          <w:tblHeader/>
        </w:trPr>
        <w:tc>
          <w:tcPr>
            <w:tcW w:w="2835" w:type="dxa"/>
            <w:shd w:val="clear" w:color="auto" w:fill="C5E2FF"/>
          </w:tcPr>
          <w:p w:rsidR="003F3834" w:rsidRPr="002F6979" w:rsidRDefault="003F3834" w:rsidP="00B476A9">
            <w:pPr>
              <w:pStyle w:val="BPC3Tableheadings"/>
            </w:pPr>
            <w:r>
              <w:t>Field</w:t>
            </w:r>
          </w:p>
        </w:tc>
        <w:tc>
          <w:tcPr>
            <w:tcW w:w="1701" w:type="dxa"/>
            <w:shd w:val="clear" w:color="auto" w:fill="C5E2FF"/>
          </w:tcPr>
          <w:p w:rsidR="003F3834" w:rsidRPr="002F6979" w:rsidRDefault="003F3834" w:rsidP="00B476A9">
            <w:pPr>
              <w:pStyle w:val="BPC3Tableheadings"/>
            </w:pPr>
            <w:r>
              <w:t>Type</w:t>
            </w:r>
          </w:p>
        </w:tc>
        <w:tc>
          <w:tcPr>
            <w:tcW w:w="2410" w:type="dxa"/>
            <w:shd w:val="clear" w:color="auto" w:fill="C5E2FF"/>
          </w:tcPr>
          <w:p w:rsidR="003F3834" w:rsidRPr="002F6979" w:rsidRDefault="003F3834" w:rsidP="00B476A9">
            <w:pPr>
              <w:pStyle w:val="BPC3Tableheadings"/>
            </w:pPr>
            <w:r w:rsidRPr="002F6979">
              <w:t>Description</w:t>
            </w:r>
          </w:p>
        </w:tc>
      </w:tr>
      <w:tr w:rsidR="003F3834" w:rsidRPr="00CB2123" w:rsidTr="001654D5">
        <w:trPr>
          <w:trHeight w:val="135"/>
        </w:trPr>
        <w:tc>
          <w:tcPr>
            <w:tcW w:w="2835" w:type="dxa"/>
          </w:tcPr>
          <w:p w:rsidR="003F3834" w:rsidRPr="0034080E" w:rsidRDefault="001654D5" w:rsidP="00B476A9">
            <w:pPr>
              <w:pStyle w:val="BPC3Tableitems"/>
              <w:rPr>
                <w:sz w:val="22"/>
                <w:szCs w:val="22"/>
              </w:rPr>
            </w:pPr>
            <w:r w:rsidRPr="001654D5">
              <w:rPr>
                <w:sz w:val="22"/>
                <w:szCs w:val="22"/>
              </w:rPr>
              <w:t>INVOICE_ID</w:t>
            </w:r>
          </w:p>
        </w:tc>
        <w:tc>
          <w:tcPr>
            <w:tcW w:w="1701" w:type="dxa"/>
          </w:tcPr>
          <w:p w:rsidR="003F3834" w:rsidRDefault="003F3834" w:rsidP="00B476A9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</w:t>
            </w:r>
            <w:r w:rsidR="001654D5">
              <w:rPr>
                <w:sz w:val="22"/>
                <w:szCs w:val="22"/>
              </w:rPr>
              <w:t>(12)</w:t>
            </w:r>
          </w:p>
        </w:tc>
        <w:tc>
          <w:tcPr>
            <w:tcW w:w="2410" w:type="dxa"/>
          </w:tcPr>
          <w:p w:rsidR="003F3834" w:rsidRPr="005A4B2C" w:rsidRDefault="001654D5" w:rsidP="00B476A9">
            <w:pPr>
              <w:pStyle w:val="BPC3Tableitems"/>
              <w:rPr>
                <w:sz w:val="22"/>
                <w:szCs w:val="22"/>
              </w:rPr>
            </w:pPr>
            <w:r w:rsidRPr="003C22DC">
              <w:t>Identifier</w:t>
            </w:r>
            <w:r>
              <w:t xml:space="preserve"> of the invoice</w:t>
            </w:r>
          </w:p>
        </w:tc>
      </w:tr>
      <w:tr w:rsidR="003F3834" w:rsidRPr="00CB2123" w:rsidTr="001654D5">
        <w:trPr>
          <w:trHeight w:val="135"/>
        </w:trPr>
        <w:tc>
          <w:tcPr>
            <w:tcW w:w="2835" w:type="dxa"/>
          </w:tcPr>
          <w:p w:rsidR="003F3834" w:rsidRPr="0034080E" w:rsidRDefault="001654D5" w:rsidP="00B476A9">
            <w:pPr>
              <w:pStyle w:val="BPC3Tableitems"/>
              <w:rPr>
                <w:sz w:val="22"/>
                <w:szCs w:val="22"/>
              </w:rPr>
            </w:pPr>
            <w:r w:rsidRPr="001654D5">
              <w:rPr>
                <w:sz w:val="22"/>
                <w:szCs w:val="22"/>
              </w:rPr>
              <w:t>CREDIT_ACCOUNT_NUMBER</w:t>
            </w:r>
          </w:p>
        </w:tc>
        <w:tc>
          <w:tcPr>
            <w:tcW w:w="1701" w:type="dxa"/>
          </w:tcPr>
          <w:p w:rsidR="003F3834" w:rsidRDefault="001654D5" w:rsidP="00B476A9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VARCHAR2(32)</w:t>
            </w:r>
          </w:p>
        </w:tc>
        <w:tc>
          <w:tcPr>
            <w:tcW w:w="2410" w:type="dxa"/>
          </w:tcPr>
          <w:p w:rsidR="003F3834" w:rsidRPr="005A4B2C" w:rsidRDefault="003C1885" w:rsidP="00B476A9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account</w:t>
            </w:r>
          </w:p>
        </w:tc>
      </w:tr>
      <w:tr w:rsidR="003F3834" w:rsidRPr="00CB2123" w:rsidTr="001654D5">
        <w:trPr>
          <w:trHeight w:val="135"/>
        </w:trPr>
        <w:tc>
          <w:tcPr>
            <w:tcW w:w="2835" w:type="dxa"/>
          </w:tcPr>
          <w:p w:rsidR="003F3834" w:rsidRPr="0034080E" w:rsidRDefault="001654D5" w:rsidP="00B476A9">
            <w:pPr>
              <w:pStyle w:val="BPC3Tableitems"/>
              <w:rPr>
                <w:sz w:val="22"/>
                <w:szCs w:val="22"/>
              </w:rPr>
            </w:pPr>
            <w:r w:rsidRPr="001654D5">
              <w:rPr>
                <w:sz w:val="22"/>
                <w:szCs w:val="22"/>
              </w:rPr>
              <w:t>TOTAL_AMOUNT_DUE</w:t>
            </w:r>
          </w:p>
        </w:tc>
        <w:tc>
          <w:tcPr>
            <w:tcW w:w="1701" w:type="dxa"/>
          </w:tcPr>
          <w:p w:rsidR="003F3834" w:rsidRDefault="001654D5" w:rsidP="00B476A9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 4)</w:t>
            </w:r>
          </w:p>
        </w:tc>
        <w:tc>
          <w:tcPr>
            <w:tcW w:w="2410" w:type="dxa"/>
          </w:tcPr>
          <w:p w:rsidR="003F3834" w:rsidRPr="005A4B2C" w:rsidRDefault="002C6247" w:rsidP="00B476A9">
            <w:pPr>
              <w:pStyle w:val="BPC3Tableitems"/>
              <w:rPr>
                <w:sz w:val="22"/>
                <w:szCs w:val="22"/>
              </w:rPr>
            </w:pPr>
            <w:r w:rsidRPr="002C6247">
              <w:rPr>
                <w:sz w:val="22"/>
                <w:szCs w:val="22"/>
              </w:rPr>
              <w:t>Total amount due</w:t>
            </w:r>
          </w:p>
        </w:tc>
      </w:tr>
      <w:tr w:rsidR="003F3834" w:rsidRPr="00CB2123" w:rsidTr="001654D5">
        <w:trPr>
          <w:trHeight w:val="135"/>
        </w:trPr>
        <w:tc>
          <w:tcPr>
            <w:tcW w:w="2835" w:type="dxa"/>
          </w:tcPr>
          <w:p w:rsidR="003F3834" w:rsidRPr="0034080E" w:rsidRDefault="001654D5" w:rsidP="00B476A9">
            <w:pPr>
              <w:pStyle w:val="BPC3Tableitems"/>
              <w:rPr>
                <w:sz w:val="22"/>
                <w:szCs w:val="22"/>
              </w:rPr>
            </w:pPr>
            <w:r w:rsidRPr="001654D5">
              <w:rPr>
                <w:sz w:val="22"/>
                <w:szCs w:val="22"/>
              </w:rPr>
              <w:t>MIN_AMOUNT_DUE</w:t>
            </w:r>
          </w:p>
        </w:tc>
        <w:tc>
          <w:tcPr>
            <w:tcW w:w="1701" w:type="dxa"/>
          </w:tcPr>
          <w:p w:rsidR="003F3834" w:rsidRDefault="00547C1E" w:rsidP="00B476A9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 4)</w:t>
            </w:r>
          </w:p>
        </w:tc>
        <w:tc>
          <w:tcPr>
            <w:tcW w:w="2410" w:type="dxa"/>
          </w:tcPr>
          <w:p w:rsidR="003F3834" w:rsidRPr="005A4B2C" w:rsidRDefault="002C6247" w:rsidP="00B476A9">
            <w:pPr>
              <w:pStyle w:val="BPC3Tableitems"/>
              <w:rPr>
                <w:sz w:val="22"/>
                <w:szCs w:val="22"/>
              </w:rPr>
            </w:pPr>
            <w:r w:rsidRPr="002C6247">
              <w:rPr>
                <w:sz w:val="22"/>
                <w:szCs w:val="22"/>
              </w:rPr>
              <w:t>Minimum amount due</w:t>
            </w:r>
          </w:p>
        </w:tc>
      </w:tr>
      <w:tr w:rsidR="003F3834" w:rsidRPr="00CB2123" w:rsidTr="001654D5">
        <w:trPr>
          <w:trHeight w:val="135"/>
        </w:trPr>
        <w:tc>
          <w:tcPr>
            <w:tcW w:w="2835" w:type="dxa"/>
          </w:tcPr>
          <w:p w:rsidR="003F3834" w:rsidRPr="0034080E" w:rsidRDefault="001654D5" w:rsidP="00B476A9">
            <w:pPr>
              <w:pStyle w:val="BPC3Tableitems"/>
              <w:rPr>
                <w:sz w:val="22"/>
                <w:szCs w:val="22"/>
              </w:rPr>
            </w:pPr>
            <w:r w:rsidRPr="001654D5">
              <w:rPr>
                <w:sz w:val="22"/>
                <w:szCs w:val="22"/>
              </w:rPr>
              <w:t>OVERDUE_BALANCE</w:t>
            </w:r>
          </w:p>
        </w:tc>
        <w:tc>
          <w:tcPr>
            <w:tcW w:w="1701" w:type="dxa"/>
          </w:tcPr>
          <w:p w:rsidR="003F3834" w:rsidRDefault="003C1885" w:rsidP="00B476A9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 4)</w:t>
            </w:r>
          </w:p>
        </w:tc>
        <w:tc>
          <w:tcPr>
            <w:tcW w:w="2410" w:type="dxa"/>
          </w:tcPr>
          <w:p w:rsidR="003F3834" w:rsidRPr="005A4B2C" w:rsidRDefault="002C6247" w:rsidP="00B476A9">
            <w:pPr>
              <w:pStyle w:val="BPC3Tableitems"/>
              <w:rPr>
                <w:sz w:val="22"/>
                <w:szCs w:val="22"/>
              </w:rPr>
            </w:pPr>
            <w:r w:rsidRPr="002C6247">
              <w:rPr>
                <w:sz w:val="22"/>
                <w:szCs w:val="22"/>
              </w:rPr>
              <w:t>Amount of overdue balance</w:t>
            </w:r>
          </w:p>
        </w:tc>
      </w:tr>
      <w:tr w:rsidR="003F3834" w:rsidRPr="00CB2123" w:rsidTr="001654D5">
        <w:trPr>
          <w:trHeight w:val="135"/>
        </w:trPr>
        <w:tc>
          <w:tcPr>
            <w:tcW w:w="2835" w:type="dxa"/>
          </w:tcPr>
          <w:p w:rsidR="003F3834" w:rsidRPr="0034080E" w:rsidRDefault="001654D5" w:rsidP="00B476A9">
            <w:pPr>
              <w:pStyle w:val="BPC3Tableitems"/>
              <w:rPr>
                <w:sz w:val="22"/>
                <w:szCs w:val="22"/>
              </w:rPr>
            </w:pPr>
            <w:r w:rsidRPr="001654D5">
              <w:rPr>
                <w:sz w:val="22"/>
                <w:szCs w:val="22"/>
              </w:rPr>
              <w:t>PAYMENT_AMOUNT</w:t>
            </w:r>
          </w:p>
        </w:tc>
        <w:tc>
          <w:tcPr>
            <w:tcW w:w="1701" w:type="dxa"/>
          </w:tcPr>
          <w:p w:rsidR="003F3834" w:rsidRDefault="003C1885" w:rsidP="00B476A9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 4)</w:t>
            </w:r>
          </w:p>
        </w:tc>
        <w:tc>
          <w:tcPr>
            <w:tcW w:w="2410" w:type="dxa"/>
          </w:tcPr>
          <w:p w:rsidR="003F3834" w:rsidRPr="005A4B2C" w:rsidRDefault="002C6247" w:rsidP="00B476A9">
            <w:pPr>
              <w:pStyle w:val="BPC3Tableitems"/>
              <w:rPr>
                <w:sz w:val="22"/>
                <w:szCs w:val="22"/>
              </w:rPr>
            </w:pPr>
            <w:r w:rsidRPr="002C6247">
              <w:rPr>
                <w:sz w:val="22"/>
                <w:szCs w:val="22"/>
              </w:rPr>
              <w:t>Payments amount made in last period</w:t>
            </w:r>
          </w:p>
        </w:tc>
      </w:tr>
      <w:tr w:rsidR="003F3834" w:rsidRPr="00CB2123" w:rsidTr="001654D5">
        <w:trPr>
          <w:trHeight w:val="135"/>
        </w:trPr>
        <w:tc>
          <w:tcPr>
            <w:tcW w:w="2835" w:type="dxa"/>
          </w:tcPr>
          <w:p w:rsidR="003F3834" w:rsidRPr="0034080E" w:rsidRDefault="003F3834" w:rsidP="00B476A9">
            <w:pPr>
              <w:pStyle w:val="BPC3Tableitems"/>
              <w:rPr>
                <w:sz w:val="22"/>
                <w:szCs w:val="22"/>
              </w:rPr>
            </w:pPr>
            <w:r w:rsidRPr="003D6CDC">
              <w:rPr>
                <w:sz w:val="22"/>
                <w:szCs w:val="22"/>
              </w:rPr>
              <w:t>DUE_DATE</w:t>
            </w:r>
          </w:p>
        </w:tc>
        <w:tc>
          <w:tcPr>
            <w:tcW w:w="1701" w:type="dxa"/>
          </w:tcPr>
          <w:p w:rsidR="003F3834" w:rsidRDefault="003F3834" w:rsidP="00B476A9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2410" w:type="dxa"/>
          </w:tcPr>
          <w:p w:rsidR="003F3834" w:rsidRPr="005A4B2C" w:rsidRDefault="003F3834" w:rsidP="00B476A9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</w:tr>
      <w:tr w:rsidR="003F3834" w:rsidRPr="00CB2123" w:rsidTr="001654D5">
        <w:trPr>
          <w:trHeight w:val="135"/>
        </w:trPr>
        <w:tc>
          <w:tcPr>
            <w:tcW w:w="2835" w:type="dxa"/>
          </w:tcPr>
          <w:p w:rsidR="003F3834" w:rsidRPr="0034080E" w:rsidRDefault="001654D5" w:rsidP="00B476A9">
            <w:pPr>
              <w:pStyle w:val="BPC3Tableitems"/>
              <w:rPr>
                <w:sz w:val="22"/>
                <w:szCs w:val="22"/>
              </w:rPr>
            </w:pPr>
            <w:r w:rsidRPr="001654D5">
              <w:rPr>
                <w:sz w:val="22"/>
                <w:szCs w:val="22"/>
              </w:rPr>
              <w:t>EXPENSE_AMOUNT</w:t>
            </w:r>
          </w:p>
        </w:tc>
        <w:tc>
          <w:tcPr>
            <w:tcW w:w="1701" w:type="dxa"/>
          </w:tcPr>
          <w:p w:rsidR="003F3834" w:rsidRDefault="003C1885" w:rsidP="00B476A9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 4)</w:t>
            </w:r>
          </w:p>
        </w:tc>
        <w:tc>
          <w:tcPr>
            <w:tcW w:w="2410" w:type="dxa"/>
          </w:tcPr>
          <w:p w:rsidR="003F3834" w:rsidRPr="005A4B2C" w:rsidRDefault="002C6247" w:rsidP="00B476A9">
            <w:pPr>
              <w:pStyle w:val="BPC3Tableitems"/>
              <w:rPr>
                <w:sz w:val="22"/>
                <w:szCs w:val="22"/>
              </w:rPr>
            </w:pPr>
            <w:r w:rsidRPr="002C6247">
              <w:rPr>
                <w:sz w:val="22"/>
                <w:szCs w:val="22"/>
              </w:rPr>
              <w:t xml:space="preserve">Debit operations amount made in last </w:t>
            </w:r>
            <w:r w:rsidRPr="002C6247">
              <w:rPr>
                <w:sz w:val="22"/>
                <w:szCs w:val="22"/>
              </w:rPr>
              <w:lastRenderedPageBreak/>
              <w:t>period</w:t>
            </w:r>
          </w:p>
        </w:tc>
      </w:tr>
    </w:tbl>
    <w:p w:rsidR="003F3834" w:rsidRDefault="003F3834" w:rsidP="00F63A5B">
      <w:pPr>
        <w:pStyle w:val="BPC3Bodyafterheading"/>
      </w:pPr>
    </w:p>
    <w:p w:rsidR="003F3834" w:rsidRDefault="003F3834" w:rsidP="00F63A5B">
      <w:pPr>
        <w:pStyle w:val="BPC3Bodyafterheading"/>
      </w:pPr>
      <w:proofErr w:type="gramStart"/>
      <w:r>
        <w:t>This procedure returning main parameters of the invoices for customer credit accounts.</w:t>
      </w:r>
      <w:proofErr w:type="gramEnd"/>
      <w:r>
        <w:t xml:space="preserve"> Fields which returning </w:t>
      </w:r>
      <w:proofErr w:type="gramStart"/>
      <w:r>
        <w:t>are</w:t>
      </w:r>
      <w:proofErr w:type="gramEnd"/>
      <w:r>
        <w:t xml:space="preserve"> listed higher</w:t>
      </w:r>
      <w:r w:rsidR="002A5AB9">
        <w:t>.</w:t>
      </w:r>
    </w:p>
    <w:p w:rsidR="002A5AB9" w:rsidRDefault="002A5AB9" w:rsidP="002A5AB9">
      <w:pPr>
        <w:pStyle w:val="BPC3Heading3"/>
      </w:pPr>
      <w:bookmarkStart w:id="73" w:name="_Toc514250072"/>
      <w:r w:rsidRPr="002A5AB9">
        <w:t>GET_CRD_INVOICE_PAYMENTS_INFO</w:t>
      </w:r>
      <w:bookmarkEnd w:id="73"/>
    </w:p>
    <w:p w:rsidR="002A5AB9" w:rsidRDefault="002A5AB9" w:rsidP="002A5AB9">
      <w:pPr>
        <w:pStyle w:val="BPC3Bodyafterheading"/>
      </w:pPr>
      <w:r>
        <w:t>Input parameters:</w:t>
      </w:r>
    </w:p>
    <w:p w:rsidR="002A5AB9" w:rsidRDefault="002A5AB9" w:rsidP="002A5AB9">
      <w:pPr>
        <w:pStyle w:val="BPC3Bodyafterheading"/>
      </w:pPr>
      <w:proofErr w:type="gramStart"/>
      <w:r w:rsidRPr="002A5AB9">
        <w:t>i_invoice_id</w:t>
      </w:r>
      <w:proofErr w:type="gramEnd"/>
      <w:r>
        <w:t xml:space="preserve">– </w:t>
      </w:r>
      <w:r w:rsidRPr="003C22DC">
        <w:t>Identifier</w:t>
      </w:r>
      <w:r>
        <w:t xml:space="preserve"> of the invoice (mandatory);</w:t>
      </w:r>
    </w:p>
    <w:p w:rsidR="005F06DB" w:rsidRDefault="005F06DB" w:rsidP="002A5AB9">
      <w:pPr>
        <w:pStyle w:val="BPC3Bodyafterheading"/>
      </w:pPr>
      <w:r w:rsidRPr="00642750">
        <w:t>i_agent_id</w:t>
      </w:r>
      <w:r>
        <w:t xml:space="preserve"> – Agent identifier (not mandatory);</w:t>
      </w:r>
    </w:p>
    <w:p w:rsidR="002A5AB9" w:rsidRDefault="002A5AB9" w:rsidP="002A5AB9">
      <w:pPr>
        <w:pStyle w:val="BPC3Bodyafterheading"/>
      </w:pPr>
      <w:r>
        <w:t>i_mask_error – Include or exclude raise (not mandatory);</w:t>
      </w:r>
    </w:p>
    <w:p w:rsidR="002A5AB9" w:rsidRDefault="002A5AB9" w:rsidP="002A5AB9">
      <w:pPr>
        <w:pStyle w:val="BPC3Bodyafterheading"/>
      </w:pPr>
      <w:r>
        <w:t>Output parameters:</w:t>
      </w:r>
    </w:p>
    <w:p w:rsidR="002A5AB9" w:rsidRDefault="002A5AB9" w:rsidP="002A5AB9">
      <w:pPr>
        <w:pStyle w:val="BPC3Bodyafterheading"/>
      </w:pPr>
      <w:r>
        <w:t xml:space="preserve">o_row_count - </w:t>
      </w:r>
      <w:r w:rsidRPr="00EF1DD3">
        <w:t>Number of rows returned</w:t>
      </w:r>
      <w:r>
        <w:t>;</w:t>
      </w:r>
    </w:p>
    <w:p w:rsidR="002A5AB9" w:rsidRDefault="002A5AB9" w:rsidP="002A5AB9">
      <w:pPr>
        <w:pStyle w:val="BPC3Bodyafterheading"/>
      </w:pPr>
      <w:r>
        <w:t xml:space="preserve">o_ref_cursor - </w:t>
      </w:r>
      <w:r w:rsidRPr="00394BA1">
        <w:t>Result cursor</w:t>
      </w:r>
      <w:r>
        <w:t>;</w:t>
      </w:r>
    </w:p>
    <w:p w:rsidR="002A5AB9" w:rsidRDefault="002A5AB9" w:rsidP="002A5AB9">
      <w:pPr>
        <w:pStyle w:val="BPC3Bodyafterheading"/>
      </w:pPr>
    </w:p>
    <w:tbl>
      <w:tblPr>
        <w:tblW w:w="6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2410"/>
      </w:tblGrid>
      <w:tr w:rsidR="002A5AB9" w:rsidRPr="002F6979" w:rsidTr="00B476A9">
        <w:trPr>
          <w:trHeight w:val="135"/>
          <w:tblHeader/>
        </w:trPr>
        <w:tc>
          <w:tcPr>
            <w:tcW w:w="2835" w:type="dxa"/>
            <w:shd w:val="clear" w:color="auto" w:fill="C5E2FF"/>
          </w:tcPr>
          <w:p w:rsidR="002A5AB9" w:rsidRPr="002F6979" w:rsidRDefault="002A5AB9" w:rsidP="00B476A9">
            <w:pPr>
              <w:pStyle w:val="BPC3Tableheadings"/>
            </w:pPr>
            <w:r>
              <w:t>Field</w:t>
            </w:r>
          </w:p>
        </w:tc>
        <w:tc>
          <w:tcPr>
            <w:tcW w:w="1701" w:type="dxa"/>
            <w:shd w:val="clear" w:color="auto" w:fill="C5E2FF"/>
          </w:tcPr>
          <w:p w:rsidR="002A5AB9" w:rsidRPr="002F6979" w:rsidRDefault="002A5AB9" w:rsidP="00B476A9">
            <w:pPr>
              <w:pStyle w:val="BPC3Tableheadings"/>
            </w:pPr>
            <w:r>
              <w:t>Type</w:t>
            </w:r>
          </w:p>
        </w:tc>
        <w:tc>
          <w:tcPr>
            <w:tcW w:w="2410" w:type="dxa"/>
            <w:shd w:val="clear" w:color="auto" w:fill="C5E2FF"/>
          </w:tcPr>
          <w:p w:rsidR="002A5AB9" w:rsidRPr="002F6979" w:rsidRDefault="002A5AB9" w:rsidP="00B476A9">
            <w:pPr>
              <w:pStyle w:val="BPC3Tableheadings"/>
            </w:pPr>
            <w:r w:rsidRPr="002F6979">
              <w:t>Description</w:t>
            </w:r>
          </w:p>
        </w:tc>
      </w:tr>
      <w:tr w:rsidR="002A5AB9" w:rsidRPr="00CB2123" w:rsidTr="00B476A9">
        <w:trPr>
          <w:trHeight w:val="135"/>
        </w:trPr>
        <w:tc>
          <w:tcPr>
            <w:tcW w:w="2835" w:type="dxa"/>
          </w:tcPr>
          <w:p w:rsidR="002A5AB9" w:rsidRPr="0034080E" w:rsidRDefault="002A5AB9" w:rsidP="00B476A9">
            <w:pPr>
              <w:pStyle w:val="BPC3Tableitems"/>
              <w:rPr>
                <w:sz w:val="22"/>
                <w:szCs w:val="22"/>
              </w:rPr>
            </w:pPr>
            <w:r w:rsidRPr="002A5AB9">
              <w:rPr>
                <w:sz w:val="22"/>
                <w:szCs w:val="22"/>
              </w:rPr>
              <w:t>OPER_DATE</w:t>
            </w:r>
          </w:p>
        </w:tc>
        <w:tc>
          <w:tcPr>
            <w:tcW w:w="1701" w:type="dxa"/>
          </w:tcPr>
          <w:p w:rsidR="002A5AB9" w:rsidRDefault="002A5AB9" w:rsidP="00B476A9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2410" w:type="dxa"/>
          </w:tcPr>
          <w:p w:rsidR="002A5AB9" w:rsidRPr="005A4B2C" w:rsidRDefault="002A5AB9" w:rsidP="00B476A9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the operation</w:t>
            </w:r>
          </w:p>
        </w:tc>
      </w:tr>
      <w:tr w:rsidR="002A5AB9" w:rsidRPr="00CB2123" w:rsidTr="00B476A9">
        <w:trPr>
          <w:trHeight w:val="135"/>
        </w:trPr>
        <w:tc>
          <w:tcPr>
            <w:tcW w:w="2835" w:type="dxa"/>
          </w:tcPr>
          <w:p w:rsidR="002A5AB9" w:rsidRPr="0034080E" w:rsidRDefault="002A5AB9" w:rsidP="00B476A9">
            <w:pPr>
              <w:pStyle w:val="BPC3Tableitems"/>
              <w:rPr>
                <w:sz w:val="22"/>
                <w:szCs w:val="22"/>
              </w:rPr>
            </w:pPr>
            <w:r w:rsidRPr="002A5AB9">
              <w:rPr>
                <w:sz w:val="22"/>
                <w:szCs w:val="22"/>
              </w:rPr>
              <w:t>AMOUNT</w:t>
            </w:r>
          </w:p>
        </w:tc>
        <w:tc>
          <w:tcPr>
            <w:tcW w:w="1701" w:type="dxa"/>
          </w:tcPr>
          <w:p w:rsidR="002A5AB9" w:rsidRDefault="002A5AB9" w:rsidP="00B476A9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 4)</w:t>
            </w:r>
          </w:p>
        </w:tc>
        <w:tc>
          <w:tcPr>
            <w:tcW w:w="2410" w:type="dxa"/>
          </w:tcPr>
          <w:p w:rsidR="002A5AB9" w:rsidRPr="005A4B2C" w:rsidRDefault="00B81D71" w:rsidP="00B476A9">
            <w:pPr>
              <w:pStyle w:val="BPC3Tableitems"/>
              <w:rPr>
                <w:sz w:val="22"/>
                <w:szCs w:val="22"/>
              </w:rPr>
            </w:pPr>
            <w:r w:rsidRPr="00B81D71">
              <w:rPr>
                <w:sz w:val="22"/>
                <w:szCs w:val="22"/>
              </w:rPr>
              <w:t>Total amount</w:t>
            </w:r>
            <w:r w:rsidR="002A5AB9">
              <w:rPr>
                <w:sz w:val="22"/>
                <w:szCs w:val="22"/>
              </w:rPr>
              <w:t xml:space="preserve"> of the pay</w:t>
            </w:r>
            <w:r>
              <w:rPr>
                <w:sz w:val="22"/>
                <w:szCs w:val="22"/>
              </w:rPr>
              <w:t>ment</w:t>
            </w:r>
          </w:p>
        </w:tc>
      </w:tr>
    </w:tbl>
    <w:p w:rsidR="002A5AB9" w:rsidRDefault="002A5AB9" w:rsidP="002A5AB9">
      <w:pPr>
        <w:pStyle w:val="BPC3Bodyafterheading"/>
      </w:pPr>
    </w:p>
    <w:p w:rsidR="002A5AB9" w:rsidRPr="00D013E2" w:rsidRDefault="00B81D71" w:rsidP="002A5AB9">
      <w:pPr>
        <w:pStyle w:val="BPC3Bodyafterheading"/>
      </w:pPr>
      <w:proofErr w:type="gramStart"/>
      <w:r>
        <w:t>This procedure returning</w:t>
      </w:r>
      <w:r w:rsidR="002A5AB9">
        <w:t xml:space="preserve"> parameters of the </w:t>
      </w:r>
      <w:r>
        <w:t xml:space="preserve">payments for invoice of the </w:t>
      </w:r>
      <w:r w:rsidR="002A5AB9">
        <w:t xml:space="preserve">customer credit </w:t>
      </w:r>
      <w:r>
        <w:t>account.</w:t>
      </w:r>
      <w:proofErr w:type="gramEnd"/>
    </w:p>
    <w:p w:rsidR="000A511B" w:rsidRPr="00930DE7" w:rsidRDefault="000E5C0E" w:rsidP="000A511B">
      <w:pPr>
        <w:pStyle w:val="BPC3Heading1"/>
      </w:pPr>
      <w:bookmarkStart w:id="74" w:name="_Toc514250073"/>
      <w:r>
        <w:t>Visa</w:t>
      </w:r>
      <w:bookmarkEnd w:id="74"/>
    </w:p>
    <w:p w:rsidR="000A511B" w:rsidRPr="00452B0A" w:rsidRDefault="000A511B" w:rsidP="000A511B">
      <w:pPr>
        <w:pStyle w:val="BPC3Heading2"/>
      </w:pPr>
      <w:bookmarkStart w:id="75" w:name="_Toc514250074"/>
      <w:r>
        <w:t>Overview</w:t>
      </w:r>
      <w:bookmarkEnd w:id="75"/>
    </w:p>
    <w:p w:rsidR="000A511B" w:rsidRDefault="000A511B" w:rsidP="000A511B">
      <w:pPr>
        <w:pStyle w:val="BPC3Bodyafterheading"/>
        <w:rPr>
          <w:color w:val="000000"/>
          <w:lang w:eastAsia="ru-RU"/>
        </w:rPr>
      </w:pPr>
      <w:proofErr w:type="gramStart"/>
      <w:r>
        <w:t xml:space="preserve">API for getting </w:t>
      </w:r>
      <w:r w:rsidR="000E5C0E">
        <w:t xml:space="preserve">specific </w:t>
      </w:r>
      <w:r>
        <w:t>Visa data</w:t>
      </w:r>
      <w:r w:rsidRPr="002128EB">
        <w:rPr>
          <w:rStyle w:val="longtext"/>
          <w:rFonts w:asciiTheme="minorHAnsi" w:hAnsiTheme="minorHAnsi" w:cstheme="minorHAnsi"/>
          <w:lang w:val="en"/>
        </w:rPr>
        <w:t>.</w:t>
      </w:r>
      <w:proofErr w:type="gramEnd"/>
      <w:r w:rsidRPr="002128EB">
        <w:rPr>
          <w:rStyle w:val="longtext"/>
          <w:rFonts w:asciiTheme="minorHAnsi" w:hAnsiTheme="minorHAnsi" w:cstheme="minorHAnsi"/>
          <w:lang w:val="en"/>
        </w:rPr>
        <w:t xml:space="preserve"> </w:t>
      </w:r>
      <w:r>
        <w:rPr>
          <w:rStyle w:val="longtext"/>
          <w:rFonts w:asciiTheme="minorHAnsi" w:hAnsiTheme="minorHAnsi" w:cstheme="minorHAnsi"/>
          <w:lang w:val="en"/>
        </w:rPr>
        <w:t>Procedures, functions, data structures are described below.</w:t>
      </w:r>
    </w:p>
    <w:p w:rsidR="000A511B" w:rsidRPr="00294896" w:rsidRDefault="000A511B" w:rsidP="000A511B">
      <w:pPr>
        <w:pStyle w:val="BPC3Heading2"/>
      </w:pPr>
      <w:bookmarkStart w:id="76" w:name="_Toc514250075"/>
      <w:r w:rsidRPr="00294896">
        <w:t>References</w:t>
      </w:r>
      <w:bookmarkEnd w:id="76"/>
    </w:p>
    <w:p w:rsidR="000A511B" w:rsidRPr="00F870A8" w:rsidRDefault="000A511B" w:rsidP="000A511B">
      <w:pPr>
        <w:rPr>
          <w:rFonts w:asciiTheme="minorHAnsi" w:hAnsiTheme="minorHAnsi"/>
        </w:rPr>
      </w:pPr>
      <w:r>
        <w:rPr>
          <w:rFonts w:asciiTheme="minorHAnsi" w:hAnsiTheme="minorHAnsi"/>
        </w:rPr>
        <w:t>Procedures are in the following packages:</w:t>
      </w:r>
    </w:p>
    <w:p w:rsidR="000A511B" w:rsidRPr="000A511B" w:rsidRDefault="000A511B" w:rsidP="000A511B">
      <w:pPr>
        <w:pStyle w:val="af4"/>
        <w:numPr>
          <w:ilvl w:val="0"/>
          <w:numId w:val="38"/>
        </w:numPr>
        <w:rPr>
          <w:rFonts w:asciiTheme="minorHAnsi" w:hAnsiTheme="minorHAnsi"/>
        </w:rPr>
      </w:pPr>
      <w:r w:rsidRPr="000A511B">
        <w:rPr>
          <w:rFonts w:asciiTheme="minorHAnsi" w:hAnsiTheme="minorHAnsi"/>
        </w:rPr>
        <w:t>vis_api_transaction_pkg</w:t>
      </w:r>
    </w:p>
    <w:p w:rsidR="000A511B" w:rsidRPr="00452B0A" w:rsidRDefault="000A511B" w:rsidP="000A511B">
      <w:pPr>
        <w:pStyle w:val="BPC3Heading2"/>
      </w:pPr>
      <w:bookmarkStart w:id="77" w:name="_Toc514250076"/>
      <w:r w:rsidRPr="000D67F3">
        <w:lastRenderedPageBreak/>
        <w:t>List</w:t>
      </w:r>
      <w:r w:rsidRPr="00452B0A">
        <w:t xml:space="preserve"> of </w:t>
      </w:r>
      <w:r>
        <w:t>PROCEDURES</w:t>
      </w:r>
      <w:bookmarkEnd w:id="77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3119"/>
        <w:gridCol w:w="1275"/>
        <w:gridCol w:w="2410"/>
      </w:tblGrid>
      <w:tr w:rsidR="000A511B" w:rsidRPr="002F6979" w:rsidTr="000A511B">
        <w:trPr>
          <w:trHeight w:val="135"/>
          <w:tblHeader/>
        </w:trPr>
        <w:tc>
          <w:tcPr>
            <w:tcW w:w="2410" w:type="dxa"/>
            <w:shd w:val="clear" w:color="auto" w:fill="C5E2FF"/>
          </w:tcPr>
          <w:p w:rsidR="000A511B" w:rsidRPr="002F6979" w:rsidRDefault="000A511B" w:rsidP="00400B30">
            <w:pPr>
              <w:pStyle w:val="BPC3Tableheadings"/>
            </w:pPr>
            <w:r>
              <w:t>Package</w:t>
            </w:r>
          </w:p>
        </w:tc>
        <w:tc>
          <w:tcPr>
            <w:tcW w:w="3119" w:type="dxa"/>
            <w:shd w:val="clear" w:color="auto" w:fill="C5E2FF"/>
          </w:tcPr>
          <w:p w:rsidR="000A511B" w:rsidRPr="002F6979" w:rsidRDefault="000A511B" w:rsidP="00400B30">
            <w:pPr>
              <w:pStyle w:val="BPC3Tableheadings"/>
            </w:pPr>
            <w:r>
              <w:t>Name</w:t>
            </w:r>
          </w:p>
        </w:tc>
        <w:tc>
          <w:tcPr>
            <w:tcW w:w="1275" w:type="dxa"/>
            <w:shd w:val="clear" w:color="auto" w:fill="C5E2FF"/>
          </w:tcPr>
          <w:p w:rsidR="000A511B" w:rsidRPr="002F6979" w:rsidRDefault="000A511B" w:rsidP="00400B30">
            <w:pPr>
              <w:pStyle w:val="BPC3Tableheadings"/>
            </w:pPr>
            <w:r>
              <w:t>Type</w:t>
            </w:r>
          </w:p>
        </w:tc>
        <w:tc>
          <w:tcPr>
            <w:tcW w:w="2410" w:type="dxa"/>
            <w:shd w:val="clear" w:color="auto" w:fill="C5E2FF"/>
          </w:tcPr>
          <w:p w:rsidR="000A511B" w:rsidRPr="002F6979" w:rsidRDefault="000A511B" w:rsidP="00400B30">
            <w:pPr>
              <w:pStyle w:val="BPC3Tableheadings"/>
            </w:pPr>
            <w:r w:rsidRPr="002F6979">
              <w:t>Description</w:t>
            </w:r>
          </w:p>
        </w:tc>
      </w:tr>
      <w:tr w:rsidR="000A511B" w:rsidRPr="00CB2123" w:rsidTr="000A511B">
        <w:trPr>
          <w:trHeight w:val="135"/>
        </w:trPr>
        <w:tc>
          <w:tcPr>
            <w:tcW w:w="2410" w:type="dxa"/>
          </w:tcPr>
          <w:p w:rsidR="000A511B" w:rsidRPr="0034080E" w:rsidRDefault="000A511B" w:rsidP="00400B30">
            <w:pPr>
              <w:pStyle w:val="BPC3Tableitems"/>
              <w:rPr>
                <w:sz w:val="22"/>
                <w:szCs w:val="22"/>
              </w:rPr>
            </w:pPr>
            <w:r w:rsidRPr="000A511B">
              <w:rPr>
                <w:rFonts w:eastAsia="Calibri" w:cs="Arial"/>
                <w:sz w:val="22"/>
                <w:szCs w:val="22"/>
              </w:rPr>
              <w:t>vis_api_transaction_pkg</w:t>
            </w:r>
          </w:p>
        </w:tc>
        <w:tc>
          <w:tcPr>
            <w:tcW w:w="3119" w:type="dxa"/>
          </w:tcPr>
          <w:p w:rsidR="000A511B" w:rsidRPr="0034080E" w:rsidRDefault="000A511B" w:rsidP="00400B30">
            <w:pPr>
              <w:pStyle w:val="BPC3Tableitems"/>
              <w:rPr>
                <w:sz w:val="22"/>
                <w:szCs w:val="22"/>
              </w:rPr>
            </w:pPr>
            <w:r w:rsidRPr="000A511B">
              <w:rPr>
                <w:sz w:val="22"/>
                <w:szCs w:val="22"/>
              </w:rPr>
              <w:t>get_unheld_transactions</w:t>
            </w:r>
          </w:p>
        </w:tc>
        <w:tc>
          <w:tcPr>
            <w:tcW w:w="1275" w:type="dxa"/>
          </w:tcPr>
          <w:p w:rsidR="000A511B" w:rsidRDefault="000A511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procedure</w:t>
            </w:r>
          </w:p>
        </w:tc>
        <w:tc>
          <w:tcPr>
            <w:tcW w:w="2410" w:type="dxa"/>
          </w:tcPr>
          <w:p w:rsidR="000A511B" w:rsidRPr="0034080E" w:rsidRDefault="000A511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</w:t>
            </w:r>
            <w:r w:rsidR="000E5C0E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ref_cursor</w:t>
            </w:r>
          </w:p>
        </w:tc>
      </w:tr>
      <w:tr w:rsidR="000A511B" w:rsidRPr="00CB2123" w:rsidTr="000A511B">
        <w:trPr>
          <w:trHeight w:val="135"/>
        </w:trPr>
        <w:tc>
          <w:tcPr>
            <w:tcW w:w="2410" w:type="dxa"/>
          </w:tcPr>
          <w:p w:rsidR="000A511B" w:rsidRPr="00B319AB" w:rsidRDefault="000A511B" w:rsidP="00400B30">
            <w:pPr>
              <w:pStyle w:val="BPC3Tableitems"/>
              <w:rPr>
                <w:rFonts w:eastAsia="Calibri" w:cs="Arial"/>
                <w:sz w:val="22"/>
                <w:szCs w:val="22"/>
              </w:rPr>
            </w:pPr>
            <w:r w:rsidRPr="000A511B">
              <w:rPr>
                <w:rFonts w:eastAsia="Calibri" w:cs="Arial"/>
                <w:sz w:val="22"/>
                <w:szCs w:val="22"/>
              </w:rPr>
              <w:t>vis_api_transaction_pkg</w:t>
            </w:r>
          </w:p>
        </w:tc>
        <w:tc>
          <w:tcPr>
            <w:tcW w:w="3119" w:type="dxa"/>
          </w:tcPr>
          <w:p w:rsidR="000A511B" w:rsidRPr="0034080E" w:rsidRDefault="000A511B" w:rsidP="00400B30">
            <w:pPr>
              <w:pStyle w:val="BPC3Tableitems"/>
              <w:rPr>
                <w:sz w:val="22"/>
                <w:szCs w:val="22"/>
              </w:rPr>
            </w:pPr>
            <w:r w:rsidRPr="000A511B">
              <w:rPr>
                <w:sz w:val="22"/>
                <w:szCs w:val="22"/>
              </w:rPr>
              <w:t>get_deducted_transactions</w:t>
            </w:r>
          </w:p>
        </w:tc>
        <w:tc>
          <w:tcPr>
            <w:tcW w:w="1275" w:type="dxa"/>
          </w:tcPr>
          <w:p w:rsidR="000A511B" w:rsidRDefault="000A511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procedure</w:t>
            </w:r>
          </w:p>
        </w:tc>
        <w:tc>
          <w:tcPr>
            <w:tcW w:w="2410" w:type="dxa"/>
          </w:tcPr>
          <w:p w:rsidR="000A511B" w:rsidRPr="0034080E" w:rsidRDefault="000A511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</w:t>
            </w:r>
            <w:r w:rsidR="000E5C0E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ref_cursor</w:t>
            </w:r>
          </w:p>
        </w:tc>
      </w:tr>
      <w:tr w:rsidR="000A511B" w:rsidRPr="00CB2123" w:rsidTr="000A511B">
        <w:trPr>
          <w:trHeight w:val="135"/>
        </w:trPr>
        <w:tc>
          <w:tcPr>
            <w:tcW w:w="2410" w:type="dxa"/>
          </w:tcPr>
          <w:p w:rsidR="000A511B" w:rsidRPr="00B319AB" w:rsidRDefault="000A511B" w:rsidP="00400B30">
            <w:pPr>
              <w:pStyle w:val="BPC3Tableitems"/>
              <w:rPr>
                <w:rFonts w:eastAsia="Calibri" w:cs="Arial"/>
                <w:sz w:val="22"/>
                <w:szCs w:val="22"/>
              </w:rPr>
            </w:pPr>
            <w:r w:rsidRPr="000A511B">
              <w:rPr>
                <w:rFonts w:eastAsia="Calibri" w:cs="Arial"/>
                <w:sz w:val="22"/>
                <w:szCs w:val="22"/>
              </w:rPr>
              <w:t>vis_api_transaction_pkg</w:t>
            </w:r>
          </w:p>
        </w:tc>
        <w:tc>
          <w:tcPr>
            <w:tcW w:w="3119" w:type="dxa"/>
          </w:tcPr>
          <w:p w:rsidR="000A511B" w:rsidRPr="0034080E" w:rsidRDefault="000A511B" w:rsidP="00400B30">
            <w:pPr>
              <w:pStyle w:val="BPC3Tableitems"/>
              <w:rPr>
                <w:sz w:val="22"/>
                <w:szCs w:val="22"/>
              </w:rPr>
            </w:pPr>
            <w:r w:rsidRPr="000A511B">
              <w:rPr>
                <w:sz w:val="22"/>
                <w:szCs w:val="22"/>
              </w:rPr>
              <w:t>get_transactions_without_sttl</w:t>
            </w:r>
          </w:p>
        </w:tc>
        <w:tc>
          <w:tcPr>
            <w:tcW w:w="1275" w:type="dxa"/>
          </w:tcPr>
          <w:p w:rsidR="000A511B" w:rsidRDefault="000A511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procedure</w:t>
            </w:r>
          </w:p>
        </w:tc>
        <w:tc>
          <w:tcPr>
            <w:tcW w:w="2410" w:type="dxa"/>
          </w:tcPr>
          <w:p w:rsidR="000A511B" w:rsidRPr="0034080E" w:rsidRDefault="000A511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</w:t>
            </w:r>
            <w:r w:rsidR="000E5C0E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ref_cursor</w:t>
            </w:r>
          </w:p>
        </w:tc>
      </w:tr>
      <w:tr w:rsidR="000A511B" w:rsidRPr="00CB2123" w:rsidTr="000A511B">
        <w:trPr>
          <w:trHeight w:val="135"/>
        </w:trPr>
        <w:tc>
          <w:tcPr>
            <w:tcW w:w="2410" w:type="dxa"/>
          </w:tcPr>
          <w:p w:rsidR="000A511B" w:rsidRPr="00B319AB" w:rsidRDefault="000A511B" w:rsidP="00400B30">
            <w:pPr>
              <w:pStyle w:val="BPC3Tableitems"/>
              <w:rPr>
                <w:rFonts w:eastAsia="Calibri" w:cs="Arial"/>
                <w:sz w:val="22"/>
                <w:szCs w:val="22"/>
              </w:rPr>
            </w:pPr>
            <w:r w:rsidRPr="000A511B">
              <w:rPr>
                <w:rFonts w:eastAsia="Calibri" w:cs="Arial"/>
                <w:sz w:val="22"/>
                <w:szCs w:val="22"/>
              </w:rPr>
              <w:t>vis_api_transaction_pkg</w:t>
            </w:r>
          </w:p>
        </w:tc>
        <w:tc>
          <w:tcPr>
            <w:tcW w:w="3119" w:type="dxa"/>
          </w:tcPr>
          <w:p w:rsidR="000A511B" w:rsidRPr="0062183F" w:rsidRDefault="000A511B" w:rsidP="00400B30">
            <w:pPr>
              <w:pStyle w:val="BPC3Tableitems"/>
              <w:rPr>
                <w:sz w:val="22"/>
                <w:szCs w:val="22"/>
              </w:rPr>
            </w:pPr>
            <w:r w:rsidRPr="000A511B">
              <w:rPr>
                <w:sz w:val="22"/>
                <w:szCs w:val="22"/>
              </w:rPr>
              <w:t>get_transactions_without_auth</w:t>
            </w:r>
          </w:p>
        </w:tc>
        <w:tc>
          <w:tcPr>
            <w:tcW w:w="1275" w:type="dxa"/>
          </w:tcPr>
          <w:p w:rsidR="000A511B" w:rsidRDefault="000A511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procedure</w:t>
            </w:r>
          </w:p>
        </w:tc>
        <w:tc>
          <w:tcPr>
            <w:tcW w:w="2410" w:type="dxa"/>
          </w:tcPr>
          <w:p w:rsidR="000A511B" w:rsidRPr="0034080E" w:rsidRDefault="000A511B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</w:t>
            </w:r>
            <w:r w:rsidR="000E5C0E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ref_cursor</w:t>
            </w:r>
          </w:p>
        </w:tc>
      </w:tr>
    </w:tbl>
    <w:p w:rsidR="000E5C0E" w:rsidRDefault="000E5C0E" w:rsidP="000E5C0E">
      <w:pPr>
        <w:pStyle w:val="BPC3Heading3"/>
      </w:pPr>
      <w:bookmarkStart w:id="78" w:name="_Toc514250077"/>
      <w:r w:rsidRPr="000E5C0E">
        <w:t>GET_UNHELD_TRANSACTIONS</w:t>
      </w:r>
      <w:bookmarkEnd w:id="78"/>
    </w:p>
    <w:p w:rsidR="000E5C0E" w:rsidRDefault="000E5C0E" w:rsidP="000E5C0E">
      <w:pPr>
        <w:pStyle w:val="BPC3Bodyafterheading"/>
      </w:pPr>
      <w:r>
        <w:t>Input parameters:</w:t>
      </w:r>
    </w:p>
    <w:p w:rsidR="000E5C0E" w:rsidRDefault="000E5C0E" w:rsidP="000E5C0E">
      <w:pPr>
        <w:pStyle w:val="BPC3Bodyafterheading"/>
      </w:pPr>
      <w:r>
        <w:t>i_inst_id – institution identifier;</w:t>
      </w:r>
    </w:p>
    <w:p w:rsidR="000E5C0E" w:rsidRDefault="000E5C0E" w:rsidP="000E5C0E">
      <w:pPr>
        <w:pStyle w:val="BPC3Bodyafterheading"/>
      </w:pPr>
      <w:r w:rsidRPr="000E5C0E">
        <w:t xml:space="preserve">i_agent_id </w:t>
      </w:r>
      <w:r>
        <w:t>– agent indentifier;</w:t>
      </w:r>
    </w:p>
    <w:p w:rsidR="000E5C0E" w:rsidRDefault="000E5C0E" w:rsidP="000E5C0E">
      <w:pPr>
        <w:pStyle w:val="BPC3Bodyafterheading"/>
      </w:pPr>
      <w:r w:rsidRPr="000E5C0E">
        <w:t xml:space="preserve">i_start_date </w:t>
      </w:r>
      <w:r>
        <w:t>– start date for transaction entries;</w:t>
      </w:r>
    </w:p>
    <w:p w:rsidR="000E5C0E" w:rsidRDefault="000E5C0E" w:rsidP="000E5C0E">
      <w:pPr>
        <w:pStyle w:val="BPC3Bodyafterheading"/>
      </w:pPr>
      <w:proofErr w:type="gramStart"/>
      <w:r w:rsidRPr="000E5C0E">
        <w:t>i_</w:t>
      </w:r>
      <w:r>
        <w:t>end</w:t>
      </w:r>
      <w:r w:rsidRPr="000E5C0E">
        <w:t xml:space="preserve">_date </w:t>
      </w:r>
      <w:r>
        <w:t>– end date for transaction entries.</w:t>
      </w:r>
      <w:proofErr w:type="gramEnd"/>
    </w:p>
    <w:p w:rsidR="000E5C0E" w:rsidRDefault="000E5C0E" w:rsidP="000E5C0E">
      <w:pPr>
        <w:pStyle w:val="BPC3Bodyafterheading"/>
      </w:pPr>
    </w:p>
    <w:p w:rsidR="000E5C0E" w:rsidRDefault="000E5C0E" w:rsidP="000E5C0E">
      <w:pPr>
        <w:pStyle w:val="BPC3Bodyafterheading"/>
      </w:pPr>
      <w:r>
        <w:t>Output parameters:</w:t>
      </w:r>
    </w:p>
    <w:p w:rsidR="000E5C0E" w:rsidRDefault="000E5C0E" w:rsidP="000E5C0E">
      <w:pPr>
        <w:pStyle w:val="BPC3Bodyafterheading"/>
      </w:pPr>
      <w:r>
        <w:t xml:space="preserve">o_ref_cursor </w:t>
      </w:r>
      <w:r w:rsidRPr="000E5C0E">
        <w:t xml:space="preserve">— </w:t>
      </w:r>
      <w:r>
        <w:t>r</w:t>
      </w:r>
      <w:r w:rsidRPr="00394BA1">
        <w:t>esult cursor</w:t>
      </w:r>
      <w:r>
        <w:t xml:space="preserve"> of type ref_cursor with accounting entries of transaction type </w:t>
      </w:r>
      <w:r w:rsidRPr="000E5C0E">
        <w:t>TRNT0106</w:t>
      </w:r>
      <w:r>
        <w:t xml:space="preserve"> (</w:t>
      </w:r>
      <w:r w:rsidRPr="000E5C0E">
        <w:t>Cancellation of hold on client account</w:t>
      </w:r>
      <w:r>
        <w:t xml:space="preserve">) for Visa financial messages. Only cards with feature </w:t>
      </w:r>
      <w:r w:rsidRPr="000E5C0E">
        <w:t>CFCHDEBT</w:t>
      </w:r>
      <w:r>
        <w:t xml:space="preserve"> (</w:t>
      </w:r>
      <w:r w:rsidRPr="000E5C0E">
        <w:t>Debit</w:t>
      </w:r>
      <w:r>
        <w:t>) in reference table NET_CARD_TYPE_FEATURE are taken into account.</w:t>
      </w:r>
    </w:p>
    <w:p w:rsidR="000E5C0E" w:rsidRDefault="000E5C0E" w:rsidP="000E5C0E">
      <w:pPr>
        <w:pStyle w:val="BPC3Bodyafterheading"/>
      </w:pPr>
      <w:r>
        <w:t>Result cursor contains the following fields.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119"/>
        <w:gridCol w:w="1843"/>
        <w:gridCol w:w="4252"/>
      </w:tblGrid>
      <w:tr w:rsidR="000E5C0E" w:rsidRPr="002F6979" w:rsidTr="00400B30">
        <w:trPr>
          <w:trHeight w:val="135"/>
          <w:tblHeader/>
        </w:trPr>
        <w:tc>
          <w:tcPr>
            <w:tcW w:w="3119" w:type="dxa"/>
            <w:shd w:val="clear" w:color="auto" w:fill="C5E2FF"/>
          </w:tcPr>
          <w:p w:rsidR="000E5C0E" w:rsidRPr="002F6979" w:rsidRDefault="000E5C0E" w:rsidP="00400B30">
            <w:pPr>
              <w:pStyle w:val="BPC3Tableheadings"/>
            </w:pPr>
            <w:r>
              <w:t>Field</w:t>
            </w:r>
          </w:p>
        </w:tc>
        <w:tc>
          <w:tcPr>
            <w:tcW w:w="1843" w:type="dxa"/>
            <w:shd w:val="clear" w:color="auto" w:fill="C5E2FF"/>
          </w:tcPr>
          <w:p w:rsidR="000E5C0E" w:rsidRPr="002F6979" w:rsidRDefault="000E5C0E" w:rsidP="00400B30">
            <w:pPr>
              <w:pStyle w:val="BPC3Tableheadings"/>
            </w:pPr>
            <w:r>
              <w:t>Type</w:t>
            </w:r>
          </w:p>
        </w:tc>
        <w:tc>
          <w:tcPr>
            <w:tcW w:w="4252" w:type="dxa"/>
            <w:shd w:val="clear" w:color="auto" w:fill="C5E2FF"/>
          </w:tcPr>
          <w:p w:rsidR="000E5C0E" w:rsidRPr="002F6979" w:rsidRDefault="000E5C0E" w:rsidP="00400B30">
            <w:pPr>
              <w:pStyle w:val="BPC3Tableheadings"/>
            </w:pPr>
            <w:r w:rsidRPr="002F6979">
              <w:t>Description</w:t>
            </w:r>
          </w:p>
        </w:tc>
      </w:tr>
      <w:tr w:rsidR="000E5C0E" w:rsidRPr="00CB2123" w:rsidTr="00400B30">
        <w:trPr>
          <w:trHeight w:val="135"/>
        </w:trPr>
        <w:tc>
          <w:tcPr>
            <w:tcW w:w="3119" w:type="dxa"/>
          </w:tcPr>
          <w:p w:rsidR="000E5C0E" w:rsidRPr="0034080E" w:rsidRDefault="000E5C0E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ACCOUNT_NUMBER</w:t>
            </w:r>
          </w:p>
        </w:tc>
        <w:tc>
          <w:tcPr>
            <w:tcW w:w="1843" w:type="dxa"/>
          </w:tcPr>
          <w:p w:rsidR="000E5C0E" w:rsidRDefault="000E5C0E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VARCHAR2(32)</w:t>
            </w:r>
          </w:p>
        </w:tc>
        <w:tc>
          <w:tcPr>
            <w:tcW w:w="4252" w:type="dxa"/>
          </w:tcPr>
          <w:p w:rsidR="000E5C0E" w:rsidRPr="005A4B2C" w:rsidRDefault="000E5C0E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 number</w:t>
            </w:r>
          </w:p>
        </w:tc>
      </w:tr>
      <w:tr w:rsidR="000E5C0E" w:rsidRPr="00CB2123" w:rsidTr="00400B30">
        <w:trPr>
          <w:trHeight w:val="135"/>
        </w:trPr>
        <w:tc>
          <w:tcPr>
            <w:tcW w:w="3119" w:type="dxa"/>
          </w:tcPr>
          <w:p w:rsidR="000E5C0E" w:rsidRPr="0034080E" w:rsidRDefault="000E5C0E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CARD_NUMBER</w:t>
            </w:r>
          </w:p>
        </w:tc>
        <w:tc>
          <w:tcPr>
            <w:tcW w:w="1843" w:type="dxa"/>
          </w:tcPr>
          <w:p w:rsidR="000E5C0E" w:rsidRDefault="000E5C0E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VARCHAR2(24)</w:t>
            </w:r>
          </w:p>
        </w:tc>
        <w:tc>
          <w:tcPr>
            <w:tcW w:w="4252" w:type="dxa"/>
          </w:tcPr>
          <w:p w:rsidR="000E5C0E" w:rsidRPr="005A4B2C" w:rsidRDefault="000E5C0E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 number from Visa fin. message</w:t>
            </w:r>
          </w:p>
        </w:tc>
      </w:tr>
      <w:tr w:rsidR="000E5C0E" w:rsidRPr="00CB2123" w:rsidTr="00400B30">
        <w:trPr>
          <w:trHeight w:val="135"/>
        </w:trPr>
        <w:tc>
          <w:tcPr>
            <w:tcW w:w="3119" w:type="dxa"/>
          </w:tcPr>
          <w:p w:rsidR="000E5C0E" w:rsidRPr="0034080E" w:rsidRDefault="000E5C0E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AUTH_CODE</w:t>
            </w:r>
          </w:p>
        </w:tc>
        <w:tc>
          <w:tcPr>
            <w:tcW w:w="1843" w:type="dxa"/>
          </w:tcPr>
          <w:p w:rsidR="000E5C0E" w:rsidRDefault="000E5C0E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4252" w:type="dxa"/>
          </w:tcPr>
          <w:p w:rsidR="000E5C0E" w:rsidRPr="005A4B2C" w:rsidRDefault="000E5C0E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Authorization code from Visa fin. message</w:t>
            </w:r>
          </w:p>
        </w:tc>
      </w:tr>
      <w:tr w:rsidR="000E5C0E" w:rsidRPr="00CB2123" w:rsidTr="00400B30">
        <w:trPr>
          <w:trHeight w:val="135"/>
        </w:trPr>
        <w:tc>
          <w:tcPr>
            <w:tcW w:w="3119" w:type="dxa"/>
          </w:tcPr>
          <w:p w:rsidR="000E5C0E" w:rsidRDefault="000E5C0E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OPER_DATE</w:t>
            </w:r>
          </w:p>
        </w:tc>
        <w:tc>
          <w:tcPr>
            <w:tcW w:w="1843" w:type="dxa"/>
          </w:tcPr>
          <w:p w:rsidR="000E5C0E" w:rsidRDefault="000E5C0E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4252" w:type="dxa"/>
          </w:tcPr>
          <w:p w:rsidR="000E5C0E" w:rsidRDefault="000E5C0E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date from Visa fin.message</w:t>
            </w:r>
          </w:p>
        </w:tc>
      </w:tr>
      <w:tr w:rsidR="000E5C0E" w:rsidRPr="00CB2123" w:rsidTr="00400B30">
        <w:trPr>
          <w:trHeight w:val="135"/>
        </w:trPr>
        <w:tc>
          <w:tcPr>
            <w:tcW w:w="3119" w:type="dxa"/>
          </w:tcPr>
          <w:p w:rsidR="000E5C0E" w:rsidRDefault="000E5C0E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AGENT_NUMBER</w:t>
            </w:r>
          </w:p>
        </w:tc>
        <w:tc>
          <w:tcPr>
            <w:tcW w:w="1843" w:type="dxa"/>
          </w:tcPr>
          <w:p w:rsidR="000E5C0E" w:rsidRDefault="000E5C0E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4252" w:type="dxa"/>
          </w:tcPr>
          <w:p w:rsidR="000E5C0E" w:rsidRDefault="000E5C0E" w:rsidP="000E5C0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Agent number associated with account, if this value is not defined for account’s agent then its ID is returned</w:t>
            </w:r>
          </w:p>
        </w:tc>
      </w:tr>
      <w:tr w:rsidR="000E5C0E" w:rsidRPr="00CB2123" w:rsidTr="00400B30">
        <w:trPr>
          <w:trHeight w:val="135"/>
        </w:trPr>
        <w:tc>
          <w:tcPr>
            <w:tcW w:w="3119" w:type="dxa"/>
          </w:tcPr>
          <w:p w:rsidR="000E5C0E" w:rsidRDefault="000E5C0E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TRANSACTION_CURRENCY</w:t>
            </w:r>
          </w:p>
        </w:tc>
        <w:tc>
          <w:tcPr>
            <w:tcW w:w="1843" w:type="dxa"/>
          </w:tcPr>
          <w:p w:rsidR="000E5C0E" w:rsidRDefault="000E5C0E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VARCHAR2(3)</w:t>
            </w:r>
          </w:p>
        </w:tc>
        <w:tc>
          <w:tcPr>
            <w:tcW w:w="4252" w:type="dxa"/>
          </w:tcPr>
          <w:p w:rsidR="000E5C0E" w:rsidRDefault="000E5C0E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Currency code of accounting entry</w:t>
            </w:r>
          </w:p>
        </w:tc>
      </w:tr>
      <w:tr w:rsidR="000E5C0E" w:rsidRPr="00CB2123" w:rsidTr="00400B30">
        <w:trPr>
          <w:trHeight w:val="135"/>
        </w:trPr>
        <w:tc>
          <w:tcPr>
            <w:tcW w:w="3119" w:type="dxa"/>
          </w:tcPr>
          <w:p w:rsidR="000E5C0E" w:rsidRDefault="000E5C0E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TRANSACTION_AMOUNT</w:t>
            </w:r>
          </w:p>
        </w:tc>
        <w:tc>
          <w:tcPr>
            <w:tcW w:w="1843" w:type="dxa"/>
          </w:tcPr>
          <w:p w:rsidR="000E5C0E" w:rsidRDefault="000E5C0E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 4)</w:t>
            </w:r>
          </w:p>
        </w:tc>
        <w:tc>
          <w:tcPr>
            <w:tcW w:w="4252" w:type="dxa"/>
          </w:tcPr>
          <w:p w:rsidR="000E5C0E" w:rsidRDefault="000E5C0E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Amount of accounting entry</w:t>
            </w:r>
          </w:p>
        </w:tc>
      </w:tr>
      <w:tr w:rsidR="000E5C0E" w:rsidRPr="00CB2123" w:rsidTr="00400B30">
        <w:trPr>
          <w:trHeight w:val="135"/>
        </w:trPr>
        <w:tc>
          <w:tcPr>
            <w:tcW w:w="3119" w:type="dxa"/>
          </w:tcPr>
          <w:p w:rsidR="000E5C0E" w:rsidRDefault="000E5C0E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CUSTOMER_NUMBER</w:t>
            </w:r>
          </w:p>
        </w:tc>
        <w:tc>
          <w:tcPr>
            <w:tcW w:w="1843" w:type="dxa"/>
          </w:tcPr>
          <w:p w:rsidR="000E5C0E" w:rsidRDefault="000E5C0E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4252" w:type="dxa"/>
          </w:tcPr>
          <w:p w:rsidR="000E5C0E" w:rsidRDefault="000E5C0E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number</w:t>
            </w:r>
          </w:p>
        </w:tc>
      </w:tr>
    </w:tbl>
    <w:p w:rsidR="000E5C0E" w:rsidRDefault="000E5C0E" w:rsidP="000E5C0E">
      <w:pPr>
        <w:pStyle w:val="BPC3Bodyafterheading"/>
      </w:pPr>
      <w:r>
        <w:lastRenderedPageBreak/>
        <w:t xml:space="preserve">The cursor is ordered by account number, card number, </w:t>
      </w:r>
      <w:proofErr w:type="gramStart"/>
      <w:r>
        <w:t>operation</w:t>
      </w:r>
      <w:proofErr w:type="gramEnd"/>
      <w:r>
        <w:t xml:space="preserve"> date and authorization code.</w:t>
      </w:r>
    </w:p>
    <w:p w:rsidR="008A6472" w:rsidRDefault="008A6472" w:rsidP="008A6472">
      <w:pPr>
        <w:pStyle w:val="BPC3Heading3"/>
      </w:pPr>
      <w:bookmarkStart w:id="79" w:name="_Toc514250078"/>
      <w:r w:rsidRPr="008A6472">
        <w:t>GET_DEDUCTED_TRANSACTIONS</w:t>
      </w:r>
      <w:bookmarkEnd w:id="79"/>
    </w:p>
    <w:p w:rsidR="008A6472" w:rsidRDefault="008A6472" w:rsidP="008A6472">
      <w:pPr>
        <w:pStyle w:val="BPC3Bodyafterheading"/>
      </w:pPr>
      <w:r>
        <w:t>Input parameters:</w:t>
      </w:r>
    </w:p>
    <w:p w:rsidR="008A6472" w:rsidRDefault="008A6472" w:rsidP="008A6472">
      <w:pPr>
        <w:pStyle w:val="BPC3Bodyafterheading"/>
      </w:pPr>
      <w:r>
        <w:t>i_inst_id – institution identifier;</w:t>
      </w:r>
    </w:p>
    <w:p w:rsidR="008A6472" w:rsidRDefault="008A6472" w:rsidP="008A6472">
      <w:pPr>
        <w:pStyle w:val="BPC3Bodyafterheading"/>
      </w:pPr>
      <w:r w:rsidRPr="000E5C0E">
        <w:t xml:space="preserve">i_agent_id </w:t>
      </w:r>
      <w:r>
        <w:t>– agent indentifier;</w:t>
      </w:r>
    </w:p>
    <w:p w:rsidR="008A6472" w:rsidRDefault="008A6472" w:rsidP="008A6472">
      <w:pPr>
        <w:pStyle w:val="BPC3Bodyafterheading"/>
      </w:pPr>
      <w:r w:rsidRPr="000E5C0E">
        <w:t xml:space="preserve">i_start_date </w:t>
      </w:r>
      <w:r>
        <w:t>– start date for transaction entries;</w:t>
      </w:r>
    </w:p>
    <w:p w:rsidR="008A6472" w:rsidRDefault="008A6472" w:rsidP="008A6472">
      <w:pPr>
        <w:pStyle w:val="BPC3Bodyafterheading"/>
      </w:pPr>
      <w:proofErr w:type="gramStart"/>
      <w:r w:rsidRPr="000E5C0E">
        <w:t>i_</w:t>
      </w:r>
      <w:r>
        <w:t>end</w:t>
      </w:r>
      <w:r w:rsidRPr="000E5C0E">
        <w:t xml:space="preserve">_date </w:t>
      </w:r>
      <w:r>
        <w:t>– end date for transaction entries.</w:t>
      </w:r>
      <w:proofErr w:type="gramEnd"/>
    </w:p>
    <w:p w:rsidR="008A6472" w:rsidRDefault="008A6472" w:rsidP="008A6472">
      <w:pPr>
        <w:pStyle w:val="BPC3Bodyafterheading"/>
      </w:pPr>
    </w:p>
    <w:p w:rsidR="008A6472" w:rsidRDefault="008A6472" w:rsidP="008A6472">
      <w:pPr>
        <w:pStyle w:val="BPC3Bodyafterheading"/>
      </w:pPr>
      <w:r>
        <w:t>Output parameters:</w:t>
      </w:r>
    </w:p>
    <w:p w:rsidR="008A6472" w:rsidRDefault="008A6472" w:rsidP="008A6472">
      <w:pPr>
        <w:pStyle w:val="BPC3Bodyafterheading"/>
      </w:pPr>
      <w:r>
        <w:t xml:space="preserve">o_ref_cursor </w:t>
      </w:r>
      <w:r w:rsidRPr="000E5C0E">
        <w:t xml:space="preserve">— </w:t>
      </w:r>
      <w:r>
        <w:t>r</w:t>
      </w:r>
      <w:r w:rsidRPr="00394BA1">
        <w:t>esult cursor</w:t>
      </w:r>
      <w:r>
        <w:t xml:space="preserve"> of type ref_cursor with accounting entries from balances of types </w:t>
      </w:r>
      <w:r w:rsidRPr="008A6472">
        <w:t>BLTP0001</w:t>
      </w:r>
      <w:r>
        <w:t xml:space="preserve"> (Ledger) and BLTP0003 (Fees) for Visa financial messages. Only cards with feature </w:t>
      </w:r>
      <w:r w:rsidRPr="000E5C0E">
        <w:t>CFCHDEBT</w:t>
      </w:r>
      <w:r>
        <w:t xml:space="preserve"> (</w:t>
      </w:r>
      <w:r w:rsidRPr="000E5C0E">
        <w:t>Debit</w:t>
      </w:r>
      <w:r>
        <w:t>) in reference table NET_CARD_TYPE_FEATURE are taken into account.</w:t>
      </w:r>
    </w:p>
    <w:p w:rsidR="008A6472" w:rsidRDefault="008A6472" w:rsidP="008A6472">
      <w:pPr>
        <w:pStyle w:val="BPC3Bodyafterheading"/>
      </w:pPr>
      <w:r>
        <w:t>Result cursor contains the following fields.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119"/>
        <w:gridCol w:w="1843"/>
        <w:gridCol w:w="4252"/>
      </w:tblGrid>
      <w:tr w:rsidR="008A6472" w:rsidRPr="002F6979" w:rsidTr="00400B30">
        <w:trPr>
          <w:trHeight w:val="135"/>
          <w:tblHeader/>
        </w:trPr>
        <w:tc>
          <w:tcPr>
            <w:tcW w:w="3119" w:type="dxa"/>
            <w:shd w:val="clear" w:color="auto" w:fill="C5E2FF"/>
          </w:tcPr>
          <w:p w:rsidR="008A6472" w:rsidRPr="002F6979" w:rsidRDefault="008A6472" w:rsidP="00400B30">
            <w:pPr>
              <w:pStyle w:val="BPC3Tableheadings"/>
            </w:pPr>
            <w:r>
              <w:t>Field</w:t>
            </w:r>
          </w:p>
        </w:tc>
        <w:tc>
          <w:tcPr>
            <w:tcW w:w="1843" w:type="dxa"/>
            <w:shd w:val="clear" w:color="auto" w:fill="C5E2FF"/>
          </w:tcPr>
          <w:p w:rsidR="008A6472" w:rsidRPr="002F6979" w:rsidRDefault="008A6472" w:rsidP="00400B30">
            <w:pPr>
              <w:pStyle w:val="BPC3Tableheadings"/>
            </w:pPr>
            <w:r>
              <w:t>Type</w:t>
            </w:r>
          </w:p>
        </w:tc>
        <w:tc>
          <w:tcPr>
            <w:tcW w:w="4252" w:type="dxa"/>
            <w:shd w:val="clear" w:color="auto" w:fill="C5E2FF"/>
          </w:tcPr>
          <w:p w:rsidR="008A6472" w:rsidRPr="002F6979" w:rsidRDefault="008A6472" w:rsidP="00400B30">
            <w:pPr>
              <w:pStyle w:val="BPC3Tableheadings"/>
            </w:pPr>
            <w:r w:rsidRPr="002F6979">
              <w:t>Description</w:t>
            </w:r>
          </w:p>
        </w:tc>
      </w:tr>
      <w:tr w:rsidR="008A6472" w:rsidRPr="00CB2123" w:rsidTr="00400B30">
        <w:trPr>
          <w:trHeight w:val="135"/>
        </w:trPr>
        <w:tc>
          <w:tcPr>
            <w:tcW w:w="3119" w:type="dxa"/>
          </w:tcPr>
          <w:p w:rsidR="008A6472" w:rsidRDefault="008A6472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CUSTOMER_NUMBER</w:t>
            </w:r>
          </w:p>
        </w:tc>
        <w:tc>
          <w:tcPr>
            <w:tcW w:w="1843" w:type="dxa"/>
          </w:tcPr>
          <w:p w:rsidR="008A6472" w:rsidRDefault="008A6472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4252" w:type="dxa"/>
          </w:tcPr>
          <w:p w:rsidR="008A6472" w:rsidRDefault="008A6472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number</w:t>
            </w:r>
          </w:p>
        </w:tc>
      </w:tr>
      <w:tr w:rsidR="008A6472" w:rsidRPr="00CB2123" w:rsidTr="00400B30">
        <w:trPr>
          <w:trHeight w:val="135"/>
        </w:trPr>
        <w:tc>
          <w:tcPr>
            <w:tcW w:w="3119" w:type="dxa"/>
          </w:tcPr>
          <w:p w:rsidR="008A6472" w:rsidRDefault="008A6472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AGENT_NUMBER</w:t>
            </w:r>
          </w:p>
        </w:tc>
        <w:tc>
          <w:tcPr>
            <w:tcW w:w="1843" w:type="dxa"/>
          </w:tcPr>
          <w:p w:rsidR="008A6472" w:rsidRDefault="008A6472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4252" w:type="dxa"/>
          </w:tcPr>
          <w:p w:rsidR="008A6472" w:rsidRDefault="008A6472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Agent number associated with account, if this value is not defined for account’s agent then its ID is returned</w:t>
            </w:r>
          </w:p>
        </w:tc>
      </w:tr>
      <w:tr w:rsidR="008A6472" w:rsidRPr="00CB2123" w:rsidTr="00400B30">
        <w:trPr>
          <w:trHeight w:val="135"/>
        </w:trPr>
        <w:tc>
          <w:tcPr>
            <w:tcW w:w="3119" w:type="dxa"/>
          </w:tcPr>
          <w:p w:rsidR="008A6472" w:rsidRPr="0034080E" w:rsidRDefault="008A6472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ACCOUNT_NUMBER</w:t>
            </w:r>
          </w:p>
        </w:tc>
        <w:tc>
          <w:tcPr>
            <w:tcW w:w="1843" w:type="dxa"/>
          </w:tcPr>
          <w:p w:rsidR="008A6472" w:rsidRDefault="008A6472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VARCHAR2(32)</w:t>
            </w:r>
          </w:p>
        </w:tc>
        <w:tc>
          <w:tcPr>
            <w:tcW w:w="4252" w:type="dxa"/>
          </w:tcPr>
          <w:p w:rsidR="008A6472" w:rsidRPr="005A4B2C" w:rsidRDefault="008A6472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 number</w:t>
            </w:r>
          </w:p>
        </w:tc>
      </w:tr>
      <w:tr w:rsidR="008A6472" w:rsidRPr="00CB2123" w:rsidTr="00400B30">
        <w:trPr>
          <w:trHeight w:val="135"/>
        </w:trPr>
        <w:tc>
          <w:tcPr>
            <w:tcW w:w="3119" w:type="dxa"/>
          </w:tcPr>
          <w:p w:rsidR="008A6472" w:rsidRDefault="008A6472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TRANSACTION_AMOUNT</w:t>
            </w:r>
          </w:p>
        </w:tc>
        <w:tc>
          <w:tcPr>
            <w:tcW w:w="1843" w:type="dxa"/>
          </w:tcPr>
          <w:p w:rsidR="008A6472" w:rsidRDefault="008A6472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 4)</w:t>
            </w:r>
          </w:p>
        </w:tc>
        <w:tc>
          <w:tcPr>
            <w:tcW w:w="4252" w:type="dxa"/>
          </w:tcPr>
          <w:p w:rsidR="008A6472" w:rsidRDefault="008A6472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Amount of accounting entries</w:t>
            </w:r>
          </w:p>
        </w:tc>
      </w:tr>
    </w:tbl>
    <w:p w:rsidR="008A6472" w:rsidRDefault="008A6472" w:rsidP="008A6472">
      <w:pPr>
        <w:pStyle w:val="BPC3Bodyafterheading"/>
      </w:pPr>
    </w:p>
    <w:p w:rsidR="008A6472" w:rsidRDefault="008A6472" w:rsidP="008A6472">
      <w:pPr>
        <w:pStyle w:val="BPC3Bodyafterheading"/>
      </w:pPr>
      <w:r>
        <w:t>All accounting entries are grouped by the following fields: customer number, agent number and account number. Transaction amount contains total amount of all accounting entries after this grouping.</w:t>
      </w:r>
    </w:p>
    <w:p w:rsidR="008A6472" w:rsidRDefault="008A6472" w:rsidP="008A6472">
      <w:pPr>
        <w:pStyle w:val="BPC3Bodyafterheading"/>
      </w:pPr>
      <w:r>
        <w:t>The cursor is ordered by customer number and account number.</w:t>
      </w:r>
    </w:p>
    <w:p w:rsidR="00817EE1" w:rsidRDefault="00817EE1" w:rsidP="00817EE1">
      <w:pPr>
        <w:pStyle w:val="BPC3Heading3"/>
      </w:pPr>
      <w:bookmarkStart w:id="80" w:name="_Toc514250079"/>
      <w:r w:rsidRPr="00817EE1">
        <w:t>GET_TRANSACTIONS_WITHOUT_STTL</w:t>
      </w:r>
      <w:bookmarkEnd w:id="80"/>
    </w:p>
    <w:p w:rsidR="00817EE1" w:rsidRDefault="00817EE1" w:rsidP="00817EE1">
      <w:pPr>
        <w:pStyle w:val="BPC3Bodyafterheading"/>
      </w:pPr>
      <w:r>
        <w:t>Input parameters:</w:t>
      </w:r>
    </w:p>
    <w:p w:rsidR="00817EE1" w:rsidRDefault="00817EE1" w:rsidP="00817EE1">
      <w:pPr>
        <w:pStyle w:val="BPC3Bodyafterheading"/>
      </w:pPr>
      <w:r>
        <w:t>i_inst_id – institution identifier;</w:t>
      </w:r>
    </w:p>
    <w:p w:rsidR="00817EE1" w:rsidRDefault="00817EE1" w:rsidP="00817EE1">
      <w:pPr>
        <w:pStyle w:val="BPC3Bodyafterheading"/>
      </w:pPr>
      <w:r w:rsidRPr="000E5C0E">
        <w:t xml:space="preserve">i_agent_id </w:t>
      </w:r>
      <w:r>
        <w:t>– agent indentifier;</w:t>
      </w:r>
    </w:p>
    <w:p w:rsidR="00817EE1" w:rsidRDefault="00817EE1" w:rsidP="00817EE1">
      <w:pPr>
        <w:pStyle w:val="BPC3Bodyafterheading"/>
      </w:pPr>
      <w:r w:rsidRPr="000E5C0E">
        <w:t xml:space="preserve">i_start_date </w:t>
      </w:r>
      <w:r>
        <w:t>– start date for transaction entries;</w:t>
      </w:r>
    </w:p>
    <w:p w:rsidR="00817EE1" w:rsidRDefault="00817EE1" w:rsidP="00817EE1">
      <w:pPr>
        <w:pStyle w:val="BPC3Bodyafterheading"/>
      </w:pPr>
      <w:proofErr w:type="gramStart"/>
      <w:r w:rsidRPr="000E5C0E">
        <w:t>i_</w:t>
      </w:r>
      <w:r>
        <w:t>end</w:t>
      </w:r>
      <w:r w:rsidRPr="000E5C0E">
        <w:t xml:space="preserve">_date </w:t>
      </w:r>
      <w:r>
        <w:t>– end date for transaction entries.</w:t>
      </w:r>
      <w:proofErr w:type="gramEnd"/>
    </w:p>
    <w:p w:rsidR="00817EE1" w:rsidRDefault="00817EE1" w:rsidP="00817EE1">
      <w:pPr>
        <w:pStyle w:val="BPC3Bodyafterheading"/>
      </w:pPr>
    </w:p>
    <w:p w:rsidR="00817EE1" w:rsidRDefault="00817EE1" w:rsidP="00817EE1">
      <w:pPr>
        <w:pStyle w:val="BPC3Bodyafterheading"/>
      </w:pPr>
      <w:r>
        <w:t>Output parameters:</w:t>
      </w:r>
    </w:p>
    <w:p w:rsidR="00817EE1" w:rsidRDefault="00817EE1" w:rsidP="00817EE1">
      <w:pPr>
        <w:pStyle w:val="BPC3Bodyafterheading"/>
      </w:pPr>
      <w:r>
        <w:t xml:space="preserve">o_ref_cursor </w:t>
      </w:r>
      <w:r w:rsidRPr="000E5C0E">
        <w:t xml:space="preserve">— </w:t>
      </w:r>
      <w:r>
        <w:t>r</w:t>
      </w:r>
      <w:r w:rsidRPr="00394BA1">
        <w:t>esult cursor</w:t>
      </w:r>
      <w:r>
        <w:t xml:space="preserve"> of type ref_cursor with operations from SVFE without settlement from Visa. These operations have message type </w:t>
      </w:r>
      <w:r w:rsidRPr="00817EE1">
        <w:t>MSGTAUTH</w:t>
      </w:r>
      <w:r>
        <w:t> (</w:t>
      </w:r>
      <w:r w:rsidRPr="00817EE1">
        <w:t>Authorization</w:t>
      </w:r>
      <w:r>
        <w:t>)</w:t>
      </w:r>
      <w:r w:rsidRPr="00817EE1">
        <w:t xml:space="preserve">, </w:t>
      </w:r>
      <w:r>
        <w:t>MSGTPREU (</w:t>
      </w:r>
      <w:r w:rsidRPr="00817EE1">
        <w:t>Preauthorization</w:t>
      </w:r>
      <w:r>
        <w:t>)</w:t>
      </w:r>
      <w:r w:rsidRPr="00817EE1">
        <w:t>, MSGTCMPL</w:t>
      </w:r>
      <w:r>
        <w:t> (</w:t>
      </w:r>
      <w:r w:rsidRPr="00817EE1">
        <w:t>Authorization completion</w:t>
      </w:r>
      <w:r>
        <w:t xml:space="preserve">) and matching status </w:t>
      </w:r>
      <w:r w:rsidRPr="00817EE1">
        <w:t>MTST0200</w:t>
      </w:r>
      <w:r>
        <w:t> (</w:t>
      </w:r>
      <w:r w:rsidRPr="00817EE1">
        <w:t>Require matching</w:t>
      </w:r>
      <w:r>
        <w:t>)</w:t>
      </w:r>
      <w:r w:rsidRPr="00817EE1">
        <w:t xml:space="preserve"> or MTST0600</w:t>
      </w:r>
      <w:r>
        <w:t> (</w:t>
      </w:r>
      <w:r w:rsidRPr="00817EE1">
        <w:t>Partially matched</w:t>
      </w:r>
      <w:r>
        <w:t>)</w:t>
      </w:r>
      <w:r w:rsidRPr="00817EE1">
        <w:t>.</w:t>
      </w:r>
    </w:p>
    <w:p w:rsidR="00817EE1" w:rsidRDefault="00817EE1" w:rsidP="00817EE1">
      <w:pPr>
        <w:pStyle w:val="BPC3Bodyafterheading"/>
      </w:pPr>
      <w:r>
        <w:t>Result cursor contains the following fields.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119"/>
        <w:gridCol w:w="1843"/>
        <w:gridCol w:w="4252"/>
      </w:tblGrid>
      <w:tr w:rsidR="00817EE1" w:rsidRPr="002F6979" w:rsidTr="00400B30">
        <w:trPr>
          <w:trHeight w:val="135"/>
          <w:tblHeader/>
        </w:trPr>
        <w:tc>
          <w:tcPr>
            <w:tcW w:w="3119" w:type="dxa"/>
            <w:shd w:val="clear" w:color="auto" w:fill="C5E2FF"/>
          </w:tcPr>
          <w:p w:rsidR="00817EE1" w:rsidRPr="002F6979" w:rsidRDefault="00817EE1" w:rsidP="00400B30">
            <w:pPr>
              <w:pStyle w:val="BPC3Tableheadings"/>
            </w:pPr>
            <w:r>
              <w:t>Field</w:t>
            </w:r>
          </w:p>
        </w:tc>
        <w:tc>
          <w:tcPr>
            <w:tcW w:w="1843" w:type="dxa"/>
            <w:shd w:val="clear" w:color="auto" w:fill="C5E2FF"/>
          </w:tcPr>
          <w:p w:rsidR="00817EE1" w:rsidRPr="002F6979" w:rsidRDefault="00817EE1" w:rsidP="00400B30">
            <w:pPr>
              <w:pStyle w:val="BPC3Tableheadings"/>
            </w:pPr>
            <w:r>
              <w:t>Type</w:t>
            </w:r>
          </w:p>
        </w:tc>
        <w:tc>
          <w:tcPr>
            <w:tcW w:w="4252" w:type="dxa"/>
            <w:shd w:val="clear" w:color="auto" w:fill="C5E2FF"/>
          </w:tcPr>
          <w:p w:rsidR="00817EE1" w:rsidRPr="002F6979" w:rsidRDefault="00817EE1" w:rsidP="00400B30">
            <w:pPr>
              <w:pStyle w:val="BPC3Tableheadings"/>
            </w:pPr>
            <w:r w:rsidRPr="002F6979">
              <w:t>Description</w:t>
            </w:r>
          </w:p>
        </w:tc>
      </w:tr>
      <w:tr w:rsidR="00817EE1" w:rsidRPr="00CB2123" w:rsidTr="00400B30">
        <w:trPr>
          <w:trHeight w:val="135"/>
        </w:trPr>
        <w:tc>
          <w:tcPr>
            <w:tcW w:w="3119" w:type="dxa"/>
          </w:tcPr>
          <w:p w:rsidR="00817EE1" w:rsidRPr="0034080E" w:rsidRDefault="00817EE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CARD_NUMBER</w:t>
            </w:r>
          </w:p>
        </w:tc>
        <w:tc>
          <w:tcPr>
            <w:tcW w:w="1843" w:type="dxa"/>
          </w:tcPr>
          <w:p w:rsidR="00817EE1" w:rsidRDefault="00817EE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VARCHAR2(24)</w:t>
            </w:r>
          </w:p>
        </w:tc>
        <w:tc>
          <w:tcPr>
            <w:tcW w:w="4252" w:type="dxa"/>
          </w:tcPr>
          <w:p w:rsidR="00817EE1" w:rsidRPr="005A4B2C" w:rsidRDefault="00817EE1" w:rsidP="0039496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Card number from </w:t>
            </w:r>
            <w:r w:rsidR="00394960">
              <w:rPr>
                <w:sz w:val="22"/>
                <w:szCs w:val="22"/>
              </w:rPr>
              <w:t>operation</w:t>
            </w:r>
          </w:p>
        </w:tc>
      </w:tr>
      <w:tr w:rsidR="00394960" w:rsidRPr="00CB2123" w:rsidTr="00400B30">
        <w:trPr>
          <w:trHeight w:val="135"/>
        </w:trPr>
        <w:tc>
          <w:tcPr>
            <w:tcW w:w="3119" w:type="dxa"/>
          </w:tcPr>
          <w:p w:rsidR="00394960" w:rsidRDefault="00394960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</w:t>
            </w:r>
          </w:p>
        </w:tc>
        <w:tc>
          <w:tcPr>
            <w:tcW w:w="1843" w:type="dxa"/>
          </w:tcPr>
          <w:p w:rsidR="00394960" w:rsidRDefault="00394960" w:rsidP="0039496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VARCHAR2(23)</w:t>
            </w:r>
          </w:p>
        </w:tc>
        <w:tc>
          <w:tcPr>
            <w:tcW w:w="4252" w:type="dxa"/>
          </w:tcPr>
          <w:p w:rsidR="00394960" w:rsidRDefault="00394960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Acquirer reference number. This field forms the same way as for incoming Visa clearing</w:t>
            </w:r>
          </w:p>
        </w:tc>
      </w:tr>
      <w:tr w:rsidR="00394960" w:rsidRPr="00CB2123" w:rsidTr="00400B30">
        <w:trPr>
          <w:trHeight w:val="135"/>
        </w:trPr>
        <w:tc>
          <w:tcPr>
            <w:tcW w:w="3119" w:type="dxa"/>
          </w:tcPr>
          <w:p w:rsidR="00394960" w:rsidRDefault="00394960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OPER_DATE</w:t>
            </w:r>
          </w:p>
        </w:tc>
        <w:tc>
          <w:tcPr>
            <w:tcW w:w="1843" w:type="dxa"/>
          </w:tcPr>
          <w:p w:rsidR="00394960" w:rsidRDefault="00394960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4252" w:type="dxa"/>
          </w:tcPr>
          <w:p w:rsidR="00394960" w:rsidRDefault="00394960" w:rsidP="00633C27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date</w:t>
            </w:r>
          </w:p>
        </w:tc>
      </w:tr>
      <w:tr w:rsidR="00394960" w:rsidRPr="00CB2123" w:rsidTr="00400B30">
        <w:trPr>
          <w:trHeight w:val="135"/>
        </w:trPr>
        <w:tc>
          <w:tcPr>
            <w:tcW w:w="3119" w:type="dxa"/>
          </w:tcPr>
          <w:p w:rsidR="00394960" w:rsidRDefault="00633C27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OPER_AMOUNT</w:t>
            </w:r>
          </w:p>
        </w:tc>
        <w:tc>
          <w:tcPr>
            <w:tcW w:w="1843" w:type="dxa"/>
          </w:tcPr>
          <w:p w:rsidR="00394960" w:rsidRDefault="00633C27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 4)</w:t>
            </w:r>
          </w:p>
        </w:tc>
        <w:tc>
          <w:tcPr>
            <w:tcW w:w="4252" w:type="dxa"/>
          </w:tcPr>
          <w:p w:rsidR="00394960" w:rsidRDefault="00633C27" w:rsidP="00633C27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amount</w:t>
            </w:r>
          </w:p>
        </w:tc>
      </w:tr>
      <w:tr w:rsidR="00394960" w:rsidRPr="00CB2123" w:rsidTr="00400B30">
        <w:trPr>
          <w:trHeight w:val="135"/>
        </w:trPr>
        <w:tc>
          <w:tcPr>
            <w:tcW w:w="3119" w:type="dxa"/>
          </w:tcPr>
          <w:p w:rsidR="00394960" w:rsidRDefault="00633C27" w:rsidP="00633C27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</w:t>
            </w:r>
            <w:r w:rsidR="00394960">
              <w:rPr>
                <w:sz w:val="22"/>
                <w:szCs w:val="22"/>
              </w:rPr>
              <w:t>_CURRENCY</w:t>
            </w:r>
          </w:p>
        </w:tc>
        <w:tc>
          <w:tcPr>
            <w:tcW w:w="1843" w:type="dxa"/>
          </w:tcPr>
          <w:p w:rsidR="00394960" w:rsidRDefault="00394960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VARCHAR2(3)</w:t>
            </w:r>
          </w:p>
        </w:tc>
        <w:tc>
          <w:tcPr>
            <w:tcW w:w="4252" w:type="dxa"/>
          </w:tcPr>
          <w:p w:rsidR="00394960" w:rsidRDefault="005929C1" w:rsidP="005929C1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c</w:t>
            </w:r>
            <w:r w:rsidR="00394960">
              <w:rPr>
                <w:sz w:val="22"/>
                <w:szCs w:val="22"/>
              </w:rPr>
              <w:t>urrency code</w:t>
            </w:r>
          </w:p>
        </w:tc>
      </w:tr>
      <w:tr w:rsidR="00394960" w:rsidRPr="00CB2123" w:rsidTr="00400B30">
        <w:trPr>
          <w:trHeight w:val="135"/>
        </w:trPr>
        <w:tc>
          <w:tcPr>
            <w:tcW w:w="3119" w:type="dxa"/>
          </w:tcPr>
          <w:p w:rsidR="00394960" w:rsidRDefault="00633C27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MERCHANT_NAME</w:t>
            </w:r>
          </w:p>
        </w:tc>
        <w:tc>
          <w:tcPr>
            <w:tcW w:w="1843" w:type="dxa"/>
          </w:tcPr>
          <w:p w:rsidR="00394960" w:rsidRDefault="00633C27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4252" w:type="dxa"/>
          </w:tcPr>
          <w:p w:rsidR="00394960" w:rsidRDefault="00633C27" w:rsidP="00633C27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merchant name</w:t>
            </w:r>
          </w:p>
        </w:tc>
      </w:tr>
      <w:tr w:rsidR="00633C27" w:rsidRPr="00CB2123" w:rsidTr="00400B30">
        <w:trPr>
          <w:trHeight w:val="135"/>
        </w:trPr>
        <w:tc>
          <w:tcPr>
            <w:tcW w:w="3119" w:type="dxa"/>
          </w:tcPr>
          <w:p w:rsidR="00633C27" w:rsidRDefault="00633C27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MERCHANT_CITY</w:t>
            </w:r>
          </w:p>
        </w:tc>
        <w:tc>
          <w:tcPr>
            <w:tcW w:w="1843" w:type="dxa"/>
          </w:tcPr>
          <w:p w:rsidR="00633C27" w:rsidRDefault="00633C27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4252" w:type="dxa"/>
          </w:tcPr>
          <w:p w:rsidR="00633C27" w:rsidRDefault="00633C27" w:rsidP="00633C27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merchant city</w:t>
            </w:r>
          </w:p>
        </w:tc>
      </w:tr>
      <w:tr w:rsidR="00633C27" w:rsidRPr="00CB2123" w:rsidTr="00400B30">
        <w:trPr>
          <w:trHeight w:val="135"/>
        </w:trPr>
        <w:tc>
          <w:tcPr>
            <w:tcW w:w="3119" w:type="dxa"/>
          </w:tcPr>
          <w:p w:rsidR="00633C27" w:rsidRPr="0034080E" w:rsidRDefault="00633C27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AUTH_CODE</w:t>
            </w:r>
          </w:p>
        </w:tc>
        <w:tc>
          <w:tcPr>
            <w:tcW w:w="1843" w:type="dxa"/>
          </w:tcPr>
          <w:p w:rsidR="00633C27" w:rsidRDefault="00633C27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4252" w:type="dxa"/>
          </w:tcPr>
          <w:p w:rsidR="00633C27" w:rsidRPr="005A4B2C" w:rsidRDefault="00633C27" w:rsidP="00633C27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authorization code</w:t>
            </w:r>
          </w:p>
        </w:tc>
      </w:tr>
      <w:tr w:rsidR="00633C27" w:rsidRPr="00CB2123" w:rsidTr="00400B30">
        <w:trPr>
          <w:trHeight w:val="135"/>
        </w:trPr>
        <w:tc>
          <w:tcPr>
            <w:tcW w:w="3119" w:type="dxa"/>
          </w:tcPr>
          <w:p w:rsidR="00633C27" w:rsidRDefault="005929C1" w:rsidP="00400B30">
            <w:pPr>
              <w:pStyle w:val="BPC3Tableitems"/>
              <w:rPr>
                <w:sz w:val="22"/>
                <w:szCs w:val="22"/>
              </w:rPr>
            </w:pPr>
            <w:r w:rsidRPr="005929C1">
              <w:rPr>
                <w:sz w:val="22"/>
                <w:szCs w:val="22"/>
              </w:rPr>
              <w:t>POS_ENTRY_MODE</w:t>
            </w:r>
          </w:p>
        </w:tc>
        <w:tc>
          <w:tcPr>
            <w:tcW w:w="1843" w:type="dxa"/>
          </w:tcPr>
          <w:p w:rsidR="00633C27" w:rsidRDefault="005929C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VARCHAR2(3)</w:t>
            </w:r>
          </w:p>
        </w:tc>
        <w:tc>
          <w:tcPr>
            <w:tcW w:w="4252" w:type="dxa"/>
          </w:tcPr>
          <w:p w:rsidR="00633C27" w:rsidRDefault="005929C1" w:rsidP="005929C1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 entry mode value that is formed the same way as for incoming Visa clearing, based on Card data input mode flag</w:t>
            </w:r>
          </w:p>
        </w:tc>
      </w:tr>
    </w:tbl>
    <w:p w:rsidR="00EE7933" w:rsidRDefault="00EE7933" w:rsidP="00817EE1">
      <w:pPr>
        <w:pStyle w:val="BPC3Bodyafterheading"/>
      </w:pPr>
    </w:p>
    <w:p w:rsidR="00817EE1" w:rsidRDefault="00817EE1" w:rsidP="00817EE1">
      <w:pPr>
        <w:pStyle w:val="BPC3Bodyafterheading"/>
      </w:pPr>
      <w:r>
        <w:t xml:space="preserve">The cursor is ordered by card number, operation date and </w:t>
      </w:r>
      <w:r w:rsidR="00EE7933">
        <w:t>merchant name</w:t>
      </w:r>
      <w:r>
        <w:t>.</w:t>
      </w:r>
    </w:p>
    <w:p w:rsidR="001C41DF" w:rsidRDefault="001C41DF" w:rsidP="001C41DF">
      <w:pPr>
        <w:pStyle w:val="BPC3Heading3"/>
      </w:pPr>
      <w:bookmarkStart w:id="81" w:name="_Toc514250080"/>
      <w:r w:rsidRPr="00817EE1">
        <w:t>GET_TRANSACTIONS_WITHOUT_</w:t>
      </w:r>
      <w:r>
        <w:t>AUTH</w:t>
      </w:r>
      <w:bookmarkEnd w:id="81"/>
    </w:p>
    <w:p w:rsidR="001C41DF" w:rsidRDefault="001C41DF" w:rsidP="001C41DF">
      <w:pPr>
        <w:pStyle w:val="BPC3Bodyafterheading"/>
      </w:pPr>
      <w:r>
        <w:t>Input parameters:</w:t>
      </w:r>
    </w:p>
    <w:p w:rsidR="001C41DF" w:rsidRDefault="001C41DF" w:rsidP="001C41DF">
      <w:pPr>
        <w:pStyle w:val="BPC3Bodyafterheading"/>
      </w:pPr>
      <w:r>
        <w:t>i_inst_id – institution identifier;</w:t>
      </w:r>
    </w:p>
    <w:p w:rsidR="001C41DF" w:rsidRDefault="001C41DF" w:rsidP="001C41DF">
      <w:pPr>
        <w:pStyle w:val="BPC3Bodyafterheading"/>
      </w:pPr>
      <w:r w:rsidRPr="000E5C0E">
        <w:t xml:space="preserve">i_agent_id </w:t>
      </w:r>
      <w:r>
        <w:t>– agent indentifier;</w:t>
      </w:r>
    </w:p>
    <w:p w:rsidR="001C41DF" w:rsidRDefault="001C41DF" w:rsidP="001C41DF">
      <w:pPr>
        <w:pStyle w:val="BPC3Bodyafterheading"/>
      </w:pPr>
      <w:r w:rsidRPr="000E5C0E">
        <w:t xml:space="preserve">i_start_date </w:t>
      </w:r>
      <w:r>
        <w:t>– start date for transaction entries;</w:t>
      </w:r>
    </w:p>
    <w:p w:rsidR="001C41DF" w:rsidRDefault="001C41DF" w:rsidP="001C41DF">
      <w:pPr>
        <w:pStyle w:val="BPC3Bodyafterheading"/>
      </w:pPr>
      <w:proofErr w:type="gramStart"/>
      <w:r w:rsidRPr="000E5C0E">
        <w:t>i_</w:t>
      </w:r>
      <w:r>
        <w:t>end</w:t>
      </w:r>
      <w:r w:rsidRPr="000E5C0E">
        <w:t xml:space="preserve">_date </w:t>
      </w:r>
      <w:r>
        <w:t>– end date for transaction entries.</w:t>
      </w:r>
      <w:proofErr w:type="gramEnd"/>
    </w:p>
    <w:p w:rsidR="001C41DF" w:rsidRDefault="001C41DF" w:rsidP="001C41DF">
      <w:pPr>
        <w:pStyle w:val="BPC3Bodyafterheading"/>
      </w:pPr>
    </w:p>
    <w:p w:rsidR="001C41DF" w:rsidRDefault="001C41DF" w:rsidP="001C41DF">
      <w:pPr>
        <w:pStyle w:val="BPC3Bodyafterheading"/>
      </w:pPr>
      <w:r>
        <w:t>Output parameters:</w:t>
      </w:r>
    </w:p>
    <w:p w:rsidR="001C41DF" w:rsidRDefault="001C41DF" w:rsidP="001C41DF">
      <w:pPr>
        <w:pStyle w:val="BPC3Bodyafterheading"/>
      </w:pPr>
      <w:r>
        <w:t xml:space="preserve">o_ref_cursor </w:t>
      </w:r>
      <w:r w:rsidRPr="000E5C0E">
        <w:t xml:space="preserve">— </w:t>
      </w:r>
      <w:r>
        <w:t>r</w:t>
      </w:r>
      <w:r w:rsidRPr="00394BA1">
        <w:t>esult cursor</w:t>
      </w:r>
      <w:r>
        <w:t xml:space="preserve"> of type ref_cursor with operations without corresponding authorizations from SVFE. These operations have message type </w:t>
      </w:r>
      <w:r w:rsidRPr="001C41DF">
        <w:t>MSGTPRES</w:t>
      </w:r>
      <w:r>
        <w:t> </w:t>
      </w:r>
      <w:r w:rsidRPr="001C41DF">
        <w:t xml:space="preserve">(Presentment), </w:t>
      </w:r>
      <w:r w:rsidRPr="001C41DF">
        <w:lastRenderedPageBreak/>
        <w:t>MSGTPAMC</w:t>
      </w:r>
      <w:r>
        <w:t> </w:t>
      </w:r>
      <w:r w:rsidRPr="001C41DF">
        <w:t>(Partial amount, multi-clearing) or MSGTPACC</w:t>
      </w:r>
      <w:r>
        <w:t> </w:t>
      </w:r>
      <w:r w:rsidRPr="001C41DF">
        <w:t>(Partial amount , completion)</w:t>
      </w:r>
      <w:r>
        <w:t xml:space="preserve"> and matching status </w:t>
      </w:r>
      <w:r w:rsidRPr="00817EE1">
        <w:t>MTST0200</w:t>
      </w:r>
      <w:r>
        <w:t> (</w:t>
      </w:r>
      <w:r w:rsidRPr="00817EE1">
        <w:t>Require matching</w:t>
      </w:r>
      <w:r>
        <w:t>)</w:t>
      </w:r>
      <w:r w:rsidRPr="00817EE1">
        <w:t xml:space="preserve"> or MTST0600</w:t>
      </w:r>
      <w:r>
        <w:t> (</w:t>
      </w:r>
      <w:r w:rsidRPr="00817EE1">
        <w:t>Partially matched</w:t>
      </w:r>
      <w:r>
        <w:t>)</w:t>
      </w:r>
      <w:r w:rsidRPr="00817EE1">
        <w:t>.</w:t>
      </w:r>
    </w:p>
    <w:p w:rsidR="001C41DF" w:rsidRDefault="001C41DF" w:rsidP="001C41DF">
      <w:pPr>
        <w:pStyle w:val="BPC3Bodyafterheading"/>
      </w:pPr>
      <w:r>
        <w:t>Result cursor contains the following fields.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119"/>
        <w:gridCol w:w="1843"/>
        <w:gridCol w:w="4252"/>
      </w:tblGrid>
      <w:tr w:rsidR="001C41DF" w:rsidRPr="002F6979" w:rsidTr="00400B30">
        <w:trPr>
          <w:trHeight w:val="135"/>
          <w:tblHeader/>
        </w:trPr>
        <w:tc>
          <w:tcPr>
            <w:tcW w:w="3119" w:type="dxa"/>
            <w:shd w:val="clear" w:color="auto" w:fill="C5E2FF"/>
          </w:tcPr>
          <w:p w:rsidR="001C41DF" w:rsidRPr="002F6979" w:rsidRDefault="001C41DF" w:rsidP="00400B30">
            <w:pPr>
              <w:pStyle w:val="BPC3Tableheadings"/>
            </w:pPr>
            <w:r>
              <w:t>Field</w:t>
            </w:r>
          </w:p>
        </w:tc>
        <w:tc>
          <w:tcPr>
            <w:tcW w:w="1843" w:type="dxa"/>
            <w:shd w:val="clear" w:color="auto" w:fill="C5E2FF"/>
          </w:tcPr>
          <w:p w:rsidR="001C41DF" w:rsidRPr="002F6979" w:rsidRDefault="001C41DF" w:rsidP="00400B30">
            <w:pPr>
              <w:pStyle w:val="BPC3Tableheadings"/>
            </w:pPr>
            <w:r>
              <w:t>Type</w:t>
            </w:r>
          </w:p>
        </w:tc>
        <w:tc>
          <w:tcPr>
            <w:tcW w:w="4252" w:type="dxa"/>
            <w:shd w:val="clear" w:color="auto" w:fill="C5E2FF"/>
          </w:tcPr>
          <w:p w:rsidR="001C41DF" w:rsidRPr="002F6979" w:rsidRDefault="001C41DF" w:rsidP="00400B30">
            <w:pPr>
              <w:pStyle w:val="BPC3Tableheadings"/>
            </w:pPr>
            <w:r w:rsidRPr="002F6979">
              <w:t>Description</w:t>
            </w:r>
          </w:p>
        </w:tc>
      </w:tr>
      <w:tr w:rsidR="001C41DF" w:rsidRPr="00CB2123" w:rsidTr="00400B30">
        <w:trPr>
          <w:trHeight w:val="135"/>
        </w:trPr>
        <w:tc>
          <w:tcPr>
            <w:tcW w:w="3119" w:type="dxa"/>
          </w:tcPr>
          <w:p w:rsidR="001C41DF" w:rsidRPr="0034080E" w:rsidRDefault="001C41D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CARD_NUMBER</w:t>
            </w:r>
          </w:p>
        </w:tc>
        <w:tc>
          <w:tcPr>
            <w:tcW w:w="1843" w:type="dxa"/>
          </w:tcPr>
          <w:p w:rsidR="001C41DF" w:rsidRDefault="001C41D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VARCHAR2(24)</w:t>
            </w:r>
          </w:p>
        </w:tc>
        <w:tc>
          <w:tcPr>
            <w:tcW w:w="4252" w:type="dxa"/>
          </w:tcPr>
          <w:p w:rsidR="001C41DF" w:rsidRPr="005A4B2C" w:rsidRDefault="001C41DF" w:rsidP="003A32D1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Card number from </w:t>
            </w:r>
            <w:r w:rsidR="003A32D1">
              <w:rPr>
                <w:sz w:val="22"/>
                <w:szCs w:val="22"/>
              </w:rPr>
              <w:t>Visa fin. message</w:t>
            </w:r>
          </w:p>
        </w:tc>
      </w:tr>
      <w:tr w:rsidR="001C41DF" w:rsidRPr="00CB2123" w:rsidTr="00400B30">
        <w:trPr>
          <w:trHeight w:val="135"/>
        </w:trPr>
        <w:tc>
          <w:tcPr>
            <w:tcW w:w="3119" w:type="dxa"/>
          </w:tcPr>
          <w:p w:rsidR="001C41DF" w:rsidRDefault="001C41D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</w:t>
            </w:r>
          </w:p>
        </w:tc>
        <w:tc>
          <w:tcPr>
            <w:tcW w:w="1843" w:type="dxa"/>
          </w:tcPr>
          <w:p w:rsidR="001C41DF" w:rsidRDefault="001C41D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VARCHAR2(23)</w:t>
            </w:r>
          </w:p>
        </w:tc>
        <w:tc>
          <w:tcPr>
            <w:tcW w:w="4252" w:type="dxa"/>
          </w:tcPr>
          <w:p w:rsidR="001C41DF" w:rsidRDefault="001C41D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Acquirer reference number</w:t>
            </w:r>
            <w:r w:rsidR="003A32D1">
              <w:rPr>
                <w:sz w:val="22"/>
                <w:szCs w:val="22"/>
              </w:rPr>
              <w:t xml:space="preserve"> from Visa fin. message</w:t>
            </w:r>
          </w:p>
        </w:tc>
      </w:tr>
      <w:tr w:rsidR="001C41DF" w:rsidRPr="00CB2123" w:rsidTr="00400B30">
        <w:trPr>
          <w:trHeight w:val="135"/>
        </w:trPr>
        <w:tc>
          <w:tcPr>
            <w:tcW w:w="3119" w:type="dxa"/>
          </w:tcPr>
          <w:p w:rsidR="001C41DF" w:rsidRDefault="001C41D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OPER_DATE</w:t>
            </w:r>
          </w:p>
        </w:tc>
        <w:tc>
          <w:tcPr>
            <w:tcW w:w="1843" w:type="dxa"/>
          </w:tcPr>
          <w:p w:rsidR="001C41DF" w:rsidRDefault="001C41D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4252" w:type="dxa"/>
          </w:tcPr>
          <w:p w:rsidR="001C41DF" w:rsidRDefault="001C41D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date</w:t>
            </w:r>
            <w:r w:rsidR="003A32D1">
              <w:rPr>
                <w:sz w:val="22"/>
                <w:szCs w:val="22"/>
              </w:rPr>
              <w:t xml:space="preserve"> from Visa fin. message</w:t>
            </w:r>
          </w:p>
        </w:tc>
      </w:tr>
      <w:tr w:rsidR="003A32D1" w:rsidRPr="00CB2123" w:rsidTr="00400B30">
        <w:trPr>
          <w:trHeight w:val="135"/>
        </w:trPr>
        <w:tc>
          <w:tcPr>
            <w:tcW w:w="3119" w:type="dxa"/>
          </w:tcPr>
          <w:p w:rsidR="003A32D1" w:rsidRDefault="003A32D1" w:rsidP="003A32D1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STTL_AMOUNT</w:t>
            </w:r>
          </w:p>
        </w:tc>
        <w:tc>
          <w:tcPr>
            <w:tcW w:w="1843" w:type="dxa"/>
          </w:tcPr>
          <w:p w:rsidR="003A32D1" w:rsidRDefault="003A32D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 4)</w:t>
            </w:r>
          </w:p>
        </w:tc>
        <w:tc>
          <w:tcPr>
            <w:tcW w:w="4252" w:type="dxa"/>
          </w:tcPr>
          <w:p w:rsidR="003A32D1" w:rsidRDefault="003A32D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Settlement amount from Visa fin. message</w:t>
            </w:r>
          </w:p>
        </w:tc>
      </w:tr>
      <w:tr w:rsidR="003A32D1" w:rsidRPr="00CB2123" w:rsidTr="00400B30">
        <w:trPr>
          <w:trHeight w:val="135"/>
        </w:trPr>
        <w:tc>
          <w:tcPr>
            <w:tcW w:w="3119" w:type="dxa"/>
          </w:tcPr>
          <w:p w:rsidR="003A32D1" w:rsidRDefault="003A32D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STTL_CURRENCY</w:t>
            </w:r>
          </w:p>
        </w:tc>
        <w:tc>
          <w:tcPr>
            <w:tcW w:w="1843" w:type="dxa"/>
          </w:tcPr>
          <w:p w:rsidR="003A32D1" w:rsidRDefault="003A32D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VARCHAR2(3)</w:t>
            </w:r>
          </w:p>
        </w:tc>
        <w:tc>
          <w:tcPr>
            <w:tcW w:w="4252" w:type="dxa"/>
          </w:tcPr>
          <w:p w:rsidR="003A32D1" w:rsidRDefault="003A32D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Settlement currency code from Visa fin. message</w:t>
            </w:r>
          </w:p>
        </w:tc>
      </w:tr>
      <w:tr w:rsidR="001C41DF" w:rsidRPr="00CB2123" w:rsidTr="00400B30">
        <w:trPr>
          <w:trHeight w:val="135"/>
        </w:trPr>
        <w:tc>
          <w:tcPr>
            <w:tcW w:w="3119" w:type="dxa"/>
          </w:tcPr>
          <w:p w:rsidR="001C41DF" w:rsidRDefault="001C41D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OPER_AMOUNT</w:t>
            </w:r>
          </w:p>
        </w:tc>
        <w:tc>
          <w:tcPr>
            <w:tcW w:w="1843" w:type="dxa"/>
          </w:tcPr>
          <w:p w:rsidR="001C41DF" w:rsidRDefault="001C41D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NUMBER(22, 4)</w:t>
            </w:r>
          </w:p>
        </w:tc>
        <w:tc>
          <w:tcPr>
            <w:tcW w:w="4252" w:type="dxa"/>
          </w:tcPr>
          <w:p w:rsidR="001C41DF" w:rsidRDefault="001C41D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amount</w:t>
            </w:r>
            <w:r w:rsidR="003A32D1">
              <w:rPr>
                <w:sz w:val="22"/>
                <w:szCs w:val="22"/>
              </w:rPr>
              <w:t xml:space="preserve"> from Visa fin. message</w:t>
            </w:r>
          </w:p>
        </w:tc>
      </w:tr>
      <w:tr w:rsidR="001C41DF" w:rsidRPr="00CB2123" w:rsidTr="00400B30">
        <w:trPr>
          <w:trHeight w:val="135"/>
        </w:trPr>
        <w:tc>
          <w:tcPr>
            <w:tcW w:w="3119" w:type="dxa"/>
          </w:tcPr>
          <w:p w:rsidR="001C41DF" w:rsidRDefault="001C41D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OPER_CURRENCY</w:t>
            </w:r>
          </w:p>
        </w:tc>
        <w:tc>
          <w:tcPr>
            <w:tcW w:w="1843" w:type="dxa"/>
          </w:tcPr>
          <w:p w:rsidR="001C41DF" w:rsidRDefault="001C41D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VARCHAR2(3)</w:t>
            </w:r>
          </w:p>
        </w:tc>
        <w:tc>
          <w:tcPr>
            <w:tcW w:w="4252" w:type="dxa"/>
          </w:tcPr>
          <w:p w:rsidR="001C41DF" w:rsidRDefault="001C41D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currency code</w:t>
            </w:r>
            <w:r w:rsidR="003A32D1">
              <w:rPr>
                <w:sz w:val="22"/>
                <w:szCs w:val="22"/>
              </w:rPr>
              <w:t xml:space="preserve"> from Visa fin. message</w:t>
            </w:r>
          </w:p>
        </w:tc>
      </w:tr>
      <w:tr w:rsidR="001C41DF" w:rsidRPr="00CB2123" w:rsidTr="00400B30">
        <w:trPr>
          <w:trHeight w:val="135"/>
        </w:trPr>
        <w:tc>
          <w:tcPr>
            <w:tcW w:w="3119" w:type="dxa"/>
          </w:tcPr>
          <w:p w:rsidR="001C41DF" w:rsidRDefault="001C41D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MERCHANT_NAME</w:t>
            </w:r>
          </w:p>
        </w:tc>
        <w:tc>
          <w:tcPr>
            <w:tcW w:w="1843" w:type="dxa"/>
          </w:tcPr>
          <w:p w:rsidR="001C41DF" w:rsidRDefault="001C41D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4252" w:type="dxa"/>
          </w:tcPr>
          <w:p w:rsidR="001C41DF" w:rsidRDefault="003A32D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1C41DF">
              <w:rPr>
                <w:sz w:val="22"/>
                <w:szCs w:val="22"/>
              </w:rPr>
              <w:t>erchant name</w:t>
            </w:r>
            <w:r>
              <w:rPr>
                <w:sz w:val="22"/>
                <w:szCs w:val="22"/>
              </w:rPr>
              <w:t xml:space="preserve"> from Visa fin. message</w:t>
            </w:r>
          </w:p>
        </w:tc>
      </w:tr>
      <w:tr w:rsidR="001C41DF" w:rsidRPr="00CB2123" w:rsidTr="00400B30">
        <w:trPr>
          <w:trHeight w:val="135"/>
        </w:trPr>
        <w:tc>
          <w:tcPr>
            <w:tcW w:w="3119" w:type="dxa"/>
          </w:tcPr>
          <w:p w:rsidR="001C41DF" w:rsidRDefault="001C41D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MERCHANT_CITY</w:t>
            </w:r>
          </w:p>
        </w:tc>
        <w:tc>
          <w:tcPr>
            <w:tcW w:w="1843" w:type="dxa"/>
          </w:tcPr>
          <w:p w:rsidR="001C41DF" w:rsidRDefault="001C41D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VARCHAR2(200)</w:t>
            </w:r>
          </w:p>
        </w:tc>
        <w:tc>
          <w:tcPr>
            <w:tcW w:w="4252" w:type="dxa"/>
          </w:tcPr>
          <w:p w:rsidR="001C41DF" w:rsidRDefault="003A32D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1C41DF">
              <w:rPr>
                <w:sz w:val="22"/>
                <w:szCs w:val="22"/>
              </w:rPr>
              <w:t>erchant city</w:t>
            </w:r>
            <w:r>
              <w:rPr>
                <w:sz w:val="22"/>
                <w:szCs w:val="22"/>
              </w:rPr>
              <w:t xml:space="preserve"> from Visa fin. message</w:t>
            </w:r>
          </w:p>
        </w:tc>
      </w:tr>
      <w:tr w:rsidR="001C41DF" w:rsidRPr="00CB2123" w:rsidTr="00400B30">
        <w:trPr>
          <w:trHeight w:val="135"/>
        </w:trPr>
        <w:tc>
          <w:tcPr>
            <w:tcW w:w="3119" w:type="dxa"/>
          </w:tcPr>
          <w:p w:rsidR="001C41DF" w:rsidRPr="0034080E" w:rsidRDefault="001C41D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AUTH_CODE</w:t>
            </w:r>
          </w:p>
        </w:tc>
        <w:tc>
          <w:tcPr>
            <w:tcW w:w="1843" w:type="dxa"/>
          </w:tcPr>
          <w:p w:rsidR="001C41DF" w:rsidRDefault="001C41D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4252" w:type="dxa"/>
          </w:tcPr>
          <w:p w:rsidR="001C41DF" w:rsidRPr="005A4B2C" w:rsidRDefault="003A32D1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1C41DF">
              <w:rPr>
                <w:sz w:val="22"/>
                <w:szCs w:val="22"/>
              </w:rPr>
              <w:t>uthorization code</w:t>
            </w:r>
            <w:r>
              <w:rPr>
                <w:sz w:val="22"/>
                <w:szCs w:val="22"/>
              </w:rPr>
              <w:t xml:space="preserve"> from Visa fin. message</w:t>
            </w:r>
          </w:p>
        </w:tc>
      </w:tr>
      <w:tr w:rsidR="001C41DF" w:rsidRPr="00A3173C" w:rsidTr="00400B30">
        <w:trPr>
          <w:trHeight w:val="135"/>
        </w:trPr>
        <w:tc>
          <w:tcPr>
            <w:tcW w:w="3119" w:type="dxa"/>
          </w:tcPr>
          <w:p w:rsidR="001C41DF" w:rsidRDefault="001C41DF" w:rsidP="00400B30">
            <w:pPr>
              <w:pStyle w:val="BPC3Tableitems"/>
              <w:rPr>
                <w:sz w:val="22"/>
                <w:szCs w:val="22"/>
              </w:rPr>
            </w:pPr>
            <w:r w:rsidRPr="005929C1">
              <w:rPr>
                <w:sz w:val="22"/>
                <w:szCs w:val="22"/>
              </w:rPr>
              <w:t>POS_ENTRY_MODE</w:t>
            </w:r>
          </w:p>
        </w:tc>
        <w:tc>
          <w:tcPr>
            <w:tcW w:w="1843" w:type="dxa"/>
          </w:tcPr>
          <w:p w:rsidR="001C41DF" w:rsidRDefault="001C41DF" w:rsidP="00400B3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VARCHAR2(3)</w:t>
            </w:r>
          </w:p>
        </w:tc>
        <w:tc>
          <w:tcPr>
            <w:tcW w:w="4252" w:type="dxa"/>
          </w:tcPr>
          <w:p w:rsidR="001C41DF" w:rsidRPr="00754F6C" w:rsidRDefault="001C41DF" w:rsidP="00400B30">
            <w:pPr>
              <w:pStyle w:val="BPC3Tableitems"/>
              <w:rPr>
                <w:sz w:val="22"/>
                <w:szCs w:val="22"/>
                <w:lang w:val="fr-FR"/>
              </w:rPr>
            </w:pPr>
            <w:r w:rsidRPr="00754F6C">
              <w:rPr>
                <w:sz w:val="22"/>
                <w:szCs w:val="22"/>
                <w:lang w:val="fr-FR"/>
              </w:rPr>
              <w:t xml:space="preserve">POS entry mode value </w:t>
            </w:r>
            <w:r w:rsidR="003A32D1" w:rsidRPr="00754F6C">
              <w:rPr>
                <w:sz w:val="22"/>
                <w:szCs w:val="22"/>
                <w:lang w:val="fr-FR"/>
              </w:rPr>
              <w:t>from Visa fin. message</w:t>
            </w:r>
          </w:p>
        </w:tc>
      </w:tr>
    </w:tbl>
    <w:p w:rsidR="001C41DF" w:rsidRPr="00754F6C" w:rsidRDefault="001C41DF" w:rsidP="001C41DF">
      <w:pPr>
        <w:pStyle w:val="BPC3Bodyafterheading"/>
        <w:rPr>
          <w:lang w:val="fr-FR"/>
        </w:rPr>
      </w:pPr>
    </w:p>
    <w:p w:rsidR="001C41DF" w:rsidRDefault="001C41DF" w:rsidP="001C41DF">
      <w:pPr>
        <w:pStyle w:val="BPC3Bodyafterheading"/>
      </w:pPr>
      <w:r>
        <w:t>The cursor is ordered by card number, operation date and merchant name.</w:t>
      </w:r>
    </w:p>
    <w:p w:rsidR="003F6E33" w:rsidRDefault="00B03791" w:rsidP="00B03791">
      <w:pPr>
        <w:pStyle w:val="BPC3Heading1"/>
      </w:pPr>
      <w:bookmarkStart w:id="82" w:name="_Toc514250081"/>
      <w:r>
        <w:t>Scoring</w:t>
      </w:r>
      <w:bookmarkEnd w:id="82"/>
    </w:p>
    <w:p w:rsidR="00B03791" w:rsidRDefault="00B03791" w:rsidP="00B03791">
      <w:pPr>
        <w:pStyle w:val="BPC3Heading2"/>
      </w:pPr>
      <w:bookmarkStart w:id="83" w:name="_Toc514250082"/>
      <w:r>
        <w:t>Overview</w:t>
      </w:r>
      <w:bookmarkEnd w:id="83"/>
    </w:p>
    <w:p w:rsidR="00B03791" w:rsidRDefault="00B03791" w:rsidP="00B03791">
      <w:pPr>
        <w:pStyle w:val="BPC3Heading2"/>
      </w:pPr>
      <w:bookmarkStart w:id="84" w:name="_Toc514250083"/>
      <w:r>
        <w:t>Referencies</w:t>
      </w:r>
      <w:bookmarkEnd w:id="84"/>
    </w:p>
    <w:p w:rsidR="00B03791" w:rsidRDefault="00B03791" w:rsidP="00B03791">
      <w:pPr>
        <w:pStyle w:val="BPC3Heading2"/>
      </w:pPr>
      <w:bookmarkStart w:id="85" w:name="_Toc514250084"/>
      <w:r>
        <w:t>List of PROCEDURES</w:t>
      </w:r>
      <w:bookmarkEnd w:id="85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3119"/>
        <w:gridCol w:w="1275"/>
        <w:gridCol w:w="2410"/>
      </w:tblGrid>
      <w:tr w:rsidR="00B03791" w:rsidRPr="002F6979" w:rsidTr="00D302AC">
        <w:trPr>
          <w:trHeight w:val="135"/>
          <w:tblHeader/>
        </w:trPr>
        <w:tc>
          <w:tcPr>
            <w:tcW w:w="2410" w:type="dxa"/>
            <w:shd w:val="clear" w:color="auto" w:fill="C5E2FF"/>
          </w:tcPr>
          <w:p w:rsidR="00B03791" w:rsidRPr="002F6979" w:rsidRDefault="00B03791" w:rsidP="00D302AC">
            <w:pPr>
              <w:pStyle w:val="BPC3Tableheadings"/>
            </w:pPr>
            <w:r>
              <w:t>Package</w:t>
            </w:r>
          </w:p>
        </w:tc>
        <w:tc>
          <w:tcPr>
            <w:tcW w:w="3119" w:type="dxa"/>
            <w:shd w:val="clear" w:color="auto" w:fill="C5E2FF"/>
          </w:tcPr>
          <w:p w:rsidR="00B03791" w:rsidRPr="002F6979" w:rsidRDefault="00B03791" w:rsidP="00D302AC">
            <w:pPr>
              <w:pStyle w:val="BPC3Tableheadings"/>
            </w:pPr>
            <w:r>
              <w:t>Name</w:t>
            </w:r>
          </w:p>
        </w:tc>
        <w:tc>
          <w:tcPr>
            <w:tcW w:w="1275" w:type="dxa"/>
            <w:shd w:val="clear" w:color="auto" w:fill="C5E2FF"/>
          </w:tcPr>
          <w:p w:rsidR="00B03791" w:rsidRPr="002F6979" w:rsidRDefault="00B03791" w:rsidP="00D302AC">
            <w:pPr>
              <w:pStyle w:val="BPC3Tableheadings"/>
            </w:pPr>
            <w:r>
              <w:t>Type</w:t>
            </w:r>
          </w:p>
        </w:tc>
        <w:tc>
          <w:tcPr>
            <w:tcW w:w="2410" w:type="dxa"/>
            <w:shd w:val="clear" w:color="auto" w:fill="C5E2FF"/>
          </w:tcPr>
          <w:p w:rsidR="00B03791" w:rsidRPr="002F6979" w:rsidRDefault="00B03791" w:rsidP="00D302AC">
            <w:pPr>
              <w:pStyle w:val="BPC3Tableheadings"/>
            </w:pPr>
            <w:r w:rsidRPr="002F6979">
              <w:t>Description</w:t>
            </w:r>
          </w:p>
        </w:tc>
      </w:tr>
      <w:tr w:rsidR="00B03791" w:rsidRPr="00CB2123" w:rsidTr="00D302AC">
        <w:trPr>
          <w:trHeight w:val="135"/>
        </w:trPr>
        <w:tc>
          <w:tcPr>
            <w:tcW w:w="2410" w:type="dxa"/>
          </w:tcPr>
          <w:p w:rsidR="00B03791" w:rsidRPr="0034080E" w:rsidRDefault="00B03791" w:rsidP="00D302AC">
            <w:pPr>
              <w:pStyle w:val="BPC3Tableitems"/>
              <w:rPr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scr_api_external_pkg</w:t>
            </w:r>
          </w:p>
        </w:tc>
        <w:tc>
          <w:tcPr>
            <w:tcW w:w="3119" w:type="dxa"/>
          </w:tcPr>
          <w:p w:rsidR="00B03791" w:rsidRPr="0034080E" w:rsidRDefault="00B03791" w:rsidP="00D302A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add_bucket</w:t>
            </w:r>
          </w:p>
        </w:tc>
        <w:tc>
          <w:tcPr>
            <w:tcW w:w="1275" w:type="dxa"/>
          </w:tcPr>
          <w:p w:rsidR="00B03791" w:rsidRDefault="00B03791" w:rsidP="00D302A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procedure</w:t>
            </w:r>
          </w:p>
        </w:tc>
        <w:tc>
          <w:tcPr>
            <w:tcW w:w="2410" w:type="dxa"/>
          </w:tcPr>
          <w:p w:rsidR="00B03791" w:rsidRPr="0034080E" w:rsidRDefault="00B03791" w:rsidP="00D302A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ref_cursor</w:t>
            </w:r>
          </w:p>
        </w:tc>
      </w:tr>
      <w:tr w:rsidR="00B03791" w:rsidRPr="00CB2123" w:rsidTr="00D302AC">
        <w:trPr>
          <w:trHeight w:val="135"/>
        </w:trPr>
        <w:tc>
          <w:tcPr>
            <w:tcW w:w="2410" w:type="dxa"/>
          </w:tcPr>
          <w:p w:rsidR="00B03791" w:rsidRPr="00B319AB" w:rsidRDefault="00B03791" w:rsidP="00D302AC">
            <w:pPr>
              <w:pStyle w:val="BPC3Tableitems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lastRenderedPageBreak/>
              <w:t>scr_api_external_pkg</w:t>
            </w:r>
          </w:p>
        </w:tc>
        <w:tc>
          <w:tcPr>
            <w:tcW w:w="3119" w:type="dxa"/>
          </w:tcPr>
          <w:p w:rsidR="00B03791" w:rsidRPr="0034080E" w:rsidRDefault="00B03791" w:rsidP="00B03791">
            <w:pPr>
              <w:pStyle w:val="BPC3Tableitems"/>
              <w:rPr>
                <w:sz w:val="22"/>
                <w:szCs w:val="22"/>
              </w:rPr>
            </w:pPr>
            <w:r w:rsidRPr="000A511B">
              <w:rPr>
                <w:sz w:val="22"/>
                <w:szCs w:val="22"/>
              </w:rPr>
              <w:t>get_</w:t>
            </w:r>
            <w:r>
              <w:rPr>
                <w:sz w:val="22"/>
                <w:szCs w:val="22"/>
              </w:rPr>
              <w:t>scoring_data</w:t>
            </w:r>
          </w:p>
        </w:tc>
        <w:tc>
          <w:tcPr>
            <w:tcW w:w="1275" w:type="dxa"/>
          </w:tcPr>
          <w:p w:rsidR="00B03791" w:rsidRDefault="00B03791" w:rsidP="00D302A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procedure</w:t>
            </w:r>
          </w:p>
        </w:tc>
        <w:tc>
          <w:tcPr>
            <w:tcW w:w="2410" w:type="dxa"/>
          </w:tcPr>
          <w:p w:rsidR="00B03791" w:rsidRPr="0034080E" w:rsidRDefault="00B03791" w:rsidP="00D302AC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ref_cursor</w:t>
            </w:r>
          </w:p>
        </w:tc>
      </w:tr>
    </w:tbl>
    <w:p w:rsidR="00B03791" w:rsidRDefault="00B03791" w:rsidP="00B03791">
      <w:pPr>
        <w:pStyle w:val="BPC3Heading3"/>
      </w:pPr>
      <w:bookmarkStart w:id="86" w:name="_Toc514250085"/>
      <w:r>
        <w:t>ADD_BUCKET</w:t>
      </w:r>
      <w:bookmarkEnd w:id="86"/>
    </w:p>
    <w:p w:rsidR="00881BA0" w:rsidRDefault="00881BA0" w:rsidP="00881BA0">
      <w:pPr>
        <w:pStyle w:val="BPC3Bodyafterheading"/>
      </w:pPr>
      <w:r w:rsidRPr="00881BA0">
        <w:t>Input parameters</w:t>
      </w:r>
      <w:r w:rsidR="00BF3B65">
        <w:t xml:space="preserve"> 1</w:t>
      </w:r>
      <w:r w:rsidRPr="00881BA0">
        <w:t>:</w:t>
      </w:r>
    </w:p>
    <w:p w:rsidR="00F2660E" w:rsidRDefault="00F2660E" w:rsidP="00F2660E">
      <w:pPr>
        <w:pStyle w:val="BPC3Bodyafterheading"/>
      </w:pPr>
      <w:r>
        <w:t>i_account_id - Account identifier;</w:t>
      </w:r>
    </w:p>
    <w:p w:rsidR="00F2660E" w:rsidRDefault="00F2660E" w:rsidP="00F2660E">
      <w:pPr>
        <w:pStyle w:val="BPC3Bodyafterheading"/>
      </w:pPr>
      <w:r>
        <w:t>i_customer_id – customer identifier;</w:t>
      </w:r>
    </w:p>
    <w:p w:rsidR="00F2660E" w:rsidRDefault="00F2660E" w:rsidP="00F2660E">
      <w:pPr>
        <w:pStyle w:val="BPC3Bodyafterheading"/>
      </w:pPr>
      <w:r>
        <w:t xml:space="preserve">i_revised_bucket - </w:t>
      </w:r>
      <w:proofErr w:type="gramStart"/>
      <w:r w:rsidR="00291F0B">
        <w:t>VARCHAR2</w:t>
      </w:r>
      <w:r>
        <w:t>(</w:t>
      </w:r>
      <w:proofErr w:type="gramEnd"/>
      <w:r>
        <w:t>2) - Manually bucket to update to SV;</w:t>
      </w:r>
    </w:p>
    <w:p w:rsidR="00F2660E" w:rsidRDefault="00F2660E" w:rsidP="00F2660E">
      <w:pPr>
        <w:pStyle w:val="BPC3Bodyafterheading"/>
      </w:pPr>
      <w:r>
        <w:t>i_eff_date - The date manually bucket is effective;</w:t>
      </w:r>
    </w:p>
    <w:p w:rsidR="00F2660E" w:rsidRDefault="00F2660E" w:rsidP="00F2660E">
      <w:pPr>
        <w:pStyle w:val="BPC3Bodyafterheading"/>
      </w:pPr>
      <w:r>
        <w:t>i_expir_date - The date manually bucket is expire;</w:t>
      </w:r>
    </w:p>
    <w:p w:rsidR="00F2660E" w:rsidRDefault="00F2660E" w:rsidP="00F2660E">
      <w:pPr>
        <w:pStyle w:val="BPC3Bodyafterheading"/>
      </w:pPr>
      <w:r>
        <w:t>i_valid_period - NUMBER (3</w:t>
      </w:r>
      <w:proofErr w:type="gramStart"/>
      <w:r>
        <w:t>)-</w:t>
      </w:r>
      <w:proofErr w:type="gramEnd"/>
      <w:r>
        <w:t xml:space="preserve"> Period that manually bucket is effective;</w:t>
      </w:r>
    </w:p>
    <w:p w:rsidR="00F2660E" w:rsidRDefault="00F2660E" w:rsidP="00F2660E">
      <w:pPr>
        <w:pStyle w:val="BPC3Bodyafterheading"/>
      </w:pPr>
      <w:r>
        <w:t xml:space="preserve">i_reason - </w:t>
      </w:r>
      <w:proofErr w:type="gramStart"/>
      <w:r w:rsidR="00291F0B">
        <w:t>VARCHAR2</w:t>
      </w:r>
      <w:r>
        <w:t>(</w:t>
      </w:r>
      <w:proofErr w:type="gramEnd"/>
      <w:r>
        <w:t>128) - Reason to adjust Bucket;</w:t>
      </w:r>
    </w:p>
    <w:p w:rsidR="00F2660E" w:rsidRDefault="00F2660E" w:rsidP="00F2660E">
      <w:pPr>
        <w:pStyle w:val="BPC3Bodyafterheading"/>
      </w:pPr>
      <w:r>
        <w:t>i_user_id -</w:t>
      </w:r>
      <w:r w:rsidRPr="00F2660E">
        <w:t xml:space="preserve"> </w:t>
      </w:r>
      <w:proofErr w:type="gramStart"/>
      <w:r>
        <w:t>VARCHAR2(</w:t>
      </w:r>
      <w:proofErr w:type="gramEnd"/>
      <w:r>
        <w:t>32) - Person in charge of revising bucket.</w:t>
      </w:r>
    </w:p>
    <w:p w:rsidR="00BF3B65" w:rsidRDefault="00BF3B65" w:rsidP="00881BA0">
      <w:pPr>
        <w:pStyle w:val="BPC3Bodyafterheading"/>
      </w:pPr>
      <w:r>
        <w:t>Overloaded procedure</w:t>
      </w:r>
    </w:p>
    <w:p w:rsidR="00BF3B65" w:rsidRDefault="00BF3B65" w:rsidP="00881BA0">
      <w:pPr>
        <w:pStyle w:val="BPC3Bodyafterheading"/>
      </w:pPr>
      <w:r w:rsidRPr="00881BA0">
        <w:t>Input parameters</w:t>
      </w:r>
      <w:r>
        <w:t xml:space="preserve"> 2</w:t>
      </w:r>
      <w:r w:rsidRPr="00881BA0">
        <w:t>:</w:t>
      </w:r>
    </w:p>
    <w:p w:rsidR="00703A70" w:rsidRDefault="00703A70" w:rsidP="00881BA0">
      <w:pPr>
        <w:pStyle w:val="BPC3Bodyafterheading"/>
      </w:pPr>
      <w:proofErr w:type="gramStart"/>
      <w:r>
        <w:t>i_bucket_tab – collection of bucket records.</w:t>
      </w:r>
      <w:proofErr w:type="gramEnd"/>
    </w:p>
    <w:p w:rsidR="00703A70" w:rsidRPr="00881BA0" w:rsidRDefault="00703A70" w:rsidP="00881BA0">
      <w:pPr>
        <w:pStyle w:val="BPC3Bodyafterheading"/>
      </w:pPr>
      <w:r>
        <w:t>The procedure inserts revised bucket data into scr_bucket table via scr_bucket_vw.</w:t>
      </w:r>
    </w:p>
    <w:p w:rsidR="0004485D" w:rsidRDefault="0004485D" w:rsidP="0004485D">
      <w:pPr>
        <w:pStyle w:val="BPC3Heading3"/>
      </w:pPr>
      <w:bookmarkStart w:id="87" w:name="_Toc514250086"/>
      <w:r>
        <w:t>GET_SCORING_DATA</w:t>
      </w:r>
      <w:bookmarkEnd w:id="87"/>
    </w:p>
    <w:p w:rsidR="00881BA0" w:rsidRDefault="00881BA0" w:rsidP="00881BA0">
      <w:pPr>
        <w:pStyle w:val="BPC3Bodyafterheading"/>
      </w:pPr>
      <w:r w:rsidRPr="00881BA0">
        <w:t>Input parameters:</w:t>
      </w:r>
    </w:p>
    <w:p w:rsidR="00612A6D" w:rsidRDefault="00612A6D" w:rsidP="00612A6D">
      <w:pPr>
        <w:pStyle w:val="BPC3Bodyafterheading"/>
      </w:pPr>
      <w:r>
        <w:t>i_inst_id – institution identifier;</w:t>
      </w:r>
    </w:p>
    <w:p w:rsidR="00612A6D" w:rsidRDefault="00612A6D" w:rsidP="00612A6D">
      <w:pPr>
        <w:pStyle w:val="BPC3Bodyafterheading"/>
      </w:pPr>
      <w:r w:rsidRPr="000E5C0E">
        <w:t xml:space="preserve">i_agent_id </w:t>
      </w:r>
      <w:r>
        <w:t>– agent indentifier;</w:t>
      </w:r>
    </w:p>
    <w:p w:rsidR="002D723F" w:rsidRDefault="002D723F" w:rsidP="00612A6D">
      <w:pPr>
        <w:pStyle w:val="BPC3Bodyafterheading"/>
      </w:pPr>
      <w:r>
        <w:t>i_customer_id – customer identifier;</w:t>
      </w:r>
    </w:p>
    <w:p w:rsidR="002D723F" w:rsidRDefault="002D723F" w:rsidP="00612A6D">
      <w:pPr>
        <w:pStyle w:val="BPC3Bodyafterheading"/>
      </w:pPr>
      <w:r>
        <w:t>i_account_id – account identifier;</w:t>
      </w:r>
    </w:p>
    <w:p w:rsidR="00612A6D" w:rsidRDefault="00612A6D" w:rsidP="00612A6D">
      <w:pPr>
        <w:pStyle w:val="BPC3Bodyafterheading"/>
      </w:pPr>
      <w:r w:rsidRPr="000E5C0E">
        <w:t xml:space="preserve">i_start_date </w:t>
      </w:r>
      <w:r>
        <w:t>– start date for scoring data;</w:t>
      </w:r>
    </w:p>
    <w:p w:rsidR="00612A6D" w:rsidRDefault="00612A6D" w:rsidP="00612A6D">
      <w:pPr>
        <w:pStyle w:val="BPC3Bodyafterheading"/>
      </w:pPr>
      <w:proofErr w:type="gramStart"/>
      <w:r w:rsidRPr="000E5C0E">
        <w:t>i_</w:t>
      </w:r>
      <w:r>
        <w:t>end</w:t>
      </w:r>
      <w:r w:rsidRPr="000E5C0E">
        <w:t xml:space="preserve">_date </w:t>
      </w:r>
      <w:r>
        <w:t>– end date for scoring data.</w:t>
      </w:r>
      <w:proofErr w:type="gramEnd"/>
    </w:p>
    <w:p w:rsidR="00612A6D" w:rsidRDefault="00612A6D" w:rsidP="00612A6D">
      <w:pPr>
        <w:pStyle w:val="BPC3Bodyafterheading"/>
      </w:pPr>
    </w:p>
    <w:p w:rsidR="00612A6D" w:rsidRDefault="00612A6D" w:rsidP="00612A6D">
      <w:pPr>
        <w:pStyle w:val="BPC3Bodyafterheading"/>
      </w:pPr>
      <w:r>
        <w:t>Output parameters:</w:t>
      </w:r>
    </w:p>
    <w:p w:rsidR="00612A6D" w:rsidRDefault="00612A6D" w:rsidP="00612A6D">
      <w:pPr>
        <w:pStyle w:val="BPC3Bodyafterheading"/>
      </w:pPr>
      <w:r>
        <w:t xml:space="preserve">o_ref_cursor </w:t>
      </w:r>
      <w:r w:rsidRPr="000E5C0E">
        <w:t xml:space="preserve">— </w:t>
      </w:r>
      <w:r>
        <w:t>r</w:t>
      </w:r>
      <w:r w:rsidRPr="00394BA1">
        <w:t>esult cursor</w:t>
      </w:r>
      <w:r>
        <w:t xml:space="preserve"> of type ref_cursor with common data from </w:t>
      </w:r>
      <w:r w:rsidR="00FD75E4">
        <w:t>SVBO tables</w:t>
      </w:r>
      <w:r w:rsidRPr="00817EE1">
        <w:t>.</w:t>
      </w:r>
    </w:p>
    <w:p w:rsidR="00612A6D" w:rsidRDefault="00612A6D" w:rsidP="00612A6D">
      <w:pPr>
        <w:pStyle w:val="BPC3Bodyafterheading"/>
      </w:pPr>
      <w:r>
        <w:t>Result cursor contains the following fields.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119"/>
        <w:gridCol w:w="1843"/>
        <w:gridCol w:w="4252"/>
      </w:tblGrid>
      <w:tr w:rsidR="00612A6D" w:rsidRPr="002F6979" w:rsidTr="00D302AC">
        <w:trPr>
          <w:trHeight w:val="135"/>
          <w:tblHeader/>
        </w:trPr>
        <w:tc>
          <w:tcPr>
            <w:tcW w:w="3119" w:type="dxa"/>
            <w:shd w:val="clear" w:color="auto" w:fill="C5E2FF"/>
          </w:tcPr>
          <w:p w:rsidR="00612A6D" w:rsidRPr="002F6979" w:rsidRDefault="00612A6D" w:rsidP="00D302AC">
            <w:pPr>
              <w:pStyle w:val="BPC3Tableheadings"/>
            </w:pPr>
            <w:r>
              <w:t>Field</w:t>
            </w:r>
          </w:p>
        </w:tc>
        <w:tc>
          <w:tcPr>
            <w:tcW w:w="1843" w:type="dxa"/>
            <w:shd w:val="clear" w:color="auto" w:fill="C5E2FF"/>
          </w:tcPr>
          <w:p w:rsidR="00612A6D" w:rsidRPr="002F6979" w:rsidRDefault="00612A6D" w:rsidP="00D302AC">
            <w:pPr>
              <w:pStyle w:val="BPC3Tableheadings"/>
            </w:pPr>
            <w:r>
              <w:t>Type</w:t>
            </w:r>
          </w:p>
        </w:tc>
        <w:tc>
          <w:tcPr>
            <w:tcW w:w="4252" w:type="dxa"/>
            <w:shd w:val="clear" w:color="auto" w:fill="C5E2FF"/>
          </w:tcPr>
          <w:p w:rsidR="00612A6D" w:rsidRPr="002F6979" w:rsidRDefault="00612A6D" w:rsidP="00D302AC">
            <w:pPr>
              <w:pStyle w:val="BPC3Tableheadings"/>
            </w:pPr>
            <w:r w:rsidRPr="002F6979">
              <w:t>Description</w:t>
            </w:r>
          </w:p>
        </w:tc>
      </w:tr>
      <w:tr w:rsidR="00612A6D" w:rsidRPr="00CB2123" w:rsidTr="00D302AC">
        <w:trPr>
          <w:trHeight w:val="135"/>
        </w:trPr>
        <w:tc>
          <w:tcPr>
            <w:tcW w:w="3119" w:type="dxa"/>
            <w:vAlign w:val="bottom"/>
          </w:tcPr>
          <w:p w:rsidR="00612A6D" w:rsidRPr="00506C1D" w:rsidRDefault="0004599C" w:rsidP="00612A6D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CUSTOMER_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ID</w:t>
            </w:r>
          </w:p>
        </w:tc>
        <w:tc>
          <w:tcPr>
            <w:tcW w:w="1843" w:type="dxa"/>
            <w:vAlign w:val="bottom"/>
          </w:tcPr>
          <w:p w:rsidR="00612A6D" w:rsidRPr="00506C1D" w:rsidRDefault="00612A6D" w:rsidP="00612A6D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VARCHAR2(32)</w:t>
            </w:r>
          </w:p>
        </w:tc>
        <w:tc>
          <w:tcPr>
            <w:tcW w:w="4252" w:type="dxa"/>
            <w:vAlign w:val="bottom"/>
          </w:tcPr>
          <w:p w:rsidR="00612A6D" w:rsidRPr="00506C1D" w:rsidRDefault="00612A6D" w:rsidP="00612A6D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Customer number in SV</w:t>
            </w:r>
          </w:p>
        </w:tc>
      </w:tr>
      <w:tr w:rsidR="00612A6D" w:rsidRPr="00CB2123" w:rsidTr="00D302AC">
        <w:trPr>
          <w:trHeight w:val="135"/>
        </w:trPr>
        <w:tc>
          <w:tcPr>
            <w:tcW w:w="3119" w:type="dxa"/>
            <w:vAlign w:val="bottom"/>
          </w:tcPr>
          <w:p w:rsidR="00612A6D" w:rsidRPr="00506C1D" w:rsidRDefault="0004599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ACCOUNT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ID</w:t>
            </w:r>
          </w:p>
        </w:tc>
        <w:tc>
          <w:tcPr>
            <w:tcW w:w="1843" w:type="dxa"/>
            <w:vAlign w:val="bottom"/>
          </w:tcPr>
          <w:p w:rsidR="00612A6D" w:rsidRPr="00506C1D" w:rsidRDefault="00612A6D" w:rsidP="00612A6D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VARCHAR2(32)</w:t>
            </w:r>
          </w:p>
        </w:tc>
        <w:tc>
          <w:tcPr>
            <w:tcW w:w="4252" w:type="dxa"/>
            <w:vAlign w:val="bottom"/>
          </w:tcPr>
          <w:p w:rsidR="00612A6D" w:rsidRPr="00506C1D" w:rsidRDefault="00612A6D" w:rsidP="00612A6D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Account number in SV</w:t>
            </w:r>
          </w:p>
        </w:tc>
      </w:tr>
      <w:tr w:rsidR="00612A6D" w:rsidRPr="00CB2123" w:rsidTr="00D302AC">
        <w:trPr>
          <w:trHeight w:val="135"/>
        </w:trPr>
        <w:tc>
          <w:tcPr>
            <w:tcW w:w="3119" w:type="dxa"/>
            <w:vAlign w:val="bottom"/>
          </w:tcPr>
          <w:p w:rsidR="00612A6D" w:rsidRPr="00506C1D" w:rsidRDefault="0004599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lastRenderedPageBreak/>
              <w:t>CARD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_MASK</w:t>
            </w:r>
          </w:p>
        </w:tc>
        <w:tc>
          <w:tcPr>
            <w:tcW w:w="1843" w:type="dxa"/>
            <w:vAlign w:val="bottom"/>
          </w:tcPr>
          <w:p w:rsidR="00612A6D" w:rsidRPr="00506C1D" w:rsidRDefault="00612A6D" w:rsidP="00612A6D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VARCHAR2(24)</w:t>
            </w:r>
          </w:p>
        </w:tc>
        <w:tc>
          <w:tcPr>
            <w:tcW w:w="4252" w:type="dxa"/>
            <w:vAlign w:val="bottom"/>
          </w:tcPr>
          <w:p w:rsidR="00612A6D" w:rsidRPr="00506C1D" w:rsidRDefault="00D302AC" w:rsidP="00612A6D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Masked </w:t>
            </w:r>
            <w:r w:rsidR="00612A6D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Card number in SV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CATEGORY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VARCHAR2(8)</w:t>
            </w:r>
          </w:p>
        </w:tc>
        <w:tc>
          <w:tcPr>
            <w:tcW w:w="4252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Card category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CARD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STATUS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VARCHAR2(8)</w:t>
            </w:r>
          </w:p>
        </w:tc>
        <w:tc>
          <w:tcPr>
            <w:tcW w:w="4252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Current status of card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CARD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LIMIT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NUMBER(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22,4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)</w:t>
            </w:r>
          </w:p>
        </w:tc>
        <w:tc>
          <w:tcPr>
            <w:tcW w:w="4252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Spending limit of card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FE2C80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BILLING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DATE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DATE</w:t>
            </w:r>
          </w:p>
        </w:tc>
        <w:tc>
          <w:tcPr>
            <w:tcW w:w="4252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For current cycle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FE2C80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DUE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DATE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DATE</w:t>
            </w:r>
          </w:p>
        </w:tc>
        <w:tc>
          <w:tcPr>
            <w:tcW w:w="4252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For current cycle DUE DATE 2</w:t>
            </w:r>
          </w:p>
        </w:tc>
      </w:tr>
      <w:tr w:rsidR="00D302AC" w:rsidRPr="00CB2123" w:rsidTr="00FE2C80">
        <w:trPr>
          <w:trHeight w:val="139"/>
        </w:trPr>
        <w:tc>
          <w:tcPr>
            <w:tcW w:w="3119" w:type="dxa"/>
            <w:vAlign w:val="bottom"/>
          </w:tcPr>
          <w:p w:rsidR="00D302AC" w:rsidRPr="00506C1D" w:rsidRDefault="006E1F51" w:rsidP="00FE2C80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MAD_C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YCLE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NUMBER(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22,4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)</w:t>
            </w:r>
          </w:p>
        </w:tc>
        <w:tc>
          <w:tcPr>
            <w:tcW w:w="4252" w:type="dxa"/>
            <w:vAlign w:val="bottom"/>
          </w:tcPr>
          <w:p w:rsidR="00D302AC" w:rsidRPr="00506C1D" w:rsidRDefault="00D302AC" w:rsidP="00FE2C80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For current cycle MINIMUM AMOUNT </w:t>
            </w:r>
            <w:r w:rsidR="00FE2C80"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DUE 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2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FE2C80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AVAILABLE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LIMIT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NUMBER(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22,4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)</w:t>
            </w:r>
          </w:p>
        </w:tc>
        <w:tc>
          <w:tcPr>
            <w:tcW w:w="4252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Available credit limit (open-to-buy)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BALANCE_TYPE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VARCHAR2 (32)</w:t>
            </w:r>
          </w:p>
        </w:tc>
        <w:tc>
          <w:tcPr>
            <w:tcW w:w="4252" w:type="dxa"/>
            <w:vAlign w:val="bottom"/>
          </w:tcPr>
          <w:p w:rsidR="00D302AC" w:rsidRPr="00506C1D" w:rsidRDefault="00FE2C80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Balance type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BALANCE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_AMOUNT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(16)</w:t>
            </w:r>
          </w:p>
        </w:tc>
        <w:tc>
          <w:tcPr>
            <w:tcW w:w="4252" w:type="dxa"/>
            <w:vAlign w:val="bottom"/>
          </w:tcPr>
          <w:p w:rsidR="00D302AC" w:rsidRPr="00506C1D" w:rsidRDefault="00D302AC" w:rsidP="00FE2C80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Balance </w:t>
            </w:r>
            <w:r w:rsidR="00FE2C80">
              <w:rPr>
                <w:rFonts w:ascii="Arial" w:hAnsi="Arial" w:cs="Arial"/>
                <w:color w:val="000000"/>
                <w:sz w:val="20"/>
                <w:lang w:val="en-SG" w:eastAsia="en-SG"/>
              </w:rPr>
              <w:t>amount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COUNT_ATM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(12)</w:t>
            </w:r>
          </w:p>
        </w:tc>
        <w:tc>
          <w:tcPr>
            <w:tcW w:w="4252" w:type="dxa"/>
            <w:vAlign w:val="bottom"/>
          </w:tcPr>
          <w:p w:rsidR="00D302AC" w:rsidRPr="00506C1D" w:rsidRDefault="007A0A38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proofErr w:type="gramStart"/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of ATM withdraw</w:t>
            </w:r>
            <w:proofErr w:type="gramEnd"/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 transaction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.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 </w:t>
            </w:r>
            <w:r w:rsidR="00D302AC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Occur in data date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COUNT_CASH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(12)</w:t>
            </w:r>
          </w:p>
        </w:tc>
        <w:tc>
          <w:tcPr>
            <w:tcW w:w="4252" w:type="dxa"/>
            <w:vAlign w:val="bottom"/>
          </w:tcPr>
          <w:p w:rsidR="00D302AC" w:rsidRPr="00506C1D" w:rsidRDefault="007A0A38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of Cash advance at counter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.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 </w:t>
            </w:r>
            <w:r w:rsidR="00D302AC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Occur in data date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T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RANSACTION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_COUNT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(12)</w:t>
            </w:r>
          </w:p>
        </w:tc>
        <w:tc>
          <w:tcPr>
            <w:tcW w:w="4252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All kind of transaction occur in data date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AMOUNT_ATM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(22,4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)</w:t>
            </w:r>
          </w:p>
        </w:tc>
        <w:tc>
          <w:tcPr>
            <w:tcW w:w="4252" w:type="dxa"/>
            <w:vAlign w:val="bottom"/>
          </w:tcPr>
          <w:p w:rsidR="00D302AC" w:rsidRPr="00506C1D" w:rsidRDefault="007A0A38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Amount of ATM withdraw transaction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.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 </w:t>
            </w:r>
            <w:r w:rsidR="00D302AC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Occur in data date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AMOUNT_CASH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(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22,4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)</w:t>
            </w:r>
          </w:p>
        </w:tc>
        <w:tc>
          <w:tcPr>
            <w:tcW w:w="4252" w:type="dxa"/>
            <w:vAlign w:val="bottom"/>
          </w:tcPr>
          <w:p w:rsidR="00D302AC" w:rsidRPr="00506C1D" w:rsidRDefault="007A0A38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Amount of Cash advance at counter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.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 </w:t>
            </w:r>
            <w:r w:rsidR="00D302AC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Occur in data date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TRANSACTION_AMOUNT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(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22,4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)</w:t>
            </w:r>
          </w:p>
        </w:tc>
        <w:tc>
          <w:tcPr>
            <w:tcW w:w="4252" w:type="dxa"/>
            <w:vAlign w:val="bottom"/>
          </w:tcPr>
          <w:p w:rsidR="00D302AC" w:rsidRPr="00506C1D" w:rsidRDefault="00594479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Total daily Amount of transaction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.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 </w:t>
            </w:r>
            <w:r w:rsidR="00D302AC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All kind of transaction occur in data date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04599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TOTAL_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DAILY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REPAYMENT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(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22,4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)</w:t>
            </w:r>
          </w:p>
        </w:tc>
        <w:tc>
          <w:tcPr>
            <w:tcW w:w="4252" w:type="dxa"/>
            <w:vAlign w:val="bottom"/>
          </w:tcPr>
          <w:p w:rsidR="00D302AC" w:rsidRPr="00506C1D" w:rsidRDefault="0004599C" w:rsidP="0004599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Total 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daily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 r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epayment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.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 </w:t>
            </w:r>
            <w:r w:rsidR="00D302AC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Occur in data date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A7664F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TOTAL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CYCLE_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REPAYMENT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(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22,4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)</w:t>
            </w:r>
          </w:p>
        </w:tc>
        <w:tc>
          <w:tcPr>
            <w:tcW w:w="4252" w:type="dxa"/>
            <w:vAlign w:val="bottom"/>
          </w:tcPr>
          <w:p w:rsidR="00D302AC" w:rsidRPr="00506C1D" w:rsidRDefault="0004599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Total repayment in cycle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.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 </w:t>
            </w:r>
            <w:r w:rsidR="00D302AC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Accumulated amount for current cycle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DPD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(4,0)</w:t>
            </w:r>
          </w:p>
        </w:tc>
        <w:tc>
          <w:tcPr>
            <w:tcW w:w="4252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Current DPD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BUCKET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VARCHAR2 (2)</w:t>
            </w:r>
          </w:p>
        </w:tc>
        <w:tc>
          <w:tcPr>
            <w:tcW w:w="4252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Current bucket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A7664F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REVISED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BUCKET</w:t>
            </w:r>
          </w:p>
        </w:tc>
        <w:tc>
          <w:tcPr>
            <w:tcW w:w="1843" w:type="dxa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VARCHAR2 (2)</w:t>
            </w:r>
          </w:p>
        </w:tc>
        <w:tc>
          <w:tcPr>
            <w:tcW w:w="4252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Current revised bucket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</w:tcPr>
          <w:p w:rsidR="00D302AC" w:rsidRPr="00506C1D" w:rsidRDefault="006E1F51" w:rsidP="00A7664F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EFF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DATE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DATE</w:t>
            </w:r>
          </w:p>
        </w:tc>
        <w:tc>
          <w:tcPr>
            <w:tcW w:w="4252" w:type="dxa"/>
            <w:vAlign w:val="bottom"/>
          </w:tcPr>
          <w:p w:rsidR="00D302AC" w:rsidRPr="00506C1D" w:rsidRDefault="00A7664F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Effective date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.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 </w:t>
            </w:r>
            <w:r w:rsidR="00D302AC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Revised bucket incoming file from scoring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</w:tcPr>
          <w:p w:rsidR="00D302AC" w:rsidRPr="00506C1D" w:rsidRDefault="006E1F51" w:rsidP="00A7664F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EXPIR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DATE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DATE</w:t>
            </w:r>
          </w:p>
        </w:tc>
        <w:tc>
          <w:tcPr>
            <w:tcW w:w="4252" w:type="dxa"/>
            <w:vAlign w:val="bottom"/>
          </w:tcPr>
          <w:p w:rsidR="00D302AC" w:rsidRPr="00506C1D" w:rsidRDefault="00A7664F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Expired date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.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 </w:t>
            </w:r>
            <w:r w:rsidR="00D302AC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Revised bucket incoming file from scoring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</w:tcPr>
          <w:p w:rsidR="00D302AC" w:rsidRPr="00506C1D" w:rsidRDefault="006E1F51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VALID_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PERIOD</w:t>
            </w:r>
          </w:p>
        </w:tc>
        <w:tc>
          <w:tcPr>
            <w:tcW w:w="1843" w:type="dxa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(3)</w:t>
            </w:r>
          </w:p>
        </w:tc>
        <w:tc>
          <w:tcPr>
            <w:tcW w:w="4252" w:type="dxa"/>
            <w:vAlign w:val="bottom"/>
          </w:tcPr>
          <w:p w:rsidR="00D302AC" w:rsidRPr="00506C1D" w:rsidRDefault="00A7664F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Valid period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.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 </w:t>
            </w:r>
            <w:r w:rsidR="00D302AC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Revised bucket incoming file from scoring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</w:tcPr>
          <w:p w:rsidR="00D302AC" w:rsidRPr="00506C1D" w:rsidRDefault="006E1F51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REASON</w:t>
            </w:r>
          </w:p>
        </w:tc>
        <w:tc>
          <w:tcPr>
            <w:tcW w:w="1843" w:type="dxa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VARCHAR2 (128)</w:t>
            </w:r>
          </w:p>
        </w:tc>
        <w:tc>
          <w:tcPr>
            <w:tcW w:w="4252" w:type="dxa"/>
            <w:vAlign w:val="bottom"/>
          </w:tcPr>
          <w:p w:rsidR="00D302AC" w:rsidRPr="00506C1D" w:rsidRDefault="00A7664F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Reason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.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 </w:t>
            </w:r>
            <w:r w:rsidR="00D302AC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Revised bucket incoming file from scoring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</w:tcPr>
          <w:p w:rsidR="00D302AC" w:rsidRPr="00506C1D" w:rsidRDefault="006E1F51" w:rsidP="00847372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HIGH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REVISED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BUCKET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CYCLE</w:t>
            </w:r>
          </w:p>
        </w:tc>
        <w:tc>
          <w:tcPr>
            <w:tcW w:w="1843" w:type="dxa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VARCHAR2 (2)</w:t>
            </w:r>
          </w:p>
        </w:tc>
        <w:tc>
          <w:tcPr>
            <w:tcW w:w="4252" w:type="dxa"/>
            <w:vAlign w:val="bottom"/>
          </w:tcPr>
          <w:p w:rsidR="00D302AC" w:rsidRPr="00506C1D" w:rsidRDefault="00847372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Highest revised bucket of current cycle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.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 </w:t>
            </w:r>
            <w:r w:rsidR="00D302AC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System to store the highest revised value for a cycle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</w:tcPr>
          <w:p w:rsidR="00D302AC" w:rsidRPr="00506C1D" w:rsidRDefault="006E1F51" w:rsidP="00847372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HIGH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REVISED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BUCKET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CYCLE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_3</w:t>
            </w:r>
          </w:p>
        </w:tc>
        <w:tc>
          <w:tcPr>
            <w:tcW w:w="1843" w:type="dxa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VARCHAR2 (2)</w:t>
            </w:r>
          </w:p>
        </w:tc>
        <w:tc>
          <w:tcPr>
            <w:tcW w:w="4252" w:type="dxa"/>
            <w:vAlign w:val="bottom"/>
          </w:tcPr>
          <w:p w:rsidR="00D302AC" w:rsidRPr="00506C1D" w:rsidRDefault="00847372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Highest revised bucket of 03 last </w:t>
            </w:r>
            <w:proofErr w:type="gramStart"/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cycle</w:t>
            </w:r>
            <w:proofErr w:type="gramEnd"/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.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 </w:t>
            </w:r>
            <w:r w:rsidR="00D302AC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System to store the highest revised value for a last 3 cycles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</w:tcPr>
          <w:p w:rsidR="00D302AC" w:rsidRPr="00506C1D" w:rsidRDefault="006E1F51" w:rsidP="00847372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lastRenderedPageBreak/>
              <w:t>HIGH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REVISED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BUCKET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CYCLE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_6</w:t>
            </w:r>
          </w:p>
        </w:tc>
        <w:tc>
          <w:tcPr>
            <w:tcW w:w="1843" w:type="dxa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VARCHAR2 (2)</w:t>
            </w:r>
          </w:p>
        </w:tc>
        <w:tc>
          <w:tcPr>
            <w:tcW w:w="4252" w:type="dxa"/>
            <w:vAlign w:val="bottom"/>
          </w:tcPr>
          <w:p w:rsidR="00D302AC" w:rsidRPr="00506C1D" w:rsidRDefault="00847372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Highest revised bucket of 06 last </w:t>
            </w:r>
            <w:proofErr w:type="gramStart"/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cycle</w:t>
            </w:r>
            <w:proofErr w:type="gramEnd"/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.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 </w:t>
            </w:r>
            <w:r w:rsidR="00D302AC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System to store the highest revised value for a last 6 cycles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593A33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HIGH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DPD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CYCLE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(4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)</w:t>
            </w:r>
          </w:p>
        </w:tc>
        <w:tc>
          <w:tcPr>
            <w:tcW w:w="4252" w:type="dxa"/>
            <w:vAlign w:val="bottom"/>
          </w:tcPr>
          <w:p w:rsidR="00D302AC" w:rsidRPr="00506C1D" w:rsidRDefault="00593A33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Highest DPD of current cycle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.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 </w:t>
            </w:r>
            <w:r w:rsidR="00D302AC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System should store highest DPD of a cycle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AMOUNT_CASH_CYCLE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(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22,4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)</w:t>
            </w:r>
          </w:p>
        </w:tc>
        <w:tc>
          <w:tcPr>
            <w:tcW w:w="4252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Total cash withdrawal in a cycle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B1385F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TRANSACTION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_AMOUNT_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CYCLE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(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22,4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)</w:t>
            </w:r>
          </w:p>
        </w:tc>
        <w:tc>
          <w:tcPr>
            <w:tcW w:w="4252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Total amount of debits in current cycle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C502AE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AVG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_CASH_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CYCLE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(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22,4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)</w:t>
            </w:r>
          </w:p>
        </w:tc>
        <w:tc>
          <w:tcPr>
            <w:tcW w:w="4252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total cash withdrawn in cycle/ total number of transaction in cycle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C502AE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DAILY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AVG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_CASH_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CYCLE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(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22,4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)</w:t>
            </w:r>
          </w:p>
        </w:tc>
        <w:tc>
          <w:tcPr>
            <w:tcW w:w="4252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Total cash withdrawal in a cycle/number of days in cycle till date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TOTAL_CASH_LIFE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(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22,4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)</w:t>
            </w:r>
          </w:p>
        </w:tc>
        <w:tc>
          <w:tcPr>
            <w:tcW w:w="4252" w:type="dxa"/>
            <w:vAlign w:val="bottom"/>
          </w:tcPr>
          <w:p w:rsidR="00D302AC" w:rsidRPr="00506C1D" w:rsidRDefault="00D14A3D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Card usage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.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 </w:t>
            </w:r>
            <w:r w:rsidR="00D302AC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Total cash withdraw Life to date (till date since account open)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TRANSACTION_COUNT_LIFE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(12)</w:t>
            </w:r>
          </w:p>
        </w:tc>
        <w:tc>
          <w:tcPr>
            <w:tcW w:w="4252" w:type="dxa"/>
            <w:vAlign w:val="bottom"/>
          </w:tcPr>
          <w:p w:rsidR="00D302AC" w:rsidRPr="00506C1D" w:rsidRDefault="00D14A3D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Accumulated transaction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.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 </w:t>
            </w:r>
            <w:r w:rsidR="00D302AC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of transaction so far from open date till date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AVG_CASH_LIFE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(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22,4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)</w:t>
            </w:r>
          </w:p>
        </w:tc>
        <w:tc>
          <w:tcPr>
            <w:tcW w:w="4252" w:type="dxa"/>
            <w:vAlign w:val="bottom"/>
          </w:tcPr>
          <w:p w:rsidR="00D302AC" w:rsidRPr="00506C1D" w:rsidRDefault="00D14A3D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Avg withdraw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.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 </w:t>
            </w:r>
            <w:r w:rsidR="00D302AC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Total cash withdrawal till date/ Accumulated transation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D14A3D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DAILY_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AVG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_CASH_LIFE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(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22,4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)</w:t>
            </w:r>
          </w:p>
        </w:tc>
        <w:tc>
          <w:tcPr>
            <w:tcW w:w="4252" w:type="dxa"/>
            <w:vAlign w:val="bottom"/>
          </w:tcPr>
          <w:p w:rsidR="00D302AC" w:rsidRPr="00506C1D" w:rsidRDefault="00A90FD1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Dai</w:t>
            </w:r>
            <w:r w:rsidR="008939C0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ly Avg usage</w:t>
            </w:r>
            <w:r w:rsidR="008939C0">
              <w:rPr>
                <w:rFonts w:ascii="Arial" w:hAnsi="Arial" w:cs="Arial"/>
                <w:color w:val="000000"/>
                <w:sz w:val="20"/>
                <w:lang w:val="en-SG" w:eastAsia="en-SG"/>
              </w:rPr>
              <w:t>.</w:t>
            </w:r>
            <w:r w:rsidR="008939C0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 </w:t>
            </w:r>
            <w:r w:rsidR="00D302AC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Card usage/ (Date of report generation - First withdraw date)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A90FD1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MONTHLY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AVG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_CASH_LIFE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(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22,4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)</w:t>
            </w:r>
          </w:p>
        </w:tc>
        <w:tc>
          <w:tcPr>
            <w:tcW w:w="4252" w:type="dxa"/>
            <w:vAlign w:val="bottom"/>
          </w:tcPr>
          <w:p w:rsidR="00D302AC" w:rsidRPr="00506C1D" w:rsidRDefault="008939C0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Monthly Avg usage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.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 </w:t>
            </w:r>
            <w:r w:rsidR="00D302AC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Card usage/ Existing month from first withdraw date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TEMPORARY_CREDIT_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LIMIT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(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22,4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)</w:t>
            </w:r>
          </w:p>
        </w:tc>
        <w:tc>
          <w:tcPr>
            <w:tcW w:w="4252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 </w:t>
            </w:r>
            <w:r w:rsidR="00A00B65"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Temporary credit </w:t>
            </w:r>
            <w:r w:rsidR="00A00B65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limit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A00B65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EFF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DATE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TEMP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CREDIT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LIMIT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DATE</w:t>
            </w:r>
          </w:p>
        </w:tc>
        <w:tc>
          <w:tcPr>
            <w:tcW w:w="4252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 </w:t>
            </w:r>
            <w:r w:rsidR="00A00B65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Effective date of Temporary credit limit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6E1F51" w:rsidP="00A00B65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EXPIR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DATE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TEMP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CREDIT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LIMIT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DATE</w:t>
            </w:r>
          </w:p>
        </w:tc>
        <w:tc>
          <w:tcPr>
            <w:tcW w:w="4252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 </w:t>
            </w:r>
            <w:r w:rsidR="00A00B65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Expired date of Temporary credit limit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CF5876" w:rsidP="00EB6CC0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AMOUNT_CASH_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TEMP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PERIOD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(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22,4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)</w:t>
            </w:r>
          </w:p>
        </w:tc>
        <w:tc>
          <w:tcPr>
            <w:tcW w:w="4252" w:type="dxa"/>
            <w:vAlign w:val="bottom"/>
          </w:tcPr>
          <w:p w:rsidR="00D302AC" w:rsidRPr="00506C1D" w:rsidRDefault="008F35C8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Card usage in Temporary credit limit period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 xml:space="preserve">. </w:t>
            </w:r>
            <w:r w:rsidR="00D302AC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Total cash withdraw while  Temporary credit limit valid</w:t>
            </w:r>
          </w:p>
        </w:tc>
      </w:tr>
      <w:tr w:rsidR="00D302AC" w:rsidRPr="00CB2123" w:rsidTr="00D302AC">
        <w:trPr>
          <w:trHeight w:val="135"/>
        </w:trPr>
        <w:tc>
          <w:tcPr>
            <w:tcW w:w="3119" w:type="dxa"/>
            <w:vAlign w:val="bottom"/>
          </w:tcPr>
          <w:p w:rsidR="00D302AC" w:rsidRPr="00506C1D" w:rsidRDefault="00CF5876" w:rsidP="00CF5876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OVERDUE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INTEREST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AMOUNT</w:t>
            </w:r>
          </w:p>
        </w:tc>
        <w:tc>
          <w:tcPr>
            <w:tcW w:w="1843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(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22,4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)</w:t>
            </w:r>
          </w:p>
        </w:tc>
        <w:tc>
          <w:tcPr>
            <w:tcW w:w="4252" w:type="dxa"/>
            <w:vAlign w:val="bottom"/>
          </w:tcPr>
          <w:p w:rsidR="00D302AC" w:rsidRPr="00506C1D" w:rsidRDefault="00D302AC" w:rsidP="00D302AC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 </w:t>
            </w:r>
            <w:r w:rsidR="00EB6CC0"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Accumulated overdue interest amount as of reporting date</w:t>
            </w:r>
          </w:p>
        </w:tc>
      </w:tr>
      <w:tr w:rsidR="00EB6CC0" w:rsidRPr="00CB2123" w:rsidTr="00D302AC">
        <w:trPr>
          <w:trHeight w:val="135"/>
        </w:trPr>
        <w:tc>
          <w:tcPr>
            <w:tcW w:w="3119" w:type="dxa"/>
            <w:vAlign w:val="bottom"/>
          </w:tcPr>
          <w:p w:rsidR="00EB6CC0" w:rsidRPr="00506C1D" w:rsidRDefault="00CF5876" w:rsidP="00CF5876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INDUE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INTEREST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_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AMOUNT</w:t>
            </w:r>
          </w:p>
        </w:tc>
        <w:tc>
          <w:tcPr>
            <w:tcW w:w="1843" w:type="dxa"/>
            <w:vAlign w:val="bottom"/>
          </w:tcPr>
          <w:p w:rsidR="00EB6CC0" w:rsidRPr="00506C1D" w:rsidRDefault="00EB6CC0" w:rsidP="00EB6CC0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NUMBER (</w:t>
            </w:r>
            <w:r>
              <w:rPr>
                <w:rFonts w:ascii="Arial" w:hAnsi="Arial" w:cs="Arial"/>
                <w:color w:val="000000"/>
                <w:sz w:val="20"/>
                <w:lang w:val="en-SG" w:eastAsia="en-SG"/>
              </w:rPr>
              <w:t>22,4</w:t>
            </w: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)</w:t>
            </w:r>
          </w:p>
        </w:tc>
        <w:tc>
          <w:tcPr>
            <w:tcW w:w="4252" w:type="dxa"/>
            <w:vAlign w:val="bottom"/>
          </w:tcPr>
          <w:p w:rsidR="00EB6CC0" w:rsidRPr="00506C1D" w:rsidRDefault="00EB6CC0" w:rsidP="00EB6CC0">
            <w:pPr>
              <w:rPr>
                <w:rFonts w:ascii="Arial" w:hAnsi="Arial" w:cs="Arial"/>
                <w:color w:val="000000"/>
                <w:sz w:val="20"/>
                <w:lang w:val="en-SG" w:eastAsia="en-SG"/>
              </w:rPr>
            </w:pPr>
            <w:r w:rsidRPr="00506C1D">
              <w:rPr>
                <w:rFonts w:ascii="Arial" w:hAnsi="Arial" w:cs="Arial"/>
                <w:color w:val="000000"/>
                <w:sz w:val="20"/>
                <w:lang w:val="en-SG" w:eastAsia="en-SG"/>
              </w:rPr>
              <w:t>Accumulated In-due interest amount as of reporting date</w:t>
            </w:r>
          </w:p>
        </w:tc>
      </w:tr>
    </w:tbl>
    <w:p w:rsidR="00612A6D" w:rsidRDefault="009B0A35" w:rsidP="007B39D2">
      <w:pPr>
        <w:pStyle w:val="BPC3Heading1"/>
      </w:pPr>
      <w:bookmarkStart w:id="88" w:name="_Toc514250087"/>
      <w:r>
        <w:t>Events</w:t>
      </w:r>
      <w:bookmarkEnd w:id="88"/>
    </w:p>
    <w:p w:rsidR="009B0A35" w:rsidRDefault="009B0A35" w:rsidP="007B39D2">
      <w:pPr>
        <w:pStyle w:val="BPC3Heading2"/>
      </w:pPr>
      <w:bookmarkStart w:id="89" w:name="_Toc514250088"/>
      <w:r>
        <w:t>Overview</w:t>
      </w:r>
      <w:bookmarkEnd w:id="89"/>
    </w:p>
    <w:p w:rsidR="005363FC" w:rsidRPr="005363FC" w:rsidRDefault="005363FC" w:rsidP="007B39D2">
      <w:pPr>
        <w:pStyle w:val="BPC3Bodyafterheading"/>
      </w:pPr>
      <w:r>
        <w:t>Following methods provide API for work with events</w:t>
      </w:r>
      <w:r w:rsidRPr="002128EB">
        <w:rPr>
          <w:rStyle w:val="longtext"/>
          <w:rFonts w:asciiTheme="minorHAnsi" w:hAnsiTheme="minorHAnsi" w:cstheme="minorHAnsi"/>
          <w:lang w:val="en"/>
        </w:rPr>
        <w:t>.</w:t>
      </w:r>
      <w:r>
        <w:rPr>
          <w:rStyle w:val="longtext"/>
          <w:rFonts w:asciiTheme="minorHAnsi" w:hAnsiTheme="minorHAnsi" w:cstheme="minorHAnsi"/>
          <w:lang w:val="en"/>
        </w:rPr>
        <w:t xml:space="preserve"> Procedures, functions, data structures are described below.</w:t>
      </w:r>
    </w:p>
    <w:p w:rsidR="009B0A35" w:rsidRDefault="009B0A35" w:rsidP="007B39D2">
      <w:pPr>
        <w:pStyle w:val="BPC3Heading2"/>
      </w:pPr>
      <w:bookmarkStart w:id="90" w:name="_Toc514250089"/>
      <w:r>
        <w:lastRenderedPageBreak/>
        <w:t>References</w:t>
      </w:r>
      <w:bookmarkEnd w:id="90"/>
    </w:p>
    <w:p w:rsidR="00220856" w:rsidRDefault="00220856" w:rsidP="00220856">
      <w:pPr>
        <w:pStyle w:val="BPC3Bodyafterheading"/>
      </w:pPr>
      <w:r>
        <w:t>Procedures are placed in packages:</w:t>
      </w:r>
    </w:p>
    <w:p w:rsidR="00220856" w:rsidRPr="00220856" w:rsidRDefault="00D01A0E" w:rsidP="00220856">
      <w:pPr>
        <w:pStyle w:val="BPC3Bodyafterheading"/>
      </w:pPr>
      <w:r>
        <w:t>evt</w:t>
      </w:r>
      <w:r w:rsidR="00220856">
        <w:t>_api_external_pkg</w:t>
      </w:r>
    </w:p>
    <w:p w:rsidR="009B0A35" w:rsidRDefault="009B0A35" w:rsidP="007B39D2">
      <w:pPr>
        <w:pStyle w:val="BPC3Heading2"/>
      </w:pPr>
      <w:bookmarkStart w:id="91" w:name="_Toc514250090"/>
      <w:r>
        <w:t>List of procedures</w:t>
      </w:r>
      <w:bookmarkEnd w:id="91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552"/>
        <w:gridCol w:w="2268"/>
        <w:gridCol w:w="850"/>
        <w:gridCol w:w="3544"/>
      </w:tblGrid>
      <w:tr w:rsidR="00D01A0E" w:rsidRPr="002F6979" w:rsidTr="00E35CCA">
        <w:trPr>
          <w:trHeight w:val="135"/>
          <w:tblHeader/>
        </w:trPr>
        <w:tc>
          <w:tcPr>
            <w:tcW w:w="2552" w:type="dxa"/>
            <w:shd w:val="clear" w:color="auto" w:fill="C5E2FF"/>
          </w:tcPr>
          <w:p w:rsidR="00D01A0E" w:rsidRPr="002F6979" w:rsidRDefault="00D01A0E" w:rsidP="00E35CCA">
            <w:pPr>
              <w:pStyle w:val="BPC3Tableheadings"/>
            </w:pPr>
            <w:r>
              <w:t>Package</w:t>
            </w:r>
          </w:p>
        </w:tc>
        <w:tc>
          <w:tcPr>
            <w:tcW w:w="2268" w:type="dxa"/>
            <w:shd w:val="clear" w:color="auto" w:fill="C5E2FF"/>
          </w:tcPr>
          <w:p w:rsidR="00D01A0E" w:rsidRPr="002F6979" w:rsidRDefault="00D01A0E" w:rsidP="00E35CCA">
            <w:pPr>
              <w:pStyle w:val="BPC3Tableheadings"/>
            </w:pPr>
            <w:r>
              <w:t>Name</w:t>
            </w:r>
          </w:p>
        </w:tc>
        <w:tc>
          <w:tcPr>
            <w:tcW w:w="850" w:type="dxa"/>
            <w:shd w:val="clear" w:color="auto" w:fill="C5E2FF"/>
          </w:tcPr>
          <w:p w:rsidR="00D01A0E" w:rsidRPr="002F6979" w:rsidRDefault="00D01A0E" w:rsidP="00E35CCA">
            <w:pPr>
              <w:pStyle w:val="BPC3Tableheadings"/>
            </w:pPr>
            <w:r>
              <w:t>Type</w:t>
            </w:r>
          </w:p>
        </w:tc>
        <w:tc>
          <w:tcPr>
            <w:tcW w:w="3544" w:type="dxa"/>
            <w:shd w:val="clear" w:color="auto" w:fill="C5E2FF"/>
          </w:tcPr>
          <w:p w:rsidR="00D01A0E" w:rsidRPr="002F6979" w:rsidRDefault="00D01A0E" w:rsidP="00E35CCA">
            <w:pPr>
              <w:pStyle w:val="BPC3Tableheadings"/>
            </w:pPr>
            <w:r w:rsidRPr="002F6979">
              <w:t>Description</w:t>
            </w:r>
          </w:p>
        </w:tc>
      </w:tr>
      <w:tr w:rsidR="00D01A0E" w:rsidRPr="0034080E" w:rsidTr="00E35CCA">
        <w:trPr>
          <w:trHeight w:val="135"/>
        </w:trPr>
        <w:tc>
          <w:tcPr>
            <w:tcW w:w="2552" w:type="dxa"/>
          </w:tcPr>
          <w:p w:rsidR="00D01A0E" w:rsidRPr="0034080E" w:rsidRDefault="00D01A0E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evt</w:t>
            </w:r>
            <w:r w:rsidRPr="0034080E">
              <w:rPr>
                <w:sz w:val="22"/>
                <w:szCs w:val="22"/>
              </w:rPr>
              <w:t>_api_external_pkg</w:t>
            </w:r>
          </w:p>
        </w:tc>
        <w:tc>
          <w:tcPr>
            <w:tcW w:w="2268" w:type="dxa"/>
          </w:tcPr>
          <w:p w:rsidR="00D01A0E" w:rsidRPr="0034080E" w:rsidRDefault="00D01A0E" w:rsidP="00D01A0E">
            <w:pPr>
              <w:pStyle w:val="BPC3Tableitems"/>
              <w:rPr>
                <w:sz w:val="22"/>
                <w:szCs w:val="22"/>
              </w:rPr>
            </w:pPr>
            <w:r w:rsidRPr="003C22DC">
              <w:rPr>
                <w:sz w:val="22"/>
                <w:szCs w:val="22"/>
              </w:rPr>
              <w:t>get_</w:t>
            </w:r>
            <w:r>
              <w:rPr>
                <w:sz w:val="22"/>
                <w:szCs w:val="22"/>
              </w:rPr>
              <w:t>events</w:t>
            </w:r>
          </w:p>
        </w:tc>
        <w:tc>
          <w:tcPr>
            <w:tcW w:w="850" w:type="dxa"/>
          </w:tcPr>
          <w:p w:rsidR="00D01A0E" w:rsidRDefault="00D01A0E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544" w:type="dxa"/>
          </w:tcPr>
          <w:p w:rsidR="00D01A0E" w:rsidRPr="0034080E" w:rsidRDefault="00D01A0E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count of records and ref_cursor</w:t>
            </w:r>
          </w:p>
        </w:tc>
      </w:tr>
    </w:tbl>
    <w:p w:rsidR="00D01A0E" w:rsidRDefault="00D01A0E" w:rsidP="00D01A0E">
      <w:pPr>
        <w:pStyle w:val="BPC3Heading3"/>
      </w:pPr>
      <w:bookmarkStart w:id="92" w:name="_Toc514250091"/>
      <w:r>
        <w:t>GET_EVENTS</w:t>
      </w:r>
      <w:bookmarkEnd w:id="92"/>
    </w:p>
    <w:p w:rsidR="003F41AF" w:rsidRDefault="003F41AF" w:rsidP="003F41AF">
      <w:pPr>
        <w:pStyle w:val="BPC3Bodyafterheading"/>
      </w:pPr>
      <w:r>
        <w:t>Input parameters:</w:t>
      </w:r>
    </w:p>
    <w:p w:rsidR="003F41AF" w:rsidRDefault="003F41AF" w:rsidP="003F41AF">
      <w:pPr>
        <w:pStyle w:val="BPC3Bodyafterheading"/>
      </w:pPr>
      <w:r>
        <w:t>i_</w:t>
      </w:r>
      <w:r w:rsidR="000C18CE">
        <w:t>inst_id – institution identifier</w:t>
      </w:r>
      <w:r w:rsidR="00972D04">
        <w:t xml:space="preserve"> (optional, by default user institution)</w:t>
      </w:r>
      <w:r>
        <w:t>;</w:t>
      </w:r>
    </w:p>
    <w:p w:rsidR="003F41AF" w:rsidRDefault="003F41AF" w:rsidP="003F41AF">
      <w:pPr>
        <w:pStyle w:val="BPC3Bodyafterheading"/>
      </w:pPr>
      <w:r>
        <w:t>i_</w:t>
      </w:r>
      <w:r w:rsidR="000C18CE">
        <w:t>procedure_name</w:t>
      </w:r>
      <w:r>
        <w:t xml:space="preserve"> – </w:t>
      </w:r>
      <w:r w:rsidR="00972D04">
        <w:t>procedure name</w:t>
      </w:r>
      <w:r>
        <w:t xml:space="preserve"> (mandatory);</w:t>
      </w:r>
    </w:p>
    <w:p w:rsidR="003F41AF" w:rsidRDefault="003F41AF" w:rsidP="003F41AF">
      <w:pPr>
        <w:pStyle w:val="BPC3Bodyafterheading"/>
      </w:pPr>
      <w:r>
        <w:t>i_</w:t>
      </w:r>
      <w:r w:rsidR="000C18CE">
        <w:t>start_date</w:t>
      </w:r>
      <w:r>
        <w:t xml:space="preserve"> – </w:t>
      </w:r>
      <w:r w:rsidR="000C18CE">
        <w:t>start date (optional, by default current date 00:00:00)</w:t>
      </w:r>
      <w:r>
        <w:t>;</w:t>
      </w:r>
    </w:p>
    <w:p w:rsidR="000C18CE" w:rsidRDefault="000C18CE" w:rsidP="003F41AF">
      <w:pPr>
        <w:pStyle w:val="BPC3Bodyafterheading"/>
      </w:pPr>
      <w:r>
        <w:t>i_end_date – end date (optional, by default current date 23:59:59)</w:t>
      </w:r>
    </w:p>
    <w:p w:rsidR="000C18CE" w:rsidRDefault="000C18CE" w:rsidP="003F41AF">
      <w:pPr>
        <w:pStyle w:val="BPC3Bodyafterheading"/>
      </w:pPr>
      <w:r>
        <w:t>i_entity_type – entiy type (optional);</w:t>
      </w:r>
    </w:p>
    <w:p w:rsidR="000C18CE" w:rsidRDefault="000C18CE" w:rsidP="003F41AF">
      <w:pPr>
        <w:pStyle w:val="BPC3Bodyafterheading"/>
      </w:pPr>
      <w:r>
        <w:t>i_object_id – object identifier (optional);</w:t>
      </w:r>
    </w:p>
    <w:p w:rsidR="009C6753" w:rsidRDefault="000C18CE" w:rsidP="003F41AF">
      <w:pPr>
        <w:pStyle w:val="BPC3Bodyafterheading"/>
      </w:pPr>
      <w:r>
        <w:t>i_split_hash – object split hash (optional</w:t>
      </w:r>
      <w:r w:rsidR="00AA6E66">
        <w:t>, should by find by entity and object if it is empty</w:t>
      </w:r>
      <w:r>
        <w:t>)</w:t>
      </w:r>
      <w:r w:rsidR="009C6753">
        <w:t>;</w:t>
      </w:r>
    </w:p>
    <w:p w:rsidR="000C18CE" w:rsidRDefault="009C6753" w:rsidP="003F41AF">
      <w:pPr>
        <w:pStyle w:val="BPC3Bodyafterheading"/>
      </w:pPr>
      <w:proofErr w:type="gramStart"/>
      <w:r>
        <w:t xml:space="preserve">i_status – event status (optional, by default </w:t>
      </w:r>
      <w:r w:rsidRPr="009C6753">
        <w:t>EVST0001</w:t>
      </w:r>
      <w:r>
        <w:t>)</w:t>
      </w:r>
      <w:r w:rsidR="000C18CE">
        <w:t>.</w:t>
      </w:r>
      <w:proofErr w:type="gramEnd"/>
    </w:p>
    <w:p w:rsidR="003F41AF" w:rsidRDefault="003F41AF" w:rsidP="003F41AF">
      <w:pPr>
        <w:pStyle w:val="BPC3Bodyafterheading"/>
      </w:pPr>
      <w:r>
        <w:t>Output parameters:</w:t>
      </w:r>
    </w:p>
    <w:p w:rsidR="003F41AF" w:rsidRDefault="003F41AF" w:rsidP="003F41AF">
      <w:pPr>
        <w:pStyle w:val="BPC3Bodyafterheading"/>
      </w:pPr>
      <w:r>
        <w:t>o_row_count - Number of rows returned;</w:t>
      </w:r>
    </w:p>
    <w:p w:rsidR="003F41AF" w:rsidRDefault="003F41AF" w:rsidP="003F41AF">
      <w:pPr>
        <w:pStyle w:val="BPC3Bodyafterheading"/>
      </w:pPr>
      <w:r>
        <w:t>o_ref_cursor - Result cursor;</w:t>
      </w:r>
    </w:p>
    <w:tbl>
      <w:tblPr>
        <w:tblW w:w="6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694"/>
        <w:gridCol w:w="1701"/>
        <w:gridCol w:w="2551"/>
      </w:tblGrid>
      <w:tr w:rsidR="003F3187" w:rsidRPr="002F6979" w:rsidTr="00E35CCA">
        <w:trPr>
          <w:trHeight w:val="135"/>
          <w:tblHeader/>
        </w:trPr>
        <w:tc>
          <w:tcPr>
            <w:tcW w:w="2694" w:type="dxa"/>
            <w:shd w:val="clear" w:color="auto" w:fill="C5E2FF"/>
          </w:tcPr>
          <w:p w:rsidR="003F3187" w:rsidRPr="002F6979" w:rsidRDefault="003F3187" w:rsidP="00E35CCA">
            <w:pPr>
              <w:pStyle w:val="BPC3Tableheadings"/>
            </w:pPr>
            <w:r>
              <w:t>Field</w:t>
            </w:r>
          </w:p>
        </w:tc>
        <w:tc>
          <w:tcPr>
            <w:tcW w:w="1701" w:type="dxa"/>
            <w:shd w:val="clear" w:color="auto" w:fill="C5E2FF"/>
          </w:tcPr>
          <w:p w:rsidR="003F3187" w:rsidRPr="002F6979" w:rsidRDefault="003F3187" w:rsidP="00E35CCA">
            <w:pPr>
              <w:pStyle w:val="BPC3Tableheadings"/>
            </w:pPr>
            <w:r>
              <w:t>Type</w:t>
            </w:r>
          </w:p>
        </w:tc>
        <w:tc>
          <w:tcPr>
            <w:tcW w:w="2551" w:type="dxa"/>
            <w:shd w:val="clear" w:color="auto" w:fill="C5E2FF"/>
          </w:tcPr>
          <w:p w:rsidR="003F3187" w:rsidRPr="002F6979" w:rsidRDefault="003F3187" w:rsidP="00E35CCA">
            <w:pPr>
              <w:pStyle w:val="BPC3Tableheadings"/>
            </w:pPr>
            <w:r w:rsidRPr="002F6979">
              <w:t>Description</w:t>
            </w:r>
          </w:p>
        </w:tc>
      </w:tr>
      <w:tr w:rsidR="003F3187" w:rsidRPr="005A4B2C" w:rsidTr="00E35CCA">
        <w:trPr>
          <w:trHeight w:val="135"/>
        </w:trPr>
        <w:tc>
          <w:tcPr>
            <w:tcW w:w="2694" w:type="dxa"/>
          </w:tcPr>
          <w:p w:rsidR="003F3187" w:rsidRPr="0034080E" w:rsidRDefault="00E35CCA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1701" w:type="dxa"/>
          </w:tcPr>
          <w:p w:rsidR="003F3187" w:rsidRDefault="001F12B1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NUMBER(16)</w:t>
            </w:r>
          </w:p>
        </w:tc>
        <w:tc>
          <w:tcPr>
            <w:tcW w:w="2551" w:type="dxa"/>
          </w:tcPr>
          <w:p w:rsidR="003F3187" w:rsidRPr="005A4B2C" w:rsidRDefault="009420AF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Unique identifier</w:t>
            </w:r>
          </w:p>
        </w:tc>
      </w:tr>
      <w:tr w:rsidR="003F3187" w:rsidRPr="005A4B2C" w:rsidTr="00E35CCA">
        <w:trPr>
          <w:trHeight w:val="135"/>
        </w:trPr>
        <w:tc>
          <w:tcPr>
            <w:tcW w:w="2694" w:type="dxa"/>
          </w:tcPr>
          <w:p w:rsidR="003F3187" w:rsidRPr="0034080E" w:rsidRDefault="00E35CCA" w:rsidP="00F74BB6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EVENT</w:t>
            </w:r>
            <w:r w:rsidR="003F3187" w:rsidRPr="003C22DC">
              <w:rPr>
                <w:sz w:val="22"/>
                <w:szCs w:val="22"/>
              </w:rPr>
              <w:t>_</w:t>
            </w:r>
            <w:r w:rsidR="00F74BB6">
              <w:rPr>
                <w:sz w:val="22"/>
                <w:szCs w:val="22"/>
              </w:rPr>
              <w:t>TYPE</w:t>
            </w:r>
          </w:p>
        </w:tc>
        <w:tc>
          <w:tcPr>
            <w:tcW w:w="1701" w:type="dxa"/>
          </w:tcPr>
          <w:p w:rsidR="003F3187" w:rsidRDefault="00F74BB6" w:rsidP="001F12B1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2551" w:type="dxa"/>
          </w:tcPr>
          <w:p w:rsidR="003F3187" w:rsidRPr="009420AF" w:rsidRDefault="009420AF" w:rsidP="00F74BB6">
            <w:pPr>
              <w:pStyle w:val="BPC3Tableitems"/>
              <w:rPr>
                <w:sz w:val="22"/>
                <w:szCs w:val="22"/>
              </w:rPr>
            </w:pPr>
            <w:r w:rsidRPr="009420AF">
              <w:rPr>
                <w:sz w:val="22"/>
                <w:szCs w:val="22"/>
              </w:rPr>
              <w:t xml:space="preserve">Event </w:t>
            </w:r>
            <w:r w:rsidR="00F74BB6">
              <w:rPr>
                <w:sz w:val="22"/>
                <w:szCs w:val="22"/>
              </w:rPr>
              <w:t>type</w:t>
            </w:r>
          </w:p>
        </w:tc>
      </w:tr>
      <w:tr w:rsidR="003F3187" w:rsidRPr="005A4B2C" w:rsidTr="00E35CCA">
        <w:trPr>
          <w:trHeight w:val="135"/>
        </w:trPr>
        <w:tc>
          <w:tcPr>
            <w:tcW w:w="2694" w:type="dxa"/>
          </w:tcPr>
          <w:p w:rsidR="003F3187" w:rsidRPr="0034080E" w:rsidRDefault="00E35CCA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PROCEDURE_NAME</w:t>
            </w:r>
          </w:p>
        </w:tc>
        <w:tc>
          <w:tcPr>
            <w:tcW w:w="1701" w:type="dxa"/>
          </w:tcPr>
          <w:p w:rsidR="003F3187" w:rsidRDefault="003F3187" w:rsidP="001F12B1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</w:t>
            </w:r>
            <w:r w:rsidR="001F12B1">
              <w:rPr>
                <w:sz w:val="22"/>
                <w:szCs w:val="22"/>
              </w:rPr>
              <w:t>200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51" w:type="dxa"/>
          </w:tcPr>
          <w:p w:rsidR="003F3187" w:rsidRPr="005A4B2C" w:rsidRDefault="009420AF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Procedure name</w:t>
            </w:r>
          </w:p>
        </w:tc>
      </w:tr>
      <w:tr w:rsidR="003F3187" w:rsidRPr="005A4B2C" w:rsidTr="00E35CCA">
        <w:trPr>
          <w:trHeight w:val="135"/>
        </w:trPr>
        <w:tc>
          <w:tcPr>
            <w:tcW w:w="2694" w:type="dxa"/>
          </w:tcPr>
          <w:p w:rsidR="003F3187" w:rsidRPr="0034080E" w:rsidRDefault="00E35CCA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ENTITY_TYPE</w:t>
            </w:r>
          </w:p>
        </w:tc>
        <w:tc>
          <w:tcPr>
            <w:tcW w:w="1701" w:type="dxa"/>
          </w:tcPr>
          <w:p w:rsidR="003F3187" w:rsidRDefault="001F12B1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VARCHAR2(8)</w:t>
            </w:r>
          </w:p>
        </w:tc>
        <w:tc>
          <w:tcPr>
            <w:tcW w:w="2551" w:type="dxa"/>
          </w:tcPr>
          <w:p w:rsidR="003F3187" w:rsidRPr="005A4B2C" w:rsidRDefault="009420AF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Entity type</w:t>
            </w:r>
          </w:p>
        </w:tc>
      </w:tr>
      <w:tr w:rsidR="003F3187" w:rsidRPr="005A4B2C" w:rsidTr="00E35CCA">
        <w:trPr>
          <w:trHeight w:val="135"/>
        </w:trPr>
        <w:tc>
          <w:tcPr>
            <w:tcW w:w="2694" w:type="dxa"/>
          </w:tcPr>
          <w:p w:rsidR="003F3187" w:rsidRPr="0034080E" w:rsidRDefault="00E35CCA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OBJECT_ID</w:t>
            </w:r>
          </w:p>
        </w:tc>
        <w:tc>
          <w:tcPr>
            <w:tcW w:w="1701" w:type="dxa"/>
          </w:tcPr>
          <w:p w:rsidR="003F3187" w:rsidRDefault="001F12B1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NUMBER(16)</w:t>
            </w:r>
          </w:p>
        </w:tc>
        <w:tc>
          <w:tcPr>
            <w:tcW w:w="2551" w:type="dxa"/>
          </w:tcPr>
          <w:p w:rsidR="003F3187" w:rsidRPr="005A4B2C" w:rsidRDefault="009420AF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Entity object identifier</w:t>
            </w:r>
          </w:p>
        </w:tc>
      </w:tr>
      <w:tr w:rsidR="003F3187" w:rsidRPr="005A4B2C" w:rsidTr="00E35CCA">
        <w:trPr>
          <w:trHeight w:val="135"/>
        </w:trPr>
        <w:tc>
          <w:tcPr>
            <w:tcW w:w="2694" w:type="dxa"/>
          </w:tcPr>
          <w:p w:rsidR="003F3187" w:rsidRPr="0034080E" w:rsidRDefault="00E35CCA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EFF_DATE</w:t>
            </w:r>
          </w:p>
        </w:tc>
        <w:tc>
          <w:tcPr>
            <w:tcW w:w="1701" w:type="dxa"/>
          </w:tcPr>
          <w:p w:rsidR="003F3187" w:rsidRDefault="001F12B1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2551" w:type="dxa"/>
          </w:tcPr>
          <w:p w:rsidR="003F3187" w:rsidRPr="005A4B2C" w:rsidRDefault="009420AF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Effective date</w:t>
            </w:r>
          </w:p>
        </w:tc>
      </w:tr>
      <w:tr w:rsidR="003F3187" w:rsidRPr="005A4B2C" w:rsidTr="00E35CCA">
        <w:trPr>
          <w:trHeight w:val="135"/>
        </w:trPr>
        <w:tc>
          <w:tcPr>
            <w:tcW w:w="2694" w:type="dxa"/>
          </w:tcPr>
          <w:p w:rsidR="003F3187" w:rsidRPr="0034080E" w:rsidRDefault="00E35CCA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INST_ID</w:t>
            </w:r>
          </w:p>
        </w:tc>
        <w:tc>
          <w:tcPr>
            <w:tcW w:w="1701" w:type="dxa"/>
          </w:tcPr>
          <w:p w:rsidR="003F3187" w:rsidRDefault="001F12B1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NUMBER(4)</w:t>
            </w:r>
          </w:p>
        </w:tc>
        <w:tc>
          <w:tcPr>
            <w:tcW w:w="2551" w:type="dxa"/>
          </w:tcPr>
          <w:p w:rsidR="003F3187" w:rsidRPr="005A4B2C" w:rsidRDefault="001F12B1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Institution identifier</w:t>
            </w:r>
          </w:p>
        </w:tc>
      </w:tr>
      <w:tr w:rsidR="003F3187" w:rsidRPr="005A4B2C" w:rsidTr="00E35CCA">
        <w:trPr>
          <w:trHeight w:val="135"/>
        </w:trPr>
        <w:tc>
          <w:tcPr>
            <w:tcW w:w="2694" w:type="dxa"/>
          </w:tcPr>
          <w:p w:rsidR="003F3187" w:rsidRPr="0034080E" w:rsidRDefault="00E35CCA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SPLIT_HASH</w:t>
            </w:r>
          </w:p>
        </w:tc>
        <w:tc>
          <w:tcPr>
            <w:tcW w:w="1701" w:type="dxa"/>
          </w:tcPr>
          <w:p w:rsidR="003F3187" w:rsidRDefault="001F12B1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NUMBER(4)</w:t>
            </w:r>
          </w:p>
        </w:tc>
        <w:tc>
          <w:tcPr>
            <w:tcW w:w="2551" w:type="dxa"/>
          </w:tcPr>
          <w:p w:rsidR="003F3187" w:rsidRPr="005A4B2C" w:rsidRDefault="003F3187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account</w:t>
            </w:r>
          </w:p>
        </w:tc>
      </w:tr>
      <w:tr w:rsidR="003F3187" w:rsidRPr="005A4B2C" w:rsidTr="00E35CCA">
        <w:trPr>
          <w:trHeight w:val="135"/>
        </w:trPr>
        <w:tc>
          <w:tcPr>
            <w:tcW w:w="2694" w:type="dxa"/>
          </w:tcPr>
          <w:p w:rsidR="003F3187" w:rsidRPr="0034080E" w:rsidRDefault="009420AF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STATUS</w:t>
            </w:r>
          </w:p>
        </w:tc>
        <w:tc>
          <w:tcPr>
            <w:tcW w:w="1701" w:type="dxa"/>
          </w:tcPr>
          <w:p w:rsidR="003F3187" w:rsidRDefault="001F12B1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</w:t>
            </w:r>
            <w:r w:rsidR="003F3187">
              <w:rPr>
                <w:sz w:val="22"/>
                <w:szCs w:val="22"/>
              </w:rPr>
              <w:t>(8)</w:t>
            </w:r>
          </w:p>
        </w:tc>
        <w:tc>
          <w:tcPr>
            <w:tcW w:w="2551" w:type="dxa"/>
          </w:tcPr>
          <w:p w:rsidR="003F3187" w:rsidRPr="005A4B2C" w:rsidRDefault="003F3187" w:rsidP="00E35CCA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of the term account agent</w:t>
            </w:r>
          </w:p>
        </w:tc>
      </w:tr>
    </w:tbl>
    <w:p w:rsidR="003F3187" w:rsidRDefault="003F3187" w:rsidP="003F41AF">
      <w:pPr>
        <w:pStyle w:val="BPC3Bodyafterheading"/>
      </w:pPr>
      <w:r>
        <w:t>The procedure returns record</w:t>
      </w:r>
      <w:r w:rsidR="001F12B1">
        <w:t>s</w:t>
      </w:r>
      <w:r>
        <w:t xml:space="preserve"> count and events cursor by incoming parameters.</w:t>
      </w:r>
    </w:p>
    <w:p w:rsidR="00D45841" w:rsidRDefault="00D45841" w:rsidP="00D45841">
      <w:pPr>
        <w:pStyle w:val="BPC3Heading1"/>
      </w:pPr>
      <w:bookmarkStart w:id="93" w:name="_Toc511141423"/>
      <w:bookmarkStart w:id="94" w:name="_Toc514250092"/>
      <w:r>
        <w:t>OPERATIONS</w:t>
      </w:r>
      <w:bookmarkEnd w:id="93"/>
      <w:bookmarkEnd w:id="94"/>
    </w:p>
    <w:p w:rsidR="00D45841" w:rsidRDefault="00D45841" w:rsidP="00D45841">
      <w:pPr>
        <w:pStyle w:val="BPC3Heading2"/>
      </w:pPr>
      <w:bookmarkStart w:id="95" w:name="_Toc511141424"/>
      <w:bookmarkStart w:id="96" w:name="_Toc514250093"/>
      <w:r>
        <w:t>OVERVIEW</w:t>
      </w:r>
      <w:bookmarkEnd w:id="95"/>
      <w:bookmarkEnd w:id="96"/>
    </w:p>
    <w:p w:rsidR="00D45841" w:rsidRPr="00992CBE" w:rsidRDefault="00D45841" w:rsidP="00D45841">
      <w:pPr>
        <w:pStyle w:val="BPC3Bodyafterheading"/>
      </w:pPr>
      <w:r>
        <w:t>Following methods provide API for work with operations objects and theirs data</w:t>
      </w:r>
      <w:r w:rsidRPr="002128EB">
        <w:rPr>
          <w:rStyle w:val="longtext"/>
          <w:rFonts w:asciiTheme="minorHAnsi" w:hAnsiTheme="minorHAnsi" w:cstheme="minorHAnsi"/>
          <w:lang w:val="en"/>
        </w:rPr>
        <w:t>.</w:t>
      </w:r>
      <w:r>
        <w:rPr>
          <w:rStyle w:val="longtext"/>
          <w:rFonts w:asciiTheme="minorHAnsi" w:hAnsiTheme="minorHAnsi" w:cstheme="minorHAnsi"/>
          <w:lang w:val="en"/>
        </w:rPr>
        <w:t xml:space="preserve"> Procedures, functions, data structures are described below.</w:t>
      </w:r>
    </w:p>
    <w:p w:rsidR="00D45841" w:rsidRDefault="00D45841" w:rsidP="00D45841">
      <w:pPr>
        <w:pStyle w:val="BPC3Heading2"/>
      </w:pPr>
      <w:bookmarkStart w:id="97" w:name="_Toc511141425"/>
      <w:bookmarkStart w:id="98" w:name="_Toc514250094"/>
      <w:r>
        <w:t>REFERENCES</w:t>
      </w:r>
      <w:bookmarkEnd w:id="97"/>
      <w:bookmarkEnd w:id="98"/>
    </w:p>
    <w:p w:rsidR="00D45841" w:rsidRDefault="00D45841" w:rsidP="00D45841">
      <w:pPr>
        <w:pStyle w:val="BPC3Bodyafterheading"/>
        <w:rPr>
          <w:rFonts w:asciiTheme="minorHAnsi" w:hAnsiTheme="minorHAnsi"/>
        </w:rPr>
      </w:pPr>
      <w:r>
        <w:rPr>
          <w:rFonts w:asciiTheme="minorHAnsi" w:hAnsiTheme="minorHAnsi"/>
        </w:rPr>
        <w:t>Procedures are placed in packages:</w:t>
      </w:r>
    </w:p>
    <w:p w:rsidR="00D45841" w:rsidRPr="00D64F33" w:rsidRDefault="00D45841" w:rsidP="00D45841">
      <w:pPr>
        <w:pStyle w:val="BPC3Bodyafterheading"/>
      </w:pPr>
      <w:r>
        <w:rPr>
          <w:sz w:val="22"/>
          <w:szCs w:val="22"/>
        </w:rPr>
        <w:t>opr</w:t>
      </w:r>
      <w:r w:rsidRPr="0034080E">
        <w:rPr>
          <w:sz w:val="22"/>
          <w:szCs w:val="22"/>
        </w:rPr>
        <w:t>_api_external_pkg</w:t>
      </w:r>
    </w:p>
    <w:p w:rsidR="00D45841" w:rsidRDefault="00D45841" w:rsidP="00D45841">
      <w:pPr>
        <w:pStyle w:val="BPC3Heading2"/>
      </w:pPr>
      <w:bookmarkStart w:id="99" w:name="_Toc511141426"/>
      <w:bookmarkStart w:id="100" w:name="_Toc514250095"/>
      <w:r>
        <w:t>LIST OF PROCEDURES</w:t>
      </w:r>
      <w:bookmarkEnd w:id="99"/>
      <w:bookmarkEnd w:id="100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552"/>
        <w:gridCol w:w="2268"/>
        <w:gridCol w:w="850"/>
        <w:gridCol w:w="3544"/>
      </w:tblGrid>
      <w:tr w:rsidR="00D45841" w:rsidRPr="002F6979" w:rsidTr="008C0EC0">
        <w:trPr>
          <w:trHeight w:val="135"/>
          <w:tblHeader/>
        </w:trPr>
        <w:tc>
          <w:tcPr>
            <w:tcW w:w="2552" w:type="dxa"/>
            <w:shd w:val="clear" w:color="auto" w:fill="C5E2FF"/>
          </w:tcPr>
          <w:p w:rsidR="00D45841" w:rsidRPr="002F6979" w:rsidRDefault="00D45841" w:rsidP="008C0EC0">
            <w:pPr>
              <w:pStyle w:val="BPC3Tableheadings"/>
            </w:pPr>
            <w:r>
              <w:t>Package</w:t>
            </w:r>
          </w:p>
        </w:tc>
        <w:tc>
          <w:tcPr>
            <w:tcW w:w="2268" w:type="dxa"/>
            <w:shd w:val="clear" w:color="auto" w:fill="C5E2FF"/>
          </w:tcPr>
          <w:p w:rsidR="00D45841" w:rsidRPr="002F6979" w:rsidRDefault="00D45841" w:rsidP="008C0EC0">
            <w:pPr>
              <w:pStyle w:val="BPC3Tableheadings"/>
            </w:pPr>
            <w:r>
              <w:t>Name</w:t>
            </w:r>
          </w:p>
        </w:tc>
        <w:tc>
          <w:tcPr>
            <w:tcW w:w="850" w:type="dxa"/>
            <w:shd w:val="clear" w:color="auto" w:fill="C5E2FF"/>
          </w:tcPr>
          <w:p w:rsidR="00D45841" w:rsidRPr="002F6979" w:rsidRDefault="00D45841" w:rsidP="008C0EC0">
            <w:pPr>
              <w:pStyle w:val="BPC3Tableheadings"/>
            </w:pPr>
            <w:r>
              <w:t>Type</w:t>
            </w:r>
          </w:p>
        </w:tc>
        <w:tc>
          <w:tcPr>
            <w:tcW w:w="3544" w:type="dxa"/>
            <w:shd w:val="clear" w:color="auto" w:fill="C5E2FF"/>
          </w:tcPr>
          <w:p w:rsidR="00D45841" w:rsidRPr="002F6979" w:rsidRDefault="00D45841" w:rsidP="008C0EC0">
            <w:pPr>
              <w:pStyle w:val="BPC3Tableheadings"/>
            </w:pPr>
            <w:r w:rsidRPr="002F6979">
              <w:t>Description</w:t>
            </w:r>
          </w:p>
        </w:tc>
      </w:tr>
      <w:tr w:rsidR="00D45841" w:rsidRPr="0034080E" w:rsidTr="008C0EC0">
        <w:trPr>
          <w:trHeight w:val="135"/>
        </w:trPr>
        <w:tc>
          <w:tcPr>
            <w:tcW w:w="2552" w:type="dxa"/>
          </w:tcPr>
          <w:p w:rsidR="00D45841" w:rsidRPr="0034080E" w:rsidRDefault="00D45841" w:rsidP="008C0EC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opr</w:t>
            </w:r>
            <w:r w:rsidRPr="0034080E">
              <w:rPr>
                <w:sz w:val="22"/>
                <w:szCs w:val="22"/>
              </w:rPr>
              <w:t>_api_external_pkg</w:t>
            </w:r>
          </w:p>
        </w:tc>
        <w:tc>
          <w:tcPr>
            <w:tcW w:w="2268" w:type="dxa"/>
          </w:tcPr>
          <w:p w:rsidR="00D45841" w:rsidRPr="0034080E" w:rsidRDefault="00D45841" w:rsidP="008C0EC0">
            <w:pPr>
              <w:pStyle w:val="BPC3Tableitems"/>
              <w:rPr>
                <w:sz w:val="22"/>
                <w:szCs w:val="22"/>
              </w:rPr>
            </w:pPr>
            <w:r w:rsidRPr="00555DA6">
              <w:rPr>
                <w:sz w:val="22"/>
                <w:szCs w:val="22"/>
              </w:rPr>
              <w:t>get_operations_data</w:t>
            </w:r>
          </w:p>
        </w:tc>
        <w:tc>
          <w:tcPr>
            <w:tcW w:w="850" w:type="dxa"/>
          </w:tcPr>
          <w:p w:rsidR="00D45841" w:rsidRDefault="00D45841" w:rsidP="008C0EC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544" w:type="dxa"/>
          </w:tcPr>
          <w:p w:rsidR="00D45841" w:rsidRPr="0034080E" w:rsidRDefault="00D45841" w:rsidP="008C0EC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count of record and ref_cursor with operation detail information</w:t>
            </w:r>
          </w:p>
        </w:tc>
      </w:tr>
      <w:tr w:rsidR="00D45841" w:rsidRPr="0034080E" w:rsidTr="008C0EC0">
        <w:trPr>
          <w:trHeight w:val="135"/>
        </w:trPr>
        <w:tc>
          <w:tcPr>
            <w:tcW w:w="2552" w:type="dxa"/>
          </w:tcPr>
          <w:p w:rsidR="00D45841" w:rsidRDefault="00D45841" w:rsidP="008C0EC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opr</w:t>
            </w:r>
            <w:r w:rsidRPr="0034080E">
              <w:rPr>
                <w:sz w:val="22"/>
                <w:szCs w:val="22"/>
              </w:rPr>
              <w:t>_api_external_pkg</w:t>
            </w:r>
          </w:p>
        </w:tc>
        <w:tc>
          <w:tcPr>
            <w:tcW w:w="2268" w:type="dxa"/>
          </w:tcPr>
          <w:p w:rsidR="00D45841" w:rsidRPr="00B35725" w:rsidRDefault="00D45841" w:rsidP="008C0EC0">
            <w:pPr>
              <w:pStyle w:val="BPC3Tableitems"/>
              <w:rPr>
                <w:sz w:val="22"/>
                <w:szCs w:val="22"/>
              </w:rPr>
            </w:pPr>
            <w:r w:rsidRPr="008F1DD8">
              <w:rPr>
                <w:sz w:val="22"/>
                <w:szCs w:val="22"/>
              </w:rPr>
              <w:t>get_oper_participants_data</w:t>
            </w:r>
          </w:p>
        </w:tc>
        <w:tc>
          <w:tcPr>
            <w:tcW w:w="850" w:type="dxa"/>
          </w:tcPr>
          <w:p w:rsidR="00D45841" w:rsidRDefault="00D45841" w:rsidP="008C0EC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544" w:type="dxa"/>
          </w:tcPr>
          <w:p w:rsidR="00D45841" w:rsidRDefault="00D45841" w:rsidP="0069543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count of records and ref_cursor with operation participants data</w:t>
            </w:r>
          </w:p>
        </w:tc>
      </w:tr>
      <w:tr w:rsidR="00D45841" w:rsidRPr="0034080E" w:rsidTr="008C0EC0">
        <w:trPr>
          <w:trHeight w:val="135"/>
        </w:trPr>
        <w:tc>
          <w:tcPr>
            <w:tcW w:w="2552" w:type="dxa"/>
          </w:tcPr>
          <w:p w:rsidR="00D45841" w:rsidRDefault="00D45841" w:rsidP="008C0EC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opr</w:t>
            </w:r>
            <w:r w:rsidRPr="0034080E">
              <w:rPr>
                <w:sz w:val="22"/>
                <w:szCs w:val="22"/>
              </w:rPr>
              <w:t>_api_external_pkg</w:t>
            </w:r>
          </w:p>
        </w:tc>
        <w:tc>
          <w:tcPr>
            <w:tcW w:w="2268" w:type="dxa"/>
          </w:tcPr>
          <w:p w:rsidR="00D45841" w:rsidRDefault="00D45841" w:rsidP="008C0EC0">
            <w:pPr>
              <w:pStyle w:val="BPC3Tableitems"/>
              <w:rPr>
                <w:sz w:val="22"/>
                <w:szCs w:val="22"/>
              </w:rPr>
            </w:pPr>
            <w:r w:rsidRPr="008F1DD8">
              <w:rPr>
                <w:sz w:val="22"/>
                <w:szCs w:val="22"/>
              </w:rPr>
              <w:t>get_aggr_oper_transact_data</w:t>
            </w:r>
          </w:p>
        </w:tc>
        <w:tc>
          <w:tcPr>
            <w:tcW w:w="850" w:type="dxa"/>
          </w:tcPr>
          <w:p w:rsidR="00D45841" w:rsidRDefault="00D45841" w:rsidP="008C0EC0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544" w:type="dxa"/>
          </w:tcPr>
          <w:p w:rsidR="00D45841" w:rsidRDefault="00D45841" w:rsidP="0069543E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count of records and ref_cursor with operations and linked transactions aggregation data</w:t>
            </w:r>
          </w:p>
        </w:tc>
      </w:tr>
    </w:tbl>
    <w:p w:rsidR="00D45841" w:rsidRDefault="00D45841" w:rsidP="00D45841">
      <w:pPr>
        <w:pStyle w:val="BPC3Heading3"/>
      </w:pPr>
      <w:bookmarkStart w:id="101" w:name="_Toc511141427"/>
      <w:bookmarkStart w:id="102" w:name="_Toc514250096"/>
      <w:r w:rsidRPr="003C22DC">
        <w:t>GET_</w:t>
      </w:r>
      <w:r>
        <w:t>OPERATIONS_DATA</w:t>
      </w:r>
      <w:bookmarkEnd w:id="101"/>
      <w:bookmarkEnd w:id="102"/>
    </w:p>
    <w:p w:rsidR="00D45841" w:rsidRDefault="00D45841" w:rsidP="00D45841">
      <w:pPr>
        <w:pStyle w:val="BPC3Bodyafterheading"/>
      </w:pPr>
      <w:r>
        <w:t>Input parameters:</w:t>
      </w:r>
    </w:p>
    <w:p w:rsidR="00D45841" w:rsidRDefault="00D45841" w:rsidP="00D45841">
      <w:pPr>
        <w:pStyle w:val="BPC3Bodyafterheading"/>
      </w:pPr>
      <w:r>
        <w:t xml:space="preserve">i_inst_id – </w:t>
      </w:r>
      <w:r w:rsidRPr="003C22DC">
        <w:t>Identifier</w:t>
      </w:r>
      <w:r>
        <w:t xml:space="preserve"> of the institution (mandatory);</w:t>
      </w:r>
    </w:p>
    <w:p w:rsidR="00D45841" w:rsidRDefault="00D45841" w:rsidP="00D45841">
      <w:pPr>
        <w:pStyle w:val="BPC3Bodyafterheading"/>
      </w:pPr>
      <w:r w:rsidRPr="008F1DD8">
        <w:t>i_participant_type</w:t>
      </w:r>
      <w:r>
        <w:t xml:space="preserve"> - </w:t>
      </w:r>
      <w:r w:rsidRPr="00E35C6C">
        <w:t xml:space="preserve">The type of the </w:t>
      </w:r>
      <w:r>
        <w:t>operation participant</w:t>
      </w:r>
      <w:r w:rsidRPr="00E35C6C">
        <w:t xml:space="preserve"> (dictionary article)</w:t>
      </w:r>
      <w:r>
        <w:t xml:space="preserve"> there is a same institution</w:t>
      </w:r>
      <w:r w:rsidRPr="00E35C6C">
        <w:t xml:space="preserve"> for the selection of </w:t>
      </w:r>
      <w:r>
        <w:t>opera</w:t>
      </w:r>
      <w:r w:rsidRPr="00E35C6C">
        <w:t>tions</w:t>
      </w:r>
      <w:r>
        <w:t xml:space="preserve"> (not mandatory);</w:t>
      </w:r>
    </w:p>
    <w:p w:rsidR="00D45841" w:rsidRDefault="00D45841" w:rsidP="00D45841">
      <w:pPr>
        <w:pStyle w:val="BPC3Bodyafterheading"/>
      </w:pPr>
      <w:r>
        <w:t xml:space="preserve">i_start_date - </w:t>
      </w:r>
      <w:r w:rsidRPr="00E35C6C">
        <w:t xml:space="preserve">Date begin (for default – current </w:t>
      </w:r>
      <w:proofErr w:type="gramStart"/>
      <w:r w:rsidRPr="00E35C6C">
        <w:t>date on day begin</w:t>
      </w:r>
      <w:proofErr w:type="gramEnd"/>
      <w:r w:rsidRPr="00E35C6C">
        <w:t>)</w:t>
      </w:r>
      <w:r>
        <w:t xml:space="preserve"> (mandatory);</w:t>
      </w:r>
    </w:p>
    <w:p w:rsidR="00D45841" w:rsidRDefault="00D45841" w:rsidP="00D45841">
      <w:pPr>
        <w:pStyle w:val="BPC3Bodyafterheading"/>
      </w:pPr>
      <w:r>
        <w:t xml:space="preserve">i_end_date - </w:t>
      </w:r>
      <w:r w:rsidRPr="00E35C6C">
        <w:t>Date end (for default – current date on day end)</w:t>
      </w:r>
      <w:r>
        <w:t xml:space="preserve"> (mandatory);</w:t>
      </w:r>
    </w:p>
    <w:p w:rsidR="00D45841" w:rsidRDefault="00D45841" w:rsidP="00D45841">
      <w:pPr>
        <w:pStyle w:val="BPC3Bodyafterheading"/>
      </w:pPr>
      <w:r w:rsidRPr="008F1DD8">
        <w:t xml:space="preserve">i_oper_currency </w:t>
      </w:r>
      <w:r>
        <w:t>– Currency of the operations (not mandatory)</w:t>
      </w:r>
      <w:r w:rsidRPr="00E35C6C">
        <w:t>;</w:t>
      </w:r>
    </w:p>
    <w:p w:rsidR="00D45841" w:rsidRDefault="00D45841" w:rsidP="00D45841">
      <w:pPr>
        <w:pStyle w:val="BPC3Bodyafterheading"/>
      </w:pPr>
      <w:r w:rsidRPr="00550E9C">
        <w:lastRenderedPageBreak/>
        <w:t>i_object_tab – Table of objects which use in select of transactions, with defined structure: level_type (entity type of level for define of link between current object and transactions), entity_type (entity type of object), object_id (</w:t>
      </w:r>
      <w:r>
        <w:t xml:space="preserve">table of the </w:t>
      </w:r>
      <w:r w:rsidRPr="00550E9C">
        <w:t>object</w:t>
      </w:r>
      <w:r>
        <w:t>s identifier</w:t>
      </w:r>
      <w:r w:rsidRPr="00550E9C">
        <w:t>) (not mandatory)</w:t>
      </w:r>
      <w:r>
        <w:t>;</w:t>
      </w:r>
    </w:p>
    <w:p w:rsidR="00D45841" w:rsidRDefault="00D45841" w:rsidP="00D45841">
      <w:pPr>
        <w:pStyle w:val="BPC3Bodyafterheading"/>
      </w:pPr>
      <w:r>
        <w:t>i_array_operations_type_id - Identifier of operation types array (not mandatory);</w:t>
      </w:r>
    </w:p>
    <w:p w:rsidR="00D45841" w:rsidRDefault="00D45841" w:rsidP="00D45841">
      <w:pPr>
        <w:pStyle w:val="BPC3Bodyafterheading"/>
      </w:pPr>
      <w:r>
        <w:t>i_array_</w:t>
      </w:r>
      <w:r w:rsidRPr="008F1DD8">
        <w:t xml:space="preserve"> oper_statuses_id</w:t>
      </w:r>
      <w:r>
        <w:t xml:space="preserve"> - Identifier of operation statuses array (not mandatory);</w:t>
      </w:r>
    </w:p>
    <w:p w:rsidR="00D45841" w:rsidRDefault="00D45841" w:rsidP="00D45841">
      <w:pPr>
        <w:pStyle w:val="BPC3Bodyafterheading"/>
      </w:pPr>
      <w:r>
        <w:t>i_mask_error – Include or exclude raise (not mandatory);</w:t>
      </w:r>
    </w:p>
    <w:p w:rsidR="00D45841" w:rsidRDefault="00D45841" w:rsidP="00D45841">
      <w:pPr>
        <w:pStyle w:val="BPC3Bodyafterheading"/>
      </w:pPr>
      <w:r>
        <w:t>Output parameters:</w:t>
      </w:r>
    </w:p>
    <w:p w:rsidR="00D45841" w:rsidRDefault="00D45841" w:rsidP="00D45841">
      <w:pPr>
        <w:pStyle w:val="BPC3Bodyafterheading"/>
      </w:pPr>
      <w:r>
        <w:t xml:space="preserve">o_row_count - </w:t>
      </w:r>
      <w:r w:rsidRPr="00EF1DD3">
        <w:t>Number of rows returned</w:t>
      </w:r>
      <w:r>
        <w:t>;</w:t>
      </w:r>
    </w:p>
    <w:p w:rsidR="00D45841" w:rsidRDefault="00D45841" w:rsidP="00D45841">
      <w:pPr>
        <w:pStyle w:val="BPC3Bodyafterheading"/>
      </w:pPr>
      <w:r>
        <w:t xml:space="preserve">o_ref_cursor - </w:t>
      </w:r>
      <w:r w:rsidRPr="00394BA1">
        <w:t>Result cursor</w:t>
      </w:r>
      <w:r>
        <w:t>;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977"/>
        <w:gridCol w:w="1701"/>
        <w:gridCol w:w="4394"/>
      </w:tblGrid>
      <w:tr w:rsidR="00D45841" w:rsidRPr="002F6979" w:rsidTr="008C0EC0">
        <w:trPr>
          <w:trHeight w:val="135"/>
          <w:tblHeader/>
        </w:trPr>
        <w:tc>
          <w:tcPr>
            <w:tcW w:w="2977" w:type="dxa"/>
            <w:shd w:val="clear" w:color="auto" w:fill="C5E2FF"/>
          </w:tcPr>
          <w:p w:rsidR="00D45841" w:rsidRPr="002F6979" w:rsidRDefault="00D45841" w:rsidP="008C0EC0">
            <w:pPr>
              <w:pStyle w:val="BPC3Tableheadings"/>
            </w:pPr>
            <w:r>
              <w:t>Field</w:t>
            </w:r>
          </w:p>
        </w:tc>
        <w:tc>
          <w:tcPr>
            <w:tcW w:w="1701" w:type="dxa"/>
            <w:shd w:val="clear" w:color="auto" w:fill="C5E2FF"/>
          </w:tcPr>
          <w:p w:rsidR="00D45841" w:rsidRPr="002F6979" w:rsidRDefault="00D45841" w:rsidP="008C0EC0">
            <w:pPr>
              <w:pStyle w:val="BPC3Tableheadings"/>
            </w:pPr>
            <w:r>
              <w:t>Type</w:t>
            </w:r>
          </w:p>
        </w:tc>
        <w:tc>
          <w:tcPr>
            <w:tcW w:w="4394" w:type="dxa"/>
            <w:shd w:val="clear" w:color="auto" w:fill="C5E2FF"/>
          </w:tcPr>
          <w:p w:rsidR="00D45841" w:rsidRPr="002F6979" w:rsidRDefault="00D45841" w:rsidP="008C0EC0">
            <w:pPr>
              <w:pStyle w:val="BPC3Tableheadings"/>
            </w:pPr>
            <w:r w:rsidRPr="002F6979">
              <w:t>Description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EE5700" w:rsidRDefault="00D45841" w:rsidP="008C0EC0">
            <w:r>
              <w:t>oper_num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number(8)</w:t>
            </w:r>
          </w:p>
        </w:tc>
        <w:tc>
          <w:tcPr>
            <w:tcW w:w="4394" w:type="dxa"/>
          </w:tcPr>
          <w:p w:rsidR="00D45841" w:rsidRPr="00602253" w:rsidRDefault="00D45841" w:rsidP="008C0EC0">
            <w:r>
              <w:t>Number of unloading row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EE5700" w:rsidRDefault="00D45841" w:rsidP="008C0EC0">
            <w:r>
              <w:t>oper_id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number(16)</w:t>
            </w:r>
          </w:p>
        </w:tc>
        <w:tc>
          <w:tcPr>
            <w:tcW w:w="4394" w:type="dxa"/>
          </w:tcPr>
          <w:p w:rsidR="00D45841" w:rsidRPr="00602253" w:rsidRDefault="00D45841" w:rsidP="008C0EC0">
            <w:r>
              <w:t>opr_operation.id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Default="00D45841" w:rsidP="008C0EC0">
            <w:r>
              <w:t>oper_type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varchar2(8)</w:t>
            </w:r>
          </w:p>
        </w:tc>
        <w:tc>
          <w:tcPr>
            <w:tcW w:w="4394" w:type="dxa"/>
          </w:tcPr>
          <w:p w:rsidR="00D45841" w:rsidRPr="00200F65" w:rsidRDefault="00D45841" w:rsidP="008C0EC0">
            <w:pPr>
              <w:rPr>
                <w:lang w:val="ru-RU"/>
              </w:rPr>
            </w:pPr>
            <w:r>
              <w:t>opr_operation.oper_type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200F65" w:rsidRDefault="00D45841" w:rsidP="008C0EC0">
            <w:r>
              <w:t>oper_reason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varchar2(8)</w:t>
            </w:r>
          </w:p>
        </w:tc>
        <w:tc>
          <w:tcPr>
            <w:tcW w:w="4394" w:type="dxa"/>
          </w:tcPr>
          <w:p w:rsidR="00D45841" w:rsidRPr="00200F65" w:rsidRDefault="00D45841" w:rsidP="008C0EC0">
            <w:pPr>
              <w:rPr>
                <w:lang w:val="ru-RU"/>
              </w:rPr>
            </w:pPr>
            <w:r>
              <w:t>opr_operation.oper_reason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200F65" w:rsidRDefault="00D45841" w:rsidP="008C0EC0">
            <w:r>
              <w:t>is_reversal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number(1)</w:t>
            </w:r>
          </w:p>
        </w:tc>
        <w:tc>
          <w:tcPr>
            <w:tcW w:w="4394" w:type="dxa"/>
          </w:tcPr>
          <w:p w:rsidR="00D45841" w:rsidRPr="00200F65" w:rsidRDefault="00D45841" w:rsidP="008C0EC0">
            <w:pPr>
              <w:rPr>
                <w:lang w:val="ru-RU"/>
              </w:rPr>
            </w:pPr>
            <w:r>
              <w:t>opr_operation.is_reversal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200F65" w:rsidRDefault="00D45841" w:rsidP="008C0EC0">
            <w:r>
              <w:t>msg_type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varchar2(8)</w:t>
            </w:r>
          </w:p>
        </w:tc>
        <w:tc>
          <w:tcPr>
            <w:tcW w:w="4394" w:type="dxa"/>
          </w:tcPr>
          <w:p w:rsidR="00D45841" w:rsidRPr="00200F65" w:rsidRDefault="00D45841" w:rsidP="008C0EC0">
            <w:pPr>
              <w:rPr>
                <w:lang w:val="ru-RU"/>
              </w:rPr>
            </w:pPr>
            <w:r>
              <w:t>opr_operation.msg_type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200F65" w:rsidRDefault="00D45841" w:rsidP="008C0EC0">
            <w:r>
              <w:t>sttl_type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varchar2(8)</w:t>
            </w:r>
          </w:p>
        </w:tc>
        <w:tc>
          <w:tcPr>
            <w:tcW w:w="4394" w:type="dxa"/>
          </w:tcPr>
          <w:p w:rsidR="00D45841" w:rsidRPr="00844413" w:rsidRDefault="00D45841" w:rsidP="008C0EC0">
            <w:pPr>
              <w:rPr>
                <w:lang w:val="ru-RU"/>
              </w:rPr>
            </w:pPr>
            <w:r>
              <w:t>opr_operation.sttl_type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200F65" w:rsidRDefault="00D45841" w:rsidP="008C0EC0">
            <w:r>
              <w:t>oper_amount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number(22,4)</w:t>
            </w:r>
          </w:p>
        </w:tc>
        <w:tc>
          <w:tcPr>
            <w:tcW w:w="4394" w:type="dxa"/>
          </w:tcPr>
          <w:p w:rsidR="00D45841" w:rsidRPr="00844413" w:rsidRDefault="00D45841" w:rsidP="008C0EC0">
            <w:pPr>
              <w:rPr>
                <w:lang w:val="ru-RU"/>
              </w:rPr>
            </w:pPr>
            <w:r>
              <w:t>opr_operation.oper_amount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>
              <w:t>oper_currency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varchar2(3)</w:t>
            </w:r>
          </w:p>
        </w:tc>
        <w:tc>
          <w:tcPr>
            <w:tcW w:w="4394" w:type="dxa"/>
          </w:tcPr>
          <w:p w:rsidR="00D45841" w:rsidRPr="00844413" w:rsidRDefault="00D45841" w:rsidP="008C0EC0">
            <w:pPr>
              <w:rPr>
                <w:lang w:val="ru-RU"/>
              </w:rPr>
            </w:pPr>
            <w:r>
              <w:t>opr_operation.oper_currency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>
              <w:t>oper_date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date</w:t>
            </w:r>
          </w:p>
        </w:tc>
        <w:tc>
          <w:tcPr>
            <w:tcW w:w="4394" w:type="dxa"/>
          </w:tcPr>
          <w:p w:rsidR="00D45841" w:rsidRPr="00844413" w:rsidRDefault="00D45841" w:rsidP="008C0EC0">
            <w:pPr>
              <w:rPr>
                <w:lang w:val="ru-RU"/>
              </w:rPr>
            </w:pPr>
            <w:r>
              <w:t>opr_operation.oper_date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>
              <w:t>host_date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date</w:t>
            </w:r>
          </w:p>
        </w:tc>
        <w:tc>
          <w:tcPr>
            <w:tcW w:w="4394" w:type="dxa"/>
          </w:tcPr>
          <w:p w:rsidR="00D45841" w:rsidRPr="00844413" w:rsidRDefault="00D45841" w:rsidP="008C0EC0">
            <w:pPr>
              <w:rPr>
                <w:lang w:val="ru-RU"/>
              </w:rPr>
            </w:pPr>
            <w:r>
              <w:t>opr_operation.host_date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>
              <w:t>unhold_date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date</w:t>
            </w:r>
          </w:p>
        </w:tc>
        <w:tc>
          <w:tcPr>
            <w:tcW w:w="4394" w:type="dxa"/>
          </w:tcPr>
          <w:p w:rsidR="00D45841" w:rsidRPr="00844413" w:rsidRDefault="00D45841" w:rsidP="008C0EC0">
            <w:pPr>
              <w:rPr>
                <w:lang w:val="ru-RU"/>
              </w:rPr>
            </w:pPr>
            <w:r>
              <w:t>opr_operation.unhold_date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>
              <w:t>oper_sttl_date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date</w:t>
            </w:r>
          </w:p>
        </w:tc>
        <w:tc>
          <w:tcPr>
            <w:tcW w:w="4394" w:type="dxa"/>
          </w:tcPr>
          <w:p w:rsidR="00D45841" w:rsidRPr="00844413" w:rsidRDefault="00D45841" w:rsidP="008C0EC0">
            <w:pPr>
              <w:rPr>
                <w:lang w:val="ru-RU"/>
              </w:rPr>
            </w:pPr>
            <w:r>
              <w:t>opr_operation.sttl_date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CC7B9A">
              <w:t>oper_status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varchar2(8)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opr_operation.status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CC7B9A">
              <w:t>oper_status_reason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varchar2(8)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opr_operation.status_reason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627C4A">
              <w:t>terminal_type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varchar2(8)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opr_operation.terminal_type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627C4A">
              <w:t>acq_inst_bin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varchar2(24)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opr_operation.</w:t>
            </w:r>
            <w:r w:rsidRPr="00627C4A">
              <w:t>acq_inst_bin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2E7A0B">
              <w:t>forw_inst_bin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varchar2(24)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opr_operation.forw</w:t>
            </w:r>
            <w:r w:rsidRPr="00627C4A">
              <w:t>_inst_bin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D631D3">
              <w:t>merchant_number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varchar2(15)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opr_operation.</w:t>
            </w:r>
            <w:r w:rsidRPr="00D631D3">
              <w:t>merchant_number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>
              <w:t>terminal</w:t>
            </w:r>
            <w:r w:rsidRPr="00D631D3">
              <w:t>_number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varchar2(16)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opr_operation.terminal</w:t>
            </w:r>
            <w:r w:rsidRPr="00D631D3">
              <w:t>_number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D631D3">
              <w:t>merchant_n</w:t>
            </w:r>
            <w:r>
              <w:t>ame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varchar2(200)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opr_operation.</w:t>
            </w:r>
            <w:r w:rsidRPr="00D631D3">
              <w:t>merchant_n</w:t>
            </w:r>
            <w:r>
              <w:t>ame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D631D3">
              <w:t>merchant_street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varchar2(200)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opr_operation.</w:t>
            </w:r>
            <w:r w:rsidRPr="00D631D3">
              <w:t>merchant_street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D631D3">
              <w:t>merchant_city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varchar2(200)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opr_operation.</w:t>
            </w:r>
            <w:r w:rsidRPr="00D631D3">
              <w:t>merchant_city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D631D3">
              <w:lastRenderedPageBreak/>
              <w:t>merchant_</w:t>
            </w:r>
            <w:r>
              <w:t>region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varchar2(11)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opr_operation.</w:t>
            </w:r>
            <w:r w:rsidRPr="00D631D3">
              <w:t>merchant_</w:t>
            </w:r>
            <w:r>
              <w:t>region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D631D3">
              <w:t>merchant_</w:t>
            </w:r>
            <w:r>
              <w:t>country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varchar2(3)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opr_operation.</w:t>
            </w:r>
            <w:r w:rsidRPr="00D631D3">
              <w:t>merchant_</w:t>
            </w:r>
            <w:r>
              <w:t>country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D631D3">
              <w:t>merchant_</w:t>
            </w:r>
            <w:r>
              <w:t>postcode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varchar2(10)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opr_operation.</w:t>
            </w:r>
            <w:r w:rsidRPr="00D631D3">
              <w:t>merchant_</w:t>
            </w:r>
            <w:r>
              <w:t>postcode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A9395F">
              <w:t>mcc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varchar2(4)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opr_operation.mcc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A9395F">
              <w:t>originator_refnum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varchar2(200)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opr_operation.</w:t>
            </w:r>
            <w:r w:rsidRPr="00A9395F">
              <w:t>originator_refnum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A9395F">
              <w:t>network_refnum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varchar2(200)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opr_operation.</w:t>
            </w:r>
            <w:r w:rsidRPr="00A9395F">
              <w:t>network_refnum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A9395F">
              <w:t>match_status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varchar2(8)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opr_operation.</w:t>
            </w:r>
            <w:r w:rsidRPr="00A9395F">
              <w:t>match_status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A9395F">
              <w:t>dispute_id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number(16)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opr_operation.</w:t>
            </w:r>
            <w:r w:rsidRPr="00A9395F">
              <w:t>dispute_id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A9395F">
              <w:t>payment_order_id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number(16)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opr_operation.</w:t>
            </w:r>
            <w:r w:rsidRPr="00A9395F">
              <w:t>payment_order_id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A9395F">
              <w:t>payment_host_id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number(4)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opr_operation.</w:t>
            </w:r>
            <w:r w:rsidRPr="00A9395F">
              <w:t>payment_host_id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9143F7">
              <w:t>fee_amount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number(22,4)</w:t>
            </w:r>
          </w:p>
        </w:tc>
        <w:tc>
          <w:tcPr>
            <w:tcW w:w="4394" w:type="dxa"/>
          </w:tcPr>
          <w:p w:rsidR="00D45841" w:rsidRPr="00844413" w:rsidRDefault="00D45841" w:rsidP="008C0EC0">
            <w:pPr>
              <w:rPr>
                <w:lang w:val="ru-RU"/>
              </w:rPr>
            </w:pPr>
            <w:r>
              <w:t>opr_operation.</w:t>
            </w:r>
            <w:r w:rsidRPr="009143F7">
              <w:t>fee_amount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9143F7">
              <w:t>fee_currency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varchar2(3)</w:t>
            </w:r>
          </w:p>
        </w:tc>
        <w:tc>
          <w:tcPr>
            <w:tcW w:w="4394" w:type="dxa"/>
          </w:tcPr>
          <w:p w:rsidR="00D45841" w:rsidRPr="009143F7" w:rsidRDefault="00D45841" w:rsidP="008C0EC0">
            <w:r>
              <w:t>opr_operation.fee_currency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9143F7">
              <w:t>resp_code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varchar2(8)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aut_auth.</w:t>
            </w:r>
            <w:r w:rsidRPr="009143F7">
              <w:t>resp_code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E209AD">
              <w:t>proc_type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varchar2(8)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aut_auth.</w:t>
            </w:r>
            <w:r w:rsidRPr="00E209AD">
              <w:t>proc_type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E209AD">
              <w:t>proc_mode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varchar2(8)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aut_auth.</w:t>
            </w:r>
            <w:r w:rsidRPr="00E209AD">
              <w:t>proc_mode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0C4AC6">
              <w:t>bin_amount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number(22,4)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aut_auth.</w:t>
            </w:r>
            <w:r w:rsidRPr="000C4AC6">
              <w:t>bin_amount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0C4AC6">
              <w:t>bin</w:t>
            </w:r>
            <w:r>
              <w:t>_currency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varchar2(3)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aut_auth.</w:t>
            </w:r>
            <w:r w:rsidRPr="000C4AC6">
              <w:t>bin_</w:t>
            </w:r>
            <w:r>
              <w:t>currency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0C4AC6">
              <w:t>bin_cnvt_rate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number(22,4)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aut_auth.</w:t>
            </w:r>
            <w:r w:rsidRPr="000C4AC6">
              <w:t>bin_cnvt_rate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AF716D">
              <w:t>network_amount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number(22,4)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aut_auth.</w:t>
            </w:r>
            <w:r w:rsidRPr="00AF716D">
              <w:t>network_amount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AF716D">
              <w:t>network</w:t>
            </w:r>
            <w:r>
              <w:t>_currency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varchar2(3)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aut_auth.</w:t>
            </w:r>
            <w:r w:rsidRPr="00AF716D">
              <w:t>network</w:t>
            </w:r>
            <w:r>
              <w:t>_currency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AF716D">
              <w:t>network</w:t>
            </w:r>
            <w:r>
              <w:t>_cnvt_d</w:t>
            </w:r>
            <w:r w:rsidRPr="000C4AC6">
              <w:t>ate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date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aut_auth.</w:t>
            </w:r>
            <w:r w:rsidRPr="00AF716D">
              <w:t>network</w:t>
            </w:r>
            <w:r w:rsidRPr="000C4AC6">
              <w:t>_</w:t>
            </w:r>
            <w:r>
              <w:t>cnvt_d</w:t>
            </w:r>
            <w:r w:rsidRPr="000C4AC6">
              <w:t>ate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AF716D">
              <w:t>network</w:t>
            </w:r>
            <w:r>
              <w:t>_</w:t>
            </w:r>
            <w:r w:rsidRPr="000C4AC6">
              <w:t>cnvt_rate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number(22,4)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aut_auth.</w:t>
            </w:r>
            <w:r w:rsidRPr="00AF716D">
              <w:t>network</w:t>
            </w:r>
            <w:r>
              <w:t>_</w:t>
            </w:r>
            <w:r w:rsidRPr="000C4AC6">
              <w:t>cnvt_rate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>
              <w:t>account_</w:t>
            </w:r>
            <w:r w:rsidRPr="000C4AC6">
              <w:t>cnvt_rate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number(22,4)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aut_auth.account_</w:t>
            </w:r>
            <w:r w:rsidRPr="000C4AC6">
              <w:t>cnvt_rate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871E63">
              <w:t>transaction_id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varchar2(200)</w:t>
            </w:r>
          </w:p>
        </w:tc>
        <w:tc>
          <w:tcPr>
            <w:tcW w:w="4394" w:type="dxa"/>
          </w:tcPr>
          <w:p w:rsidR="00D45841" w:rsidRPr="00EC057F" w:rsidRDefault="00D45841" w:rsidP="008C0EC0">
            <w:r>
              <w:t>aut_auth.</w:t>
            </w:r>
            <w:r w:rsidRPr="00871E63">
              <w:t>transaction_id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71E63" w:rsidRDefault="00D45841" w:rsidP="008C0EC0">
            <w:r w:rsidRPr="00871E63">
              <w:t>system_trace_audit_number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varchar2(6)</w:t>
            </w:r>
          </w:p>
        </w:tc>
        <w:tc>
          <w:tcPr>
            <w:tcW w:w="4394" w:type="dxa"/>
          </w:tcPr>
          <w:p w:rsidR="00D45841" w:rsidRPr="00EC057F" w:rsidRDefault="00D45841" w:rsidP="008C0EC0">
            <w:r>
              <w:t>aut_auth.</w:t>
            </w:r>
            <w:r w:rsidRPr="00871E63">
              <w:t>system_trace_audit_number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71E63" w:rsidRDefault="00D45841" w:rsidP="008C0EC0">
            <w:r w:rsidRPr="00871E63">
              <w:t>external_auth_id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varchar2(30)</w:t>
            </w:r>
          </w:p>
        </w:tc>
        <w:tc>
          <w:tcPr>
            <w:tcW w:w="4394" w:type="dxa"/>
          </w:tcPr>
          <w:p w:rsidR="00D45841" w:rsidRPr="00EC057F" w:rsidRDefault="00D45841" w:rsidP="008C0EC0">
            <w:r>
              <w:t>aut_auth.</w:t>
            </w:r>
            <w:r w:rsidRPr="00871E63">
              <w:t>external_auth_id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71E63" w:rsidRDefault="00D45841" w:rsidP="008C0EC0">
            <w:r w:rsidRPr="00871E63">
              <w:t>external_</w:t>
            </w:r>
            <w:r>
              <w:t>orig</w:t>
            </w:r>
            <w:r w:rsidRPr="00871E63">
              <w:t>_id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varchar2(30)</w:t>
            </w:r>
          </w:p>
        </w:tc>
        <w:tc>
          <w:tcPr>
            <w:tcW w:w="4394" w:type="dxa"/>
          </w:tcPr>
          <w:p w:rsidR="00D45841" w:rsidRPr="00EC057F" w:rsidRDefault="00D45841" w:rsidP="008C0EC0">
            <w:r>
              <w:t>aut_auth.</w:t>
            </w:r>
            <w:r w:rsidRPr="00871E63">
              <w:t>external_</w:t>
            </w:r>
            <w:r>
              <w:t>orig</w:t>
            </w:r>
            <w:r w:rsidRPr="00871E63">
              <w:t>_id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71E63" w:rsidRDefault="00D45841" w:rsidP="008C0EC0">
            <w:r w:rsidRPr="00670A17">
              <w:t>agent_unique_id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varchar2(30)</w:t>
            </w:r>
          </w:p>
        </w:tc>
        <w:tc>
          <w:tcPr>
            <w:tcW w:w="4394" w:type="dxa"/>
          </w:tcPr>
          <w:p w:rsidR="00D45841" w:rsidRPr="00EC057F" w:rsidRDefault="00D45841" w:rsidP="008C0EC0">
            <w:r>
              <w:t>aut_auth.</w:t>
            </w:r>
            <w:r w:rsidRPr="00670A17">
              <w:t>agent_unique_id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670A17" w:rsidRDefault="00D45841" w:rsidP="008C0EC0">
            <w:r w:rsidRPr="00670A17">
              <w:t>trace_number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varchar2(30)</w:t>
            </w:r>
          </w:p>
        </w:tc>
        <w:tc>
          <w:tcPr>
            <w:tcW w:w="4394" w:type="dxa"/>
          </w:tcPr>
          <w:p w:rsidR="00D45841" w:rsidRPr="00EC057F" w:rsidRDefault="00D45841" w:rsidP="008C0EC0">
            <w:r>
              <w:t>aut_auth.</w:t>
            </w:r>
            <w:r w:rsidRPr="00670A17">
              <w:t>trace_number</w:t>
            </w:r>
          </w:p>
        </w:tc>
      </w:tr>
      <w:tr w:rsidR="00D45841" w:rsidRPr="00670A17" w:rsidTr="008C0EC0">
        <w:trPr>
          <w:trHeight w:val="135"/>
        </w:trPr>
        <w:tc>
          <w:tcPr>
            <w:tcW w:w="2977" w:type="dxa"/>
            <w:vAlign w:val="center"/>
          </w:tcPr>
          <w:p w:rsidR="00D45841" w:rsidRPr="00200F65" w:rsidRDefault="00D45841" w:rsidP="008C0EC0">
            <w:r>
              <w:t>orig_msg_type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varchar2(8)</w:t>
            </w:r>
          </w:p>
        </w:tc>
        <w:tc>
          <w:tcPr>
            <w:tcW w:w="4394" w:type="dxa"/>
          </w:tcPr>
          <w:p w:rsidR="00D45841" w:rsidRPr="00670A17" w:rsidRDefault="00D45841" w:rsidP="008C0EC0">
            <w:r>
              <w:t>opr_operation.msg_type (original)</w:t>
            </w:r>
          </w:p>
        </w:tc>
      </w:tr>
      <w:tr w:rsidR="00D45841" w:rsidRPr="00670A17" w:rsidTr="008C0EC0">
        <w:trPr>
          <w:trHeight w:val="135"/>
        </w:trPr>
        <w:tc>
          <w:tcPr>
            <w:tcW w:w="2977" w:type="dxa"/>
            <w:vAlign w:val="center"/>
          </w:tcPr>
          <w:p w:rsidR="00D45841" w:rsidRPr="00200F65" w:rsidRDefault="00D45841" w:rsidP="008C0EC0">
            <w:r>
              <w:t>orig_sttl_type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varchar2(8)</w:t>
            </w:r>
          </w:p>
        </w:tc>
        <w:tc>
          <w:tcPr>
            <w:tcW w:w="4394" w:type="dxa"/>
          </w:tcPr>
          <w:p w:rsidR="00D45841" w:rsidRPr="00670A17" w:rsidRDefault="00D45841" w:rsidP="008C0EC0">
            <w:r>
              <w:t>opr_operation.sttl_type (original)</w:t>
            </w:r>
          </w:p>
        </w:tc>
      </w:tr>
      <w:tr w:rsidR="00D45841" w:rsidRPr="00670A17" w:rsidTr="008C0EC0">
        <w:trPr>
          <w:trHeight w:val="135"/>
        </w:trPr>
        <w:tc>
          <w:tcPr>
            <w:tcW w:w="2977" w:type="dxa"/>
            <w:vAlign w:val="center"/>
          </w:tcPr>
          <w:p w:rsidR="00D45841" w:rsidRPr="00200F65" w:rsidRDefault="00D45841" w:rsidP="008C0EC0">
            <w:r>
              <w:t>orig_oper_amount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number(22,4)</w:t>
            </w:r>
          </w:p>
        </w:tc>
        <w:tc>
          <w:tcPr>
            <w:tcW w:w="4394" w:type="dxa"/>
          </w:tcPr>
          <w:p w:rsidR="00D45841" w:rsidRPr="00670A17" w:rsidRDefault="00D45841" w:rsidP="008C0EC0">
            <w:r>
              <w:t>opr_operation.oper_amount (original)</w:t>
            </w:r>
          </w:p>
        </w:tc>
      </w:tr>
      <w:tr w:rsidR="00D45841" w:rsidRPr="00670A17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>
              <w:lastRenderedPageBreak/>
              <w:t>orig_oper_currency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varchar2(3)</w:t>
            </w:r>
          </w:p>
        </w:tc>
        <w:tc>
          <w:tcPr>
            <w:tcW w:w="4394" w:type="dxa"/>
          </w:tcPr>
          <w:p w:rsidR="00D45841" w:rsidRPr="00670A17" w:rsidRDefault="00D45841" w:rsidP="008C0EC0">
            <w:r>
              <w:t>opr_operation.oper_currency (original)</w:t>
            </w:r>
          </w:p>
        </w:tc>
      </w:tr>
      <w:tr w:rsidR="00D45841" w:rsidRPr="00670A17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>
              <w:t>orig_oper_date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date</w:t>
            </w:r>
          </w:p>
        </w:tc>
        <w:tc>
          <w:tcPr>
            <w:tcW w:w="4394" w:type="dxa"/>
          </w:tcPr>
          <w:p w:rsidR="00D45841" w:rsidRPr="00670A17" w:rsidRDefault="00D45841" w:rsidP="008C0EC0">
            <w:r>
              <w:t>opr_operation.oper_date (original)</w:t>
            </w:r>
          </w:p>
        </w:tc>
      </w:tr>
      <w:tr w:rsidR="00D45841" w:rsidRPr="00670A17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>
              <w:t>orig_host_date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date</w:t>
            </w:r>
          </w:p>
        </w:tc>
        <w:tc>
          <w:tcPr>
            <w:tcW w:w="4394" w:type="dxa"/>
          </w:tcPr>
          <w:p w:rsidR="00D45841" w:rsidRPr="00670A17" w:rsidRDefault="00D45841" w:rsidP="008C0EC0">
            <w:r>
              <w:t>opr_operation.host_date (original)</w:t>
            </w:r>
          </w:p>
        </w:tc>
      </w:tr>
      <w:tr w:rsidR="00D45841" w:rsidRPr="00670A17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>
              <w:t>orig_unhold_date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date</w:t>
            </w:r>
          </w:p>
        </w:tc>
        <w:tc>
          <w:tcPr>
            <w:tcW w:w="4394" w:type="dxa"/>
          </w:tcPr>
          <w:p w:rsidR="00D45841" w:rsidRPr="00670A17" w:rsidRDefault="00D45841" w:rsidP="008C0EC0">
            <w:r>
              <w:t>opr_operation.unhold_date (original)</w:t>
            </w:r>
          </w:p>
        </w:tc>
      </w:tr>
      <w:tr w:rsidR="00D45841" w:rsidRPr="001B1E30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>
              <w:t>orig_</w:t>
            </w:r>
            <w:r w:rsidRPr="00627C4A">
              <w:t>terminal_type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varchar2(8)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opr_operation.terminal_type (original)</w:t>
            </w:r>
          </w:p>
        </w:tc>
      </w:tr>
      <w:tr w:rsidR="00D45841" w:rsidRPr="001B1E30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>
              <w:t>orig_</w:t>
            </w:r>
            <w:r w:rsidRPr="00627C4A">
              <w:t>acq_inst_bin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varchar2(24)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opr_operation.</w:t>
            </w:r>
            <w:r w:rsidRPr="00627C4A">
              <w:t>acq_inst_bin</w:t>
            </w:r>
            <w:r>
              <w:t xml:space="preserve"> (original)</w:t>
            </w:r>
          </w:p>
        </w:tc>
      </w:tr>
      <w:tr w:rsidR="00D45841" w:rsidRPr="001B1E30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>
              <w:t>orig_</w:t>
            </w:r>
            <w:r w:rsidRPr="002E7A0B">
              <w:t>forw_inst_bin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varchar2(24)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opr_operation.forw</w:t>
            </w:r>
            <w:r w:rsidRPr="00627C4A">
              <w:t>_inst_bin</w:t>
            </w:r>
            <w:r>
              <w:t xml:space="preserve"> (original)</w:t>
            </w:r>
          </w:p>
        </w:tc>
      </w:tr>
      <w:tr w:rsidR="00D45841" w:rsidRPr="001B1E30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>
              <w:t>orig_</w:t>
            </w:r>
            <w:r w:rsidRPr="00A9395F">
              <w:t>originator_refnum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varchar2(200)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opr_operation.</w:t>
            </w:r>
            <w:r w:rsidRPr="00A9395F">
              <w:t>originator_refnum</w:t>
            </w:r>
            <w:r>
              <w:t xml:space="preserve"> (original)</w:t>
            </w:r>
          </w:p>
        </w:tc>
      </w:tr>
      <w:tr w:rsidR="00D45841" w:rsidRPr="001B1E30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>
              <w:t>orig_</w:t>
            </w:r>
            <w:r w:rsidRPr="00A9395F">
              <w:t>network_refnum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varchar2(200)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opr_operation.</w:t>
            </w:r>
            <w:r w:rsidRPr="00A9395F">
              <w:t>network_refnum</w:t>
            </w:r>
            <w:r>
              <w:t xml:space="preserve"> (original)</w:t>
            </w:r>
          </w:p>
        </w:tc>
      </w:tr>
      <w:tr w:rsidR="00D45841" w:rsidRPr="001B1E30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>
              <w:t>orig_</w:t>
            </w:r>
            <w:r w:rsidRPr="000C4AC6">
              <w:t>bin_amount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number(22,4)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aut_auth.</w:t>
            </w:r>
            <w:r w:rsidRPr="000C4AC6">
              <w:t>bin_amount</w:t>
            </w:r>
            <w:r>
              <w:t xml:space="preserve"> (original)</w:t>
            </w:r>
          </w:p>
        </w:tc>
      </w:tr>
      <w:tr w:rsidR="00D45841" w:rsidRPr="001B1E30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>
              <w:t>orig_</w:t>
            </w:r>
            <w:r w:rsidRPr="000C4AC6">
              <w:t>bin</w:t>
            </w:r>
            <w:r>
              <w:t>_currency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varchar2(3)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aut_auth.</w:t>
            </w:r>
            <w:r w:rsidRPr="000C4AC6">
              <w:t>bin_</w:t>
            </w:r>
            <w:r>
              <w:t>currency (original)</w:t>
            </w:r>
          </w:p>
        </w:tc>
      </w:tr>
      <w:tr w:rsidR="00D45841" w:rsidRPr="001B1E30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>
              <w:t>orig_</w:t>
            </w:r>
            <w:r w:rsidRPr="000C4AC6">
              <w:t>bin_cnvt_rate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number(22,4)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aut_auth.</w:t>
            </w:r>
            <w:r w:rsidRPr="000C4AC6">
              <w:t>bin_cnvt_rate</w:t>
            </w:r>
            <w:r>
              <w:t xml:space="preserve"> (original)</w:t>
            </w:r>
          </w:p>
        </w:tc>
      </w:tr>
      <w:tr w:rsidR="00D45841" w:rsidRPr="001B1E30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>
              <w:t>orig_</w:t>
            </w:r>
            <w:r w:rsidRPr="00AF716D">
              <w:t>network_amount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number(22,4)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aut_auth.</w:t>
            </w:r>
            <w:r w:rsidRPr="00AF716D">
              <w:t>network_amount</w:t>
            </w:r>
            <w:r>
              <w:t xml:space="preserve"> (original)</w:t>
            </w:r>
          </w:p>
        </w:tc>
      </w:tr>
      <w:tr w:rsidR="00D45841" w:rsidRPr="001B1E30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>
              <w:t>orig_</w:t>
            </w:r>
            <w:r w:rsidRPr="00AF716D">
              <w:t>network</w:t>
            </w:r>
            <w:r>
              <w:t>_currency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varchar2(3)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aut_auth.</w:t>
            </w:r>
            <w:r w:rsidRPr="00AF716D">
              <w:t>network</w:t>
            </w:r>
            <w:r>
              <w:t>_currency (original)</w:t>
            </w:r>
          </w:p>
        </w:tc>
      </w:tr>
      <w:tr w:rsidR="00D45841" w:rsidRPr="001B1E30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>
              <w:t>orig_</w:t>
            </w:r>
            <w:r w:rsidRPr="00AF716D">
              <w:t>network</w:t>
            </w:r>
            <w:r>
              <w:t>_cnvt_d</w:t>
            </w:r>
            <w:r w:rsidRPr="000C4AC6">
              <w:t>ate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date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aut_auth.</w:t>
            </w:r>
            <w:r w:rsidRPr="00AF716D">
              <w:t>network</w:t>
            </w:r>
            <w:r w:rsidRPr="000C4AC6">
              <w:t>_</w:t>
            </w:r>
            <w:r>
              <w:t>cnvt_d</w:t>
            </w:r>
            <w:r w:rsidRPr="000C4AC6">
              <w:t>ate</w:t>
            </w:r>
            <w:r>
              <w:t xml:space="preserve"> (original)</w:t>
            </w:r>
          </w:p>
        </w:tc>
      </w:tr>
      <w:tr w:rsidR="00D45841" w:rsidRPr="001B1E30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>
              <w:t>orig_</w:t>
            </w:r>
            <w:r w:rsidRPr="00AF716D">
              <w:t>network</w:t>
            </w:r>
            <w:r>
              <w:t>_</w:t>
            </w:r>
            <w:r w:rsidRPr="000C4AC6">
              <w:t>cnvt_rate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number(22,4)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aut_auth.</w:t>
            </w:r>
            <w:r w:rsidRPr="00AF716D">
              <w:t>network</w:t>
            </w:r>
            <w:r>
              <w:t>_</w:t>
            </w:r>
            <w:r w:rsidRPr="000C4AC6">
              <w:t>cnvt_rate</w:t>
            </w:r>
            <w:r>
              <w:t xml:space="preserve"> (original)</w:t>
            </w:r>
          </w:p>
        </w:tc>
      </w:tr>
      <w:tr w:rsidR="00D45841" w:rsidRPr="001B1E30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>
              <w:t>orig_account_</w:t>
            </w:r>
            <w:r w:rsidRPr="000C4AC6">
              <w:t>cnvt_rate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number(22,4)</w:t>
            </w:r>
          </w:p>
        </w:tc>
        <w:tc>
          <w:tcPr>
            <w:tcW w:w="4394" w:type="dxa"/>
          </w:tcPr>
          <w:p w:rsidR="00D45841" w:rsidRPr="001B1E30" w:rsidRDefault="00D45841" w:rsidP="008C0EC0">
            <w:r>
              <w:t>aut_auth.account_</w:t>
            </w:r>
            <w:r w:rsidRPr="000C4AC6">
              <w:t>cnvt_rate</w:t>
            </w:r>
            <w:r>
              <w:t xml:space="preserve"> (original)</w:t>
            </w:r>
          </w:p>
        </w:tc>
      </w:tr>
      <w:tr w:rsidR="00D45841" w:rsidRPr="00EC057F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>
              <w:t>orig_</w:t>
            </w:r>
            <w:r w:rsidRPr="00871E63">
              <w:t>transaction_id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varchar2(200)</w:t>
            </w:r>
          </w:p>
        </w:tc>
        <w:tc>
          <w:tcPr>
            <w:tcW w:w="4394" w:type="dxa"/>
          </w:tcPr>
          <w:p w:rsidR="00D45841" w:rsidRPr="00EC057F" w:rsidRDefault="00D45841" w:rsidP="008C0EC0">
            <w:r>
              <w:t>aut_auth.</w:t>
            </w:r>
            <w:r w:rsidRPr="00871E63">
              <w:t>transaction_id</w:t>
            </w:r>
            <w:r>
              <w:t xml:space="preserve"> (original)</w:t>
            </w:r>
          </w:p>
        </w:tc>
      </w:tr>
      <w:tr w:rsidR="00D45841" w:rsidRPr="00EC057F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71E63" w:rsidRDefault="00D45841" w:rsidP="008C0EC0">
            <w:r>
              <w:t>orig_</w:t>
            </w:r>
            <w:r w:rsidRPr="00871E63">
              <w:t>system_trace_audit_number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varchar2(6)</w:t>
            </w:r>
          </w:p>
        </w:tc>
        <w:tc>
          <w:tcPr>
            <w:tcW w:w="4394" w:type="dxa"/>
          </w:tcPr>
          <w:p w:rsidR="00D45841" w:rsidRPr="00EC057F" w:rsidRDefault="00D45841" w:rsidP="008C0EC0">
            <w:r>
              <w:t>aut_auth.</w:t>
            </w:r>
            <w:r w:rsidRPr="00871E63">
              <w:t>system_trace_audit_number</w:t>
            </w:r>
            <w:r>
              <w:t xml:space="preserve"> (original)</w:t>
            </w:r>
          </w:p>
        </w:tc>
      </w:tr>
      <w:tr w:rsidR="00D45841" w:rsidRPr="00EC057F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71E63" w:rsidRDefault="00D45841" w:rsidP="008C0EC0">
            <w:r>
              <w:t>orig_</w:t>
            </w:r>
            <w:r w:rsidRPr="00871E63">
              <w:t>external_auth_id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varchar2(30)</w:t>
            </w:r>
          </w:p>
        </w:tc>
        <w:tc>
          <w:tcPr>
            <w:tcW w:w="4394" w:type="dxa"/>
          </w:tcPr>
          <w:p w:rsidR="00D45841" w:rsidRPr="00EC057F" w:rsidRDefault="00D45841" w:rsidP="008C0EC0">
            <w:r>
              <w:t>aut_auth.</w:t>
            </w:r>
            <w:r w:rsidRPr="00871E63">
              <w:t>external_auth_id</w:t>
            </w:r>
            <w:r>
              <w:t xml:space="preserve"> (original)</w:t>
            </w:r>
          </w:p>
        </w:tc>
      </w:tr>
      <w:tr w:rsidR="00D45841" w:rsidRPr="00EC057F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71E63" w:rsidRDefault="00D45841" w:rsidP="008C0EC0">
            <w:r>
              <w:t>orig_</w:t>
            </w:r>
            <w:r w:rsidRPr="00871E63">
              <w:t>external_</w:t>
            </w:r>
            <w:r>
              <w:t>orig</w:t>
            </w:r>
            <w:r w:rsidRPr="00871E63">
              <w:t>_id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varchar2(30)</w:t>
            </w:r>
          </w:p>
        </w:tc>
        <w:tc>
          <w:tcPr>
            <w:tcW w:w="4394" w:type="dxa"/>
          </w:tcPr>
          <w:p w:rsidR="00D45841" w:rsidRPr="00EC057F" w:rsidRDefault="00D45841" w:rsidP="008C0EC0">
            <w:r>
              <w:t>aut_auth.</w:t>
            </w:r>
            <w:r w:rsidRPr="00871E63">
              <w:t>external_</w:t>
            </w:r>
            <w:r>
              <w:t>orig</w:t>
            </w:r>
            <w:r w:rsidRPr="00871E63">
              <w:t>_id</w:t>
            </w:r>
            <w:r>
              <w:t xml:space="preserve"> (original)</w:t>
            </w:r>
          </w:p>
        </w:tc>
      </w:tr>
      <w:tr w:rsidR="00D45841" w:rsidRPr="00EC057F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71E63" w:rsidRDefault="00D45841" w:rsidP="008C0EC0">
            <w:r>
              <w:t>orig_</w:t>
            </w:r>
            <w:r w:rsidRPr="00670A17">
              <w:t>agent_unique_id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varchar2(30)</w:t>
            </w:r>
          </w:p>
        </w:tc>
        <w:tc>
          <w:tcPr>
            <w:tcW w:w="4394" w:type="dxa"/>
          </w:tcPr>
          <w:p w:rsidR="00D45841" w:rsidRPr="00EC057F" w:rsidRDefault="00D45841" w:rsidP="008C0EC0">
            <w:r>
              <w:t>aut_auth.</w:t>
            </w:r>
            <w:r w:rsidRPr="00670A17">
              <w:t>agent_unique_id</w:t>
            </w:r>
            <w:r>
              <w:t xml:space="preserve"> (original)</w:t>
            </w:r>
          </w:p>
        </w:tc>
      </w:tr>
      <w:tr w:rsidR="00D45841" w:rsidRPr="00EC057F" w:rsidTr="008C0EC0">
        <w:trPr>
          <w:trHeight w:val="135"/>
        </w:trPr>
        <w:tc>
          <w:tcPr>
            <w:tcW w:w="2977" w:type="dxa"/>
            <w:vAlign w:val="center"/>
          </w:tcPr>
          <w:p w:rsidR="00D45841" w:rsidRPr="00670A17" w:rsidRDefault="00D45841" w:rsidP="008C0EC0">
            <w:r>
              <w:t>orig_</w:t>
            </w:r>
            <w:r w:rsidRPr="00670A17">
              <w:t>trace_number</w:t>
            </w:r>
          </w:p>
        </w:tc>
        <w:tc>
          <w:tcPr>
            <w:tcW w:w="1701" w:type="dxa"/>
            <w:vAlign w:val="center"/>
          </w:tcPr>
          <w:p w:rsidR="00D45841" w:rsidRPr="00200F65" w:rsidRDefault="00D45841" w:rsidP="008C0EC0">
            <w:r>
              <w:t>varchar2(30)</w:t>
            </w:r>
          </w:p>
        </w:tc>
        <w:tc>
          <w:tcPr>
            <w:tcW w:w="4394" w:type="dxa"/>
          </w:tcPr>
          <w:p w:rsidR="00D45841" w:rsidRPr="00EC057F" w:rsidRDefault="00D45841" w:rsidP="008C0EC0">
            <w:r>
              <w:t>aut_auth.</w:t>
            </w:r>
            <w:r w:rsidRPr="00670A17">
              <w:t>trace_number</w:t>
            </w:r>
            <w:r>
              <w:t xml:space="preserve"> (original)</w:t>
            </w:r>
          </w:p>
        </w:tc>
      </w:tr>
    </w:tbl>
    <w:p w:rsidR="00D45841" w:rsidRDefault="00D45841" w:rsidP="00D45841">
      <w:pPr>
        <w:pStyle w:val="BPC3Bodyafterheading"/>
      </w:pPr>
      <w:proofErr w:type="gramStart"/>
      <w:r>
        <w:t>This procedure returning main detail parameters of the operations.</w:t>
      </w:r>
      <w:proofErr w:type="gramEnd"/>
      <w:r>
        <w:t xml:space="preserve"> Fields which returning </w:t>
      </w:r>
      <w:proofErr w:type="gramStart"/>
      <w:r>
        <w:t>are</w:t>
      </w:r>
      <w:proofErr w:type="gramEnd"/>
      <w:r>
        <w:t xml:space="preserve"> listed higher.</w:t>
      </w:r>
    </w:p>
    <w:p w:rsidR="00D45841" w:rsidRDefault="00D45841" w:rsidP="00D45841">
      <w:pPr>
        <w:pStyle w:val="BPC3Heading3"/>
      </w:pPr>
      <w:bookmarkStart w:id="103" w:name="_Toc511141428"/>
      <w:bookmarkStart w:id="104" w:name="_Toc514250097"/>
      <w:r w:rsidRPr="000663ED">
        <w:t>GET_OPER_PARTICIPANTS_DATA</w:t>
      </w:r>
      <w:bookmarkEnd w:id="103"/>
      <w:bookmarkEnd w:id="104"/>
    </w:p>
    <w:p w:rsidR="00D45841" w:rsidRDefault="00D45841" w:rsidP="00D45841">
      <w:pPr>
        <w:pStyle w:val="BPC3Bodyafterheading"/>
      </w:pPr>
      <w:r>
        <w:t>Input parameters:</w:t>
      </w:r>
    </w:p>
    <w:p w:rsidR="00D45841" w:rsidRDefault="00D45841" w:rsidP="00D45841">
      <w:pPr>
        <w:pStyle w:val="BPC3Bodyafterheading"/>
      </w:pPr>
      <w:r>
        <w:t xml:space="preserve">i_inst_id – </w:t>
      </w:r>
      <w:r w:rsidRPr="003C22DC">
        <w:t>Identifier</w:t>
      </w:r>
      <w:r>
        <w:t xml:space="preserve"> of the institution (mandatory);</w:t>
      </w:r>
    </w:p>
    <w:p w:rsidR="00D45841" w:rsidRDefault="00D45841" w:rsidP="00D45841">
      <w:pPr>
        <w:pStyle w:val="BPC3Bodyafterheading"/>
      </w:pPr>
      <w:r>
        <w:t xml:space="preserve">i_oper_id – </w:t>
      </w:r>
      <w:r w:rsidRPr="003C22DC">
        <w:t>Identifier</w:t>
      </w:r>
      <w:r>
        <w:t xml:space="preserve"> of the operation (mandatory);</w:t>
      </w:r>
    </w:p>
    <w:p w:rsidR="00D45841" w:rsidRDefault="00D45841" w:rsidP="00D45841">
      <w:pPr>
        <w:pStyle w:val="BPC3Bodyafterheading"/>
      </w:pPr>
      <w:r w:rsidRPr="008F1DD8">
        <w:t>i_</w:t>
      </w:r>
      <w:r>
        <w:t>array_oper_</w:t>
      </w:r>
      <w:r w:rsidRPr="008F1DD8">
        <w:t>participant_type</w:t>
      </w:r>
      <w:r>
        <w:t xml:space="preserve"> - Identifier of operation participant types array (not mandatory);</w:t>
      </w:r>
    </w:p>
    <w:p w:rsidR="00D45841" w:rsidRDefault="00D45841" w:rsidP="00D45841">
      <w:pPr>
        <w:pStyle w:val="BPC3Bodyafterheading"/>
      </w:pPr>
      <w:r>
        <w:t>i_mask_error – Include or exclude raise (not mandatory);</w:t>
      </w:r>
    </w:p>
    <w:p w:rsidR="00D45841" w:rsidRDefault="00D45841" w:rsidP="00D45841">
      <w:pPr>
        <w:pStyle w:val="BPC3Bodyafterheading"/>
      </w:pPr>
      <w:r>
        <w:lastRenderedPageBreak/>
        <w:t>Output parameters:</w:t>
      </w:r>
    </w:p>
    <w:p w:rsidR="00D45841" w:rsidRDefault="00D45841" w:rsidP="00D45841">
      <w:pPr>
        <w:pStyle w:val="BPC3Bodyafterheading"/>
      </w:pPr>
      <w:r>
        <w:t xml:space="preserve">o_row_count - </w:t>
      </w:r>
      <w:r w:rsidRPr="00EF1DD3">
        <w:t>Number of rows returned</w:t>
      </w:r>
      <w:r>
        <w:t>;</w:t>
      </w:r>
    </w:p>
    <w:p w:rsidR="00D45841" w:rsidRDefault="00D45841" w:rsidP="00D45841">
      <w:pPr>
        <w:pStyle w:val="BPC3Bodyafterheading"/>
      </w:pPr>
      <w:r>
        <w:t xml:space="preserve">o_ref_cursor - </w:t>
      </w:r>
      <w:r w:rsidRPr="00394BA1">
        <w:t>Result cursor</w:t>
      </w:r>
      <w:r>
        <w:t>;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977"/>
        <w:gridCol w:w="1701"/>
        <w:gridCol w:w="4394"/>
      </w:tblGrid>
      <w:tr w:rsidR="00D45841" w:rsidRPr="002F6979" w:rsidTr="008C0EC0">
        <w:trPr>
          <w:trHeight w:val="135"/>
          <w:tblHeader/>
        </w:trPr>
        <w:tc>
          <w:tcPr>
            <w:tcW w:w="2977" w:type="dxa"/>
            <w:shd w:val="clear" w:color="auto" w:fill="C5E2FF"/>
          </w:tcPr>
          <w:p w:rsidR="00D45841" w:rsidRPr="002F6979" w:rsidRDefault="00D45841" w:rsidP="008C0EC0">
            <w:pPr>
              <w:pStyle w:val="BPC3Tableheadings"/>
            </w:pPr>
            <w:r>
              <w:t>Field</w:t>
            </w:r>
          </w:p>
        </w:tc>
        <w:tc>
          <w:tcPr>
            <w:tcW w:w="1701" w:type="dxa"/>
            <w:shd w:val="clear" w:color="auto" w:fill="C5E2FF"/>
          </w:tcPr>
          <w:p w:rsidR="00D45841" w:rsidRPr="002F6979" w:rsidRDefault="00D45841" w:rsidP="008C0EC0">
            <w:pPr>
              <w:pStyle w:val="BPC3Tableheadings"/>
            </w:pPr>
            <w:r>
              <w:t>Type</w:t>
            </w:r>
          </w:p>
        </w:tc>
        <w:tc>
          <w:tcPr>
            <w:tcW w:w="4394" w:type="dxa"/>
            <w:shd w:val="clear" w:color="auto" w:fill="C5E2FF"/>
          </w:tcPr>
          <w:p w:rsidR="00D45841" w:rsidRPr="002F6979" w:rsidRDefault="00D45841" w:rsidP="008C0EC0">
            <w:pPr>
              <w:pStyle w:val="BPC3Tableheadings"/>
            </w:pPr>
            <w:r w:rsidRPr="002F6979">
              <w:t>Description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EE5700" w:rsidRDefault="00D45841" w:rsidP="008C0EC0">
            <w:r>
              <w:t>oper_id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number(16)</w:t>
            </w:r>
          </w:p>
        </w:tc>
        <w:tc>
          <w:tcPr>
            <w:tcW w:w="4394" w:type="dxa"/>
          </w:tcPr>
          <w:p w:rsidR="00D45841" w:rsidRPr="00602253" w:rsidRDefault="00D45841" w:rsidP="008C0EC0">
            <w:r>
              <w:t>opr_participant.oper_id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Default="00D45841" w:rsidP="008C0EC0">
            <w:r w:rsidRPr="000663ED">
              <w:t>participant_type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varchar2(8)</w:t>
            </w:r>
          </w:p>
        </w:tc>
        <w:tc>
          <w:tcPr>
            <w:tcW w:w="4394" w:type="dxa"/>
          </w:tcPr>
          <w:p w:rsidR="00D45841" w:rsidRPr="00200F65" w:rsidRDefault="00D45841" w:rsidP="008C0EC0">
            <w:pPr>
              <w:rPr>
                <w:lang w:val="ru-RU"/>
              </w:rPr>
            </w:pPr>
            <w:r>
              <w:t>opr_participant.</w:t>
            </w:r>
            <w:r w:rsidRPr="000663ED">
              <w:t>participant_type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200F65" w:rsidRDefault="00D45841" w:rsidP="008C0EC0">
            <w:r w:rsidRPr="000663ED">
              <w:t>client_id_type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varchar2(8)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opr_participant.</w:t>
            </w:r>
            <w:r w:rsidRPr="000663ED">
              <w:t>client_id_type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200F65" w:rsidRDefault="00D45841" w:rsidP="008C0EC0">
            <w:r w:rsidRPr="005D1F43">
              <w:t>client_id_value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varchar2(200)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opr_participant.</w:t>
            </w:r>
            <w:r w:rsidRPr="005D1F43">
              <w:t>client_id_value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200F65" w:rsidRDefault="00D45841" w:rsidP="008C0EC0">
            <w:r>
              <w:t>inst_id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number(4)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opr_participant.inst_id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200F65" w:rsidRDefault="00D45841" w:rsidP="008C0EC0">
            <w:r w:rsidRPr="004D31C1">
              <w:t>network_id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number(4)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opr_participant.</w:t>
            </w:r>
            <w:r w:rsidRPr="004D31C1">
              <w:t>network_id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200F65" w:rsidRDefault="00D45841" w:rsidP="008C0EC0">
            <w:r w:rsidRPr="002D6BB9">
              <w:t>card_inst_id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number(4)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opr_participant.</w:t>
            </w:r>
            <w:r w:rsidRPr="002D6BB9">
              <w:t>card_inst_id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DD19D1">
              <w:t>card_network_id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number(4)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opr_participant.</w:t>
            </w:r>
            <w:r w:rsidRPr="00DD19D1">
              <w:t>card_network_id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1A2DB0">
              <w:t>card_id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number(12)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opr_participant.</w:t>
            </w:r>
            <w:r w:rsidRPr="001A2DB0">
              <w:t>card_id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8A395B">
              <w:t>card_instance_id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number(12)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opr_participant.</w:t>
            </w:r>
            <w:r w:rsidRPr="008A395B">
              <w:t>card_instance_id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736EEC">
              <w:t>card_type_id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number(4)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opr_participant.</w:t>
            </w:r>
            <w:r w:rsidRPr="008A395B">
              <w:t>card_</w:t>
            </w:r>
            <w:r w:rsidRPr="00736EEC">
              <w:t>type_id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385D0F">
              <w:t>card_number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varchar2(24)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opr_card.</w:t>
            </w:r>
            <w:r w:rsidRPr="00385D0F">
              <w:t>card_number</w:t>
            </w:r>
            <w:r>
              <w:t xml:space="preserve"> (after decode)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385D0F">
              <w:t>card_mask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varchar2(24)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opr_participant.</w:t>
            </w:r>
            <w:r w:rsidRPr="00385D0F">
              <w:t>card_mask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385D0F">
              <w:t>card_</w:t>
            </w:r>
            <w:r>
              <w:t>hash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number(12)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opr_participant.</w:t>
            </w:r>
            <w:r w:rsidRPr="00385D0F">
              <w:t>card_</w:t>
            </w:r>
            <w:r>
              <w:t>hash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211C2D">
              <w:t>card_seq_number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number(4)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opr_participant.</w:t>
            </w:r>
            <w:r w:rsidRPr="00211C2D">
              <w:t>card_seq_number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211C2D">
              <w:t>card_expir_date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date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opr_participant.</w:t>
            </w:r>
            <w:r w:rsidRPr="00211C2D">
              <w:t>card_expir_date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3D500E">
              <w:t>card_service_code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varchar2(3)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opr_participant.</w:t>
            </w:r>
            <w:r w:rsidRPr="003D500E">
              <w:t>card_service_code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3D500E">
              <w:t>card_country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varchar2(3)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opr_participant.</w:t>
            </w:r>
            <w:r w:rsidRPr="003D500E">
              <w:t>card_country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6B1CD9">
              <w:t>customer_id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number(12)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opr_participant.</w:t>
            </w:r>
            <w:r w:rsidRPr="006B1CD9">
              <w:t>customer_id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D11FBF">
              <w:t>account_id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number(12)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opr_participant.</w:t>
            </w:r>
            <w:r w:rsidRPr="00D11FBF">
              <w:t>account_id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BD7D60">
              <w:t>account_type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varchar2(8)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opr_participant.</w:t>
            </w:r>
            <w:r w:rsidRPr="00BD7D60">
              <w:t>account_type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1722A3">
              <w:t>account_number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varchar2(32)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opr_participant.</w:t>
            </w:r>
            <w:r w:rsidRPr="001722A3">
              <w:t>account_number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1722A3">
              <w:t>account_amount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number(22,4)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opr_participant.</w:t>
            </w:r>
            <w:r w:rsidRPr="001722A3">
              <w:t>account_amount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35668F">
              <w:t>account_currency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varchar2(3)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opr_participant.</w:t>
            </w:r>
            <w:r w:rsidRPr="0035668F">
              <w:t>account_currency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35668F">
              <w:t>auth_code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varchar2(6)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opr_participant.</w:t>
            </w:r>
            <w:r w:rsidRPr="0035668F">
              <w:t>auth_code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303A0A">
              <w:t>merchant_id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number(8)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opr_participant.</w:t>
            </w:r>
            <w:r w:rsidRPr="00303A0A">
              <w:t>merchant_id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303A0A">
              <w:t>terminal_id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number(8)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opr_participant.</w:t>
            </w:r>
            <w:r w:rsidRPr="00303A0A">
              <w:t>terminal_id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303A0A">
              <w:t>split_hash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number(4)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opr_participant.</w:t>
            </w:r>
            <w:r w:rsidRPr="00303A0A">
              <w:t>split_hash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303A0A">
              <w:t>debit_entry_impact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number(1)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 xml:space="preserve">attribute what current participant is debit </w:t>
            </w:r>
            <w:r>
              <w:lastRenderedPageBreak/>
              <w:t>impact in entry transaction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844413" w:rsidRDefault="00D45841" w:rsidP="008C0EC0">
            <w:r w:rsidRPr="00303A0A">
              <w:lastRenderedPageBreak/>
              <w:t>credit_entry_impact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number(1)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attribute what current participant is credit impact in entry transaction</w:t>
            </w:r>
          </w:p>
        </w:tc>
      </w:tr>
    </w:tbl>
    <w:p w:rsidR="00D45841" w:rsidRDefault="00D45841" w:rsidP="00D45841">
      <w:pPr>
        <w:pStyle w:val="BPC3Bodyafterheading"/>
      </w:pPr>
      <w:proofErr w:type="gramStart"/>
      <w:r>
        <w:t>This procedure returning main detail parameters of the operation participants.</w:t>
      </w:r>
      <w:proofErr w:type="gramEnd"/>
      <w:r>
        <w:t xml:space="preserve"> Fields which returning </w:t>
      </w:r>
      <w:proofErr w:type="gramStart"/>
      <w:r>
        <w:t>are</w:t>
      </w:r>
      <w:proofErr w:type="gramEnd"/>
      <w:r>
        <w:t xml:space="preserve"> listed higher.</w:t>
      </w:r>
    </w:p>
    <w:p w:rsidR="00D45841" w:rsidRDefault="00D45841" w:rsidP="00D45841">
      <w:pPr>
        <w:pStyle w:val="BPC3Heading3"/>
      </w:pPr>
      <w:bookmarkStart w:id="105" w:name="_Toc511141429"/>
      <w:bookmarkStart w:id="106" w:name="_Toc514250098"/>
      <w:r w:rsidRPr="003220CA">
        <w:t>GET_AGGR_OPER_TRANSACT_DATA</w:t>
      </w:r>
      <w:bookmarkEnd w:id="105"/>
      <w:bookmarkEnd w:id="106"/>
    </w:p>
    <w:p w:rsidR="00A13D5A" w:rsidRDefault="00A13D5A" w:rsidP="00A13D5A">
      <w:pPr>
        <w:pStyle w:val="BPC3Bodyafterheading"/>
      </w:pPr>
      <w:r>
        <w:t>Input parameters:</w:t>
      </w:r>
    </w:p>
    <w:p w:rsidR="00A13D5A" w:rsidRDefault="00A13D5A" w:rsidP="00A13D5A">
      <w:pPr>
        <w:pStyle w:val="BPC3Bodyafterheading"/>
      </w:pPr>
      <w:r>
        <w:t>i_inst_id – Identifier of the institution (mandatory);</w:t>
      </w:r>
    </w:p>
    <w:p w:rsidR="00A13D5A" w:rsidRDefault="00A13D5A" w:rsidP="00A13D5A">
      <w:pPr>
        <w:pStyle w:val="BPC3Bodyafterheading"/>
      </w:pPr>
      <w:r>
        <w:t xml:space="preserve">i_start_date - Date begin (for default – current </w:t>
      </w:r>
      <w:proofErr w:type="gramStart"/>
      <w:r>
        <w:t>date on day begin</w:t>
      </w:r>
      <w:proofErr w:type="gramEnd"/>
      <w:r>
        <w:t>) (mandatory);</w:t>
      </w:r>
    </w:p>
    <w:p w:rsidR="00A13D5A" w:rsidRDefault="00A13D5A" w:rsidP="00A13D5A">
      <w:pPr>
        <w:pStyle w:val="BPC3Bodyafterheading"/>
      </w:pPr>
      <w:r>
        <w:t>i_end_date - Date end (for default – current date on day end) (mandatory);</w:t>
      </w:r>
    </w:p>
    <w:p w:rsidR="00A13D5A" w:rsidRDefault="00A13D5A" w:rsidP="00A13D5A">
      <w:pPr>
        <w:pStyle w:val="BPC3Bodyafterheading"/>
      </w:pPr>
    </w:p>
    <w:p w:rsidR="00A13D5A" w:rsidRDefault="00A13D5A" w:rsidP="00A13D5A">
      <w:pPr>
        <w:pStyle w:val="BPC3Bodyafterheading"/>
      </w:pPr>
      <w:r>
        <w:t>i_object_tab – Table of objects which use in select of transactions, with defined structure: level_type (entity type of level for define of link between current object and transactions), entity_type (entity type of object), object_id (table of the objects identifier) (not mandatory);</w:t>
      </w:r>
    </w:p>
    <w:p w:rsidR="00A13D5A" w:rsidRDefault="00A13D5A" w:rsidP="00A13D5A">
      <w:pPr>
        <w:pStyle w:val="BPC3Bodyafterheading"/>
      </w:pPr>
      <w:r>
        <w:t>i_oper_currency – Currency of the operations (not mandatory);</w:t>
      </w:r>
    </w:p>
    <w:p w:rsidR="00A13D5A" w:rsidRDefault="00A13D5A" w:rsidP="00A13D5A">
      <w:pPr>
        <w:pStyle w:val="BPC3Bodyafterheading"/>
      </w:pPr>
      <w:r>
        <w:t>i_array_oper_participant_type - Identifier of operation participant types array (not mandatory);</w:t>
      </w:r>
    </w:p>
    <w:p w:rsidR="00A13D5A" w:rsidRDefault="00A13D5A" w:rsidP="00A13D5A">
      <w:pPr>
        <w:pStyle w:val="BPC3Bodyafterheading"/>
      </w:pPr>
      <w:r>
        <w:t>i_array_operations_type_id - Identifier of operation types array (not mandatory);</w:t>
      </w:r>
    </w:p>
    <w:p w:rsidR="00A13D5A" w:rsidRDefault="00A13D5A" w:rsidP="00A13D5A">
      <w:pPr>
        <w:pStyle w:val="BPC3Bodyafterheading"/>
      </w:pPr>
      <w:r>
        <w:t>i_array_ oper_statuses_id - Identifier of operation statuses array (not mandatory);</w:t>
      </w:r>
    </w:p>
    <w:p w:rsidR="00A13D5A" w:rsidRDefault="00A13D5A" w:rsidP="00A13D5A">
      <w:pPr>
        <w:pStyle w:val="BPC3Bodyafterheading"/>
      </w:pPr>
      <w:r>
        <w:t>i_aggr_operations_type – attribute, aggregation under operation type field (mandatory);</w:t>
      </w:r>
    </w:p>
    <w:p w:rsidR="00A13D5A" w:rsidRDefault="00A13D5A" w:rsidP="00A13D5A">
      <w:pPr>
        <w:pStyle w:val="BPC3Bodyafterheading"/>
      </w:pPr>
      <w:r>
        <w:t>i_aggr_opr_participant – attribute, aggregation under participant type field (mandatory);</w:t>
      </w:r>
    </w:p>
    <w:p w:rsidR="00A13D5A" w:rsidRDefault="00A13D5A" w:rsidP="00A13D5A">
      <w:pPr>
        <w:pStyle w:val="BPC3Bodyafterheading"/>
      </w:pPr>
      <w:r>
        <w:t>i_aggr_terminal_type – attribute, aggregation under terminal type field (mandatory);</w:t>
      </w:r>
    </w:p>
    <w:p w:rsidR="00A13D5A" w:rsidRDefault="00A13D5A" w:rsidP="00A13D5A">
      <w:pPr>
        <w:pStyle w:val="BPC3Bodyafterheading"/>
      </w:pPr>
      <w:r>
        <w:t>i_aggr_balance_impact – attribute, aggregation under acc_entry.balance_impact field (mandatory);</w:t>
      </w:r>
    </w:p>
    <w:p w:rsidR="00A13D5A" w:rsidRDefault="00A13D5A" w:rsidP="00A13D5A">
      <w:pPr>
        <w:pStyle w:val="BPC3Bodyafterheading"/>
      </w:pPr>
      <w:r>
        <w:t>i_mask_error – Include or exclude raise (not mandatory);</w:t>
      </w:r>
    </w:p>
    <w:p w:rsidR="00A13D5A" w:rsidRDefault="00A13D5A" w:rsidP="00A13D5A">
      <w:pPr>
        <w:pStyle w:val="BPC3Bodyafterheading"/>
      </w:pPr>
      <w:r>
        <w:t>Output parameters:</w:t>
      </w:r>
    </w:p>
    <w:p w:rsidR="00A13D5A" w:rsidRDefault="00A13D5A" w:rsidP="00A13D5A">
      <w:pPr>
        <w:pStyle w:val="BPC3Bodyafterheading"/>
      </w:pPr>
      <w:r>
        <w:t>o_row_count - Number of rows returned;</w:t>
      </w:r>
    </w:p>
    <w:p w:rsidR="00D45841" w:rsidRDefault="00A13D5A" w:rsidP="00A13D5A">
      <w:pPr>
        <w:pStyle w:val="BPC3Bodyafterheading"/>
      </w:pPr>
      <w:r>
        <w:t>o_ref_cursor - Result cursor;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977"/>
        <w:gridCol w:w="1701"/>
        <w:gridCol w:w="4394"/>
      </w:tblGrid>
      <w:tr w:rsidR="00D45841" w:rsidRPr="002F6979" w:rsidTr="008C0EC0">
        <w:trPr>
          <w:trHeight w:val="135"/>
          <w:tblHeader/>
        </w:trPr>
        <w:tc>
          <w:tcPr>
            <w:tcW w:w="2977" w:type="dxa"/>
            <w:shd w:val="clear" w:color="auto" w:fill="C5E2FF"/>
          </w:tcPr>
          <w:p w:rsidR="00D45841" w:rsidRPr="002F6979" w:rsidRDefault="00D45841" w:rsidP="008C0EC0">
            <w:pPr>
              <w:pStyle w:val="BPC3Tableheadings"/>
            </w:pPr>
            <w:r>
              <w:t>Field</w:t>
            </w:r>
          </w:p>
        </w:tc>
        <w:tc>
          <w:tcPr>
            <w:tcW w:w="1701" w:type="dxa"/>
            <w:shd w:val="clear" w:color="auto" w:fill="C5E2FF"/>
          </w:tcPr>
          <w:p w:rsidR="00D45841" w:rsidRPr="002F6979" w:rsidRDefault="00D45841" w:rsidP="008C0EC0">
            <w:pPr>
              <w:pStyle w:val="BPC3Tableheadings"/>
            </w:pPr>
            <w:r>
              <w:t>Type</w:t>
            </w:r>
          </w:p>
        </w:tc>
        <w:tc>
          <w:tcPr>
            <w:tcW w:w="4394" w:type="dxa"/>
            <w:shd w:val="clear" w:color="auto" w:fill="C5E2FF"/>
          </w:tcPr>
          <w:p w:rsidR="00D45841" w:rsidRPr="002F6979" w:rsidRDefault="00D45841" w:rsidP="008C0EC0">
            <w:pPr>
              <w:pStyle w:val="BPC3Tableheadings"/>
            </w:pPr>
            <w:r w:rsidRPr="002F6979">
              <w:t>Description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EE5700" w:rsidRDefault="00D45841" w:rsidP="008C0EC0">
            <w:r>
              <w:t>oper_type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varchar2(8)</w:t>
            </w:r>
          </w:p>
        </w:tc>
        <w:tc>
          <w:tcPr>
            <w:tcW w:w="4394" w:type="dxa"/>
          </w:tcPr>
          <w:p w:rsidR="00D45841" w:rsidRPr="00602253" w:rsidRDefault="00D45841" w:rsidP="008C0EC0">
            <w:r>
              <w:t>opr_operation.oper_type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Default="00D45841" w:rsidP="008C0EC0">
            <w:r w:rsidRPr="000663ED">
              <w:t>participant_type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varchar2(8)</w:t>
            </w:r>
          </w:p>
        </w:tc>
        <w:tc>
          <w:tcPr>
            <w:tcW w:w="4394" w:type="dxa"/>
          </w:tcPr>
          <w:p w:rsidR="00D45841" w:rsidRPr="00200F65" w:rsidRDefault="00D45841" w:rsidP="008C0EC0">
            <w:pPr>
              <w:rPr>
                <w:lang w:val="ru-RU"/>
              </w:rPr>
            </w:pPr>
            <w:r>
              <w:t>opr_participant.</w:t>
            </w:r>
            <w:r w:rsidRPr="000663ED">
              <w:t>participant_type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200F65" w:rsidRDefault="00D45841" w:rsidP="008C0EC0">
            <w:r w:rsidRPr="009C3B00">
              <w:t>terminal_type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varchar2(8)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opr_operation.</w:t>
            </w:r>
            <w:r w:rsidRPr="009C3B00">
              <w:t>terminal</w:t>
            </w:r>
            <w:r>
              <w:t>_type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200F65" w:rsidRDefault="00D45841" w:rsidP="008C0EC0">
            <w:r w:rsidRPr="009C3B00">
              <w:lastRenderedPageBreak/>
              <w:t>balance_impact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number(1)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acc_entry.</w:t>
            </w:r>
            <w:r w:rsidRPr="009C3B00">
              <w:t>balance_impact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200F65" w:rsidRDefault="00D45841" w:rsidP="008C0EC0">
            <w:r w:rsidRPr="009C3B00">
              <w:t>entry_currency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varchar2(3)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acc_entry.</w:t>
            </w:r>
            <w:r w:rsidRPr="009C3B00">
              <w:t>currency</w:t>
            </w:r>
          </w:p>
        </w:tc>
      </w:tr>
      <w:tr w:rsidR="00D45841" w:rsidRPr="00CB2123" w:rsidTr="008C0EC0">
        <w:trPr>
          <w:trHeight w:val="135"/>
        </w:trPr>
        <w:tc>
          <w:tcPr>
            <w:tcW w:w="2977" w:type="dxa"/>
            <w:vAlign w:val="center"/>
          </w:tcPr>
          <w:p w:rsidR="00D45841" w:rsidRPr="00200F65" w:rsidRDefault="00D45841" w:rsidP="008C0EC0">
            <w:r w:rsidRPr="009C3B00">
              <w:t>amount</w:t>
            </w:r>
          </w:p>
        </w:tc>
        <w:tc>
          <w:tcPr>
            <w:tcW w:w="1701" w:type="dxa"/>
            <w:vAlign w:val="center"/>
          </w:tcPr>
          <w:p w:rsidR="00D45841" w:rsidRDefault="00D45841" w:rsidP="008C0EC0">
            <w:r>
              <w:t>number(4)</w:t>
            </w:r>
          </w:p>
        </w:tc>
        <w:tc>
          <w:tcPr>
            <w:tcW w:w="4394" w:type="dxa"/>
          </w:tcPr>
          <w:p w:rsidR="00D45841" w:rsidRPr="000663ED" w:rsidRDefault="00D45841" w:rsidP="008C0EC0">
            <w:r>
              <w:t>acc_entry.amount (aggregation value)</w:t>
            </w:r>
          </w:p>
        </w:tc>
      </w:tr>
    </w:tbl>
    <w:p w:rsidR="00D45841" w:rsidRDefault="00D45841" w:rsidP="003F41AF">
      <w:pPr>
        <w:pStyle w:val="BPC3Bodyafterheading"/>
      </w:pPr>
      <w:proofErr w:type="gramStart"/>
      <w:r>
        <w:t>This procedure returning main aggregation parameters of the operations, participants, entries.</w:t>
      </w:r>
      <w:proofErr w:type="gramEnd"/>
      <w:r>
        <w:t xml:space="preserve"> Fields which returning </w:t>
      </w:r>
      <w:proofErr w:type="gramStart"/>
      <w:r>
        <w:t>are</w:t>
      </w:r>
      <w:proofErr w:type="gramEnd"/>
      <w:r>
        <w:t xml:space="preserve"> listed higher.</w:t>
      </w:r>
    </w:p>
    <w:p w:rsidR="005911EF" w:rsidRDefault="005911EF" w:rsidP="005911EF">
      <w:pPr>
        <w:pStyle w:val="BPC3Heading3"/>
      </w:pPr>
      <w:bookmarkStart w:id="107" w:name="_Toc514250099"/>
      <w:r w:rsidRPr="003220CA">
        <w:t>GET_</w:t>
      </w:r>
      <w:r>
        <w:t>OPR_ADDITIONAL_AMOUNT</w:t>
      </w:r>
    </w:p>
    <w:p w:rsidR="005911EF" w:rsidRDefault="005911EF" w:rsidP="005911EF">
      <w:pPr>
        <w:pStyle w:val="BPC3Bodyafterheading"/>
      </w:pPr>
      <w:r>
        <w:t>Input parameters:</w:t>
      </w:r>
    </w:p>
    <w:p w:rsidR="005911EF" w:rsidRDefault="005911EF" w:rsidP="005911EF">
      <w:pPr>
        <w:pStyle w:val="BPC3Bodyafterheading"/>
      </w:pPr>
      <w:r>
        <w:t xml:space="preserve">i_oper_id – </w:t>
      </w:r>
      <w:r w:rsidRPr="003C22DC">
        <w:t>Identifier</w:t>
      </w:r>
      <w:r>
        <w:t xml:space="preserve"> of </w:t>
      </w:r>
      <w:r w:rsidR="003046D9">
        <w:t>operation</w:t>
      </w:r>
      <w:r>
        <w:t xml:space="preserve"> </w:t>
      </w:r>
      <w:r w:rsidR="00277066">
        <w:t>(mandatory)</w:t>
      </w:r>
    </w:p>
    <w:p w:rsidR="005911EF" w:rsidRDefault="00277066" w:rsidP="005911EF">
      <w:pPr>
        <w:pStyle w:val="BPC3Bodyafterheading"/>
      </w:pPr>
      <w:r>
        <w:t>i_amount_type – Amount type</w:t>
      </w:r>
    </w:p>
    <w:p w:rsidR="00C7058E" w:rsidRDefault="00C7058E" w:rsidP="00C7058E">
      <w:pPr>
        <w:pStyle w:val="BPC3Bodyafterheading"/>
      </w:pPr>
      <w:r>
        <w:t>Output parameters:</w:t>
      </w:r>
    </w:p>
    <w:p w:rsidR="00C7058E" w:rsidRDefault="00C7058E" w:rsidP="00C7058E">
      <w:pPr>
        <w:pStyle w:val="BPC3Bodyafterheading"/>
      </w:pPr>
      <w:r>
        <w:t xml:space="preserve">o_ref_cursor - </w:t>
      </w:r>
      <w:r w:rsidRPr="00394BA1">
        <w:t>Result cursor</w:t>
      </w:r>
    </w:p>
    <w:p w:rsidR="00C7058E" w:rsidRDefault="00C7058E" w:rsidP="00C7058E">
      <w:pPr>
        <w:pStyle w:val="BPC3Bodyafterheading"/>
      </w:pPr>
      <w:r>
        <w:t xml:space="preserve">Resultset of the cursor matches sections “Additional amount” of clearing file structure in </w:t>
      </w:r>
      <w:r w:rsidR="00C374FF" w:rsidRPr="00C374FF">
        <w:t>svxp_</w:t>
      </w:r>
      <w:r w:rsidR="008C7AA6">
        <w:t>cbs</w:t>
      </w:r>
      <w:r w:rsidR="00C374FF" w:rsidRPr="00C374FF">
        <w:t>_eng.docx</w:t>
      </w:r>
    </w:p>
    <w:p w:rsidR="00C7058E" w:rsidRPr="003F44C9" w:rsidRDefault="00C7058E" w:rsidP="00C7058E">
      <w:pPr>
        <w:pStyle w:val="BPC3Bodyafterheading"/>
      </w:pPr>
      <w:r>
        <w:t xml:space="preserve">To fetch records of this cursor type </w:t>
      </w:r>
      <w:r w:rsidR="00113868">
        <w:t>opr</w:t>
      </w:r>
      <w:r>
        <w:t>_api_external_pkg.t_opr_add_amount_tab should be used.</w:t>
      </w:r>
    </w:p>
    <w:p w:rsidR="00CE2943" w:rsidRDefault="00CE2943" w:rsidP="00CE2943">
      <w:pPr>
        <w:pStyle w:val="BPC3Heading3"/>
      </w:pPr>
      <w:r w:rsidRPr="003220CA">
        <w:t>GET_</w:t>
      </w:r>
      <w:r>
        <w:t>OPR_PARTICIPANTS</w:t>
      </w:r>
    </w:p>
    <w:p w:rsidR="00CE2943" w:rsidRDefault="00CE2943" w:rsidP="00CE2943">
      <w:pPr>
        <w:pStyle w:val="BPC3Bodyafterheading"/>
      </w:pPr>
      <w:r>
        <w:t>Input parameters:</w:t>
      </w:r>
    </w:p>
    <w:p w:rsidR="00CE2943" w:rsidRDefault="00CE2943" w:rsidP="00CE2943">
      <w:pPr>
        <w:pStyle w:val="BPC3Bodyafterheading"/>
      </w:pPr>
      <w:r>
        <w:t xml:space="preserve">i_oper_id – </w:t>
      </w:r>
      <w:r w:rsidRPr="003C22DC">
        <w:t>Identifier</w:t>
      </w:r>
      <w:r>
        <w:t xml:space="preserve"> of operation </w:t>
      </w:r>
      <w:r w:rsidR="00636A12">
        <w:t>(mandatory)</w:t>
      </w:r>
    </w:p>
    <w:p w:rsidR="00CE2943" w:rsidRDefault="00CE2943" w:rsidP="00CE2943">
      <w:pPr>
        <w:pStyle w:val="BPC3Bodyafterheading"/>
      </w:pPr>
      <w:r>
        <w:t xml:space="preserve">i_participant_type – participant </w:t>
      </w:r>
      <w:r w:rsidR="00636A12">
        <w:t>type</w:t>
      </w:r>
    </w:p>
    <w:p w:rsidR="00CE2943" w:rsidRDefault="00CE2943" w:rsidP="00CE2943">
      <w:pPr>
        <w:pStyle w:val="BPC3Bodyafterheading"/>
      </w:pPr>
    </w:p>
    <w:p w:rsidR="00CE2943" w:rsidRDefault="00CE2943" w:rsidP="00CE2943">
      <w:pPr>
        <w:pStyle w:val="BPC3Bodyafterheading"/>
      </w:pPr>
      <w:r>
        <w:t>Output parameters:</w:t>
      </w:r>
    </w:p>
    <w:p w:rsidR="00CE2943" w:rsidRDefault="00CE2943" w:rsidP="00CE2943">
      <w:pPr>
        <w:pStyle w:val="BPC3Bodyafterheading"/>
      </w:pPr>
      <w:r>
        <w:t xml:space="preserve">o_ref_cursor - </w:t>
      </w:r>
      <w:r w:rsidRPr="00394BA1">
        <w:t>Result cursor</w:t>
      </w:r>
    </w:p>
    <w:p w:rsidR="00CE2943" w:rsidRDefault="00CE2943" w:rsidP="00CE2943">
      <w:pPr>
        <w:pStyle w:val="BPC3Bodyafterheading"/>
      </w:pPr>
      <w:r>
        <w:t>Resultset of the cursor matches section “</w:t>
      </w:r>
      <w:r w:rsidR="00636A12">
        <w:t>Participant</w:t>
      </w:r>
      <w:r>
        <w:t xml:space="preserve">” of clearing file structure in </w:t>
      </w:r>
      <w:r w:rsidR="00C374FF" w:rsidRPr="00C374FF">
        <w:t>svxp_</w:t>
      </w:r>
      <w:r w:rsidR="008C7AA6">
        <w:t>cbs</w:t>
      </w:r>
      <w:r w:rsidR="00C374FF" w:rsidRPr="00C374FF">
        <w:t>_eng.docx</w:t>
      </w:r>
    </w:p>
    <w:p w:rsidR="00CE2943" w:rsidRDefault="00CE2943" w:rsidP="00CE2943">
      <w:pPr>
        <w:pStyle w:val="BPC3Bodyafterheading"/>
      </w:pPr>
      <w:r>
        <w:t xml:space="preserve">To fetch records of this cursor type </w:t>
      </w:r>
      <w:r w:rsidR="00113868">
        <w:t>opr</w:t>
      </w:r>
      <w:r>
        <w:t>_api_external_pkg.t_opr_participant_tab should be used.</w:t>
      </w:r>
    </w:p>
    <w:p w:rsidR="00482454" w:rsidRDefault="00482454" w:rsidP="00482454">
      <w:pPr>
        <w:pStyle w:val="BPC3Heading3"/>
      </w:pPr>
      <w:r w:rsidRPr="003220CA">
        <w:t>GET_</w:t>
      </w:r>
      <w:r>
        <w:t>AUTH_TAG_VALUES</w:t>
      </w:r>
    </w:p>
    <w:p w:rsidR="00482454" w:rsidRDefault="00482454" w:rsidP="00482454">
      <w:pPr>
        <w:pStyle w:val="BPC3Bodyafterheading"/>
      </w:pPr>
      <w:r>
        <w:t>Input parameters:</w:t>
      </w:r>
    </w:p>
    <w:p w:rsidR="00482454" w:rsidRDefault="00482454" w:rsidP="00482454">
      <w:pPr>
        <w:pStyle w:val="BPC3Bodyafterheading"/>
      </w:pPr>
      <w:r>
        <w:t xml:space="preserve">i_oper_id – </w:t>
      </w:r>
      <w:r w:rsidRPr="003C22DC">
        <w:t>Identifier</w:t>
      </w:r>
      <w:r>
        <w:t xml:space="preserve"> of operation (mandatory)</w:t>
      </w:r>
    </w:p>
    <w:p w:rsidR="00B42D38" w:rsidRDefault="00B42D38" w:rsidP="00482454">
      <w:pPr>
        <w:pStyle w:val="BPC3Bodyafterheading"/>
      </w:pPr>
      <w:r>
        <w:t>i_tag_reference – tag reference</w:t>
      </w:r>
    </w:p>
    <w:p w:rsidR="00482454" w:rsidRDefault="00482454" w:rsidP="00482454">
      <w:pPr>
        <w:pStyle w:val="BPC3Bodyafterheading"/>
      </w:pPr>
    </w:p>
    <w:p w:rsidR="00482454" w:rsidRDefault="00482454" w:rsidP="00482454">
      <w:pPr>
        <w:pStyle w:val="BPC3Bodyafterheading"/>
      </w:pPr>
      <w:r>
        <w:t>Output parameters:</w:t>
      </w:r>
    </w:p>
    <w:p w:rsidR="00482454" w:rsidRDefault="00482454" w:rsidP="00482454">
      <w:pPr>
        <w:pStyle w:val="BPC3Bodyafterheading"/>
      </w:pPr>
      <w:r>
        <w:lastRenderedPageBreak/>
        <w:t xml:space="preserve">o_ref_cursor - </w:t>
      </w:r>
      <w:r w:rsidRPr="00394BA1">
        <w:t>Result cursor</w:t>
      </w:r>
    </w:p>
    <w:p w:rsidR="00482454" w:rsidRDefault="00482454" w:rsidP="00482454">
      <w:pPr>
        <w:pStyle w:val="BPC3Bodyafterheading"/>
      </w:pPr>
      <w:r>
        <w:t xml:space="preserve">Resultset of the cursor matches section “auth_tag” of clearing file structure in </w:t>
      </w:r>
      <w:r w:rsidR="00C374FF" w:rsidRPr="00C374FF">
        <w:t>svxp_</w:t>
      </w:r>
      <w:r w:rsidR="008C7AA6">
        <w:t>cbs</w:t>
      </w:r>
      <w:r w:rsidR="00C374FF" w:rsidRPr="00C374FF">
        <w:t>_eng.docx</w:t>
      </w:r>
    </w:p>
    <w:p w:rsidR="00482454" w:rsidRPr="003F44C9" w:rsidRDefault="00482454" w:rsidP="00482454">
      <w:pPr>
        <w:pStyle w:val="BPC3Bodyafterheading"/>
      </w:pPr>
      <w:r>
        <w:t xml:space="preserve">To fetch records of this cursor type </w:t>
      </w:r>
      <w:r w:rsidR="00EF1967">
        <w:t>au</w:t>
      </w:r>
      <w:r w:rsidR="00C97937">
        <w:t>p</w:t>
      </w:r>
      <w:r>
        <w:t>_api_external_pkg.t_auth_tag_tab should be used.</w:t>
      </w:r>
    </w:p>
    <w:p w:rsidR="00482454" w:rsidRPr="003F44C9" w:rsidRDefault="00482454" w:rsidP="00CE2943">
      <w:pPr>
        <w:pStyle w:val="BPC3Bodyafterheading"/>
      </w:pPr>
    </w:p>
    <w:p w:rsidR="00482454" w:rsidRDefault="00482454" w:rsidP="00482454">
      <w:pPr>
        <w:pStyle w:val="BPC3Heading3"/>
      </w:pPr>
      <w:r w:rsidRPr="003220CA">
        <w:t>GET_</w:t>
      </w:r>
      <w:r>
        <w:t>OPR_CLEARING_DATA</w:t>
      </w:r>
    </w:p>
    <w:p w:rsidR="00482454" w:rsidRDefault="00482454" w:rsidP="00482454">
      <w:pPr>
        <w:pStyle w:val="BPC3Bodyafterheading"/>
      </w:pPr>
      <w:r>
        <w:t>Input parameters:</w:t>
      </w:r>
    </w:p>
    <w:p w:rsidR="00482454" w:rsidRDefault="00482454" w:rsidP="00482454">
      <w:pPr>
        <w:pStyle w:val="BPC3Bodyafterheading"/>
      </w:pPr>
      <w:r>
        <w:t xml:space="preserve">i_oper_id – </w:t>
      </w:r>
      <w:r w:rsidRPr="003C22DC">
        <w:t>Identifier</w:t>
      </w:r>
      <w:r>
        <w:t xml:space="preserve"> of operation (mandatory)</w:t>
      </w:r>
    </w:p>
    <w:p w:rsidR="00482454" w:rsidRDefault="00482454" w:rsidP="00482454">
      <w:pPr>
        <w:pStyle w:val="BPC3Bodyafterheading"/>
      </w:pPr>
    </w:p>
    <w:p w:rsidR="00482454" w:rsidRDefault="00482454" w:rsidP="00482454">
      <w:pPr>
        <w:pStyle w:val="BPC3Bodyafterheading"/>
      </w:pPr>
      <w:r>
        <w:t>Output parameters:</w:t>
      </w:r>
    </w:p>
    <w:p w:rsidR="00482454" w:rsidRPr="00113868" w:rsidRDefault="00482454" w:rsidP="00482454">
      <w:pPr>
        <w:pStyle w:val="BPC3Bodyafterheading"/>
      </w:pPr>
      <w:r>
        <w:t>o_ipm_data opr_api_external_pkg.t_ipm_data_rec</w:t>
      </w:r>
    </w:p>
    <w:p w:rsidR="00482454" w:rsidRPr="00113868" w:rsidRDefault="00482454" w:rsidP="00482454">
      <w:pPr>
        <w:pStyle w:val="BPC3Bodyafterheading"/>
      </w:pPr>
      <w:r>
        <w:t>o_baseii_data opr_api_external_pkg.t_baseii_data_rec</w:t>
      </w:r>
    </w:p>
    <w:p w:rsidR="00482454" w:rsidRDefault="00482454" w:rsidP="00482454">
      <w:pPr>
        <w:pStyle w:val="BPC3Bodyafterheading"/>
      </w:pPr>
    </w:p>
    <w:p w:rsidR="00482454" w:rsidRDefault="00482454" w:rsidP="00482454">
      <w:pPr>
        <w:pStyle w:val="BPC3Bodyafterheading"/>
      </w:pPr>
      <w:r>
        <w:t xml:space="preserve">Type description of t_ipm_data_rec, </w:t>
      </w:r>
      <w:r w:rsidR="00BD1BA7">
        <w:t>t_baseii_data_rec</w:t>
      </w:r>
      <w:r>
        <w:t xml:space="preserve"> matches section</w:t>
      </w:r>
      <w:r w:rsidR="00BD1BA7">
        <w:t>s</w:t>
      </w:r>
      <w:r>
        <w:t xml:space="preserve"> “</w:t>
      </w:r>
      <w:r w:rsidR="00BD1BA7">
        <w:t>ipm_data</w:t>
      </w:r>
      <w:r>
        <w:t>”</w:t>
      </w:r>
      <w:r w:rsidR="00BD1BA7">
        <w:t>, “baseII_data”</w:t>
      </w:r>
      <w:r>
        <w:t xml:space="preserve"> of clearing file structure in </w:t>
      </w:r>
      <w:r w:rsidR="008C4C14" w:rsidRPr="008C4C14">
        <w:t>svxp_</w:t>
      </w:r>
      <w:r w:rsidR="008C7AA6">
        <w:t>cbs</w:t>
      </w:r>
      <w:r w:rsidR="008C4C14" w:rsidRPr="008C4C14">
        <w:t>_eng.docx</w:t>
      </w:r>
    </w:p>
    <w:p w:rsidR="00285197" w:rsidRDefault="00285197" w:rsidP="00285197">
      <w:pPr>
        <w:pStyle w:val="BPC3Heading3"/>
      </w:pPr>
      <w:r>
        <w:t>GET_OPERATIONS</w:t>
      </w:r>
    </w:p>
    <w:p w:rsidR="00285197" w:rsidRDefault="00285197" w:rsidP="00285197">
      <w:pPr>
        <w:pStyle w:val="BPC3Bodyafterheading"/>
      </w:pPr>
      <w:r>
        <w:t>Returns operations data based on entries information</w:t>
      </w:r>
    </w:p>
    <w:p w:rsidR="00285197" w:rsidRPr="00281F8C" w:rsidRDefault="00285197" w:rsidP="00285197">
      <w:pPr>
        <w:pStyle w:val="BPC3Bodyafterheading"/>
      </w:pPr>
      <w:r>
        <w:t xml:space="preserve">This method is </w:t>
      </w:r>
    </w:p>
    <w:p w:rsidR="00285197" w:rsidRDefault="00285197" w:rsidP="00285197">
      <w:pPr>
        <w:pStyle w:val="BPC3Bodyafterheading"/>
      </w:pPr>
      <w:r>
        <w:t>Input parameters:</w:t>
      </w:r>
    </w:p>
    <w:p w:rsidR="00285197" w:rsidRDefault="00285197" w:rsidP="00285197">
      <w:pPr>
        <w:pStyle w:val="BPC3Bodyafterheading"/>
      </w:pPr>
      <w:r>
        <w:t xml:space="preserve">i_inst_id – </w:t>
      </w:r>
      <w:r w:rsidRPr="003C22DC">
        <w:t>Identifier</w:t>
      </w:r>
      <w:r>
        <w:t xml:space="preserve"> of the institution (mandatory)</w:t>
      </w:r>
    </w:p>
    <w:p w:rsidR="00285197" w:rsidRDefault="00285197" w:rsidP="00285197">
      <w:pPr>
        <w:pStyle w:val="BPC3Bodyafterheading"/>
      </w:pPr>
      <w:r>
        <w:t xml:space="preserve">i_date_type – Type of </w:t>
      </w:r>
      <w:r w:rsidRPr="00E35C6C">
        <w:t>date</w:t>
      </w:r>
      <w:r>
        <w:t xml:space="preserve"> used to</w:t>
      </w:r>
      <w:r w:rsidRPr="00E35C6C">
        <w:t xml:space="preserve"> </w:t>
      </w:r>
      <w:r>
        <w:t>select</w:t>
      </w:r>
      <w:r w:rsidRPr="00E35C6C">
        <w:t xml:space="preserve"> of transactions</w:t>
      </w:r>
      <w:r>
        <w:t xml:space="preserve"> (mandatory)</w:t>
      </w:r>
    </w:p>
    <w:p w:rsidR="00285197" w:rsidRDefault="00285197" w:rsidP="00285197">
      <w:pPr>
        <w:pStyle w:val="BPC3Bodyafterheading"/>
      </w:pPr>
      <w:r>
        <w:t xml:space="preserve">i_start_date - </w:t>
      </w:r>
      <w:r w:rsidRPr="00E35C6C">
        <w:t>Date begin</w:t>
      </w:r>
      <w:r>
        <w:t xml:space="preserve"> (mandatory)</w:t>
      </w:r>
    </w:p>
    <w:p w:rsidR="00285197" w:rsidRDefault="00285197" w:rsidP="00285197">
      <w:pPr>
        <w:pStyle w:val="BPC3Bodyafterheading"/>
      </w:pPr>
      <w:r>
        <w:t xml:space="preserve">i_end_date - </w:t>
      </w:r>
      <w:r w:rsidRPr="00E35C6C">
        <w:t>Date end</w:t>
      </w:r>
      <w:r>
        <w:t xml:space="preserve"> (mandatory)</w:t>
      </w:r>
    </w:p>
    <w:p w:rsidR="00285197" w:rsidRDefault="00285197" w:rsidP="00285197">
      <w:pPr>
        <w:pStyle w:val="BPC3Bodyafterheading"/>
      </w:pPr>
      <w:r>
        <w:t xml:space="preserve">i_array_balance_type_id - </w:t>
      </w:r>
      <w:r w:rsidRPr="00E35C6C">
        <w:t>Identifier of account balances array</w:t>
      </w:r>
    </w:p>
    <w:p w:rsidR="00285197" w:rsidRDefault="00285197" w:rsidP="00285197">
      <w:pPr>
        <w:pStyle w:val="BPC3Bodyafterheading"/>
      </w:pPr>
      <w:r>
        <w:t xml:space="preserve">i_array_trans_type_id - </w:t>
      </w:r>
      <w:r w:rsidRPr="00E35C6C">
        <w:t>Identifier of transaction types array</w:t>
      </w:r>
    </w:p>
    <w:p w:rsidR="00285197" w:rsidRDefault="00285197" w:rsidP="00285197">
      <w:pPr>
        <w:pStyle w:val="BPC3Bodyafterheading"/>
      </w:pPr>
      <w:r>
        <w:t xml:space="preserve">i_array_settl_type_id - </w:t>
      </w:r>
      <w:r w:rsidRPr="00E35C6C">
        <w:t>Identifier of settlement types array</w:t>
      </w:r>
    </w:p>
    <w:p w:rsidR="00285197" w:rsidRDefault="00285197" w:rsidP="00285197">
      <w:pPr>
        <w:pStyle w:val="BPC3Bodyafterheading"/>
      </w:pPr>
      <w:r>
        <w:t>i_array_operations_type_id - Identifier of operation types array</w:t>
      </w:r>
    </w:p>
    <w:p w:rsidR="00285197" w:rsidRDefault="00285197" w:rsidP="00285197">
      <w:pPr>
        <w:pStyle w:val="BPC3Bodyafterheading"/>
      </w:pPr>
    </w:p>
    <w:p w:rsidR="00285197" w:rsidRDefault="00285197" w:rsidP="00285197">
      <w:pPr>
        <w:pStyle w:val="BPC3Bodyafterheading"/>
      </w:pPr>
      <w:r>
        <w:t>Output parameters:</w:t>
      </w:r>
    </w:p>
    <w:p w:rsidR="00285197" w:rsidRDefault="00285197" w:rsidP="00285197">
      <w:pPr>
        <w:pStyle w:val="BPC3Bodyafterheading"/>
      </w:pPr>
      <w:r>
        <w:t xml:space="preserve">o_ref_cursor - </w:t>
      </w:r>
      <w:r w:rsidRPr="00394BA1">
        <w:t>Result cursor</w:t>
      </w:r>
    </w:p>
    <w:p w:rsidR="00285197" w:rsidRDefault="00285197" w:rsidP="00285197">
      <w:pPr>
        <w:pStyle w:val="BPC3Bodyafterheading"/>
      </w:pPr>
      <w:r>
        <w:t xml:space="preserve">Resultset of the cursor matches sections “operation” + “auth_data” of clearing file structure in </w:t>
      </w:r>
      <w:r w:rsidRPr="00C374FF">
        <w:t>svxp_</w:t>
      </w:r>
      <w:r w:rsidR="008C7AA6">
        <w:t>cbs</w:t>
      </w:r>
      <w:r w:rsidRPr="00C374FF">
        <w:t>_eng.docx</w:t>
      </w:r>
    </w:p>
    <w:p w:rsidR="00285197" w:rsidRDefault="00285197" w:rsidP="00285197">
      <w:pPr>
        <w:pStyle w:val="BPC3Bodyafterheading"/>
      </w:pPr>
      <w:r>
        <w:lastRenderedPageBreak/>
        <w:t>To fetch records of this cursor type opr_api_external_pkg.t_turnover_info_tab should be used.</w:t>
      </w:r>
    </w:p>
    <w:p w:rsidR="00285197" w:rsidRDefault="00285197" w:rsidP="00482454">
      <w:pPr>
        <w:pStyle w:val="BPC3Bodyafterheading"/>
      </w:pPr>
    </w:p>
    <w:p w:rsidR="00113868" w:rsidRDefault="00113868" w:rsidP="00670700">
      <w:pPr>
        <w:pStyle w:val="BPC3Bodyafterheading"/>
      </w:pPr>
    </w:p>
    <w:p w:rsidR="00501353" w:rsidRDefault="00501353" w:rsidP="00501353">
      <w:pPr>
        <w:pStyle w:val="BPC3Heading1"/>
      </w:pPr>
      <w:r>
        <w:t>Payment orders</w:t>
      </w:r>
      <w:bookmarkEnd w:id="107"/>
    </w:p>
    <w:p w:rsidR="006341B6" w:rsidRDefault="006341B6" w:rsidP="006341B6">
      <w:pPr>
        <w:pStyle w:val="BPC3Heading2"/>
      </w:pPr>
      <w:bookmarkStart w:id="108" w:name="_Toc514250100"/>
      <w:r>
        <w:t>OVERVIEW</w:t>
      </w:r>
      <w:bookmarkEnd w:id="108"/>
    </w:p>
    <w:p w:rsidR="006341B6" w:rsidRPr="00992CBE" w:rsidRDefault="006341B6" w:rsidP="006341B6">
      <w:pPr>
        <w:pStyle w:val="BPC3Bodyafterheading"/>
      </w:pPr>
      <w:r>
        <w:t xml:space="preserve">Following methods provide API for work with </w:t>
      </w:r>
      <w:r w:rsidR="00A643CB">
        <w:t>payment orders</w:t>
      </w:r>
      <w:r>
        <w:t xml:space="preserve"> objects and theirs data</w:t>
      </w:r>
      <w:r w:rsidRPr="002128EB">
        <w:rPr>
          <w:rStyle w:val="longtext"/>
          <w:rFonts w:asciiTheme="minorHAnsi" w:hAnsiTheme="minorHAnsi" w:cstheme="minorHAnsi"/>
          <w:lang w:val="en"/>
        </w:rPr>
        <w:t>.</w:t>
      </w:r>
      <w:r>
        <w:rPr>
          <w:rStyle w:val="longtext"/>
          <w:rFonts w:asciiTheme="minorHAnsi" w:hAnsiTheme="minorHAnsi" w:cstheme="minorHAnsi"/>
          <w:lang w:val="en"/>
        </w:rPr>
        <w:t xml:space="preserve"> Procedures, functions, data structures are described below.</w:t>
      </w:r>
    </w:p>
    <w:p w:rsidR="006341B6" w:rsidRDefault="006341B6" w:rsidP="006341B6">
      <w:pPr>
        <w:pStyle w:val="BPC3Heading2"/>
      </w:pPr>
      <w:bookmarkStart w:id="109" w:name="_Toc514250101"/>
      <w:r>
        <w:t>REFERENCES</w:t>
      </w:r>
      <w:bookmarkEnd w:id="109"/>
    </w:p>
    <w:p w:rsidR="006341B6" w:rsidRDefault="006341B6" w:rsidP="006341B6">
      <w:pPr>
        <w:pStyle w:val="BPC3Bodyafterheading"/>
        <w:rPr>
          <w:rFonts w:asciiTheme="minorHAnsi" w:hAnsiTheme="minorHAnsi"/>
        </w:rPr>
      </w:pPr>
      <w:r>
        <w:rPr>
          <w:rFonts w:asciiTheme="minorHAnsi" w:hAnsiTheme="minorHAnsi"/>
        </w:rPr>
        <w:t>Procedures are placed in packages:</w:t>
      </w:r>
    </w:p>
    <w:p w:rsidR="006341B6" w:rsidRPr="00D543DB" w:rsidRDefault="00A76A61" w:rsidP="006341B6">
      <w:pPr>
        <w:pStyle w:val="BPC3Bodyafterheading"/>
        <w:rPr>
          <w:rFonts w:asciiTheme="minorHAnsi" w:hAnsiTheme="minorHAnsi"/>
        </w:rPr>
      </w:pPr>
      <w:r w:rsidRPr="00D543DB">
        <w:rPr>
          <w:rFonts w:asciiTheme="minorHAnsi" w:hAnsiTheme="minorHAnsi"/>
        </w:rPr>
        <w:t xml:space="preserve">pmo_api_order_pkg </w:t>
      </w:r>
    </w:p>
    <w:p w:rsidR="006341B6" w:rsidRDefault="006341B6" w:rsidP="006341B6">
      <w:pPr>
        <w:pStyle w:val="BPC3Heading2"/>
      </w:pPr>
      <w:bookmarkStart w:id="110" w:name="_Toc514250102"/>
      <w:r>
        <w:t>LIST OF PROCEDURES</w:t>
      </w:r>
      <w:bookmarkEnd w:id="110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2694"/>
        <w:gridCol w:w="850"/>
        <w:gridCol w:w="3402"/>
      </w:tblGrid>
      <w:tr w:rsidR="000234C4" w:rsidRPr="002F6979" w:rsidTr="00380D4C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:rsidR="000234C4" w:rsidRPr="002F6979" w:rsidRDefault="000234C4" w:rsidP="008C0EC0">
            <w:pPr>
              <w:pStyle w:val="BPC3Tableheadings"/>
            </w:pPr>
            <w:r>
              <w:t>Package</w:t>
            </w:r>
          </w:p>
        </w:tc>
        <w:tc>
          <w:tcPr>
            <w:tcW w:w="2694" w:type="dxa"/>
            <w:shd w:val="clear" w:color="auto" w:fill="C5E2FF"/>
          </w:tcPr>
          <w:p w:rsidR="000234C4" w:rsidRPr="002F6979" w:rsidRDefault="000234C4" w:rsidP="008C0EC0">
            <w:pPr>
              <w:pStyle w:val="BPC3Tableheadings"/>
            </w:pPr>
            <w:r>
              <w:t>Name</w:t>
            </w:r>
          </w:p>
        </w:tc>
        <w:tc>
          <w:tcPr>
            <w:tcW w:w="850" w:type="dxa"/>
            <w:shd w:val="clear" w:color="auto" w:fill="C5E2FF"/>
          </w:tcPr>
          <w:p w:rsidR="000234C4" w:rsidRPr="002F6979" w:rsidRDefault="000234C4" w:rsidP="008C0EC0">
            <w:pPr>
              <w:pStyle w:val="BPC3Tableheadings"/>
            </w:pPr>
            <w:r>
              <w:t>Type</w:t>
            </w:r>
          </w:p>
        </w:tc>
        <w:tc>
          <w:tcPr>
            <w:tcW w:w="3402" w:type="dxa"/>
            <w:shd w:val="clear" w:color="auto" w:fill="C5E2FF"/>
          </w:tcPr>
          <w:p w:rsidR="000234C4" w:rsidRPr="002F6979" w:rsidRDefault="000234C4" w:rsidP="008C0EC0">
            <w:pPr>
              <w:pStyle w:val="BPC3Tableheadings"/>
            </w:pPr>
            <w:r w:rsidRPr="002F6979">
              <w:t>Description</w:t>
            </w:r>
          </w:p>
        </w:tc>
      </w:tr>
      <w:tr w:rsidR="000234C4" w:rsidRPr="0034080E" w:rsidTr="00380D4C">
        <w:trPr>
          <w:trHeight w:val="135"/>
        </w:trPr>
        <w:tc>
          <w:tcPr>
            <w:tcW w:w="2268" w:type="dxa"/>
          </w:tcPr>
          <w:p w:rsidR="000234C4" w:rsidRPr="00A269F4" w:rsidRDefault="005A1092" w:rsidP="00A269F4">
            <w:r w:rsidRPr="00A269F4">
              <w:t xml:space="preserve">pmo_api_order_pkg </w:t>
            </w:r>
          </w:p>
        </w:tc>
        <w:tc>
          <w:tcPr>
            <w:tcW w:w="2694" w:type="dxa"/>
          </w:tcPr>
          <w:p w:rsidR="000234C4" w:rsidRPr="00A269F4" w:rsidRDefault="00D447C7" w:rsidP="00A269F4">
            <w:r w:rsidRPr="00A269F4">
              <w:t>get_order_list</w:t>
            </w:r>
          </w:p>
        </w:tc>
        <w:tc>
          <w:tcPr>
            <w:tcW w:w="850" w:type="dxa"/>
          </w:tcPr>
          <w:p w:rsidR="000234C4" w:rsidRPr="00A269F4" w:rsidRDefault="000234C4" w:rsidP="00A269F4">
            <w:r w:rsidRPr="00A269F4">
              <w:t>proc</w:t>
            </w:r>
          </w:p>
        </w:tc>
        <w:tc>
          <w:tcPr>
            <w:tcW w:w="3402" w:type="dxa"/>
          </w:tcPr>
          <w:p w:rsidR="000234C4" w:rsidRPr="00A269F4" w:rsidRDefault="006C5B23" w:rsidP="00A269F4">
            <w:r w:rsidRPr="00A269F4">
              <w:t xml:space="preserve">Return </w:t>
            </w:r>
            <w:r w:rsidR="00FA594F" w:rsidRPr="00A269F4">
              <w:t xml:space="preserve">ref_cursor with </w:t>
            </w:r>
            <w:r w:rsidR="008171E1" w:rsidRPr="00A269F4">
              <w:t xml:space="preserve">a </w:t>
            </w:r>
            <w:r w:rsidR="00670E67" w:rsidRPr="00A269F4">
              <w:t xml:space="preserve">list of </w:t>
            </w:r>
            <w:r w:rsidR="00D75B37" w:rsidRPr="00A269F4">
              <w:t xml:space="preserve">payment orders </w:t>
            </w:r>
            <w:r w:rsidR="00FA594F" w:rsidRPr="00A269F4">
              <w:t>information</w:t>
            </w:r>
          </w:p>
        </w:tc>
      </w:tr>
      <w:tr w:rsidR="000234C4" w:rsidRPr="0034080E" w:rsidTr="00380D4C">
        <w:trPr>
          <w:trHeight w:val="135"/>
        </w:trPr>
        <w:tc>
          <w:tcPr>
            <w:tcW w:w="2268" w:type="dxa"/>
          </w:tcPr>
          <w:p w:rsidR="000234C4" w:rsidRPr="00A269F4" w:rsidRDefault="005A1092" w:rsidP="00A269F4">
            <w:r w:rsidRPr="00A269F4">
              <w:t xml:space="preserve">pmo_api_order_pkg </w:t>
            </w:r>
          </w:p>
        </w:tc>
        <w:tc>
          <w:tcPr>
            <w:tcW w:w="2694" w:type="dxa"/>
          </w:tcPr>
          <w:p w:rsidR="000234C4" w:rsidRPr="00A269F4" w:rsidRDefault="00D447C7" w:rsidP="00A269F4">
            <w:r w:rsidRPr="00A269F4">
              <w:t>get_order_list_count</w:t>
            </w:r>
          </w:p>
        </w:tc>
        <w:tc>
          <w:tcPr>
            <w:tcW w:w="850" w:type="dxa"/>
          </w:tcPr>
          <w:p w:rsidR="000234C4" w:rsidRPr="00A269F4" w:rsidRDefault="000234C4" w:rsidP="00A269F4">
            <w:r w:rsidRPr="00A269F4">
              <w:t>proc</w:t>
            </w:r>
          </w:p>
        </w:tc>
        <w:tc>
          <w:tcPr>
            <w:tcW w:w="3402" w:type="dxa"/>
          </w:tcPr>
          <w:p w:rsidR="000234C4" w:rsidRPr="00A269F4" w:rsidRDefault="008C0EC0" w:rsidP="00A269F4">
            <w:r w:rsidRPr="00A269F4">
              <w:t>Return count of record</w:t>
            </w:r>
            <w:r w:rsidR="00281C9B" w:rsidRPr="00A269F4">
              <w:t xml:space="preserve"> of payment orders information</w:t>
            </w:r>
          </w:p>
        </w:tc>
      </w:tr>
      <w:tr w:rsidR="000234C4" w:rsidRPr="0034080E" w:rsidTr="00380D4C">
        <w:trPr>
          <w:trHeight w:val="135"/>
        </w:trPr>
        <w:tc>
          <w:tcPr>
            <w:tcW w:w="2268" w:type="dxa"/>
          </w:tcPr>
          <w:p w:rsidR="000234C4" w:rsidRPr="00A269F4" w:rsidRDefault="00697B16" w:rsidP="00A269F4">
            <w:r w:rsidRPr="00A269F4">
              <w:t>pmo_api_order_pkg</w:t>
            </w:r>
          </w:p>
        </w:tc>
        <w:tc>
          <w:tcPr>
            <w:tcW w:w="2694" w:type="dxa"/>
          </w:tcPr>
          <w:p w:rsidR="000234C4" w:rsidRPr="00A269F4" w:rsidRDefault="00D447C7" w:rsidP="00A269F4">
            <w:r w:rsidRPr="00A269F4">
              <w:t>get_order_evt_list</w:t>
            </w:r>
          </w:p>
        </w:tc>
        <w:tc>
          <w:tcPr>
            <w:tcW w:w="850" w:type="dxa"/>
          </w:tcPr>
          <w:p w:rsidR="000234C4" w:rsidRPr="00A269F4" w:rsidRDefault="000234C4" w:rsidP="00A269F4">
            <w:r w:rsidRPr="00A269F4">
              <w:t>proc</w:t>
            </w:r>
          </w:p>
        </w:tc>
        <w:tc>
          <w:tcPr>
            <w:tcW w:w="3402" w:type="dxa"/>
          </w:tcPr>
          <w:p w:rsidR="000234C4" w:rsidRPr="00A269F4" w:rsidRDefault="00160A61" w:rsidP="00A269F4">
            <w:r w:rsidRPr="00A269F4">
              <w:t>Returns ref_cursor with a list of payment orders</w:t>
            </w:r>
            <w:r w:rsidR="0084625F" w:rsidRPr="00A269F4">
              <w:t>,</w:t>
            </w:r>
            <w:r w:rsidRPr="00A269F4">
              <w:t xml:space="preserve"> that are associated with the </w:t>
            </w:r>
            <w:r w:rsidR="005A3A1D" w:rsidRPr="00A269F4">
              <w:t xml:space="preserve">specified </w:t>
            </w:r>
            <w:r w:rsidRPr="00A269F4">
              <w:t>event subscriber</w:t>
            </w:r>
          </w:p>
        </w:tc>
      </w:tr>
      <w:tr w:rsidR="00D447C7" w:rsidRPr="0034080E" w:rsidTr="00380D4C">
        <w:trPr>
          <w:trHeight w:val="135"/>
        </w:trPr>
        <w:tc>
          <w:tcPr>
            <w:tcW w:w="2268" w:type="dxa"/>
          </w:tcPr>
          <w:p w:rsidR="00D447C7" w:rsidRPr="00A269F4" w:rsidRDefault="00D447C7" w:rsidP="00A269F4">
            <w:r w:rsidRPr="00A269F4">
              <w:t>pmo_api_order_pkg</w:t>
            </w:r>
          </w:p>
        </w:tc>
        <w:tc>
          <w:tcPr>
            <w:tcW w:w="2694" w:type="dxa"/>
          </w:tcPr>
          <w:p w:rsidR="00D447C7" w:rsidRPr="00A269F4" w:rsidRDefault="00D447C7" w:rsidP="00A269F4">
            <w:r w:rsidRPr="00A269F4">
              <w:t>get_order_evt_list_count</w:t>
            </w:r>
          </w:p>
        </w:tc>
        <w:tc>
          <w:tcPr>
            <w:tcW w:w="850" w:type="dxa"/>
          </w:tcPr>
          <w:p w:rsidR="00D447C7" w:rsidRPr="00A269F4" w:rsidRDefault="006B37BE" w:rsidP="00A269F4">
            <w:r w:rsidRPr="00A269F4">
              <w:t>proc</w:t>
            </w:r>
          </w:p>
        </w:tc>
        <w:tc>
          <w:tcPr>
            <w:tcW w:w="3402" w:type="dxa"/>
          </w:tcPr>
          <w:p w:rsidR="00D447C7" w:rsidRPr="00A269F4" w:rsidRDefault="006B37BE" w:rsidP="00A269F4">
            <w:r w:rsidRPr="00A269F4">
              <w:t>Return count of record</w:t>
            </w:r>
            <w:r w:rsidR="006A5161" w:rsidRPr="00A269F4">
              <w:t xml:space="preserve"> of </w:t>
            </w:r>
            <w:r w:rsidR="00950E76" w:rsidRPr="00A269F4">
              <w:t>a list of payment orders, that are associated with the specified event subscriber</w:t>
            </w:r>
          </w:p>
        </w:tc>
      </w:tr>
    </w:tbl>
    <w:p w:rsidR="000234C4" w:rsidRDefault="00427135" w:rsidP="000234C4">
      <w:pPr>
        <w:pStyle w:val="BPC3Heading3"/>
      </w:pPr>
      <w:bookmarkStart w:id="111" w:name="_Toc514250103"/>
      <w:r>
        <w:t>GET</w:t>
      </w:r>
      <w:r w:rsidRPr="00427135">
        <w:t>_</w:t>
      </w:r>
      <w:r>
        <w:t>ORDER</w:t>
      </w:r>
      <w:r w:rsidRPr="00427135">
        <w:t>_</w:t>
      </w:r>
      <w:r>
        <w:t>LIST</w:t>
      </w:r>
      <w:bookmarkEnd w:id="111"/>
    </w:p>
    <w:p w:rsidR="000234C4" w:rsidRDefault="000234C4" w:rsidP="000234C4">
      <w:pPr>
        <w:pStyle w:val="BPC3Bodyafterheading"/>
      </w:pPr>
      <w:r>
        <w:t>Input parameters:</w:t>
      </w:r>
    </w:p>
    <w:p w:rsidR="00515AEE" w:rsidRDefault="00515AEE" w:rsidP="00515AEE">
      <w:pPr>
        <w:pStyle w:val="BPC3Bodyafterheading"/>
      </w:pPr>
      <w:r>
        <w:t xml:space="preserve">i_inst_id – </w:t>
      </w:r>
      <w:r w:rsidRPr="003C22DC">
        <w:t>Identifier</w:t>
      </w:r>
      <w:r>
        <w:t xml:space="preserve"> of the institution (mandatory);</w:t>
      </w:r>
    </w:p>
    <w:p w:rsidR="00111555" w:rsidRDefault="00014D11" w:rsidP="008667E4">
      <w:pPr>
        <w:autoSpaceDE w:val="0"/>
        <w:autoSpaceDN w:val="0"/>
        <w:adjustRightInd w:val="0"/>
        <w:spacing w:after="120"/>
        <w:rPr>
          <w:rFonts w:ascii="Calibri" w:hAnsi="Calibri"/>
          <w:szCs w:val="20"/>
          <w:lang w:eastAsia="en-US"/>
        </w:rPr>
      </w:pPr>
      <w:r w:rsidRPr="00014D11">
        <w:rPr>
          <w:rFonts w:ascii="Calibri" w:hAnsi="Calibri"/>
          <w:szCs w:val="20"/>
          <w:lang w:eastAsia="en-US"/>
        </w:rPr>
        <w:t>i_purpose_</w:t>
      </w:r>
      <w:r w:rsidR="00111555">
        <w:rPr>
          <w:rFonts w:ascii="Calibri" w:hAnsi="Calibri"/>
          <w:szCs w:val="20"/>
          <w:lang w:eastAsia="en-US"/>
        </w:rPr>
        <w:t xml:space="preserve">id </w:t>
      </w:r>
      <w:r w:rsidR="00111555" w:rsidRPr="00111555">
        <w:rPr>
          <w:rFonts w:ascii="Calibri" w:hAnsi="Calibri"/>
          <w:szCs w:val="20"/>
          <w:lang w:eastAsia="en-US"/>
        </w:rPr>
        <w:t xml:space="preserve">– Identifier of the </w:t>
      </w:r>
      <w:r w:rsidR="00111555">
        <w:rPr>
          <w:rFonts w:ascii="Calibri" w:hAnsi="Calibri"/>
          <w:szCs w:val="20"/>
          <w:lang w:eastAsia="en-US"/>
        </w:rPr>
        <w:t>payment purpose</w:t>
      </w:r>
      <w:r w:rsidR="00111555" w:rsidRPr="00111555">
        <w:rPr>
          <w:rFonts w:ascii="Calibri" w:hAnsi="Calibri"/>
          <w:szCs w:val="20"/>
          <w:lang w:eastAsia="en-US"/>
        </w:rPr>
        <w:t xml:space="preserve"> (mandatory);</w:t>
      </w:r>
    </w:p>
    <w:p w:rsidR="00E53E7B" w:rsidRPr="00F434FD" w:rsidRDefault="00014D11" w:rsidP="008667E4">
      <w:pPr>
        <w:autoSpaceDE w:val="0"/>
        <w:autoSpaceDN w:val="0"/>
        <w:adjustRightInd w:val="0"/>
        <w:spacing w:after="120"/>
        <w:rPr>
          <w:rFonts w:ascii="Calibri" w:hAnsi="Calibri"/>
          <w:szCs w:val="20"/>
          <w:lang w:eastAsia="en-US"/>
        </w:rPr>
      </w:pPr>
      <w:r w:rsidRPr="00014D11">
        <w:rPr>
          <w:rFonts w:ascii="Calibri" w:hAnsi="Calibri"/>
          <w:szCs w:val="20"/>
          <w:lang w:eastAsia="en-US"/>
        </w:rPr>
        <w:t>i_status</w:t>
      </w:r>
      <w:r w:rsidR="00E53E7B" w:rsidRPr="00F434FD">
        <w:rPr>
          <w:rFonts w:ascii="Calibri" w:hAnsi="Calibri"/>
          <w:szCs w:val="20"/>
          <w:lang w:eastAsia="en-US"/>
        </w:rPr>
        <w:t xml:space="preserve"> – </w:t>
      </w:r>
      <w:r w:rsidR="00FE6F7E" w:rsidRPr="00F434FD">
        <w:rPr>
          <w:rFonts w:ascii="Calibri" w:hAnsi="Calibri"/>
          <w:szCs w:val="20"/>
          <w:lang w:eastAsia="en-US"/>
        </w:rPr>
        <w:t xml:space="preserve">Status of the payment order </w:t>
      </w:r>
      <w:proofErr w:type="gramStart"/>
      <w:r w:rsidR="00FE6F7E" w:rsidRPr="00F434FD">
        <w:rPr>
          <w:rFonts w:ascii="Calibri" w:hAnsi="Calibri"/>
          <w:szCs w:val="20"/>
          <w:lang w:eastAsia="en-US"/>
        </w:rPr>
        <w:t>( mandatory</w:t>
      </w:r>
      <w:proofErr w:type="gramEnd"/>
      <w:r w:rsidR="00FE6F7E" w:rsidRPr="00F434FD">
        <w:rPr>
          <w:rFonts w:ascii="Calibri" w:hAnsi="Calibri"/>
          <w:szCs w:val="20"/>
          <w:lang w:eastAsia="en-US"/>
        </w:rPr>
        <w:t>);</w:t>
      </w:r>
      <w:r w:rsidR="00E53E7B" w:rsidRPr="00F434FD">
        <w:rPr>
          <w:rFonts w:ascii="Calibri" w:hAnsi="Calibri"/>
          <w:szCs w:val="20"/>
          <w:lang w:eastAsia="en-US"/>
        </w:rPr>
        <w:t xml:space="preserve"> </w:t>
      </w:r>
    </w:p>
    <w:p w:rsidR="00014D11" w:rsidRPr="00014D11" w:rsidRDefault="00014D11" w:rsidP="008667E4">
      <w:pPr>
        <w:autoSpaceDE w:val="0"/>
        <w:autoSpaceDN w:val="0"/>
        <w:adjustRightInd w:val="0"/>
        <w:spacing w:after="120"/>
        <w:rPr>
          <w:rFonts w:ascii="Calibri" w:hAnsi="Calibri"/>
          <w:szCs w:val="20"/>
          <w:lang w:eastAsia="en-US"/>
        </w:rPr>
      </w:pPr>
      <w:r w:rsidRPr="00014D11">
        <w:rPr>
          <w:rFonts w:ascii="Calibri" w:hAnsi="Calibri"/>
          <w:szCs w:val="20"/>
          <w:lang w:eastAsia="en-US"/>
        </w:rPr>
        <w:t>i_service_provider_id</w:t>
      </w:r>
      <w:r w:rsidR="00E53E7B" w:rsidRPr="00F434FD">
        <w:rPr>
          <w:rFonts w:ascii="Calibri" w:hAnsi="Calibri"/>
          <w:szCs w:val="20"/>
          <w:lang w:eastAsia="en-US"/>
        </w:rPr>
        <w:t xml:space="preserve"> – Identifier of the</w:t>
      </w:r>
      <w:r w:rsidR="00F434FD">
        <w:rPr>
          <w:rFonts w:ascii="Calibri" w:hAnsi="Calibri"/>
          <w:szCs w:val="20"/>
          <w:lang w:eastAsia="en-US"/>
        </w:rPr>
        <w:t xml:space="preserve"> Service Provide</w:t>
      </w:r>
      <w:r w:rsidR="00906955">
        <w:rPr>
          <w:rFonts w:ascii="Calibri" w:hAnsi="Calibri"/>
          <w:szCs w:val="20"/>
          <w:lang w:eastAsia="en-US"/>
        </w:rPr>
        <w:t xml:space="preserve">r </w:t>
      </w:r>
      <w:proofErr w:type="gramStart"/>
      <w:r w:rsidR="00906955">
        <w:rPr>
          <w:rFonts w:ascii="Calibri" w:hAnsi="Calibri"/>
          <w:szCs w:val="20"/>
          <w:lang w:eastAsia="en-US"/>
        </w:rPr>
        <w:t>( not</w:t>
      </w:r>
      <w:proofErr w:type="gramEnd"/>
      <w:r w:rsidR="00906955">
        <w:rPr>
          <w:rFonts w:ascii="Calibri" w:hAnsi="Calibri"/>
          <w:szCs w:val="20"/>
          <w:lang w:eastAsia="en-US"/>
        </w:rPr>
        <w:t xml:space="preserve"> mandatory);</w:t>
      </w:r>
    </w:p>
    <w:p w:rsidR="00501353" w:rsidRDefault="00014D11" w:rsidP="008667E4">
      <w:pPr>
        <w:pStyle w:val="BPC3Bodyafterheading"/>
      </w:pPr>
      <w:r w:rsidRPr="00014D11">
        <w:t>o_order_list</w:t>
      </w:r>
      <w:r w:rsidR="00E53E7B">
        <w:t xml:space="preserve"> – </w:t>
      </w:r>
      <w:r w:rsidR="005A703E" w:rsidRPr="00394BA1">
        <w:t>Result cursor</w:t>
      </w:r>
      <w:r w:rsidR="005A703E">
        <w:t>;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977"/>
        <w:gridCol w:w="1701"/>
        <w:gridCol w:w="4394"/>
      </w:tblGrid>
      <w:tr w:rsidR="007556B2" w:rsidRPr="002F6979" w:rsidTr="00A01802">
        <w:trPr>
          <w:trHeight w:val="135"/>
          <w:tblHeader/>
        </w:trPr>
        <w:tc>
          <w:tcPr>
            <w:tcW w:w="2977" w:type="dxa"/>
            <w:shd w:val="clear" w:color="auto" w:fill="C5E2FF"/>
          </w:tcPr>
          <w:p w:rsidR="007556B2" w:rsidRPr="002F6979" w:rsidRDefault="007556B2" w:rsidP="00A01802">
            <w:pPr>
              <w:pStyle w:val="BPC3Tableheadings"/>
            </w:pPr>
            <w:r>
              <w:lastRenderedPageBreak/>
              <w:t>Field</w:t>
            </w:r>
          </w:p>
        </w:tc>
        <w:tc>
          <w:tcPr>
            <w:tcW w:w="1701" w:type="dxa"/>
            <w:shd w:val="clear" w:color="auto" w:fill="C5E2FF"/>
          </w:tcPr>
          <w:p w:rsidR="007556B2" w:rsidRPr="002F6979" w:rsidRDefault="007556B2" w:rsidP="00A01802">
            <w:pPr>
              <w:pStyle w:val="BPC3Tableheadings"/>
            </w:pPr>
            <w:r>
              <w:t>Type</w:t>
            </w:r>
          </w:p>
        </w:tc>
        <w:tc>
          <w:tcPr>
            <w:tcW w:w="4394" w:type="dxa"/>
            <w:shd w:val="clear" w:color="auto" w:fill="C5E2FF"/>
          </w:tcPr>
          <w:p w:rsidR="007556B2" w:rsidRPr="002F6979" w:rsidRDefault="007556B2" w:rsidP="00A01802">
            <w:pPr>
              <w:pStyle w:val="BPC3Tableheadings"/>
            </w:pPr>
            <w:r w:rsidRPr="002F6979">
              <w:t>Description</w:t>
            </w:r>
          </w:p>
        </w:tc>
      </w:tr>
      <w:tr w:rsidR="007556B2" w:rsidRPr="00602253" w:rsidTr="00A01802">
        <w:trPr>
          <w:trHeight w:val="135"/>
        </w:trPr>
        <w:tc>
          <w:tcPr>
            <w:tcW w:w="2977" w:type="dxa"/>
            <w:vAlign w:val="center"/>
          </w:tcPr>
          <w:p w:rsidR="007556B2" w:rsidRPr="00B743FD" w:rsidRDefault="00A93E68" w:rsidP="00A93E68">
            <w:pPr>
              <w:autoSpaceDE w:val="0"/>
              <w:autoSpaceDN w:val="0"/>
              <w:adjustRightInd w:val="0"/>
            </w:pPr>
            <w:r w:rsidRPr="00B743FD">
              <w:t>id</w:t>
            </w:r>
          </w:p>
        </w:tc>
        <w:tc>
          <w:tcPr>
            <w:tcW w:w="1701" w:type="dxa"/>
            <w:vAlign w:val="center"/>
          </w:tcPr>
          <w:p w:rsidR="007556B2" w:rsidRDefault="00377520" w:rsidP="007904D8">
            <w:pPr>
              <w:autoSpaceDE w:val="0"/>
              <w:autoSpaceDN w:val="0"/>
              <w:adjustRightInd w:val="0"/>
            </w:pPr>
            <w:r w:rsidRPr="004960D2">
              <w:t>number</w:t>
            </w:r>
            <w:r w:rsidR="003B6663" w:rsidRPr="00377520">
              <w:t>(16)</w:t>
            </w:r>
          </w:p>
        </w:tc>
        <w:tc>
          <w:tcPr>
            <w:tcW w:w="4394" w:type="dxa"/>
          </w:tcPr>
          <w:p w:rsidR="007556B2" w:rsidRPr="00602253" w:rsidRDefault="008D267B" w:rsidP="00377520">
            <w:pPr>
              <w:autoSpaceDE w:val="0"/>
              <w:autoSpaceDN w:val="0"/>
              <w:adjustRightInd w:val="0"/>
            </w:pPr>
            <w:r w:rsidRPr="008D267B">
              <w:t>pmo_order.id</w:t>
            </w:r>
          </w:p>
        </w:tc>
      </w:tr>
      <w:tr w:rsidR="007556B2" w:rsidRPr="00200F65" w:rsidTr="00A01802">
        <w:trPr>
          <w:trHeight w:val="135"/>
        </w:trPr>
        <w:tc>
          <w:tcPr>
            <w:tcW w:w="2977" w:type="dxa"/>
            <w:vAlign w:val="center"/>
          </w:tcPr>
          <w:p w:rsidR="007556B2" w:rsidRPr="00B743FD" w:rsidRDefault="00A93E68" w:rsidP="00A93E68">
            <w:pPr>
              <w:autoSpaceDE w:val="0"/>
              <w:autoSpaceDN w:val="0"/>
              <w:adjustRightInd w:val="0"/>
            </w:pPr>
            <w:r w:rsidRPr="00B743FD">
              <w:t>split_hash</w:t>
            </w:r>
          </w:p>
        </w:tc>
        <w:tc>
          <w:tcPr>
            <w:tcW w:w="1701" w:type="dxa"/>
            <w:vAlign w:val="center"/>
          </w:tcPr>
          <w:p w:rsidR="007556B2" w:rsidRDefault="00377520" w:rsidP="007904D8">
            <w:pPr>
              <w:autoSpaceDE w:val="0"/>
              <w:autoSpaceDN w:val="0"/>
              <w:adjustRightInd w:val="0"/>
            </w:pPr>
            <w:r w:rsidRPr="004960D2">
              <w:t>number</w:t>
            </w:r>
            <w:r w:rsidR="003B6663" w:rsidRPr="00377520">
              <w:t>(4)</w:t>
            </w:r>
          </w:p>
        </w:tc>
        <w:tc>
          <w:tcPr>
            <w:tcW w:w="4394" w:type="dxa"/>
          </w:tcPr>
          <w:p w:rsidR="007556B2" w:rsidRPr="00B743FD" w:rsidRDefault="008D267B" w:rsidP="008D267B">
            <w:pPr>
              <w:autoSpaceDE w:val="0"/>
              <w:autoSpaceDN w:val="0"/>
              <w:adjustRightInd w:val="0"/>
            </w:pPr>
            <w:r w:rsidRPr="008D267B">
              <w:t>pmo_order.</w:t>
            </w:r>
            <w:r w:rsidRPr="00B743FD">
              <w:t>split_hash</w:t>
            </w:r>
          </w:p>
        </w:tc>
      </w:tr>
      <w:tr w:rsidR="007556B2" w:rsidRPr="000663ED" w:rsidTr="00A01802">
        <w:trPr>
          <w:trHeight w:val="135"/>
        </w:trPr>
        <w:tc>
          <w:tcPr>
            <w:tcW w:w="2977" w:type="dxa"/>
            <w:vAlign w:val="center"/>
          </w:tcPr>
          <w:p w:rsidR="007556B2" w:rsidRPr="00B743FD" w:rsidRDefault="00A93E68" w:rsidP="00A93E68">
            <w:pPr>
              <w:autoSpaceDE w:val="0"/>
              <w:autoSpaceDN w:val="0"/>
              <w:adjustRightInd w:val="0"/>
            </w:pPr>
            <w:r w:rsidRPr="00B743FD">
              <w:t>customer_id</w:t>
            </w:r>
          </w:p>
        </w:tc>
        <w:tc>
          <w:tcPr>
            <w:tcW w:w="1701" w:type="dxa"/>
            <w:vAlign w:val="center"/>
          </w:tcPr>
          <w:p w:rsidR="007556B2" w:rsidRDefault="00377520" w:rsidP="007904D8">
            <w:pPr>
              <w:autoSpaceDE w:val="0"/>
              <w:autoSpaceDN w:val="0"/>
              <w:adjustRightInd w:val="0"/>
            </w:pPr>
            <w:r w:rsidRPr="004960D2">
              <w:t>number</w:t>
            </w:r>
            <w:r w:rsidR="003B6663" w:rsidRPr="00377520">
              <w:t>(12)</w:t>
            </w:r>
          </w:p>
        </w:tc>
        <w:tc>
          <w:tcPr>
            <w:tcW w:w="4394" w:type="dxa"/>
          </w:tcPr>
          <w:p w:rsidR="007556B2" w:rsidRPr="000663ED" w:rsidRDefault="008D267B" w:rsidP="008D267B">
            <w:pPr>
              <w:autoSpaceDE w:val="0"/>
              <w:autoSpaceDN w:val="0"/>
              <w:adjustRightInd w:val="0"/>
            </w:pPr>
            <w:r w:rsidRPr="008D267B">
              <w:t>pmo_order.</w:t>
            </w:r>
            <w:r w:rsidRPr="00B743FD">
              <w:t>customer_id</w:t>
            </w:r>
          </w:p>
        </w:tc>
      </w:tr>
      <w:tr w:rsidR="007556B2" w:rsidRPr="000663ED" w:rsidTr="00A01802">
        <w:trPr>
          <w:trHeight w:val="135"/>
        </w:trPr>
        <w:tc>
          <w:tcPr>
            <w:tcW w:w="2977" w:type="dxa"/>
            <w:vAlign w:val="center"/>
          </w:tcPr>
          <w:p w:rsidR="007556B2" w:rsidRPr="00B743FD" w:rsidRDefault="00A93E68" w:rsidP="00A93E68">
            <w:pPr>
              <w:autoSpaceDE w:val="0"/>
              <w:autoSpaceDN w:val="0"/>
              <w:adjustRightInd w:val="0"/>
            </w:pPr>
            <w:r w:rsidRPr="00B743FD">
              <w:t>customer_number</w:t>
            </w:r>
          </w:p>
        </w:tc>
        <w:tc>
          <w:tcPr>
            <w:tcW w:w="1701" w:type="dxa"/>
            <w:vAlign w:val="center"/>
          </w:tcPr>
          <w:p w:rsidR="007556B2" w:rsidRDefault="004718DB" w:rsidP="007904D8">
            <w:pPr>
              <w:autoSpaceDE w:val="0"/>
              <w:autoSpaceDN w:val="0"/>
              <w:adjustRightInd w:val="0"/>
            </w:pPr>
            <w:r w:rsidRPr="007904D8">
              <w:t>varchar2</w:t>
            </w:r>
            <w:r w:rsidR="003B6663" w:rsidRPr="003B6663">
              <w:t>(200)</w:t>
            </w:r>
          </w:p>
        </w:tc>
        <w:tc>
          <w:tcPr>
            <w:tcW w:w="4394" w:type="dxa"/>
          </w:tcPr>
          <w:p w:rsidR="007556B2" w:rsidRPr="000663ED" w:rsidRDefault="008D267B" w:rsidP="008D267B">
            <w:pPr>
              <w:autoSpaceDE w:val="0"/>
              <w:autoSpaceDN w:val="0"/>
              <w:adjustRightInd w:val="0"/>
            </w:pPr>
            <w:r>
              <w:t>prd_customer.</w:t>
            </w:r>
            <w:r w:rsidRPr="00B743FD">
              <w:t>customer_number</w:t>
            </w:r>
          </w:p>
        </w:tc>
      </w:tr>
      <w:tr w:rsidR="007556B2" w:rsidRPr="000663ED" w:rsidTr="00A01802">
        <w:trPr>
          <w:trHeight w:val="135"/>
        </w:trPr>
        <w:tc>
          <w:tcPr>
            <w:tcW w:w="2977" w:type="dxa"/>
            <w:vAlign w:val="center"/>
          </w:tcPr>
          <w:p w:rsidR="007556B2" w:rsidRPr="00B743FD" w:rsidRDefault="00A93E68" w:rsidP="00A93E68">
            <w:pPr>
              <w:autoSpaceDE w:val="0"/>
              <w:autoSpaceDN w:val="0"/>
              <w:adjustRightInd w:val="0"/>
            </w:pPr>
            <w:r w:rsidRPr="00B743FD">
              <w:t>Amount</w:t>
            </w:r>
          </w:p>
        </w:tc>
        <w:tc>
          <w:tcPr>
            <w:tcW w:w="1701" w:type="dxa"/>
            <w:vAlign w:val="center"/>
          </w:tcPr>
          <w:p w:rsidR="007556B2" w:rsidRDefault="00377520" w:rsidP="007904D8">
            <w:pPr>
              <w:autoSpaceDE w:val="0"/>
              <w:autoSpaceDN w:val="0"/>
              <w:adjustRightInd w:val="0"/>
            </w:pPr>
            <w:r w:rsidRPr="004960D2">
              <w:t>number</w:t>
            </w:r>
            <w:r w:rsidR="003B6663" w:rsidRPr="00377520">
              <w:t>(22,4)</w:t>
            </w:r>
          </w:p>
        </w:tc>
        <w:tc>
          <w:tcPr>
            <w:tcW w:w="4394" w:type="dxa"/>
          </w:tcPr>
          <w:p w:rsidR="007556B2" w:rsidRPr="000663ED" w:rsidRDefault="008D267B" w:rsidP="008D267B">
            <w:pPr>
              <w:autoSpaceDE w:val="0"/>
              <w:autoSpaceDN w:val="0"/>
              <w:adjustRightInd w:val="0"/>
            </w:pPr>
            <w:r w:rsidRPr="008D267B">
              <w:t>pmo_order.</w:t>
            </w:r>
            <w:r>
              <w:t>a</w:t>
            </w:r>
            <w:r w:rsidRPr="00B743FD">
              <w:t>mount</w:t>
            </w:r>
          </w:p>
        </w:tc>
      </w:tr>
      <w:tr w:rsidR="007556B2" w:rsidRPr="000663ED" w:rsidTr="00A01802">
        <w:trPr>
          <w:trHeight w:val="135"/>
        </w:trPr>
        <w:tc>
          <w:tcPr>
            <w:tcW w:w="2977" w:type="dxa"/>
            <w:vAlign w:val="center"/>
          </w:tcPr>
          <w:p w:rsidR="007556B2" w:rsidRPr="00B743FD" w:rsidRDefault="00A93E68" w:rsidP="00A93E68">
            <w:pPr>
              <w:autoSpaceDE w:val="0"/>
              <w:autoSpaceDN w:val="0"/>
              <w:adjustRightInd w:val="0"/>
            </w:pPr>
            <w:r w:rsidRPr="00B743FD">
              <w:t>Currency</w:t>
            </w:r>
          </w:p>
        </w:tc>
        <w:tc>
          <w:tcPr>
            <w:tcW w:w="1701" w:type="dxa"/>
            <w:vAlign w:val="center"/>
          </w:tcPr>
          <w:p w:rsidR="007556B2" w:rsidRDefault="004718DB" w:rsidP="007904D8">
            <w:pPr>
              <w:autoSpaceDE w:val="0"/>
              <w:autoSpaceDN w:val="0"/>
              <w:adjustRightInd w:val="0"/>
            </w:pPr>
            <w:r w:rsidRPr="007904D8">
              <w:t>varchar2</w:t>
            </w:r>
            <w:r w:rsidR="003B6663" w:rsidRPr="00377520">
              <w:t>(3)</w:t>
            </w:r>
          </w:p>
        </w:tc>
        <w:tc>
          <w:tcPr>
            <w:tcW w:w="4394" w:type="dxa"/>
          </w:tcPr>
          <w:p w:rsidR="007556B2" w:rsidRPr="000663ED" w:rsidRDefault="008D267B" w:rsidP="008D267B">
            <w:pPr>
              <w:autoSpaceDE w:val="0"/>
              <w:autoSpaceDN w:val="0"/>
              <w:adjustRightInd w:val="0"/>
            </w:pPr>
            <w:r w:rsidRPr="008D267B">
              <w:t>pmo_order.</w:t>
            </w:r>
            <w:r>
              <w:t>c</w:t>
            </w:r>
            <w:r w:rsidRPr="00B743FD">
              <w:t>urrency</w:t>
            </w:r>
          </w:p>
        </w:tc>
      </w:tr>
      <w:tr w:rsidR="00A93E68" w:rsidRPr="000663ED" w:rsidTr="00A01802">
        <w:trPr>
          <w:trHeight w:val="135"/>
        </w:trPr>
        <w:tc>
          <w:tcPr>
            <w:tcW w:w="2977" w:type="dxa"/>
            <w:vAlign w:val="center"/>
          </w:tcPr>
          <w:p w:rsidR="00A93E68" w:rsidRPr="00B743FD" w:rsidRDefault="00A93E68" w:rsidP="00A93E68">
            <w:pPr>
              <w:autoSpaceDE w:val="0"/>
              <w:autoSpaceDN w:val="0"/>
              <w:adjustRightInd w:val="0"/>
            </w:pPr>
            <w:r w:rsidRPr="00B743FD">
              <w:t>inst_id</w:t>
            </w:r>
          </w:p>
        </w:tc>
        <w:tc>
          <w:tcPr>
            <w:tcW w:w="1701" w:type="dxa"/>
            <w:vAlign w:val="center"/>
          </w:tcPr>
          <w:p w:rsidR="00A93E68" w:rsidRDefault="00377520" w:rsidP="00377520">
            <w:pPr>
              <w:autoSpaceDE w:val="0"/>
              <w:autoSpaceDN w:val="0"/>
              <w:adjustRightInd w:val="0"/>
            </w:pPr>
            <w:r w:rsidRPr="004960D2">
              <w:t>number</w:t>
            </w:r>
            <w:r w:rsidR="003B6663" w:rsidRPr="00377520">
              <w:t>(4)</w:t>
            </w:r>
          </w:p>
        </w:tc>
        <w:tc>
          <w:tcPr>
            <w:tcW w:w="4394" w:type="dxa"/>
          </w:tcPr>
          <w:p w:rsidR="00A93E68" w:rsidRDefault="008D267B" w:rsidP="008D267B">
            <w:pPr>
              <w:autoSpaceDE w:val="0"/>
              <w:autoSpaceDN w:val="0"/>
              <w:adjustRightInd w:val="0"/>
            </w:pPr>
            <w:r w:rsidRPr="008D267B">
              <w:t>pmo_order.</w:t>
            </w:r>
            <w:r>
              <w:t>i</w:t>
            </w:r>
            <w:r w:rsidRPr="00B743FD">
              <w:t>nst_id</w:t>
            </w:r>
          </w:p>
        </w:tc>
      </w:tr>
      <w:tr w:rsidR="00A93E68" w:rsidRPr="000663ED" w:rsidTr="00A01802">
        <w:trPr>
          <w:trHeight w:val="135"/>
        </w:trPr>
        <w:tc>
          <w:tcPr>
            <w:tcW w:w="2977" w:type="dxa"/>
            <w:vAlign w:val="center"/>
          </w:tcPr>
          <w:p w:rsidR="00A93E68" w:rsidRPr="00B743FD" w:rsidRDefault="00A93E68" w:rsidP="00A93E68">
            <w:pPr>
              <w:autoSpaceDE w:val="0"/>
              <w:autoSpaceDN w:val="0"/>
              <w:adjustRightInd w:val="0"/>
            </w:pPr>
            <w:r w:rsidRPr="00B743FD">
              <w:t>event_date</w:t>
            </w:r>
          </w:p>
        </w:tc>
        <w:tc>
          <w:tcPr>
            <w:tcW w:w="1701" w:type="dxa"/>
            <w:vAlign w:val="center"/>
          </w:tcPr>
          <w:p w:rsidR="00A93E68" w:rsidRDefault="007A5125" w:rsidP="007A5125">
            <w:pPr>
              <w:autoSpaceDE w:val="0"/>
              <w:autoSpaceDN w:val="0"/>
              <w:adjustRightInd w:val="0"/>
            </w:pPr>
            <w:r>
              <w:t>d</w:t>
            </w:r>
            <w:r w:rsidR="004718DB">
              <w:t>ate</w:t>
            </w:r>
          </w:p>
        </w:tc>
        <w:tc>
          <w:tcPr>
            <w:tcW w:w="4394" w:type="dxa"/>
          </w:tcPr>
          <w:p w:rsidR="00A93E68" w:rsidRDefault="008D267B" w:rsidP="008D267B">
            <w:pPr>
              <w:autoSpaceDE w:val="0"/>
              <w:autoSpaceDN w:val="0"/>
              <w:adjustRightInd w:val="0"/>
            </w:pPr>
            <w:r w:rsidRPr="008D267B">
              <w:t>pmo_order.</w:t>
            </w:r>
            <w:r w:rsidRPr="00B743FD">
              <w:t>event_date</w:t>
            </w:r>
          </w:p>
        </w:tc>
      </w:tr>
      <w:tr w:rsidR="00A93E68" w:rsidRPr="000663ED" w:rsidTr="00A01802">
        <w:trPr>
          <w:trHeight w:val="135"/>
        </w:trPr>
        <w:tc>
          <w:tcPr>
            <w:tcW w:w="2977" w:type="dxa"/>
            <w:vAlign w:val="center"/>
          </w:tcPr>
          <w:p w:rsidR="00A93E68" w:rsidRPr="00B743FD" w:rsidRDefault="00A93E68" w:rsidP="00A93E68">
            <w:pPr>
              <w:autoSpaceDE w:val="0"/>
              <w:autoSpaceDN w:val="0"/>
              <w:adjustRightInd w:val="0"/>
            </w:pPr>
            <w:r w:rsidRPr="00B743FD">
              <w:t>entity_type</w:t>
            </w:r>
          </w:p>
        </w:tc>
        <w:tc>
          <w:tcPr>
            <w:tcW w:w="1701" w:type="dxa"/>
            <w:vAlign w:val="center"/>
          </w:tcPr>
          <w:p w:rsidR="00A93E68" w:rsidRDefault="004718DB" w:rsidP="007904D8">
            <w:pPr>
              <w:autoSpaceDE w:val="0"/>
              <w:autoSpaceDN w:val="0"/>
              <w:adjustRightInd w:val="0"/>
            </w:pPr>
            <w:r w:rsidRPr="007904D8">
              <w:t>varchar2</w:t>
            </w:r>
            <w:r w:rsidR="003B6663" w:rsidRPr="00377520">
              <w:t>(8)</w:t>
            </w:r>
          </w:p>
        </w:tc>
        <w:tc>
          <w:tcPr>
            <w:tcW w:w="4394" w:type="dxa"/>
          </w:tcPr>
          <w:p w:rsidR="00A93E68" w:rsidRDefault="008D267B" w:rsidP="008D267B">
            <w:pPr>
              <w:autoSpaceDE w:val="0"/>
              <w:autoSpaceDN w:val="0"/>
              <w:adjustRightInd w:val="0"/>
            </w:pPr>
            <w:r w:rsidRPr="008D267B">
              <w:t>pmo_order.</w:t>
            </w:r>
            <w:r w:rsidRPr="00B743FD">
              <w:t>entity_type</w:t>
            </w:r>
          </w:p>
        </w:tc>
      </w:tr>
      <w:tr w:rsidR="00A93E68" w:rsidRPr="000663ED" w:rsidTr="00A01802">
        <w:trPr>
          <w:trHeight w:val="135"/>
        </w:trPr>
        <w:tc>
          <w:tcPr>
            <w:tcW w:w="2977" w:type="dxa"/>
            <w:vAlign w:val="center"/>
          </w:tcPr>
          <w:p w:rsidR="00A93E68" w:rsidRPr="00B743FD" w:rsidRDefault="00A93E68" w:rsidP="00A93E68">
            <w:pPr>
              <w:autoSpaceDE w:val="0"/>
              <w:autoSpaceDN w:val="0"/>
              <w:adjustRightInd w:val="0"/>
            </w:pPr>
            <w:r w:rsidRPr="00B743FD">
              <w:t>object_id</w:t>
            </w:r>
          </w:p>
        </w:tc>
        <w:tc>
          <w:tcPr>
            <w:tcW w:w="1701" w:type="dxa"/>
            <w:vAlign w:val="center"/>
          </w:tcPr>
          <w:p w:rsidR="00A93E68" w:rsidRDefault="00377520" w:rsidP="00377520">
            <w:pPr>
              <w:autoSpaceDE w:val="0"/>
              <w:autoSpaceDN w:val="0"/>
              <w:adjustRightInd w:val="0"/>
            </w:pPr>
            <w:r w:rsidRPr="004960D2">
              <w:t>number</w:t>
            </w:r>
            <w:r w:rsidR="003B6663" w:rsidRPr="00377520">
              <w:t>(16)</w:t>
            </w:r>
          </w:p>
        </w:tc>
        <w:tc>
          <w:tcPr>
            <w:tcW w:w="4394" w:type="dxa"/>
          </w:tcPr>
          <w:p w:rsidR="00A93E68" w:rsidRDefault="008D267B" w:rsidP="008D267B">
            <w:pPr>
              <w:autoSpaceDE w:val="0"/>
              <w:autoSpaceDN w:val="0"/>
              <w:adjustRightInd w:val="0"/>
            </w:pPr>
            <w:r w:rsidRPr="008D267B">
              <w:t>pmo_order.</w:t>
            </w:r>
            <w:r w:rsidRPr="00B743FD">
              <w:t>object_id</w:t>
            </w:r>
          </w:p>
        </w:tc>
      </w:tr>
      <w:tr w:rsidR="00A93E68" w:rsidRPr="000663ED" w:rsidTr="00A01802">
        <w:trPr>
          <w:trHeight w:val="135"/>
        </w:trPr>
        <w:tc>
          <w:tcPr>
            <w:tcW w:w="2977" w:type="dxa"/>
            <w:vAlign w:val="center"/>
          </w:tcPr>
          <w:p w:rsidR="00A93E68" w:rsidRPr="00B743FD" w:rsidRDefault="00A93E68" w:rsidP="004960D2">
            <w:pPr>
              <w:autoSpaceDE w:val="0"/>
              <w:autoSpaceDN w:val="0"/>
              <w:adjustRightInd w:val="0"/>
            </w:pPr>
            <w:r w:rsidRPr="00B743FD">
              <w:t>purpose_id</w:t>
            </w:r>
          </w:p>
        </w:tc>
        <w:tc>
          <w:tcPr>
            <w:tcW w:w="1701" w:type="dxa"/>
            <w:vAlign w:val="center"/>
          </w:tcPr>
          <w:p w:rsidR="00A93E68" w:rsidRDefault="00377520" w:rsidP="004960D2">
            <w:pPr>
              <w:autoSpaceDE w:val="0"/>
              <w:autoSpaceDN w:val="0"/>
              <w:adjustRightInd w:val="0"/>
            </w:pPr>
            <w:r w:rsidRPr="004960D2">
              <w:t>number</w:t>
            </w:r>
            <w:r w:rsidR="003B6663" w:rsidRPr="00377520">
              <w:t>(8)</w:t>
            </w:r>
          </w:p>
        </w:tc>
        <w:tc>
          <w:tcPr>
            <w:tcW w:w="4394" w:type="dxa"/>
          </w:tcPr>
          <w:p w:rsidR="00A93E68" w:rsidRDefault="008D267B" w:rsidP="008D267B">
            <w:pPr>
              <w:autoSpaceDE w:val="0"/>
              <w:autoSpaceDN w:val="0"/>
              <w:adjustRightInd w:val="0"/>
            </w:pPr>
            <w:r w:rsidRPr="008D267B">
              <w:t>pmo_order.</w:t>
            </w:r>
            <w:r w:rsidRPr="00B743FD">
              <w:t>purpose_id</w:t>
            </w:r>
          </w:p>
        </w:tc>
      </w:tr>
    </w:tbl>
    <w:p w:rsidR="00A93E68" w:rsidRDefault="00A93E68" w:rsidP="00A93E6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291F71" w:rsidRDefault="00291F71" w:rsidP="00291F71">
      <w:pPr>
        <w:pStyle w:val="BPC3Heading3"/>
      </w:pPr>
      <w:bookmarkStart w:id="112" w:name="_Toc514250104"/>
      <w:r>
        <w:t>GET</w:t>
      </w:r>
      <w:r w:rsidRPr="00427135">
        <w:t>_</w:t>
      </w:r>
      <w:r>
        <w:t>ORDER</w:t>
      </w:r>
      <w:r w:rsidRPr="00427135">
        <w:t>_</w:t>
      </w:r>
      <w:r>
        <w:t>LIST</w:t>
      </w:r>
      <w:r w:rsidR="0095239D">
        <w:t>_COUNT</w:t>
      </w:r>
      <w:bookmarkEnd w:id="112"/>
    </w:p>
    <w:p w:rsidR="00DC39BB" w:rsidRDefault="00DC39BB" w:rsidP="00DC39BB">
      <w:pPr>
        <w:pStyle w:val="BPC3Bodyafterheading"/>
      </w:pPr>
      <w:r>
        <w:t xml:space="preserve">i_inst_id – </w:t>
      </w:r>
      <w:r w:rsidRPr="003C22DC">
        <w:t>Identifier</w:t>
      </w:r>
      <w:r>
        <w:t xml:space="preserve"> of the institution (mandatory);</w:t>
      </w:r>
    </w:p>
    <w:p w:rsidR="00DC39BB" w:rsidRDefault="00DC39BB" w:rsidP="00DC39BB">
      <w:pPr>
        <w:autoSpaceDE w:val="0"/>
        <w:autoSpaceDN w:val="0"/>
        <w:adjustRightInd w:val="0"/>
        <w:spacing w:after="120"/>
        <w:rPr>
          <w:rFonts w:ascii="Calibri" w:hAnsi="Calibri"/>
          <w:szCs w:val="20"/>
          <w:lang w:eastAsia="en-US"/>
        </w:rPr>
      </w:pPr>
      <w:r w:rsidRPr="00014D11">
        <w:rPr>
          <w:rFonts w:ascii="Calibri" w:hAnsi="Calibri"/>
          <w:szCs w:val="20"/>
          <w:lang w:eastAsia="en-US"/>
        </w:rPr>
        <w:t>i_purpose_</w:t>
      </w:r>
      <w:r>
        <w:rPr>
          <w:rFonts w:ascii="Calibri" w:hAnsi="Calibri"/>
          <w:szCs w:val="20"/>
          <w:lang w:eastAsia="en-US"/>
        </w:rPr>
        <w:t xml:space="preserve">id </w:t>
      </w:r>
      <w:r w:rsidRPr="00111555">
        <w:rPr>
          <w:rFonts w:ascii="Calibri" w:hAnsi="Calibri"/>
          <w:szCs w:val="20"/>
          <w:lang w:eastAsia="en-US"/>
        </w:rPr>
        <w:t xml:space="preserve">– Identifier of the </w:t>
      </w:r>
      <w:r>
        <w:rPr>
          <w:rFonts w:ascii="Calibri" w:hAnsi="Calibri"/>
          <w:szCs w:val="20"/>
          <w:lang w:eastAsia="en-US"/>
        </w:rPr>
        <w:t>payment purpose</w:t>
      </w:r>
      <w:r w:rsidRPr="00111555">
        <w:rPr>
          <w:rFonts w:ascii="Calibri" w:hAnsi="Calibri"/>
          <w:szCs w:val="20"/>
          <w:lang w:eastAsia="en-US"/>
        </w:rPr>
        <w:t xml:space="preserve"> (mandatory);</w:t>
      </w:r>
    </w:p>
    <w:p w:rsidR="00DC39BB" w:rsidRPr="00F434FD" w:rsidRDefault="00DC39BB" w:rsidP="00DC39BB">
      <w:pPr>
        <w:autoSpaceDE w:val="0"/>
        <w:autoSpaceDN w:val="0"/>
        <w:adjustRightInd w:val="0"/>
        <w:spacing w:after="120"/>
        <w:rPr>
          <w:rFonts w:ascii="Calibri" w:hAnsi="Calibri"/>
          <w:szCs w:val="20"/>
          <w:lang w:eastAsia="en-US"/>
        </w:rPr>
      </w:pPr>
      <w:r w:rsidRPr="00014D11">
        <w:rPr>
          <w:rFonts w:ascii="Calibri" w:hAnsi="Calibri"/>
          <w:szCs w:val="20"/>
          <w:lang w:eastAsia="en-US"/>
        </w:rPr>
        <w:t>i_status</w:t>
      </w:r>
      <w:r w:rsidRPr="00F434FD">
        <w:rPr>
          <w:rFonts w:ascii="Calibri" w:hAnsi="Calibri"/>
          <w:szCs w:val="20"/>
          <w:lang w:eastAsia="en-US"/>
        </w:rPr>
        <w:t xml:space="preserve"> – Status of the payment order </w:t>
      </w:r>
      <w:proofErr w:type="gramStart"/>
      <w:r w:rsidRPr="00F434FD">
        <w:rPr>
          <w:rFonts w:ascii="Calibri" w:hAnsi="Calibri"/>
          <w:szCs w:val="20"/>
          <w:lang w:eastAsia="en-US"/>
        </w:rPr>
        <w:t>( mandatory</w:t>
      </w:r>
      <w:proofErr w:type="gramEnd"/>
      <w:r w:rsidRPr="00F434FD">
        <w:rPr>
          <w:rFonts w:ascii="Calibri" w:hAnsi="Calibri"/>
          <w:szCs w:val="20"/>
          <w:lang w:eastAsia="en-US"/>
        </w:rPr>
        <w:t xml:space="preserve">); </w:t>
      </w:r>
    </w:p>
    <w:p w:rsidR="00DC39BB" w:rsidRPr="00014D11" w:rsidRDefault="00DC39BB" w:rsidP="00DC39BB">
      <w:pPr>
        <w:autoSpaceDE w:val="0"/>
        <w:autoSpaceDN w:val="0"/>
        <w:adjustRightInd w:val="0"/>
        <w:spacing w:after="120"/>
        <w:rPr>
          <w:rFonts w:ascii="Calibri" w:hAnsi="Calibri"/>
          <w:szCs w:val="20"/>
          <w:lang w:eastAsia="en-US"/>
        </w:rPr>
      </w:pPr>
      <w:r w:rsidRPr="00014D11">
        <w:rPr>
          <w:rFonts w:ascii="Calibri" w:hAnsi="Calibri"/>
          <w:szCs w:val="20"/>
          <w:lang w:eastAsia="en-US"/>
        </w:rPr>
        <w:t>i_service_provider_id</w:t>
      </w:r>
      <w:r w:rsidRPr="00F434FD">
        <w:rPr>
          <w:rFonts w:ascii="Calibri" w:hAnsi="Calibri"/>
          <w:szCs w:val="20"/>
          <w:lang w:eastAsia="en-US"/>
        </w:rPr>
        <w:t xml:space="preserve"> – Identifier of the</w:t>
      </w:r>
      <w:r>
        <w:rPr>
          <w:rFonts w:ascii="Calibri" w:hAnsi="Calibri"/>
          <w:szCs w:val="20"/>
          <w:lang w:eastAsia="en-US"/>
        </w:rPr>
        <w:t xml:space="preserve"> Service Provider </w:t>
      </w:r>
      <w:proofErr w:type="gramStart"/>
      <w:r>
        <w:rPr>
          <w:rFonts w:ascii="Calibri" w:hAnsi="Calibri"/>
          <w:szCs w:val="20"/>
          <w:lang w:eastAsia="en-US"/>
        </w:rPr>
        <w:t>( not</w:t>
      </w:r>
      <w:proofErr w:type="gramEnd"/>
      <w:r>
        <w:rPr>
          <w:rFonts w:ascii="Calibri" w:hAnsi="Calibri"/>
          <w:szCs w:val="20"/>
          <w:lang w:eastAsia="en-US"/>
        </w:rPr>
        <w:t xml:space="preserve"> mandatory);</w:t>
      </w:r>
    </w:p>
    <w:p w:rsidR="00DC39BB" w:rsidRDefault="00DC39BB" w:rsidP="003B6663">
      <w:pPr>
        <w:pStyle w:val="BPC3Bodyafterheading"/>
      </w:pPr>
      <w:r>
        <w:t>o_order_list_count</w:t>
      </w:r>
      <w:r w:rsidRPr="00F434FD">
        <w:t xml:space="preserve"> – </w:t>
      </w:r>
      <w:r w:rsidR="006A4D4D" w:rsidRPr="00EF1DD3">
        <w:t>Number of rows returned</w:t>
      </w:r>
      <w:r w:rsidR="006A4D4D">
        <w:t xml:space="preserve"> by</w:t>
      </w:r>
      <w:r w:rsidR="00022E52">
        <w:t xml:space="preserve"> result </w:t>
      </w:r>
      <w:proofErr w:type="gramStart"/>
      <w:r w:rsidR="00022E52">
        <w:t>cursor  of</w:t>
      </w:r>
      <w:proofErr w:type="gramEnd"/>
      <w:r w:rsidR="00022E52">
        <w:t xml:space="preserve"> procedure </w:t>
      </w:r>
      <w:r w:rsidR="00022E52" w:rsidRPr="004A070C">
        <w:t>GET_ORDER_LIST</w:t>
      </w:r>
      <w:r w:rsidR="006A4D4D">
        <w:t xml:space="preserve"> with same parameter values</w:t>
      </w:r>
    </w:p>
    <w:p w:rsidR="008057ED" w:rsidRDefault="00E139DA" w:rsidP="008057ED">
      <w:pPr>
        <w:pStyle w:val="BPC3Heading3"/>
      </w:pPr>
      <w:bookmarkStart w:id="113" w:name="_Toc514250105"/>
      <w:r>
        <w:t>GET</w:t>
      </w:r>
      <w:r w:rsidRPr="00543F0B">
        <w:t>_</w:t>
      </w:r>
      <w:r>
        <w:t>ORDER</w:t>
      </w:r>
      <w:r w:rsidRPr="00543F0B">
        <w:t>_</w:t>
      </w:r>
      <w:r>
        <w:t>EVT</w:t>
      </w:r>
      <w:r w:rsidRPr="00543F0B">
        <w:t>_</w:t>
      </w:r>
      <w:r>
        <w:t>LIST</w:t>
      </w:r>
      <w:bookmarkEnd w:id="113"/>
    </w:p>
    <w:p w:rsidR="00E01C73" w:rsidRDefault="00E01C73" w:rsidP="00E01C73">
      <w:pPr>
        <w:pStyle w:val="BPC3Bodyafterheading"/>
      </w:pPr>
      <w:r>
        <w:t xml:space="preserve">inst_id – </w:t>
      </w:r>
      <w:r w:rsidRPr="003C22DC">
        <w:t>Identifier</w:t>
      </w:r>
      <w:r>
        <w:t xml:space="preserve"> of the institution (mandatory);</w:t>
      </w:r>
    </w:p>
    <w:p w:rsidR="00B116F1" w:rsidRPr="002F5ACA" w:rsidRDefault="00B116F1" w:rsidP="00E01C73">
      <w:pPr>
        <w:pStyle w:val="BPC3Bodyafterheading"/>
      </w:pPr>
      <w:r w:rsidRPr="002F5ACA">
        <w:t>i_subscriber_name</w:t>
      </w:r>
      <w:r w:rsidR="002A314A" w:rsidRPr="002F5ACA">
        <w:t xml:space="preserve"> – Name of subscriber</w:t>
      </w:r>
      <w:r w:rsidR="00377469">
        <w:t xml:space="preserve"> (mandatory);</w:t>
      </w:r>
    </w:p>
    <w:p w:rsidR="002A314A" w:rsidRDefault="002F5ACA" w:rsidP="002A314A">
      <w:pPr>
        <w:pStyle w:val="BPC3Bodyafterheading"/>
      </w:pPr>
      <w:r>
        <w:t>i_event_type – E</w:t>
      </w:r>
      <w:r w:rsidR="002A314A">
        <w:t xml:space="preserve">vent type of </w:t>
      </w:r>
      <w:r w:rsidR="0060235A">
        <w:t>event objects, linked to Payment Order</w:t>
      </w:r>
      <w:r w:rsidR="002A314A">
        <w:t>, EVNT dictionary (</w:t>
      </w:r>
      <w:proofErr w:type="gramStart"/>
      <w:r w:rsidR="002A314A">
        <w:t>varchar2(</w:t>
      </w:r>
      <w:proofErr w:type="gramEnd"/>
      <w:r w:rsidR="002A314A">
        <w:t>8));</w:t>
      </w:r>
    </w:p>
    <w:p w:rsidR="00B116F1" w:rsidRDefault="00B116F1" w:rsidP="00E01C73">
      <w:pPr>
        <w:pStyle w:val="BPC3Bodyafterheading"/>
      </w:pPr>
    </w:p>
    <w:p w:rsidR="00E01C73" w:rsidRDefault="00E01C73" w:rsidP="00E01C73">
      <w:pPr>
        <w:autoSpaceDE w:val="0"/>
        <w:autoSpaceDN w:val="0"/>
        <w:adjustRightInd w:val="0"/>
        <w:spacing w:after="120"/>
        <w:rPr>
          <w:rFonts w:ascii="Calibri" w:hAnsi="Calibri"/>
          <w:szCs w:val="20"/>
          <w:lang w:eastAsia="en-US"/>
        </w:rPr>
      </w:pPr>
      <w:r w:rsidRPr="00014D11">
        <w:rPr>
          <w:rFonts w:ascii="Calibri" w:hAnsi="Calibri"/>
          <w:szCs w:val="20"/>
          <w:lang w:eastAsia="en-US"/>
        </w:rPr>
        <w:t>i_purpose_</w:t>
      </w:r>
      <w:r>
        <w:rPr>
          <w:rFonts w:ascii="Calibri" w:hAnsi="Calibri"/>
          <w:szCs w:val="20"/>
          <w:lang w:eastAsia="en-US"/>
        </w:rPr>
        <w:t xml:space="preserve">id </w:t>
      </w:r>
      <w:r w:rsidRPr="00111555">
        <w:rPr>
          <w:rFonts w:ascii="Calibri" w:hAnsi="Calibri"/>
          <w:szCs w:val="20"/>
          <w:lang w:eastAsia="en-US"/>
        </w:rPr>
        <w:t xml:space="preserve">– Identifier of the </w:t>
      </w:r>
      <w:r>
        <w:rPr>
          <w:rFonts w:ascii="Calibri" w:hAnsi="Calibri"/>
          <w:szCs w:val="20"/>
          <w:lang w:eastAsia="en-US"/>
        </w:rPr>
        <w:t>payment purpose</w:t>
      </w:r>
      <w:r w:rsidRPr="00111555">
        <w:rPr>
          <w:rFonts w:ascii="Calibri" w:hAnsi="Calibri"/>
          <w:szCs w:val="20"/>
          <w:lang w:eastAsia="en-US"/>
        </w:rPr>
        <w:t xml:space="preserve"> (mandatory);</w:t>
      </w:r>
    </w:p>
    <w:p w:rsidR="00542540" w:rsidRDefault="00542540" w:rsidP="00542540">
      <w:pPr>
        <w:pStyle w:val="BPC3Bodyafterheading"/>
      </w:pPr>
      <w:r w:rsidRPr="00014D11">
        <w:t>o_order_</w:t>
      </w:r>
      <w:r>
        <w:t>evt_</w:t>
      </w:r>
      <w:r w:rsidRPr="00014D11">
        <w:t>list</w:t>
      </w:r>
      <w:r>
        <w:t xml:space="preserve"> – </w:t>
      </w:r>
      <w:r w:rsidRPr="00394BA1">
        <w:t>Result cursor</w:t>
      </w:r>
      <w:r w:rsidR="002641B5">
        <w:t>: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977"/>
        <w:gridCol w:w="1701"/>
        <w:gridCol w:w="4394"/>
      </w:tblGrid>
      <w:tr w:rsidR="00542540" w:rsidRPr="002F6979" w:rsidTr="00A01802">
        <w:trPr>
          <w:trHeight w:val="135"/>
          <w:tblHeader/>
        </w:trPr>
        <w:tc>
          <w:tcPr>
            <w:tcW w:w="2977" w:type="dxa"/>
            <w:shd w:val="clear" w:color="auto" w:fill="C5E2FF"/>
          </w:tcPr>
          <w:p w:rsidR="00542540" w:rsidRPr="002F6979" w:rsidRDefault="00542540" w:rsidP="00A01802">
            <w:pPr>
              <w:pStyle w:val="BPC3Tableheadings"/>
            </w:pPr>
            <w:r>
              <w:t>Field</w:t>
            </w:r>
          </w:p>
        </w:tc>
        <w:tc>
          <w:tcPr>
            <w:tcW w:w="1701" w:type="dxa"/>
            <w:shd w:val="clear" w:color="auto" w:fill="C5E2FF"/>
          </w:tcPr>
          <w:p w:rsidR="00542540" w:rsidRPr="002F6979" w:rsidRDefault="00542540" w:rsidP="00A01802">
            <w:pPr>
              <w:pStyle w:val="BPC3Tableheadings"/>
            </w:pPr>
            <w:r>
              <w:t>Type</w:t>
            </w:r>
          </w:p>
        </w:tc>
        <w:tc>
          <w:tcPr>
            <w:tcW w:w="4394" w:type="dxa"/>
            <w:shd w:val="clear" w:color="auto" w:fill="C5E2FF"/>
          </w:tcPr>
          <w:p w:rsidR="00542540" w:rsidRPr="002F6979" w:rsidRDefault="00542540" w:rsidP="00A01802">
            <w:pPr>
              <w:pStyle w:val="BPC3Tableheadings"/>
            </w:pPr>
            <w:r w:rsidRPr="002F6979">
              <w:t>Description</w:t>
            </w:r>
          </w:p>
        </w:tc>
      </w:tr>
      <w:tr w:rsidR="00542540" w:rsidRPr="00602253" w:rsidTr="00A01802">
        <w:trPr>
          <w:trHeight w:val="135"/>
        </w:trPr>
        <w:tc>
          <w:tcPr>
            <w:tcW w:w="2977" w:type="dxa"/>
            <w:vAlign w:val="center"/>
          </w:tcPr>
          <w:p w:rsidR="00542540" w:rsidRPr="00B743FD" w:rsidRDefault="00B267F4" w:rsidP="00B05BF4">
            <w:pPr>
              <w:autoSpaceDE w:val="0"/>
              <w:autoSpaceDN w:val="0"/>
              <w:adjustRightInd w:val="0"/>
            </w:pPr>
            <w:r w:rsidRPr="000467CF">
              <w:t>a.id</w:t>
            </w:r>
          </w:p>
        </w:tc>
        <w:tc>
          <w:tcPr>
            <w:tcW w:w="1701" w:type="dxa"/>
            <w:vAlign w:val="center"/>
          </w:tcPr>
          <w:p w:rsidR="00542540" w:rsidRDefault="00745F38" w:rsidP="00745F38">
            <w:pPr>
              <w:autoSpaceDE w:val="0"/>
              <w:autoSpaceDN w:val="0"/>
              <w:adjustRightInd w:val="0"/>
            </w:pPr>
            <w:r>
              <w:t>number</w:t>
            </w:r>
            <w:r w:rsidR="005427B6" w:rsidRPr="005427B6">
              <w:t>(16)</w:t>
            </w:r>
          </w:p>
        </w:tc>
        <w:tc>
          <w:tcPr>
            <w:tcW w:w="4394" w:type="dxa"/>
          </w:tcPr>
          <w:p w:rsidR="00542540" w:rsidRPr="00602253" w:rsidRDefault="003115DB" w:rsidP="0034479A">
            <w:pPr>
              <w:autoSpaceDE w:val="0"/>
              <w:autoSpaceDN w:val="0"/>
              <w:adjustRightInd w:val="0"/>
            </w:pPr>
            <w:r w:rsidRPr="000467CF">
              <w:t>evt_event_object</w:t>
            </w:r>
            <w:r w:rsidR="0034479A" w:rsidRPr="000467CF">
              <w:t>.id</w:t>
            </w:r>
          </w:p>
        </w:tc>
      </w:tr>
      <w:tr w:rsidR="00542540" w:rsidRPr="00200F65" w:rsidTr="00A01802">
        <w:trPr>
          <w:trHeight w:val="135"/>
        </w:trPr>
        <w:tc>
          <w:tcPr>
            <w:tcW w:w="2977" w:type="dxa"/>
            <w:vAlign w:val="center"/>
          </w:tcPr>
          <w:p w:rsidR="00542540" w:rsidRPr="00B743FD" w:rsidRDefault="00B267F4" w:rsidP="00B05BF4">
            <w:pPr>
              <w:autoSpaceDE w:val="0"/>
              <w:autoSpaceDN w:val="0"/>
              <w:adjustRightInd w:val="0"/>
            </w:pPr>
            <w:r w:rsidRPr="000467CF">
              <w:t xml:space="preserve">o.id as order_id </w:t>
            </w:r>
          </w:p>
        </w:tc>
        <w:tc>
          <w:tcPr>
            <w:tcW w:w="1701" w:type="dxa"/>
            <w:vAlign w:val="center"/>
          </w:tcPr>
          <w:p w:rsidR="00542540" w:rsidRDefault="000467CF" w:rsidP="00A01802">
            <w:pPr>
              <w:autoSpaceDE w:val="0"/>
              <w:autoSpaceDN w:val="0"/>
              <w:adjustRightInd w:val="0"/>
            </w:pPr>
            <w:r w:rsidRPr="000467CF">
              <w:t>number(16)</w:t>
            </w:r>
          </w:p>
        </w:tc>
        <w:tc>
          <w:tcPr>
            <w:tcW w:w="4394" w:type="dxa"/>
          </w:tcPr>
          <w:p w:rsidR="00542540" w:rsidRPr="00B743FD" w:rsidRDefault="003115DB" w:rsidP="0034479A">
            <w:pPr>
              <w:autoSpaceDE w:val="0"/>
              <w:autoSpaceDN w:val="0"/>
              <w:adjustRightInd w:val="0"/>
            </w:pPr>
            <w:r w:rsidRPr="000467CF">
              <w:t>pmo_order</w:t>
            </w:r>
            <w:r w:rsidR="0034479A" w:rsidRPr="000467CF">
              <w:t>.order_id</w:t>
            </w:r>
          </w:p>
        </w:tc>
      </w:tr>
      <w:tr w:rsidR="00542540" w:rsidRPr="000663ED" w:rsidTr="00A01802">
        <w:trPr>
          <w:trHeight w:val="135"/>
        </w:trPr>
        <w:tc>
          <w:tcPr>
            <w:tcW w:w="2977" w:type="dxa"/>
            <w:vAlign w:val="center"/>
          </w:tcPr>
          <w:p w:rsidR="00542540" w:rsidRPr="00B743FD" w:rsidRDefault="00B267F4" w:rsidP="00B05BF4">
            <w:pPr>
              <w:autoSpaceDE w:val="0"/>
              <w:autoSpaceDN w:val="0"/>
              <w:adjustRightInd w:val="0"/>
            </w:pPr>
            <w:r w:rsidRPr="000467CF">
              <w:t xml:space="preserve">o.customer_id </w:t>
            </w:r>
          </w:p>
        </w:tc>
        <w:tc>
          <w:tcPr>
            <w:tcW w:w="1701" w:type="dxa"/>
            <w:vAlign w:val="center"/>
          </w:tcPr>
          <w:p w:rsidR="00542540" w:rsidRDefault="000467CF" w:rsidP="00A01802">
            <w:pPr>
              <w:autoSpaceDE w:val="0"/>
              <w:autoSpaceDN w:val="0"/>
              <w:adjustRightInd w:val="0"/>
            </w:pPr>
            <w:r w:rsidRPr="000467CF">
              <w:t>number(12)</w:t>
            </w:r>
          </w:p>
        </w:tc>
        <w:tc>
          <w:tcPr>
            <w:tcW w:w="4394" w:type="dxa"/>
          </w:tcPr>
          <w:p w:rsidR="00542540" w:rsidRPr="000663ED" w:rsidRDefault="003115DB" w:rsidP="0034479A">
            <w:pPr>
              <w:autoSpaceDE w:val="0"/>
              <w:autoSpaceDN w:val="0"/>
              <w:adjustRightInd w:val="0"/>
            </w:pPr>
            <w:r w:rsidRPr="000467CF">
              <w:t>pmo_order</w:t>
            </w:r>
            <w:r w:rsidR="0034479A" w:rsidRPr="000467CF">
              <w:t>.customer_id</w:t>
            </w:r>
          </w:p>
        </w:tc>
      </w:tr>
      <w:tr w:rsidR="00542540" w:rsidRPr="000663ED" w:rsidTr="00A01802">
        <w:trPr>
          <w:trHeight w:val="135"/>
        </w:trPr>
        <w:tc>
          <w:tcPr>
            <w:tcW w:w="2977" w:type="dxa"/>
            <w:vAlign w:val="center"/>
          </w:tcPr>
          <w:p w:rsidR="00542540" w:rsidRPr="00B743FD" w:rsidRDefault="00B267F4" w:rsidP="00B05BF4">
            <w:pPr>
              <w:autoSpaceDE w:val="0"/>
              <w:autoSpaceDN w:val="0"/>
              <w:adjustRightInd w:val="0"/>
            </w:pPr>
            <w:r w:rsidRPr="000467CF">
              <w:lastRenderedPageBreak/>
              <w:t>o.entity_type</w:t>
            </w:r>
          </w:p>
        </w:tc>
        <w:tc>
          <w:tcPr>
            <w:tcW w:w="1701" w:type="dxa"/>
            <w:vAlign w:val="center"/>
          </w:tcPr>
          <w:p w:rsidR="00542540" w:rsidRDefault="000467CF" w:rsidP="00A01802">
            <w:pPr>
              <w:autoSpaceDE w:val="0"/>
              <w:autoSpaceDN w:val="0"/>
              <w:adjustRightInd w:val="0"/>
            </w:pPr>
            <w:r w:rsidRPr="000467CF">
              <w:t>varchar2(8)</w:t>
            </w:r>
          </w:p>
        </w:tc>
        <w:tc>
          <w:tcPr>
            <w:tcW w:w="4394" w:type="dxa"/>
          </w:tcPr>
          <w:p w:rsidR="00542540" w:rsidRPr="000663ED" w:rsidRDefault="003115DB" w:rsidP="0034479A">
            <w:pPr>
              <w:autoSpaceDE w:val="0"/>
              <w:autoSpaceDN w:val="0"/>
              <w:adjustRightInd w:val="0"/>
            </w:pPr>
            <w:r w:rsidRPr="000467CF">
              <w:t>pmo_order</w:t>
            </w:r>
            <w:r w:rsidR="0034479A" w:rsidRPr="000467CF">
              <w:t>.entity_type</w:t>
            </w:r>
          </w:p>
        </w:tc>
      </w:tr>
      <w:tr w:rsidR="00542540" w:rsidRPr="000663ED" w:rsidTr="00A01802">
        <w:trPr>
          <w:trHeight w:val="135"/>
        </w:trPr>
        <w:tc>
          <w:tcPr>
            <w:tcW w:w="2977" w:type="dxa"/>
            <w:vAlign w:val="center"/>
          </w:tcPr>
          <w:p w:rsidR="00542540" w:rsidRPr="00B743FD" w:rsidRDefault="00B267F4" w:rsidP="00B05BF4">
            <w:pPr>
              <w:autoSpaceDE w:val="0"/>
              <w:autoSpaceDN w:val="0"/>
              <w:adjustRightInd w:val="0"/>
            </w:pPr>
            <w:r w:rsidRPr="000467CF">
              <w:t xml:space="preserve">o.object_id </w:t>
            </w:r>
          </w:p>
        </w:tc>
        <w:tc>
          <w:tcPr>
            <w:tcW w:w="1701" w:type="dxa"/>
            <w:vAlign w:val="center"/>
          </w:tcPr>
          <w:p w:rsidR="00542540" w:rsidRDefault="000467CF" w:rsidP="00A01802">
            <w:pPr>
              <w:autoSpaceDE w:val="0"/>
              <w:autoSpaceDN w:val="0"/>
              <w:adjustRightInd w:val="0"/>
            </w:pPr>
            <w:r w:rsidRPr="000467CF">
              <w:t>number(16)</w:t>
            </w:r>
          </w:p>
        </w:tc>
        <w:tc>
          <w:tcPr>
            <w:tcW w:w="4394" w:type="dxa"/>
          </w:tcPr>
          <w:p w:rsidR="00542540" w:rsidRPr="000663ED" w:rsidRDefault="003115DB" w:rsidP="0034479A">
            <w:pPr>
              <w:autoSpaceDE w:val="0"/>
              <w:autoSpaceDN w:val="0"/>
              <w:adjustRightInd w:val="0"/>
            </w:pPr>
            <w:r w:rsidRPr="000467CF">
              <w:t>pmo_order</w:t>
            </w:r>
            <w:r w:rsidR="0034479A" w:rsidRPr="000467CF">
              <w:t>.object_id</w:t>
            </w:r>
          </w:p>
        </w:tc>
      </w:tr>
      <w:tr w:rsidR="00542540" w:rsidRPr="000663ED" w:rsidTr="00A01802">
        <w:trPr>
          <w:trHeight w:val="135"/>
        </w:trPr>
        <w:tc>
          <w:tcPr>
            <w:tcW w:w="2977" w:type="dxa"/>
            <w:vAlign w:val="center"/>
          </w:tcPr>
          <w:p w:rsidR="00542540" w:rsidRPr="00B743FD" w:rsidRDefault="00B267F4" w:rsidP="00B05BF4">
            <w:pPr>
              <w:autoSpaceDE w:val="0"/>
              <w:autoSpaceDN w:val="0"/>
              <w:adjustRightInd w:val="0"/>
            </w:pPr>
            <w:r w:rsidRPr="000467CF">
              <w:t>o.purpose_id</w:t>
            </w:r>
          </w:p>
        </w:tc>
        <w:tc>
          <w:tcPr>
            <w:tcW w:w="1701" w:type="dxa"/>
            <w:vAlign w:val="center"/>
          </w:tcPr>
          <w:p w:rsidR="00542540" w:rsidRDefault="000467CF" w:rsidP="00A01802">
            <w:pPr>
              <w:autoSpaceDE w:val="0"/>
              <w:autoSpaceDN w:val="0"/>
              <w:adjustRightInd w:val="0"/>
            </w:pPr>
            <w:r w:rsidRPr="000467CF">
              <w:t>number(8)</w:t>
            </w:r>
          </w:p>
        </w:tc>
        <w:tc>
          <w:tcPr>
            <w:tcW w:w="4394" w:type="dxa"/>
          </w:tcPr>
          <w:p w:rsidR="00542540" w:rsidRPr="000663ED" w:rsidRDefault="003115DB" w:rsidP="0034479A">
            <w:pPr>
              <w:autoSpaceDE w:val="0"/>
              <w:autoSpaceDN w:val="0"/>
              <w:adjustRightInd w:val="0"/>
            </w:pPr>
            <w:r w:rsidRPr="000467CF">
              <w:t>pmo_order</w:t>
            </w:r>
            <w:r w:rsidR="0034479A" w:rsidRPr="000467CF">
              <w:t>.purpose_id</w:t>
            </w:r>
          </w:p>
        </w:tc>
      </w:tr>
      <w:tr w:rsidR="00542540" w:rsidRPr="000663ED" w:rsidTr="00A01802">
        <w:trPr>
          <w:trHeight w:val="135"/>
        </w:trPr>
        <w:tc>
          <w:tcPr>
            <w:tcW w:w="2977" w:type="dxa"/>
            <w:vAlign w:val="center"/>
          </w:tcPr>
          <w:p w:rsidR="00542540" w:rsidRPr="00B743FD" w:rsidRDefault="00B267F4" w:rsidP="00B05BF4">
            <w:pPr>
              <w:autoSpaceDE w:val="0"/>
              <w:autoSpaceDN w:val="0"/>
              <w:adjustRightInd w:val="0"/>
            </w:pPr>
            <w:r w:rsidRPr="000467CF">
              <w:t>o.template_id</w:t>
            </w:r>
          </w:p>
        </w:tc>
        <w:tc>
          <w:tcPr>
            <w:tcW w:w="1701" w:type="dxa"/>
            <w:vAlign w:val="center"/>
          </w:tcPr>
          <w:p w:rsidR="00542540" w:rsidRDefault="000467CF" w:rsidP="00A01802">
            <w:pPr>
              <w:autoSpaceDE w:val="0"/>
              <w:autoSpaceDN w:val="0"/>
              <w:adjustRightInd w:val="0"/>
            </w:pPr>
            <w:r w:rsidRPr="000467CF">
              <w:t>number(16)</w:t>
            </w:r>
          </w:p>
        </w:tc>
        <w:tc>
          <w:tcPr>
            <w:tcW w:w="4394" w:type="dxa"/>
          </w:tcPr>
          <w:p w:rsidR="00542540" w:rsidRDefault="003115DB" w:rsidP="0034479A">
            <w:pPr>
              <w:autoSpaceDE w:val="0"/>
              <w:autoSpaceDN w:val="0"/>
              <w:adjustRightInd w:val="0"/>
            </w:pPr>
            <w:r w:rsidRPr="000467CF">
              <w:t>pmo_order</w:t>
            </w:r>
            <w:r w:rsidR="0034479A" w:rsidRPr="000467CF">
              <w:t>.template_id</w:t>
            </w:r>
          </w:p>
        </w:tc>
      </w:tr>
      <w:tr w:rsidR="00542540" w:rsidRPr="000663ED" w:rsidTr="00A01802">
        <w:trPr>
          <w:trHeight w:val="135"/>
        </w:trPr>
        <w:tc>
          <w:tcPr>
            <w:tcW w:w="2977" w:type="dxa"/>
            <w:vAlign w:val="center"/>
          </w:tcPr>
          <w:p w:rsidR="00542540" w:rsidRPr="00B743FD" w:rsidRDefault="00B267F4" w:rsidP="00B05BF4">
            <w:pPr>
              <w:autoSpaceDE w:val="0"/>
              <w:autoSpaceDN w:val="0"/>
              <w:adjustRightInd w:val="0"/>
            </w:pPr>
            <w:r w:rsidRPr="000467CF">
              <w:t>o.amount</w:t>
            </w:r>
          </w:p>
        </w:tc>
        <w:tc>
          <w:tcPr>
            <w:tcW w:w="1701" w:type="dxa"/>
            <w:vAlign w:val="center"/>
          </w:tcPr>
          <w:p w:rsidR="00542540" w:rsidRDefault="000467CF" w:rsidP="00A01802">
            <w:pPr>
              <w:autoSpaceDE w:val="0"/>
              <w:autoSpaceDN w:val="0"/>
              <w:adjustRightInd w:val="0"/>
            </w:pPr>
            <w:r w:rsidRPr="000467CF">
              <w:t>number(22,4)</w:t>
            </w:r>
          </w:p>
        </w:tc>
        <w:tc>
          <w:tcPr>
            <w:tcW w:w="4394" w:type="dxa"/>
          </w:tcPr>
          <w:p w:rsidR="00542540" w:rsidRDefault="003115DB" w:rsidP="0034479A">
            <w:pPr>
              <w:autoSpaceDE w:val="0"/>
              <w:autoSpaceDN w:val="0"/>
              <w:adjustRightInd w:val="0"/>
            </w:pPr>
            <w:r w:rsidRPr="000467CF">
              <w:t>pmo_order</w:t>
            </w:r>
            <w:r w:rsidR="0034479A" w:rsidRPr="000467CF">
              <w:t>.amount</w:t>
            </w:r>
          </w:p>
        </w:tc>
      </w:tr>
      <w:tr w:rsidR="00542540" w:rsidRPr="000663ED" w:rsidTr="00A01802">
        <w:trPr>
          <w:trHeight w:val="135"/>
        </w:trPr>
        <w:tc>
          <w:tcPr>
            <w:tcW w:w="2977" w:type="dxa"/>
            <w:vAlign w:val="center"/>
          </w:tcPr>
          <w:p w:rsidR="00542540" w:rsidRPr="00B743FD" w:rsidRDefault="00B267F4" w:rsidP="00B05BF4">
            <w:pPr>
              <w:autoSpaceDE w:val="0"/>
              <w:autoSpaceDN w:val="0"/>
              <w:adjustRightInd w:val="0"/>
            </w:pPr>
            <w:r w:rsidRPr="000467CF">
              <w:t>o.currency</w:t>
            </w:r>
          </w:p>
        </w:tc>
        <w:tc>
          <w:tcPr>
            <w:tcW w:w="1701" w:type="dxa"/>
            <w:vAlign w:val="center"/>
          </w:tcPr>
          <w:p w:rsidR="00542540" w:rsidRDefault="000467CF" w:rsidP="00A01802">
            <w:pPr>
              <w:autoSpaceDE w:val="0"/>
              <w:autoSpaceDN w:val="0"/>
              <w:adjustRightInd w:val="0"/>
            </w:pPr>
            <w:r w:rsidRPr="000467CF">
              <w:t>varchar2(3)</w:t>
            </w:r>
          </w:p>
        </w:tc>
        <w:tc>
          <w:tcPr>
            <w:tcW w:w="4394" w:type="dxa"/>
          </w:tcPr>
          <w:p w:rsidR="00542540" w:rsidRDefault="003115DB" w:rsidP="0034479A">
            <w:pPr>
              <w:autoSpaceDE w:val="0"/>
              <w:autoSpaceDN w:val="0"/>
              <w:adjustRightInd w:val="0"/>
            </w:pPr>
            <w:r w:rsidRPr="000467CF">
              <w:t>pmo_order</w:t>
            </w:r>
            <w:r w:rsidR="0034479A" w:rsidRPr="000467CF">
              <w:t>.currency</w:t>
            </w:r>
          </w:p>
        </w:tc>
      </w:tr>
      <w:tr w:rsidR="00542540" w:rsidRPr="000663ED" w:rsidTr="00A01802">
        <w:trPr>
          <w:trHeight w:val="135"/>
        </w:trPr>
        <w:tc>
          <w:tcPr>
            <w:tcW w:w="2977" w:type="dxa"/>
            <w:vAlign w:val="center"/>
          </w:tcPr>
          <w:p w:rsidR="00542540" w:rsidRPr="00B743FD" w:rsidRDefault="00B267F4" w:rsidP="00B05BF4">
            <w:pPr>
              <w:autoSpaceDE w:val="0"/>
              <w:autoSpaceDN w:val="0"/>
              <w:adjustRightInd w:val="0"/>
            </w:pPr>
            <w:r w:rsidRPr="000467CF">
              <w:t>o.event_date</w:t>
            </w:r>
          </w:p>
        </w:tc>
        <w:tc>
          <w:tcPr>
            <w:tcW w:w="1701" w:type="dxa"/>
            <w:vAlign w:val="center"/>
          </w:tcPr>
          <w:p w:rsidR="00542540" w:rsidRDefault="000467CF" w:rsidP="00A01802">
            <w:pPr>
              <w:autoSpaceDE w:val="0"/>
              <w:autoSpaceDN w:val="0"/>
              <w:adjustRightInd w:val="0"/>
            </w:pPr>
            <w:r>
              <w:t>d</w:t>
            </w:r>
            <w:r w:rsidRPr="000467CF">
              <w:t>ate</w:t>
            </w:r>
          </w:p>
        </w:tc>
        <w:tc>
          <w:tcPr>
            <w:tcW w:w="4394" w:type="dxa"/>
          </w:tcPr>
          <w:p w:rsidR="00542540" w:rsidRDefault="003115DB" w:rsidP="0034479A">
            <w:pPr>
              <w:autoSpaceDE w:val="0"/>
              <w:autoSpaceDN w:val="0"/>
              <w:adjustRightInd w:val="0"/>
            </w:pPr>
            <w:r w:rsidRPr="000467CF">
              <w:t>pmo_order</w:t>
            </w:r>
            <w:r w:rsidR="0034479A" w:rsidRPr="000467CF">
              <w:t>.event_date</w:t>
            </w:r>
          </w:p>
        </w:tc>
      </w:tr>
      <w:tr w:rsidR="00542540" w:rsidRPr="000663ED" w:rsidTr="00A01802">
        <w:trPr>
          <w:trHeight w:val="135"/>
        </w:trPr>
        <w:tc>
          <w:tcPr>
            <w:tcW w:w="2977" w:type="dxa"/>
            <w:vAlign w:val="center"/>
          </w:tcPr>
          <w:p w:rsidR="00542540" w:rsidRPr="00B743FD" w:rsidRDefault="00B267F4" w:rsidP="00B05BF4">
            <w:pPr>
              <w:autoSpaceDE w:val="0"/>
              <w:autoSpaceDN w:val="0"/>
              <w:adjustRightInd w:val="0"/>
            </w:pPr>
            <w:r w:rsidRPr="000467CF">
              <w:t>o.status</w:t>
            </w:r>
          </w:p>
        </w:tc>
        <w:tc>
          <w:tcPr>
            <w:tcW w:w="1701" w:type="dxa"/>
            <w:vAlign w:val="center"/>
          </w:tcPr>
          <w:p w:rsidR="00542540" w:rsidRDefault="000467CF" w:rsidP="00A01802">
            <w:pPr>
              <w:autoSpaceDE w:val="0"/>
              <w:autoSpaceDN w:val="0"/>
              <w:adjustRightInd w:val="0"/>
            </w:pPr>
            <w:r w:rsidRPr="000467CF">
              <w:t>varchar2(8)</w:t>
            </w:r>
          </w:p>
        </w:tc>
        <w:tc>
          <w:tcPr>
            <w:tcW w:w="4394" w:type="dxa"/>
          </w:tcPr>
          <w:p w:rsidR="00542540" w:rsidRDefault="003115DB" w:rsidP="00A01802">
            <w:pPr>
              <w:autoSpaceDE w:val="0"/>
              <w:autoSpaceDN w:val="0"/>
              <w:adjustRightInd w:val="0"/>
            </w:pPr>
            <w:r w:rsidRPr="000467CF">
              <w:t>pmo_order</w:t>
            </w:r>
            <w:r w:rsidR="0034479A" w:rsidRPr="000467CF">
              <w:t>.status</w:t>
            </w:r>
          </w:p>
        </w:tc>
      </w:tr>
      <w:tr w:rsidR="00B267F4" w:rsidRPr="000663ED" w:rsidTr="00A01802">
        <w:trPr>
          <w:trHeight w:val="135"/>
        </w:trPr>
        <w:tc>
          <w:tcPr>
            <w:tcW w:w="2977" w:type="dxa"/>
            <w:vAlign w:val="center"/>
          </w:tcPr>
          <w:p w:rsidR="00B267F4" w:rsidRPr="00B743FD" w:rsidRDefault="00B267F4" w:rsidP="00B05BF4">
            <w:pPr>
              <w:autoSpaceDE w:val="0"/>
              <w:autoSpaceDN w:val="0"/>
              <w:adjustRightInd w:val="0"/>
            </w:pPr>
            <w:r w:rsidRPr="000467CF">
              <w:t xml:space="preserve">o.inst_id </w:t>
            </w:r>
          </w:p>
        </w:tc>
        <w:tc>
          <w:tcPr>
            <w:tcW w:w="1701" w:type="dxa"/>
            <w:vAlign w:val="center"/>
          </w:tcPr>
          <w:p w:rsidR="00B267F4" w:rsidRPr="004960D2" w:rsidRDefault="000467CF" w:rsidP="00A01802">
            <w:pPr>
              <w:autoSpaceDE w:val="0"/>
              <w:autoSpaceDN w:val="0"/>
              <w:adjustRightInd w:val="0"/>
            </w:pPr>
            <w:r w:rsidRPr="000467CF">
              <w:t>number(4)</w:t>
            </w:r>
          </w:p>
        </w:tc>
        <w:tc>
          <w:tcPr>
            <w:tcW w:w="4394" w:type="dxa"/>
          </w:tcPr>
          <w:p w:rsidR="00B267F4" w:rsidRPr="008D267B" w:rsidRDefault="003115DB" w:rsidP="0034479A">
            <w:pPr>
              <w:autoSpaceDE w:val="0"/>
              <w:autoSpaceDN w:val="0"/>
              <w:adjustRightInd w:val="0"/>
            </w:pPr>
            <w:r w:rsidRPr="000467CF">
              <w:t>pmo_order</w:t>
            </w:r>
            <w:r w:rsidR="0034479A" w:rsidRPr="000467CF">
              <w:t>.inst_id</w:t>
            </w:r>
          </w:p>
        </w:tc>
      </w:tr>
      <w:tr w:rsidR="00B267F4" w:rsidRPr="000663ED" w:rsidTr="00A01802">
        <w:trPr>
          <w:trHeight w:val="135"/>
        </w:trPr>
        <w:tc>
          <w:tcPr>
            <w:tcW w:w="2977" w:type="dxa"/>
            <w:vAlign w:val="center"/>
          </w:tcPr>
          <w:p w:rsidR="00B267F4" w:rsidRPr="00B743FD" w:rsidRDefault="00B267F4" w:rsidP="00B05BF4">
            <w:pPr>
              <w:autoSpaceDE w:val="0"/>
              <w:autoSpaceDN w:val="0"/>
              <w:adjustRightInd w:val="0"/>
            </w:pPr>
            <w:r w:rsidRPr="000467CF">
              <w:t>o.attempt_count</w:t>
            </w:r>
          </w:p>
        </w:tc>
        <w:tc>
          <w:tcPr>
            <w:tcW w:w="1701" w:type="dxa"/>
            <w:vAlign w:val="center"/>
          </w:tcPr>
          <w:p w:rsidR="00B267F4" w:rsidRPr="004960D2" w:rsidRDefault="000467CF" w:rsidP="00A01802">
            <w:pPr>
              <w:autoSpaceDE w:val="0"/>
              <w:autoSpaceDN w:val="0"/>
              <w:adjustRightInd w:val="0"/>
            </w:pPr>
            <w:r w:rsidRPr="000467CF">
              <w:t>number(4)</w:t>
            </w:r>
          </w:p>
        </w:tc>
        <w:tc>
          <w:tcPr>
            <w:tcW w:w="4394" w:type="dxa"/>
          </w:tcPr>
          <w:p w:rsidR="00B267F4" w:rsidRPr="008D267B" w:rsidRDefault="003115DB" w:rsidP="0034479A">
            <w:pPr>
              <w:autoSpaceDE w:val="0"/>
              <w:autoSpaceDN w:val="0"/>
              <w:adjustRightInd w:val="0"/>
            </w:pPr>
            <w:r w:rsidRPr="000467CF">
              <w:t>pmo_order</w:t>
            </w:r>
            <w:r w:rsidR="0034479A" w:rsidRPr="000467CF">
              <w:t>.attempt_count</w:t>
            </w:r>
          </w:p>
        </w:tc>
      </w:tr>
      <w:tr w:rsidR="00B267F4" w:rsidRPr="000663ED" w:rsidTr="000467CF">
        <w:trPr>
          <w:trHeight w:val="275"/>
        </w:trPr>
        <w:tc>
          <w:tcPr>
            <w:tcW w:w="2977" w:type="dxa"/>
            <w:vAlign w:val="center"/>
          </w:tcPr>
          <w:p w:rsidR="00B267F4" w:rsidRPr="00B743FD" w:rsidRDefault="00B267F4" w:rsidP="00B05BF4">
            <w:pPr>
              <w:autoSpaceDE w:val="0"/>
              <w:autoSpaceDN w:val="0"/>
              <w:adjustRightInd w:val="0"/>
            </w:pPr>
            <w:r w:rsidRPr="000467CF">
              <w:t>o.split_hash</w:t>
            </w:r>
          </w:p>
        </w:tc>
        <w:tc>
          <w:tcPr>
            <w:tcW w:w="1701" w:type="dxa"/>
            <w:vAlign w:val="center"/>
          </w:tcPr>
          <w:p w:rsidR="00B267F4" w:rsidRPr="004960D2" w:rsidRDefault="000467CF" w:rsidP="00A01802">
            <w:pPr>
              <w:autoSpaceDE w:val="0"/>
              <w:autoSpaceDN w:val="0"/>
              <w:adjustRightInd w:val="0"/>
            </w:pPr>
            <w:r w:rsidRPr="000467CF">
              <w:t>number(4)</w:t>
            </w:r>
          </w:p>
        </w:tc>
        <w:tc>
          <w:tcPr>
            <w:tcW w:w="4394" w:type="dxa"/>
          </w:tcPr>
          <w:p w:rsidR="00B267F4" w:rsidRPr="008D267B" w:rsidRDefault="003115DB" w:rsidP="0034479A">
            <w:pPr>
              <w:autoSpaceDE w:val="0"/>
              <w:autoSpaceDN w:val="0"/>
              <w:adjustRightInd w:val="0"/>
            </w:pPr>
            <w:r w:rsidRPr="000467CF">
              <w:t>pmo_order</w:t>
            </w:r>
            <w:r w:rsidR="0034479A" w:rsidRPr="000467CF">
              <w:t>.split_hash</w:t>
            </w:r>
          </w:p>
        </w:tc>
      </w:tr>
      <w:tr w:rsidR="00B267F4" w:rsidRPr="000663ED" w:rsidTr="00A01802">
        <w:trPr>
          <w:trHeight w:val="135"/>
        </w:trPr>
        <w:tc>
          <w:tcPr>
            <w:tcW w:w="2977" w:type="dxa"/>
            <w:vAlign w:val="center"/>
          </w:tcPr>
          <w:p w:rsidR="00B267F4" w:rsidRPr="00B743FD" w:rsidRDefault="00B267F4" w:rsidP="00B05BF4">
            <w:pPr>
              <w:autoSpaceDE w:val="0"/>
              <w:autoSpaceDN w:val="0"/>
              <w:adjustRightInd w:val="0"/>
            </w:pPr>
            <w:r w:rsidRPr="000467CF">
              <w:t>o.payment_order_number</w:t>
            </w:r>
          </w:p>
        </w:tc>
        <w:tc>
          <w:tcPr>
            <w:tcW w:w="1701" w:type="dxa"/>
            <w:vAlign w:val="center"/>
          </w:tcPr>
          <w:p w:rsidR="00B267F4" w:rsidRPr="004960D2" w:rsidRDefault="000467CF" w:rsidP="00A01802">
            <w:pPr>
              <w:autoSpaceDE w:val="0"/>
              <w:autoSpaceDN w:val="0"/>
              <w:adjustRightInd w:val="0"/>
            </w:pPr>
            <w:r w:rsidRPr="000467CF">
              <w:t>varchar2(200)</w:t>
            </w:r>
          </w:p>
        </w:tc>
        <w:tc>
          <w:tcPr>
            <w:tcW w:w="4394" w:type="dxa"/>
          </w:tcPr>
          <w:p w:rsidR="00B267F4" w:rsidRPr="008D267B" w:rsidRDefault="003115DB" w:rsidP="0034479A">
            <w:pPr>
              <w:autoSpaceDE w:val="0"/>
              <w:autoSpaceDN w:val="0"/>
              <w:adjustRightInd w:val="0"/>
            </w:pPr>
            <w:r w:rsidRPr="000467CF">
              <w:t>pmo_order</w:t>
            </w:r>
            <w:r w:rsidR="0034479A" w:rsidRPr="000467CF">
              <w:t>.payment_order_number</w:t>
            </w:r>
          </w:p>
        </w:tc>
      </w:tr>
      <w:tr w:rsidR="00B267F4" w:rsidRPr="000663ED" w:rsidTr="00A01802">
        <w:trPr>
          <w:trHeight w:val="135"/>
        </w:trPr>
        <w:tc>
          <w:tcPr>
            <w:tcW w:w="2977" w:type="dxa"/>
            <w:vAlign w:val="center"/>
          </w:tcPr>
          <w:p w:rsidR="00B267F4" w:rsidRPr="000467CF" w:rsidRDefault="00B267F4" w:rsidP="00B05BF4">
            <w:pPr>
              <w:autoSpaceDE w:val="0"/>
              <w:autoSpaceDN w:val="0"/>
              <w:adjustRightInd w:val="0"/>
            </w:pPr>
            <w:r w:rsidRPr="000467CF">
              <w:t>c.customer_number</w:t>
            </w:r>
          </w:p>
        </w:tc>
        <w:tc>
          <w:tcPr>
            <w:tcW w:w="1701" w:type="dxa"/>
            <w:vAlign w:val="center"/>
          </w:tcPr>
          <w:p w:rsidR="00B267F4" w:rsidRPr="004960D2" w:rsidRDefault="000467CF" w:rsidP="00A01802">
            <w:pPr>
              <w:autoSpaceDE w:val="0"/>
              <w:autoSpaceDN w:val="0"/>
              <w:adjustRightInd w:val="0"/>
            </w:pPr>
            <w:r w:rsidRPr="007904D8">
              <w:t>varchar2</w:t>
            </w:r>
            <w:r w:rsidRPr="003B6663">
              <w:t>(200)</w:t>
            </w:r>
          </w:p>
        </w:tc>
        <w:tc>
          <w:tcPr>
            <w:tcW w:w="4394" w:type="dxa"/>
          </w:tcPr>
          <w:p w:rsidR="00B267F4" w:rsidRPr="008D267B" w:rsidRDefault="00473616" w:rsidP="0034479A">
            <w:pPr>
              <w:autoSpaceDE w:val="0"/>
              <w:autoSpaceDN w:val="0"/>
              <w:adjustRightInd w:val="0"/>
            </w:pPr>
            <w:r w:rsidRPr="000467CF">
              <w:t>prd_customer</w:t>
            </w:r>
            <w:r w:rsidR="0034479A" w:rsidRPr="000467CF">
              <w:t>.customer_number</w:t>
            </w:r>
          </w:p>
        </w:tc>
      </w:tr>
      <w:tr w:rsidR="00B267F4" w:rsidRPr="000663ED" w:rsidTr="00A01802">
        <w:trPr>
          <w:trHeight w:val="135"/>
        </w:trPr>
        <w:tc>
          <w:tcPr>
            <w:tcW w:w="2977" w:type="dxa"/>
            <w:vAlign w:val="center"/>
          </w:tcPr>
          <w:p w:rsidR="00B267F4" w:rsidRPr="000467CF" w:rsidRDefault="00B267F4" w:rsidP="00B05BF4">
            <w:pPr>
              <w:autoSpaceDE w:val="0"/>
              <w:autoSpaceDN w:val="0"/>
              <w:adjustRightInd w:val="0"/>
            </w:pPr>
            <w:r w:rsidRPr="000467CF">
              <w:t>b.amount_algorithm</w:t>
            </w:r>
          </w:p>
        </w:tc>
        <w:tc>
          <w:tcPr>
            <w:tcW w:w="1701" w:type="dxa"/>
            <w:vAlign w:val="center"/>
          </w:tcPr>
          <w:p w:rsidR="00B267F4" w:rsidRPr="004960D2" w:rsidRDefault="000467CF" w:rsidP="000467CF">
            <w:pPr>
              <w:autoSpaceDE w:val="0"/>
              <w:autoSpaceDN w:val="0"/>
              <w:adjustRightInd w:val="0"/>
            </w:pPr>
            <w:r w:rsidRPr="007904D8">
              <w:t>varchar2</w:t>
            </w:r>
            <w:r>
              <w:t>(8</w:t>
            </w:r>
            <w:r w:rsidRPr="000467CF">
              <w:t>)</w:t>
            </w:r>
          </w:p>
        </w:tc>
        <w:tc>
          <w:tcPr>
            <w:tcW w:w="4394" w:type="dxa"/>
          </w:tcPr>
          <w:p w:rsidR="00B267F4" w:rsidRPr="008D267B" w:rsidRDefault="00473616" w:rsidP="0034479A">
            <w:pPr>
              <w:autoSpaceDE w:val="0"/>
              <w:autoSpaceDN w:val="0"/>
              <w:adjustRightInd w:val="0"/>
            </w:pPr>
            <w:r w:rsidRPr="000467CF">
              <w:t>pmo_schedule</w:t>
            </w:r>
            <w:r w:rsidR="0034479A" w:rsidRPr="000467CF">
              <w:t>.amount_algorithm</w:t>
            </w:r>
          </w:p>
        </w:tc>
      </w:tr>
    </w:tbl>
    <w:p w:rsidR="008057ED" w:rsidRDefault="008057ED" w:rsidP="008057ED">
      <w:pPr>
        <w:pStyle w:val="BPC3Heading3"/>
      </w:pPr>
      <w:bookmarkStart w:id="114" w:name="_Toc514250106"/>
      <w:r>
        <w:t>GET</w:t>
      </w:r>
      <w:r w:rsidRPr="00427135">
        <w:t>_</w:t>
      </w:r>
      <w:r>
        <w:t>ORDER</w:t>
      </w:r>
      <w:r w:rsidRPr="00427135">
        <w:t>_</w:t>
      </w:r>
      <w:r w:rsidR="00F81FEA">
        <w:t>EVT_</w:t>
      </w:r>
      <w:r>
        <w:t>LIST_COUNT</w:t>
      </w:r>
      <w:bookmarkEnd w:id="114"/>
    </w:p>
    <w:p w:rsidR="00705125" w:rsidRDefault="00705125" w:rsidP="00705125">
      <w:pPr>
        <w:pStyle w:val="BPC3Bodyafterheading"/>
      </w:pPr>
      <w:r>
        <w:t xml:space="preserve">inst_id – </w:t>
      </w:r>
      <w:r w:rsidRPr="003C22DC">
        <w:t>Identifier</w:t>
      </w:r>
      <w:r>
        <w:t xml:space="preserve"> of the institution (mandatory);</w:t>
      </w:r>
    </w:p>
    <w:p w:rsidR="00705125" w:rsidRPr="002F5ACA" w:rsidRDefault="00705125" w:rsidP="00705125">
      <w:pPr>
        <w:pStyle w:val="BPC3Bodyafterheading"/>
      </w:pPr>
      <w:r w:rsidRPr="002F5ACA">
        <w:t>i_subscriber_name – Name of subscriber</w:t>
      </w:r>
      <w:r>
        <w:t xml:space="preserve"> (mandatory);</w:t>
      </w:r>
    </w:p>
    <w:p w:rsidR="00705125" w:rsidRDefault="00705125" w:rsidP="00705125">
      <w:pPr>
        <w:pStyle w:val="BPC3Bodyafterheading"/>
      </w:pPr>
      <w:r>
        <w:t>i_event_type – Event type of event objects, linked to Payment Order, EVNT dictionary (</w:t>
      </w:r>
      <w:proofErr w:type="gramStart"/>
      <w:r>
        <w:t>varchar2(</w:t>
      </w:r>
      <w:proofErr w:type="gramEnd"/>
      <w:r>
        <w:t>8));</w:t>
      </w:r>
    </w:p>
    <w:p w:rsidR="00705125" w:rsidRDefault="00705125" w:rsidP="00705125">
      <w:pPr>
        <w:autoSpaceDE w:val="0"/>
        <w:autoSpaceDN w:val="0"/>
        <w:adjustRightInd w:val="0"/>
        <w:spacing w:after="120"/>
        <w:rPr>
          <w:rFonts w:ascii="Calibri" w:hAnsi="Calibri"/>
          <w:szCs w:val="20"/>
          <w:lang w:eastAsia="en-US"/>
        </w:rPr>
      </w:pPr>
      <w:r w:rsidRPr="00014D11">
        <w:rPr>
          <w:rFonts w:ascii="Calibri" w:hAnsi="Calibri"/>
          <w:szCs w:val="20"/>
          <w:lang w:eastAsia="en-US"/>
        </w:rPr>
        <w:t>i_purpose_</w:t>
      </w:r>
      <w:r>
        <w:rPr>
          <w:rFonts w:ascii="Calibri" w:hAnsi="Calibri"/>
          <w:szCs w:val="20"/>
          <w:lang w:eastAsia="en-US"/>
        </w:rPr>
        <w:t xml:space="preserve">id </w:t>
      </w:r>
      <w:r w:rsidRPr="00111555">
        <w:rPr>
          <w:rFonts w:ascii="Calibri" w:hAnsi="Calibri"/>
          <w:szCs w:val="20"/>
          <w:lang w:eastAsia="en-US"/>
        </w:rPr>
        <w:t xml:space="preserve">– Identifier of the </w:t>
      </w:r>
      <w:r>
        <w:rPr>
          <w:rFonts w:ascii="Calibri" w:hAnsi="Calibri"/>
          <w:szCs w:val="20"/>
          <w:lang w:eastAsia="en-US"/>
        </w:rPr>
        <w:t>payment purpose</w:t>
      </w:r>
      <w:r w:rsidRPr="00111555">
        <w:rPr>
          <w:rFonts w:ascii="Calibri" w:hAnsi="Calibri"/>
          <w:szCs w:val="20"/>
          <w:lang w:eastAsia="en-US"/>
        </w:rPr>
        <w:t xml:space="preserve"> (mandatory);</w:t>
      </w:r>
    </w:p>
    <w:p w:rsidR="00705125" w:rsidRDefault="001F6E38" w:rsidP="00705125">
      <w:pPr>
        <w:pStyle w:val="BPC3Bodyafterheading"/>
      </w:pPr>
      <w:r w:rsidRPr="001F6E38">
        <w:t>o_order_evt_list_count</w:t>
      </w:r>
      <w:r>
        <w:t xml:space="preserve"> </w:t>
      </w:r>
      <w:r w:rsidR="00705125">
        <w:t xml:space="preserve">– </w:t>
      </w:r>
      <w:r w:rsidR="006C5119" w:rsidRPr="00EF1DD3">
        <w:t>Number of rows</w:t>
      </w:r>
      <w:r w:rsidR="006C5119">
        <w:t>,</w:t>
      </w:r>
      <w:r w:rsidR="006C5119" w:rsidRPr="00EF1DD3">
        <w:t xml:space="preserve"> returned</w:t>
      </w:r>
      <w:r w:rsidR="006C5119">
        <w:t xml:space="preserve"> by result </w:t>
      </w:r>
      <w:proofErr w:type="gramStart"/>
      <w:r w:rsidR="006C5119">
        <w:t>cursor  of</w:t>
      </w:r>
      <w:proofErr w:type="gramEnd"/>
      <w:r w:rsidR="006C5119">
        <w:t xml:space="preserve"> procedure </w:t>
      </w:r>
      <w:r w:rsidR="00971879">
        <w:t>GET</w:t>
      </w:r>
      <w:r w:rsidR="00971879" w:rsidRPr="00427135">
        <w:t>_</w:t>
      </w:r>
      <w:r w:rsidR="00971879">
        <w:t>ORDER</w:t>
      </w:r>
      <w:r w:rsidR="00971879" w:rsidRPr="00427135">
        <w:t>_</w:t>
      </w:r>
      <w:r w:rsidR="00971879">
        <w:t xml:space="preserve">EVT_LIST </w:t>
      </w:r>
      <w:r w:rsidR="006C5119">
        <w:t>with same parameter values</w:t>
      </w:r>
      <w:r w:rsidR="006D483A">
        <w:t>;</w:t>
      </w:r>
    </w:p>
    <w:p w:rsidR="00BD1BA7" w:rsidRDefault="00BD1BA7" w:rsidP="00BD1BA7">
      <w:pPr>
        <w:pStyle w:val="BPC3Heading3"/>
      </w:pPr>
      <w:r w:rsidRPr="003220CA">
        <w:t>GET_</w:t>
      </w:r>
      <w:r>
        <w:t>PAYMENT_ORDER</w:t>
      </w:r>
    </w:p>
    <w:p w:rsidR="00BD1BA7" w:rsidRDefault="00BD1BA7" w:rsidP="00BD1BA7">
      <w:pPr>
        <w:pStyle w:val="BPC3Bodyafterheading"/>
      </w:pPr>
      <w:r>
        <w:t>Input parameters:</w:t>
      </w:r>
    </w:p>
    <w:p w:rsidR="00BD1BA7" w:rsidRDefault="00BD1BA7" w:rsidP="00BD1BA7">
      <w:pPr>
        <w:pStyle w:val="BPC3Bodyafterheading"/>
      </w:pPr>
      <w:r>
        <w:t xml:space="preserve">i_payment_order_id – </w:t>
      </w:r>
      <w:r w:rsidRPr="003C22DC">
        <w:t>Identifier</w:t>
      </w:r>
      <w:r>
        <w:t xml:space="preserve"> of </w:t>
      </w:r>
      <w:r w:rsidR="008F136E">
        <w:t>payment order</w:t>
      </w:r>
      <w:r>
        <w:t xml:space="preserve"> (mandatory)</w:t>
      </w:r>
    </w:p>
    <w:p w:rsidR="00BD1BA7" w:rsidRDefault="00BD1BA7" w:rsidP="00BD1BA7">
      <w:pPr>
        <w:pStyle w:val="BPC3Bodyafterheading"/>
      </w:pPr>
    </w:p>
    <w:p w:rsidR="00BD1BA7" w:rsidRDefault="00BD1BA7" w:rsidP="00BD1BA7">
      <w:pPr>
        <w:pStyle w:val="BPC3Bodyafterheading"/>
      </w:pPr>
      <w:r>
        <w:t>Output parameters:</w:t>
      </w:r>
    </w:p>
    <w:p w:rsidR="00BD1BA7" w:rsidRPr="00113868" w:rsidRDefault="00BD1BA7" w:rsidP="00BD1BA7">
      <w:pPr>
        <w:pStyle w:val="BPC3Bodyafterheading"/>
      </w:pPr>
      <w:r>
        <w:t>o_payment_order pmo_api_external_pkg.t_payment_order_rec</w:t>
      </w:r>
    </w:p>
    <w:p w:rsidR="00BD1BA7" w:rsidRDefault="00BD1BA7" w:rsidP="00BD1BA7">
      <w:pPr>
        <w:pStyle w:val="BPC3Bodyafterheading"/>
      </w:pPr>
      <w:r>
        <w:t xml:space="preserve">o_payment_order_params - </w:t>
      </w:r>
      <w:r w:rsidRPr="00394BA1">
        <w:t>Result cursor</w:t>
      </w:r>
    </w:p>
    <w:p w:rsidR="00BD1BA7" w:rsidRDefault="00BD1BA7" w:rsidP="00BD1BA7">
      <w:pPr>
        <w:pStyle w:val="BPC3Bodyafterheading"/>
      </w:pPr>
    </w:p>
    <w:p w:rsidR="00BD1BA7" w:rsidRDefault="00BD1BA7" w:rsidP="00BD1BA7">
      <w:pPr>
        <w:pStyle w:val="BPC3Bodyafterheading"/>
      </w:pPr>
      <w:r>
        <w:t xml:space="preserve">Type description of t_payment_order_rec matches section “payment_order” of clearing file structure in </w:t>
      </w:r>
      <w:r w:rsidR="00C374FF" w:rsidRPr="00C374FF">
        <w:t>svxp_</w:t>
      </w:r>
      <w:r w:rsidR="008C7AA6">
        <w:t>cbs</w:t>
      </w:r>
      <w:r w:rsidR="00C374FF" w:rsidRPr="00C374FF">
        <w:t>_eng.docx</w:t>
      </w:r>
      <w:r>
        <w:t>.</w:t>
      </w:r>
    </w:p>
    <w:p w:rsidR="00BD1BA7" w:rsidRDefault="00BD1BA7" w:rsidP="00BD1BA7">
      <w:pPr>
        <w:pStyle w:val="BPC3Bodyafterheading"/>
      </w:pPr>
      <w:r>
        <w:lastRenderedPageBreak/>
        <w:t xml:space="preserve">Resultset of the cursor payment_order_params matches sections “payment_parameter” of clearing file structure in </w:t>
      </w:r>
      <w:r w:rsidR="00C374FF" w:rsidRPr="00C374FF">
        <w:t>svxp_</w:t>
      </w:r>
      <w:r w:rsidR="008C7AA6">
        <w:t>cbs</w:t>
      </w:r>
      <w:r w:rsidR="00C374FF" w:rsidRPr="00C374FF">
        <w:t>_eng.docx</w:t>
      </w:r>
    </w:p>
    <w:p w:rsidR="00E3187F" w:rsidRDefault="00E3187F" w:rsidP="003B6663">
      <w:pPr>
        <w:pStyle w:val="BPC3Bodyafterheading"/>
      </w:pPr>
    </w:p>
    <w:p w:rsidR="00783B81" w:rsidRPr="00930DE7" w:rsidRDefault="00E545C9" w:rsidP="00783B81">
      <w:pPr>
        <w:pStyle w:val="BPC3Heading1"/>
      </w:pPr>
      <w:r>
        <w:rPr>
          <w:caps w:val="0"/>
        </w:rPr>
        <w:t>CONTRACTS</w:t>
      </w:r>
    </w:p>
    <w:p w:rsidR="00783B81" w:rsidRPr="00452B0A" w:rsidRDefault="00783B81" w:rsidP="00783B81">
      <w:pPr>
        <w:pStyle w:val="BPC3Heading2"/>
      </w:pPr>
      <w:r>
        <w:t>Overview</w:t>
      </w:r>
    </w:p>
    <w:p w:rsidR="00783B81" w:rsidRDefault="00783B81" w:rsidP="00783B81">
      <w:pPr>
        <w:pStyle w:val="BPC3Bodyafterheading"/>
        <w:rPr>
          <w:color w:val="000000"/>
          <w:lang w:eastAsia="ru-RU"/>
        </w:rPr>
      </w:pPr>
      <w:r>
        <w:t xml:space="preserve">Following methods provide API for work with </w:t>
      </w:r>
      <w:r w:rsidR="00C7448D">
        <w:t>contracts</w:t>
      </w:r>
      <w:r>
        <w:t xml:space="preserve"> and theirs data</w:t>
      </w:r>
      <w:r w:rsidRPr="002128EB">
        <w:rPr>
          <w:rStyle w:val="longtext"/>
          <w:rFonts w:asciiTheme="minorHAnsi" w:hAnsiTheme="minorHAnsi" w:cstheme="minorHAnsi"/>
          <w:lang w:val="en"/>
        </w:rPr>
        <w:t xml:space="preserve">. </w:t>
      </w:r>
      <w:r>
        <w:rPr>
          <w:rStyle w:val="longtext"/>
          <w:rFonts w:asciiTheme="minorHAnsi" w:hAnsiTheme="minorHAnsi" w:cstheme="minorHAnsi"/>
          <w:lang w:val="en"/>
        </w:rPr>
        <w:t>Procedures, functions, data structures are described below.</w:t>
      </w:r>
    </w:p>
    <w:p w:rsidR="00783B81" w:rsidRPr="00294896" w:rsidRDefault="00783B81" w:rsidP="00783B81">
      <w:pPr>
        <w:pStyle w:val="BPC3Heading2"/>
      </w:pPr>
      <w:r w:rsidRPr="00294896">
        <w:t>References</w:t>
      </w:r>
    </w:p>
    <w:p w:rsidR="00783B81" w:rsidRPr="00F870A8" w:rsidRDefault="00783B81" w:rsidP="00783B81">
      <w:pPr>
        <w:rPr>
          <w:rFonts w:asciiTheme="minorHAnsi" w:hAnsiTheme="minorHAnsi"/>
        </w:rPr>
      </w:pPr>
      <w:r>
        <w:rPr>
          <w:rFonts w:asciiTheme="minorHAnsi" w:hAnsiTheme="minorHAnsi"/>
        </w:rPr>
        <w:t>Procedures are placed in packages:</w:t>
      </w:r>
    </w:p>
    <w:p w:rsidR="00783B81" w:rsidRPr="00C70DD4" w:rsidRDefault="00783B81" w:rsidP="00783B81">
      <w:pPr>
        <w:rPr>
          <w:rFonts w:asciiTheme="minorHAnsi" w:hAnsiTheme="minorHAnsi"/>
        </w:rPr>
      </w:pPr>
    </w:p>
    <w:p w:rsidR="00783B81" w:rsidRPr="00C70DD4" w:rsidRDefault="006D7B03" w:rsidP="00783B81">
      <w:pPr>
        <w:rPr>
          <w:rFonts w:asciiTheme="minorHAnsi" w:hAnsiTheme="minorHAnsi"/>
        </w:rPr>
      </w:pPr>
      <w:r>
        <w:rPr>
          <w:rFonts w:asciiTheme="minorHAnsi" w:hAnsiTheme="minorHAnsi"/>
        </w:rPr>
        <w:t>prd</w:t>
      </w:r>
      <w:r w:rsidR="00783B81" w:rsidRPr="0034080E">
        <w:rPr>
          <w:rFonts w:asciiTheme="minorHAnsi" w:hAnsiTheme="minorHAnsi"/>
        </w:rPr>
        <w:t>_api_external_pkg</w:t>
      </w:r>
    </w:p>
    <w:p w:rsidR="00783B81" w:rsidRPr="00452B0A" w:rsidRDefault="00783B81" w:rsidP="00783B81">
      <w:pPr>
        <w:pStyle w:val="BPC3Heading2"/>
      </w:pPr>
      <w:r w:rsidRPr="000D67F3">
        <w:t>List</w:t>
      </w:r>
      <w:r w:rsidRPr="00452B0A">
        <w:t xml:space="preserve"> of </w:t>
      </w:r>
      <w:r>
        <w:t>PROCEDURES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2977"/>
        <w:gridCol w:w="851"/>
        <w:gridCol w:w="3118"/>
      </w:tblGrid>
      <w:tr w:rsidR="00783B81" w:rsidRPr="002F6979" w:rsidTr="00BA15A3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:rsidR="00783B81" w:rsidRPr="002F6979" w:rsidRDefault="00783B81" w:rsidP="00BA15A3">
            <w:pPr>
              <w:pStyle w:val="BPC3Tableheadings"/>
            </w:pPr>
            <w:r>
              <w:t>Package</w:t>
            </w:r>
          </w:p>
        </w:tc>
        <w:tc>
          <w:tcPr>
            <w:tcW w:w="2977" w:type="dxa"/>
            <w:shd w:val="clear" w:color="auto" w:fill="C5E2FF"/>
          </w:tcPr>
          <w:p w:rsidR="00783B81" w:rsidRPr="002F6979" w:rsidRDefault="00783B81" w:rsidP="00BA15A3">
            <w:pPr>
              <w:pStyle w:val="BPC3Tableheadings"/>
            </w:pPr>
            <w:r>
              <w:t>Name</w:t>
            </w:r>
          </w:p>
        </w:tc>
        <w:tc>
          <w:tcPr>
            <w:tcW w:w="851" w:type="dxa"/>
            <w:shd w:val="clear" w:color="auto" w:fill="C5E2FF"/>
          </w:tcPr>
          <w:p w:rsidR="00783B81" w:rsidRPr="002F6979" w:rsidRDefault="00783B81" w:rsidP="00BA15A3">
            <w:pPr>
              <w:pStyle w:val="BPC3Tableheadings"/>
            </w:pPr>
            <w:r>
              <w:t>Type</w:t>
            </w:r>
          </w:p>
        </w:tc>
        <w:tc>
          <w:tcPr>
            <w:tcW w:w="3118" w:type="dxa"/>
            <w:shd w:val="clear" w:color="auto" w:fill="C5E2FF"/>
          </w:tcPr>
          <w:p w:rsidR="00783B81" w:rsidRPr="002F6979" w:rsidRDefault="00783B81" w:rsidP="00BA15A3">
            <w:pPr>
              <w:pStyle w:val="BPC3Tableheadings"/>
            </w:pPr>
            <w:r w:rsidRPr="002F6979">
              <w:t>Description</w:t>
            </w:r>
          </w:p>
        </w:tc>
      </w:tr>
      <w:tr w:rsidR="00783B81" w:rsidRPr="00CB2123" w:rsidTr="00BA15A3">
        <w:trPr>
          <w:trHeight w:val="135"/>
        </w:trPr>
        <w:tc>
          <w:tcPr>
            <w:tcW w:w="2268" w:type="dxa"/>
          </w:tcPr>
          <w:p w:rsidR="00783B81" w:rsidRPr="0034080E" w:rsidRDefault="00783B81" w:rsidP="00BA15A3">
            <w:pPr>
              <w:pStyle w:val="BPC3Tableitems"/>
              <w:rPr>
                <w:sz w:val="22"/>
                <w:szCs w:val="22"/>
              </w:rPr>
            </w:pPr>
            <w:r w:rsidRPr="004941BB">
              <w:rPr>
                <w:sz w:val="22"/>
                <w:szCs w:val="22"/>
              </w:rPr>
              <w:t>prd_api_external_pkg</w:t>
            </w:r>
          </w:p>
        </w:tc>
        <w:tc>
          <w:tcPr>
            <w:tcW w:w="2977" w:type="dxa"/>
          </w:tcPr>
          <w:p w:rsidR="00783B81" w:rsidRPr="00AA2B21" w:rsidRDefault="004F2B5C" w:rsidP="00BA15A3">
            <w:pPr>
              <w:pStyle w:val="BPC3Tableitems"/>
              <w:rPr>
                <w:sz w:val="22"/>
                <w:szCs w:val="22"/>
              </w:rPr>
            </w:pPr>
            <w:r w:rsidRPr="004F2B5C">
              <w:rPr>
                <w:sz w:val="22"/>
                <w:szCs w:val="22"/>
              </w:rPr>
              <w:t>add_contract</w:t>
            </w:r>
          </w:p>
        </w:tc>
        <w:tc>
          <w:tcPr>
            <w:tcW w:w="851" w:type="dxa"/>
          </w:tcPr>
          <w:p w:rsidR="00783B81" w:rsidRDefault="00783B81" w:rsidP="00BA15A3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118" w:type="dxa"/>
          </w:tcPr>
          <w:p w:rsidR="00783B81" w:rsidRDefault="004F2B5C" w:rsidP="00BA15A3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Add </w:t>
            </w:r>
            <w:r w:rsidRPr="004F2B5C">
              <w:rPr>
                <w:sz w:val="22"/>
                <w:szCs w:val="22"/>
              </w:rPr>
              <w:t>contract</w:t>
            </w:r>
          </w:p>
        </w:tc>
      </w:tr>
    </w:tbl>
    <w:p w:rsidR="004F2B5C" w:rsidRDefault="004F2B5C" w:rsidP="004F2B5C">
      <w:pPr>
        <w:pStyle w:val="BPC3Heading3"/>
      </w:pPr>
      <w:r>
        <w:t>ADD_CONTRACT</w:t>
      </w:r>
    </w:p>
    <w:p w:rsidR="004F2B5C" w:rsidRDefault="004F2B5C" w:rsidP="004F2B5C">
      <w:pPr>
        <w:pStyle w:val="BPC3Bodyafterheading"/>
      </w:pPr>
      <w:r>
        <w:t>Input and output parameters: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701"/>
        <w:gridCol w:w="2977"/>
      </w:tblGrid>
      <w:tr w:rsidR="004F2B5C" w:rsidRPr="002A7317" w:rsidTr="004F2B5C">
        <w:trPr>
          <w:tblHeader/>
        </w:trPr>
        <w:tc>
          <w:tcPr>
            <w:tcW w:w="2518" w:type="dxa"/>
            <w:shd w:val="clear" w:color="auto" w:fill="C5E2FF"/>
          </w:tcPr>
          <w:p w:rsidR="004F2B5C" w:rsidRDefault="004F2B5C" w:rsidP="00BA15A3">
            <w:pPr>
              <w:pStyle w:val="BPC3Tableheadings"/>
            </w:pPr>
            <w:r>
              <w:t>Parameter</w:t>
            </w:r>
          </w:p>
        </w:tc>
        <w:tc>
          <w:tcPr>
            <w:tcW w:w="1276" w:type="dxa"/>
            <w:shd w:val="clear" w:color="auto" w:fill="C5E2FF"/>
          </w:tcPr>
          <w:p w:rsidR="004F2B5C" w:rsidRDefault="004F2B5C" w:rsidP="00BA15A3">
            <w:pPr>
              <w:pStyle w:val="BPC3Tableheadings"/>
            </w:pPr>
            <w:r>
              <w:t>Direction</w:t>
            </w:r>
          </w:p>
        </w:tc>
        <w:tc>
          <w:tcPr>
            <w:tcW w:w="1701" w:type="dxa"/>
            <w:shd w:val="clear" w:color="auto" w:fill="C5E2FF"/>
          </w:tcPr>
          <w:p w:rsidR="004F2B5C" w:rsidRDefault="004F2B5C" w:rsidP="00BA15A3">
            <w:pPr>
              <w:pStyle w:val="BPC3Tableheadings"/>
            </w:pPr>
            <w:r>
              <w:t>Type</w:t>
            </w:r>
          </w:p>
        </w:tc>
        <w:tc>
          <w:tcPr>
            <w:tcW w:w="2977" w:type="dxa"/>
            <w:shd w:val="clear" w:color="auto" w:fill="C5E2FF"/>
          </w:tcPr>
          <w:p w:rsidR="004F2B5C" w:rsidRDefault="004F2B5C" w:rsidP="00BA15A3">
            <w:pPr>
              <w:pStyle w:val="BPC3Tableheadings"/>
            </w:pPr>
            <w:r>
              <w:t>Description</w:t>
            </w:r>
          </w:p>
        </w:tc>
      </w:tr>
      <w:tr w:rsidR="004F2B5C" w:rsidTr="004F2B5C">
        <w:tc>
          <w:tcPr>
            <w:tcW w:w="2518" w:type="dxa"/>
            <w:vAlign w:val="bottom"/>
          </w:tcPr>
          <w:p w:rsidR="004F2B5C" w:rsidRDefault="004F2B5C" w:rsidP="00BA15A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o_id</w:t>
            </w:r>
          </w:p>
        </w:tc>
        <w:tc>
          <w:tcPr>
            <w:tcW w:w="1276" w:type="dxa"/>
            <w:vAlign w:val="bottom"/>
          </w:tcPr>
          <w:p w:rsidR="004F2B5C" w:rsidRDefault="004F2B5C" w:rsidP="00BA15A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out</w:t>
            </w:r>
          </w:p>
        </w:tc>
        <w:tc>
          <w:tcPr>
            <w:tcW w:w="1701" w:type="dxa"/>
            <w:vAlign w:val="bottom"/>
          </w:tcPr>
          <w:p w:rsidR="004F2B5C" w:rsidRDefault="004F2B5C" w:rsidP="00BA15A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number(12)</w:t>
            </w:r>
          </w:p>
        </w:tc>
        <w:tc>
          <w:tcPr>
            <w:tcW w:w="2977" w:type="dxa"/>
          </w:tcPr>
          <w:p w:rsidR="004F2B5C" w:rsidRPr="00772AA0" w:rsidRDefault="004F2B5C" w:rsidP="00BA15A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Contract</w:t>
            </w:r>
            <w:r w:rsidRPr="00772AA0">
              <w:rPr>
                <w:color w:val="000000"/>
                <w:sz w:val="22"/>
                <w:szCs w:val="22"/>
              </w:rPr>
              <w:t xml:space="preserve"> Id</w:t>
            </w:r>
          </w:p>
        </w:tc>
      </w:tr>
      <w:tr w:rsidR="004F2B5C" w:rsidTr="004F2B5C">
        <w:tc>
          <w:tcPr>
            <w:tcW w:w="2518" w:type="dxa"/>
            <w:vAlign w:val="bottom"/>
          </w:tcPr>
          <w:p w:rsidR="004F2B5C" w:rsidRDefault="004F2B5C" w:rsidP="00BA15A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o_seqnum</w:t>
            </w:r>
          </w:p>
        </w:tc>
        <w:tc>
          <w:tcPr>
            <w:tcW w:w="1276" w:type="dxa"/>
            <w:vAlign w:val="bottom"/>
          </w:tcPr>
          <w:p w:rsidR="004F2B5C" w:rsidRDefault="004F2B5C" w:rsidP="00BA15A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out</w:t>
            </w:r>
          </w:p>
        </w:tc>
        <w:tc>
          <w:tcPr>
            <w:tcW w:w="1701" w:type="dxa"/>
            <w:vAlign w:val="bottom"/>
          </w:tcPr>
          <w:p w:rsidR="004F2B5C" w:rsidRDefault="004F2B5C" w:rsidP="00BA15A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2977" w:type="dxa"/>
          </w:tcPr>
          <w:p w:rsidR="004F2B5C" w:rsidRPr="00772AA0" w:rsidRDefault="004F2B5C" w:rsidP="00BA15A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Contract</w:t>
            </w:r>
            <w:r w:rsidRPr="00772AA0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s</w:t>
            </w:r>
            <w:r w:rsidRPr="00772AA0">
              <w:rPr>
                <w:color w:val="000000"/>
                <w:sz w:val="22"/>
                <w:szCs w:val="22"/>
              </w:rPr>
              <w:t>eq</w:t>
            </w:r>
            <w:r>
              <w:rPr>
                <w:color w:val="000000"/>
                <w:sz w:val="22"/>
                <w:szCs w:val="22"/>
              </w:rPr>
              <w:t>.</w:t>
            </w:r>
            <w:r w:rsidRPr="00772AA0">
              <w:rPr>
                <w:color w:val="000000"/>
                <w:sz w:val="22"/>
                <w:szCs w:val="22"/>
              </w:rPr>
              <w:t>number</w:t>
            </w:r>
          </w:p>
        </w:tc>
      </w:tr>
      <w:tr w:rsidR="004F2B5C" w:rsidTr="004F2B5C">
        <w:tc>
          <w:tcPr>
            <w:tcW w:w="2518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i_product_id</w:t>
            </w:r>
          </w:p>
        </w:tc>
        <w:tc>
          <w:tcPr>
            <w:tcW w:w="1276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number(8)</w:t>
            </w:r>
          </w:p>
        </w:tc>
        <w:tc>
          <w:tcPr>
            <w:tcW w:w="2977" w:type="dxa"/>
            <w:vAlign w:val="bottom"/>
          </w:tcPr>
          <w:p w:rsidR="004F2B5C" w:rsidRDefault="004F2B5C" w:rsidP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Product id</w:t>
            </w:r>
          </w:p>
        </w:tc>
      </w:tr>
      <w:tr w:rsidR="004F2B5C" w:rsidTr="004F2B5C">
        <w:tc>
          <w:tcPr>
            <w:tcW w:w="2518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i_start_date</w:t>
            </w:r>
          </w:p>
        </w:tc>
        <w:tc>
          <w:tcPr>
            <w:tcW w:w="1276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977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Start date</w:t>
            </w:r>
          </w:p>
        </w:tc>
      </w:tr>
      <w:tr w:rsidR="004F2B5C" w:rsidTr="004F2B5C">
        <w:tc>
          <w:tcPr>
            <w:tcW w:w="2518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i_end_date</w:t>
            </w:r>
          </w:p>
        </w:tc>
        <w:tc>
          <w:tcPr>
            <w:tcW w:w="1276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977" w:type="dxa"/>
            <w:vAlign w:val="bottom"/>
          </w:tcPr>
          <w:p w:rsidR="004F2B5C" w:rsidRDefault="004F2B5C" w:rsidP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End date</w:t>
            </w:r>
          </w:p>
        </w:tc>
      </w:tr>
      <w:tr w:rsidR="004F2B5C" w:rsidTr="004F2B5C">
        <w:tc>
          <w:tcPr>
            <w:tcW w:w="2518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io_contract_number</w:t>
            </w:r>
          </w:p>
        </w:tc>
        <w:tc>
          <w:tcPr>
            <w:tcW w:w="1276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out</w:t>
            </w:r>
          </w:p>
        </w:tc>
        <w:tc>
          <w:tcPr>
            <w:tcW w:w="1701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varchar2(200)</w:t>
            </w:r>
          </w:p>
        </w:tc>
        <w:tc>
          <w:tcPr>
            <w:tcW w:w="2977" w:type="dxa"/>
            <w:vAlign w:val="bottom"/>
          </w:tcPr>
          <w:p w:rsidR="004F2B5C" w:rsidRDefault="004F2B5C" w:rsidP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Contract number</w:t>
            </w:r>
          </w:p>
        </w:tc>
      </w:tr>
      <w:tr w:rsidR="004F2B5C" w:rsidTr="004F2B5C">
        <w:tc>
          <w:tcPr>
            <w:tcW w:w="2518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i_contract_type</w:t>
            </w:r>
          </w:p>
        </w:tc>
        <w:tc>
          <w:tcPr>
            <w:tcW w:w="1276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Contract type</w:t>
            </w:r>
          </w:p>
        </w:tc>
      </w:tr>
      <w:tr w:rsidR="004F2B5C" w:rsidTr="004F2B5C">
        <w:tc>
          <w:tcPr>
            <w:tcW w:w="2518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i_inst_id</w:t>
            </w:r>
          </w:p>
        </w:tc>
        <w:tc>
          <w:tcPr>
            <w:tcW w:w="1276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2977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Institution id</w:t>
            </w:r>
          </w:p>
        </w:tc>
      </w:tr>
      <w:tr w:rsidR="004F2B5C" w:rsidTr="004F2B5C">
        <w:tc>
          <w:tcPr>
            <w:tcW w:w="2518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i_agent_id</w:t>
            </w:r>
          </w:p>
        </w:tc>
        <w:tc>
          <w:tcPr>
            <w:tcW w:w="1276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number(8)</w:t>
            </w:r>
          </w:p>
        </w:tc>
        <w:tc>
          <w:tcPr>
            <w:tcW w:w="2977" w:type="dxa"/>
            <w:vAlign w:val="bottom"/>
          </w:tcPr>
          <w:p w:rsidR="004F2B5C" w:rsidRDefault="004F2B5C" w:rsidP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Agent id</w:t>
            </w:r>
          </w:p>
        </w:tc>
      </w:tr>
      <w:tr w:rsidR="004F2B5C" w:rsidTr="004F2B5C">
        <w:tc>
          <w:tcPr>
            <w:tcW w:w="2518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i_customer_id</w:t>
            </w:r>
          </w:p>
        </w:tc>
        <w:tc>
          <w:tcPr>
            <w:tcW w:w="1276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number(12)</w:t>
            </w:r>
          </w:p>
        </w:tc>
        <w:tc>
          <w:tcPr>
            <w:tcW w:w="2977" w:type="dxa"/>
            <w:vAlign w:val="bottom"/>
          </w:tcPr>
          <w:p w:rsidR="004F2B5C" w:rsidRDefault="004F2B5C" w:rsidP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Customer id</w:t>
            </w:r>
          </w:p>
        </w:tc>
      </w:tr>
      <w:tr w:rsidR="004F2B5C" w:rsidTr="004F2B5C">
        <w:tc>
          <w:tcPr>
            <w:tcW w:w="2518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i_lang</w:t>
            </w:r>
          </w:p>
        </w:tc>
        <w:tc>
          <w:tcPr>
            <w:tcW w:w="1276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Language</w:t>
            </w:r>
          </w:p>
        </w:tc>
      </w:tr>
      <w:tr w:rsidR="004F2B5C" w:rsidTr="004F2B5C">
        <w:tc>
          <w:tcPr>
            <w:tcW w:w="2518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i_label</w:t>
            </w:r>
          </w:p>
        </w:tc>
        <w:tc>
          <w:tcPr>
            <w:tcW w:w="1276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varchar2(200)</w:t>
            </w:r>
          </w:p>
        </w:tc>
        <w:tc>
          <w:tcPr>
            <w:tcW w:w="2977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Label</w:t>
            </w:r>
          </w:p>
        </w:tc>
      </w:tr>
      <w:tr w:rsidR="004F2B5C" w:rsidTr="004F2B5C">
        <w:tc>
          <w:tcPr>
            <w:tcW w:w="2518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i_description</w:t>
            </w:r>
          </w:p>
        </w:tc>
        <w:tc>
          <w:tcPr>
            <w:tcW w:w="1276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varchar2(2000)</w:t>
            </w:r>
          </w:p>
        </w:tc>
        <w:tc>
          <w:tcPr>
            <w:tcW w:w="2977" w:type="dxa"/>
            <w:vAlign w:val="bottom"/>
          </w:tcPr>
          <w:p w:rsidR="004F2B5C" w:rsidRDefault="004F2B5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Description</w:t>
            </w:r>
          </w:p>
        </w:tc>
      </w:tr>
    </w:tbl>
    <w:p w:rsidR="004F2B5C" w:rsidRDefault="004F2B5C" w:rsidP="004F2B5C">
      <w:pPr>
        <w:pStyle w:val="BPC3Bodyafterheading"/>
      </w:pPr>
    </w:p>
    <w:p w:rsidR="004F2B5C" w:rsidRDefault="004F2B5C" w:rsidP="004F2B5C">
      <w:pPr>
        <w:pStyle w:val="BPC3Bodyafterheading"/>
      </w:pPr>
      <w:r>
        <w:t>Creates new contract</w:t>
      </w:r>
    </w:p>
    <w:p w:rsidR="00783B81" w:rsidRDefault="00783B81" w:rsidP="003B6663">
      <w:pPr>
        <w:pStyle w:val="BPC3Bodyafterheading"/>
        <w:rPr>
          <w:lang w:val="ru-RU"/>
        </w:rPr>
      </w:pPr>
    </w:p>
    <w:p w:rsidR="00E545C9" w:rsidRPr="00930DE7" w:rsidRDefault="00C7448D" w:rsidP="00E545C9">
      <w:pPr>
        <w:pStyle w:val="BPC3Heading1"/>
      </w:pPr>
      <w:r>
        <w:rPr>
          <w:caps w:val="0"/>
        </w:rPr>
        <w:lastRenderedPageBreak/>
        <w:t>SERVICES</w:t>
      </w:r>
    </w:p>
    <w:p w:rsidR="00E545C9" w:rsidRPr="00452B0A" w:rsidRDefault="00E545C9" w:rsidP="00E545C9">
      <w:pPr>
        <w:pStyle w:val="BPC3Heading2"/>
      </w:pPr>
      <w:r>
        <w:t>Overview</w:t>
      </w:r>
    </w:p>
    <w:p w:rsidR="00E545C9" w:rsidRDefault="00E545C9" w:rsidP="00E545C9">
      <w:pPr>
        <w:pStyle w:val="BPC3Bodyafterheading"/>
        <w:rPr>
          <w:color w:val="000000"/>
          <w:lang w:eastAsia="ru-RU"/>
        </w:rPr>
      </w:pPr>
      <w:r>
        <w:t xml:space="preserve">Following methods provide API for work with </w:t>
      </w:r>
      <w:r w:rsidR="00C7448D">
        <w:t xml:space="preserve">services </w:t>
      </w:r>
      <w:r>
        <w:t>and theirs data</w:t>
      </w:r>
      <w:r w:rsidRPr="002128EB">
        <w:rPr>
          <w:rStyle w:val="longtext"/>
          <w:rFonts w:asciiTheme="minorHAnsi" w:hAnsiTheme="minorHAnsi" w:cstheme="minorHAnsi"/>
          <w:lang w:val="en"/>
        </w:rPr>
        <w:t xml:space="preserve">. </w:t>
      </w:r>
      <w:r>
        <w:rPr>
          <w:rStyle w:val="longtext"/>
          <w:rFonts w:asciiTheme="minorHAnsi" w:hAnsiTheme="minorHAnsi" w:cstheme="minorHAnsi"/>
          <w:lang w:val="en"/>
        </w:rPr>
        <w:t>Procedures, functions, data structures are described below.</w:t>
      </w:r>
    </w:p>
    <w:p w:rsidR="00E545C9" w:rsidRPr="00294896" w:rsidRDefault="00E545C9" w:rsidP="00E545C9">
      <w:pPr>
        <w:pStyle w:val="BPC3Heading2"/>
      </w:pPr>
      <w:r w:rsidRPr="00294896">
        <w:t>References</w:t>
      </w:r>
    </w:p>
    <w:p w:rsidR="00E545C9" w:rsidRPr="00F870A8" w:rsidRDefault="00E545C9" w:rsidP="00E545C9">
      <w:pPr>
        <w:rPr>
          <w:rFonts w:asciiTheme="minorHAnsi" w:hAnsiTheme="minorHAnsi"/>
        </w:rPr>
      </w:pPr>
      <w:r>
        <w:rPr>
          <w:rFonts w:asciiTheme="minorHAnsi" w:hAnsiTheme="minorHAnsi"/>
        </w:rPr>
        <w:t>Procedures are placed in packages:</w:t>
      </w:r>
    </w:p>
    <w:p w:rsidR="00E545C9" w:rsidRPr="00C70DD4" w:rsidRDefault="00E545C9" w:rsidP="00E545C9">
      <w:pPr>
        <w:rPr>
          <w:rFonts w:asciiTheme="minorHAnsi" w:hAnsiTheme="minorHAnsi"/>
        </w:rPr>
      </w:pPr>
    </w:p>
    <w:p w:rsidR="00E545C9" w:rsidRPr="00C70DD4" w:rsidRDefault="00E545C9" w:rsidP="00E545C9">
      <w:pPr>
        <w:rPr>
          <w:rFonts w:asciiTheme="minorHAnsi" w:hAnsiTheme="minorHAnsi"/>
        </w:rPr>
      </w:pPr>
      <w:r>
        <w:rPr>
          <w:rFonts w:asciiTheme="minorHAnsi" w:hAnsiTheme="minorHAnsi"/>
        </w:rPr>
        <w:t>prd</w:t>
      </w:r>
      <w:r w:rsidRPr="0034080E">
        <w:rPr>
          <w:rFonts w:asciiTheme="minorHAnsi" w:hAnsiTheme="minorHAnsi"/>
        </w:rPr>
        <w:t>_api_external_pkg</w:t>
      </w:r>
    </w:p>
    <w:p w:rsidR="00E545C9" w:rsidRPr="00452B0A" w:rsidRDefault="00E545C9" w:rsidP="00E545C9">
      <w:pPr>
        <w:pStyle w:val="BPC3Heading2"/>
      </w:pPr>
      <w:r w:rsidRPr="000D67F3">
        <w:t>List</w:t>
      </w:r>
      <w:r w:rsidRPr="00452B0A">
        <w:t xml:space="preserve"> of </w:t>
      </w:r>
      <w:r>
        <w:t>PROCEDURES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2977"/>
        <w:gridCol w:w="851"/>
        <w:gridCol w:w="3118"/>
      </w:tblGrid>
      <w:tr w:rsidR="00E545C9" w:rsidRPr="002F6979" w:rsidTr="00BA15A3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:rsidR="00E545C9" w:rsidRPr="002F6979" w:rsidRDefault="00E545C9" w:rsidP="00BA15A3">
            <w:pPr>
              <w:pStyle w:val="BPC3Tableheadings"/>
            </w:pPr>
            <w:r>
              <w:t>Package</w:t>
            </w:r>
          </w:p>
        </w:tc>
        <w:tc>
          <w:tcPr>
            <w:tcW w:w="2977" w:type="dxa"/>
            <w:shd w:val="clear" w:color="auto" w:fill="C5E2FF"/>
          </w:tcPr>
          <w:p w:rsidR="00E545C9" w:rsidRPr="002F6979" w:rsidRDefault="00E545C9" w:rsidP="00BA15A3">
            <w:pPr>
              <w:pStyle w:val="BPC3Tableheadings"/>
            </w:pPr>
            <w:r>
              <w:t>Name</w:t>
            </w:r>
          </w:p>
        </w:tc>
        <w:tc>
          <w:tcPr>
            <w:tcW w:w="851" w:type="dxa"/>
            <w:shd w:val="clear" w:color="auto" w:fill="C5E2FF"/>
          </w:tcPr>
          <w:p w:rsidR="00E545C9" w:rsidRPr="002F6979" w:rsidRDefault="00E545C9" w:rsidP="00BA15A3">
            <w:pPr>
              <w:pStyle w:val="BPC3Tableheadings"/>
            </w:pPr>
            <w:r>
              <w:t>Type</w:t>
            </w:r>
          </w:p>
        </w:tc>
        <w:tc>
          <w:tcPr>
            <w:tcW w:w="3118" w:type="dxa"/>
            <w:shd w:val="clear" w:color="auto" w:fill="C5E2FF"/>
          </w:tcPr>
          <w:p w:rsidR="00E545C9" w:rsidRPr="002F6979" w:rsidRDefault="00E545C9" w:rsidP="00BA15A3">
            <w:pPr>
              <w:pStyle w:val="BPC3Tableheadings"/>
            </w:pPr>
            <w:r w:rsidRPr="002F6979">
              <w:t>Description</w:t>
            </w:r>
          </w:p>
        </w:tc>
      </w:tr>
      <w:tr w:rsidR="00E545C9" w:rsidRPr="00CB2123" w:rsidTr="00BA15A3">
        <w:trPr>
          <w:trHeight w:val="135"/>
        </w:trPr>
        <w:tc>
          <w:tcPr>
            <w:tcW w:w="2268" w:type="dxa"/>
          </w:tcPr>
          <w:p w:rsidR="00E545C9" w:rsidRPr="0034080E" w:rsidRDefault="00E545C9" w:rsidP="00BA15A3">
            <w:pPr>
              <w:pStyle w:val="BPC3Tableitems"/>
              <w:rPr>
                <w:sz w:val="22"/>
                <w:szCs w:val="22"/>
              </w:rPr>
            </w:pPr>
            <w:r w:rsidRPr="004941BB">
              <w:rPr>
                <w:sz w:val="22"/>
                <w:szCs w:val="22"/>
              </w:rPr>
              <w:t>prd_api_external_pkg</w:t>
            </w:r>
          </w:p>
        </w:tc>
        <w:tc>
          <w:tcPr>
            <w:tcW w:w="2977" w:type="dxa"/>
          </w:tcPr>
          <w:p w:rsidR="00E545C9" w:rsidRPr="00AA2B21" w:rsidRDefault="003A6D1B" w:rsidP="00BA15A3">
            <w:pPr>
              <w:pStyle w:val="BPC3Tableitems"/>
              <w:rPr>
                <w:sz w:val="22"/>
                <w:szCs w:val="22"/>
              </w:rPr>
            </w:pPr>
            <w:r w:rsidRPr="003A6D1B">
              <w:rPr>
                <w:sz w:val="22"/>
                <w:szCs w:val="22"/>
              </w:rPr>
              <w:t>set_service_object</w:t>
            </w:r>
          </w:p>
        </w:tc>
        <w:tc>
          <w:tcPr>
            <w:tcW w:w="851" w:type="dxa"/>
          </w:tcPr>
          <w:p w:rsidR="00E545C9" w:rsidRDefault="00E545C9" w:rsidP="00BA15A3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118" w:type="dxa"/>
          </w:tcPr>
          <w:p w:rsidR="00E545C9" w:rsidRDefault="003A6D1B" w:rsidP="00BA15A3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Attach object to service</w:t>
            </w:r>
          </w:p>
        </w:tc>
      </w:tr>
    </w:tbl>
    <w:p w:rsidR="00E545C9" w:rsidRDefault="003A6D1B" w:rsidP="00E545C9">
      <w:pPr>
        <w:pStyle w:val="BPC3Heading3"/>
      </w:pPr>
      <w:r>
        <w:t xml:space="preserve"> </w:t>
      </w:r>
      <w:r w:rsidRPr="003A6D1B">
        <w:t>SET_SERVICE_OBJECT</w:t>
      </w:r>
    </w:p>
    <w:p w:rsidR="00E545C9" w:rsidRDefault="00E545C9" w:rsidP="00E545C9">
      <w:pPr>
        <w:pStyle w:val="BPC3Bodyafterheading"/>
      </w:pPr>
      <w:r>
        <w:t>Input and output parameters: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701"/>
        <w:gridCol w:w="2977"/>
      </w:tblGrid>
      <w:tr w:rsidR="00E545C9" w:rsidRPr="002A7317" w:rsidTr="00BA15A3">
        <w:trPr>
          <w:tblHeader/>
        </w:trPr>
        <w:tc>
          <w:tcPr>
            <w:tcW w:w="2518" w:type="dxa"/>
            <w:shd w:val="clear" w:color="auto" w:fill="C5E2FF"/>
          </w:tcPr>
          <w:p w:rsidR="00E545C9" w:rsidRDefault="00E545C9" w:rsidP="00BA15A3">
            <w:pPr>
              <w:pStyle w:val="BPC3Tableheadings"/>
            </w:pPr>
            <w:r>
              <w:t>Parameter</w:t>
            </w:r>
          </w:p>
        </w:tc>
        <w:tc>
          <w:tcPr>
            <w:tcW w:w="1276" w:type="dxa"/>
            <w:shd w:val="clear" w:color="auto" w:fill="C5E2FF"/>
          </w:tcPr>
          <w:p w:rsidR="00E545C9" w:rsidRDefault="00E545C9" w:rsidP="00BA15A3">
            <w:pPr>
              <w:pStyle w:val="BPC3Tableheadings"/>
            </w:pPr>
            <w:r>
              <w:t>Direction</w:t>
            </w:r>
          </w:p>
        </w:tc>
        <w:tc>
          <w:tcPr>
            <w:tcW w:w="1701" w:type="dxa"/>
            <w:shd w:val="clear" w:color="auto" w:fill="C5E2FF"/>
          </w:tcPr>
          <w:p w:rsidR="00E545C9" w:rsidRDefault="00E545C9" w:rsidP="00BA15A3">
            <w:pPr>
              <w:pStyle w:val="BPC3Tableheadings"/>
            </w:pPr>
            <w:r>
              <w:t>Type</w:t>
            </w:r>
          </w:p>
        </w:tc>
        <w:tc>
          <w:tcPr>
            <w:tcW w:w="2977" w:type="dxa"/>
            <w:shd w:val="clear" w:color="auto" w:fill="C5E2FF"/>
          </w:tcPr>
          <w:p w:rsidR="00E545C9" w:rsidRDefault="00E545C9" w:rsidP="00BA15A3">
            <w:pPr>
              <w:pStyle w:val="BPC3Tableheadings"/>
            </w:pPr>
            <w:r>
              <w:t>Description</w:t>
            </w:r>
          </w:p>
        </w:tc>
      </w:tr>
      <w:tr w:rsidR="00F775A5" w:rsidTr="00BA15A3">
        <w:tc>
          <w:tcPr>
            <w:tcW w:w="2518" w:type="dxa"/>
            <w:vAlign w:val="bottom"/>
          </w:tcPr>
          <w:p w:rsidR="00F775A5" w:rsidRDefault="00F775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i_service_id</w:t>
            </w:r>
          </w:p>
        </w:tc>
        <w:tc>
          <w:tcPr>
            <w:tcW w:w="1276" w:type="dxa"/>
            <w:vAlign w:val="bottom"/>
          </w:tcPr>
          <w:p w:rsidR="00F775A5" w:rsidRDefault="00F775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F775A5" w:rsidRDefault="00F775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number(8)</w:t>
            </w:r>
          </w:p>
        </w:tc>
        <w:tc>
          <w:tcPr>
            <w:tcW w:w="2977" w:type="dxa"/>
            <w:vAlign w:val="bottom"/>
          </w:tcPr>
          <w:p w:rsidR="00F775A5" w:rsidRDefault="00AA3522" w:rsidP="00AA352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 w:rsidR="00F775A5">
              <w:rPr>
                <w:color w:val="000000"/>
                <w:sz w:val="22"/>
                <w:szCs w:val="22"/>
              </w:rPr>
              <w:t>ervice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F775A5">
              <w:rPr>
                <w:color w:val="000000"/>
                <w:sz w:val="22"/>
                <w:szCs w:val="22"/>
              </w:rPr>
              <w:t>id</w:t>
            </w:r>
          </w:p>
        </w:tc>
      </w:tr>
      <w:tr w:rsidR="00F775A5" w:rsidTr="00BA15A3">
        <w:tc>
          <w:tcPr>
            <w:tcW w:w="2518" w:type="dxa"/>
            <w:vAlign w:val="bottom"/>
          </w:tcPr>
          <w:p w:rsidR="00F775A5" w:rsidRDefault="00F775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i_contract_id</w:t>
            </w:r>
          </w:p>
        </w:tc>
        <w:tc>
          <w:tcPr>
            <w:tcW w:w="1276" w:type="dxa"/>
            <w:vAlign w:val="bottom"/>
          </w:tcPr>
          <w:p w:rsidR="00F775A5" w:rsidRDefault="00F775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F775A5" w:rsidRDefault="00F775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number(12)</w:t>
            </w:r>
          </w:p>
        </w:tc>
        <w:tc>
          <w:tcPr>
            <w:tcW w:w="2977" w:type="dxa"/>
            <w:vAlign w:val="bottom"/>
          </w:tcPr>
          <w:p w:rsidR="00F775A5" w:rsidRDefault="00F775A5" w:rsidP="00F775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Contract id</w:t>
            </w:r>
          </w:p>
        </w:tc>
      </w:tr>
      <w:tr w:rsidR="00F775A5" w:rsidTr="00BA15A3">
        <w:tc>
          <w:tcPr>
            <w:tcW w:w="2518" w:type="dxa"/>
            <w:vAlign w:val="bottom"/>
          </w:tcPr>
          <w:p w:rsidR="00F775A5" w:rsidRDefault="00F775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i_entity_type</w:t>
            </w:r>
          </w:p>
        </w:tc>
        <w:tc>
          <w:tcPr>
            <w:tcW w:w="1276" w:type="dxa"/>
            <w:vAlign w:val="bottom"/>
          </w:tcPr>
          <w:p w:rsidR="00F775A5" w:rsidRDefault="00F775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F775A5" w:rsidRDefault="00F775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bottom"/>
          </w:tcPr>
          <w:p w:rsidR="00F775A5" w:rsidRDefault="00F775A5" w:rsidP="00F775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Entity type</w:t>
            </w:r>
          </w:p>
        </w:tc>
      </w:tr>
      <w:tr w:rsidR="00F775A5" w:rsidTr="00BA15A3">
        <w:tc>
          <w:tcPr>
            <w:tcW w:w="2518" w:type="dxa"/>
            <w:vAlign w:val="bottom"/>
          </w:tcPr>
          <w:p w:rsidR="00F775A5" w:rsidRDefault="00F775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i_object_id</w:t>
            </w:r>
          </w:p>
        </w:tc>
        <w:tc>
          <w:tcPr>
            <w:tcW w:w="1276" w:type="dxa"/>
            <w:vAlign w:val="bottom"/>
          </w:tcPr>
          <w:p w:rsidR="00F775A5" w:rsidRDefault="00F775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F775A5" w:rsidRDefault="00F775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number(16)</w:t>
            </w:r>
          </w:p>
        </w:tc>
        <w:tc>
          <w:tcPr>
            <w:tcW w:w="2977" w:type="dxa"/>
            <w:vAlign w:val="bottom"/>
          </w:tcPr>
          <w:p w:rsidR="00F775A5" w:rsidRDefault="00F775A5" w:rsidP="00F775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Object id</w:t>
            </w:r>
          </w:p>
        </w:tc>
      </w:tr>
      <w:tr w:rsidR="00F775A5" w:rsidTr="00BA15A3">
        <w:tc>
          <w:tcPr>
            <w:tcW w:w="2518" w:type="dxa"/>
            <w:vAlign w:val="bottom"/>
          </w:tcPr>
          <w:p w:rsidR="00F775A5" w:rsidRDefault="00F775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i_start_date</w:t>
            </w:r>
          </w:p>
        </w:tc>
        <w:tc>
          <w:tcPr>
            <w:tcW w:w="1276" w:type="dxa"/>
            <w:vAlign w:val="bottom"/>
          </w:tcPr>
          <w:p w:rsidR="00F775A5" w:rsidRDefault="00F775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F775A5" w:rsidRDefault="00F775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977" w:type="dxa"/>
            <w:vAlign w:val="bottom"/>
          </w:tcPr>
          <w:p w:rsidR="00F775A5" w:rsidRDefault="00F775A5" w:rsidP="00F775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Start date</w:t>
            </w:r>
          </w:p>
        </w:tc>
      </w:tr>
      <w:tr w:rsidR="00F775A5" w:rsidTr="00BA15A3">
        <w:tc>
          <w:tcPr>
            <w:tcW w:w="2518" w:type="dxa"/>
            <w:vAlign w:val="bottom"/>
          </w:tcPr>
          <w:p w:rsidR="00F775A5" w:rsidRDefault="00F775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i_end_date</w:t>
            </w:r>
          </w:p>
        </w:tc>
        <w:tc>
          <w:tcPr>
            <w:tcW w:w="1276" w:type="dxa"/>
            <w:vAlign w:val="bottom"/>
          </w:tcPr>
          <w:p w:rsidR="00F775A5" w:rsidRDefault="00F775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F775A5" w:rsidRDefault="00F775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977" w:type="dxa"/>
            <w:vAlign w:val="bottom"/>
          </w:tcPr>
          <w:p w:rsidR="00F775A5" w:rsidRDefault="00F775A5" w:rsidP="00F775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End date</w:t>
            </w:r>
          </w:p>
        </w:tc>
      </w:tr>
      <w:tr w:rsidR="00F775A5" w:rsidTr="00BA15A3">
        <w:tc>
          <w:tcPr>
            <w:tcW w:w="2518" w:type="dxa"/>
            <w:vAlign w:val="bottom"/>
          </w:tcPr>
          <w:p w:rsidR="00F775A5" w:rsidRDefault="00F775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i_inst_id</w:t>
            </w:r>
          </w:p>
        </w:tc>
        <w:tc>
          <w:tcPr>
            <w:tcW w:w="1276" w:type="dxa"/>
            <w:vAlign w:val="bottom"/>
          </w:tcPr>
          <w:p w:rsidR="00F775A5" w:rsidRDefault="00F775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F775A5" w:rsidRDefault="00F775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2977" w:type="dxa"/>
            <w:vAlign w:val="bottom"/>
          </w:tcPr>
          <w:p w:rsidR="00F775A5" w:rsidRDefault="00F775A5" w:rsidP="00F775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Institution id</w:t>
            </w:r>
          </w:p>
        </w:tc>
      </w:tr>
    </w:tbl>
    <w:p w:rsidR="00E545C9" w:rsidRDefault="00E545C9" w:rsidP="00E545C9">
      <w:pPr>
        <w:pStyle w:val="BPC3Bodyafterheading"/>
      </w:pPr>
    </w:p>
    <w:p w:rsidR="00F775A5" w:rsidRPr="00F775A5" w:rsidRDefault="00F775A5" w:rsidP="00E545C9">
      <w:pPr>
        <w:pStyle w:val="BPC3Bodyafterheading"/>
        <w:rPr>
          <w:lang w:val="ru-RU"/>
        </w:rPr>
      </w:pPr>
      <w:r>
        <w:t>Attaches object to service</w:t>
      </w:r>
    </w:p>
    <w:p w:rsidR="00E545C9" w:rsidRDefault="00E545C9" w:rsidP="003B6663">
      <w:pPr>
        <w:pStyle w:val="BPC3Bodyafterheading"/>
      </w:pPr>
    </w:p>
    <w:p w:rsidR="00C7448D" w:rsidRPr="00930DE7" w:rsidRDefault="00C7448D" w:rsidP="00C7448D">
      <w:pPr>
        <w:pStyle w:val="BPC3Heading1"/>
      </w:pPr>
      <w:r>
        <w:rPr>
          <w:caps w:val="0"/>
        </w:rPr>
        <w:t>COMMON</w:t>
      </w:r>
    </w:p>
    <w:p w:rsidR="00C7448D" w:rsidRPr="00452B0A" w:rsidRDefault="00C7448D" w:rsidP="00C7448D">
      <w:pPr>
        <w:pStyle w:val="BPC3Heading2"/>
      </w:pPr>
      <w:r>
        <w:t>Overview</w:t>
      </w:r>
    </w:p>
    <w:p w:rsidR="00C7448D" w:rsidRDefault="00C7448D" w:rsidP="00C7448D">
      <w:pPr>
        <w:pStyle w:val="BPC3Bodyafterheading"/>
        <w:rPr>
          <w:color w:val="000000"/>
          <w:lang w:eastAsia="ru-RU"/>
        </w:rPr>
      </w:pPr>
      <w:r>
        <w:t>Following methods provide API for work with common module</w:t>
      </w:r>
      <w:r w:rsidRPr="002128EB">
        <w:rPr>
          <w:rStyle w:val="longtext"/>
          <w:rFonts w:asciiTheme="minorHAnsi" w:hAnsiTheme="minorHAnsi" w:cstheme="minorHAnsi"/>
          <w:lang w:val="en"/>
        </w:rPr>
        <w:t xml:space="preserve">. </w:t>
      </w:r>
      <w:r>
        <w:rPr>
          <w:rStyle w:val="longtext"/>
          <w:rFonts w:asciiTheme="minorHAnsi" w:hAnsiTheme="minorHAnsi" w:cstheme="minorHAnsi"/>
          <w:lang w:val="en"/>
        </w:rPr>
        <w:t>Procedures, functions, data structures are described below.</w:t>
      </w:r>
    </w:p>
    <w:p w:rsidR="00C7448D" w:rsidRPr="00294896" w:rsidRDefault="00C7448D" w:rsidP="00C7448D">
      <w:pPr>
        <w:pStyle w:val="BPC3Heading2"/>
      </w:pPr>
      <w:r w:rsidRPr="00294896">
        <w:t>References</w:t>
      </w:r>
    </w:p>
    <w:p w:rsidR="00C7448D" w:rsidRPr="00F870A8" w:rsidRDefault="00C7448D" w:rsidP="00C7448D">
      <w:pPr>
        <w:rPr>
          <w:rFonts w:asciiTheme="minorHAnsi" w:hAnsiTheme="minorHAnsi"/>
        </w:rPr>
      </w:pPr>
      <w:r>
        <w:rPr>
          <w:rFonts w:asciiTheme="minorHAnsi" w:hAnsiTheme="minorHAnsi"/>
        </w:rPr>
        <w:t>Procedures are placed in packages:</w:t>
      </w:r>
    </w:p>
    <w:p w:rsidR="00C7448D" w:rsidRPr="00C70DD4" w:rsidRDefault="00C7448D" w:rsidP="00C7448D">
      <w:pPr>
        <w:rPr>
          <w:rFonts w:asciiTheme="minorHAnsi" w:hAnsiTheme="minorHAnsi"/>
        </w:rPr>
      </w:pPr>
    </w:p>
    <w:p w:rsidR="00C7448D" w:rsidRPr="00C7448D" w:rsidRDefault="00C7448D" w:rsidP="00C7448D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</w:rPr>
        <w:lastRenderedPageBreak/>
        <w:t>com</w:t>
      </w:r>
      <w:r w:rsidRPr="0034080E">
        <w:rPr>
          <w:rFonts w:asciiTheme="minorHAnsi" w:hAnsiTheme="minorHAnsi"/>
        </w:rPr>
        <w:t>_api_external_pkg</w:t>
      </w:r>
    </w:p>
    <w:p w:rsidR="00C7448D" w:rsidRPr="00452B0A" w:rsidRDefault="00C7448D" w:rsidP="00C7448D">
      <w:pPr>
        <w:pStyle w:val="BPC3Heading2"/>
      </w:pPr>
      <w:r w:rsidRPr="000D67F3">
        <w:t>List</w:t>
      </w:r>
      <w:r w:rsidRPr="00452B0A">
        <w:t xml:space="preserve"> of </w:t>
      </w:r>
      <w:r>
        <w:t>PROCEDURES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2977"/>
        <w:gridCol w:w="851"/>
        <w:gridCol w:w="3118"/>
      </w:tblGrid>
      <w:tr w:rsidR="00C7448D" w:rsidRPr="002F6979" w:rsidTr="002705BB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:rsidR="00C7448D" w:rsidRPr="002F6979" w:rsidRDefault="00C7448D" w:rsidP="002705BB">
            <w:pPr>
              <w:pStyle w:val="BPC3Tableheadings"/>
            </w:pPr>
            <w:r>
              <w:t>Package</w:t>
            </w:r>
          </w:p>
        </w:tc>
        <w:tc>
          <w:tcPr>
            <w:tcW w:w="2977" w:type="dxa"/>
            <w:shd w:val="clear" w:color="auto" w:fill="C5E2FF"/>
          </w:tcPr>
          <w:p w:rsidR="00C7448D" w:rsidRPr="002F6979" w:rsidRDefault="00C7448D" w:rsidP="002705BB">
            <w:pPr>
              <w:pStyle w:val="BPC3Tableheadings"/>
            </w:pPr>
            <w:r>
              <w:t>Name</w:t>
            </w:r>
          </w:p>
        </w:tc>
        <w:tc>
          <w:tcPr>
            <w:tcW w:w="851" w:type="dxa"/>
            <w:shd w:val="clear" w:color="auto" w:fill="C5E2FF"/>
          </w:tcPr>
          <w:p w:rsidR="00C7448D" w:rsidRPr="002F6979" w:rsidRDefault="00C7448D" w:rsidP="002705BB">
            <w:pPr>
              <w:pStyle w:val="BPC3Tableheadings"/>
            </w:pPr>
            <w:r>
              <w:t>Type</w:t>
            </w:r>
          </w:p>
        </w:tc>
        <w:tc>
          <w:tcPr>
            <w:tcW w:w="3118" w:type="dxa"/>
            <w:shd w:val="clear" w:color="auto" w:fill="C5E2FF"/>
          </w:tcPr>
          <w:p w:rsidR="00C7448D" w:rsidRPr="002F6979" w:rsidRDefault="00C7448D" w:rsidP="002705BB">
            <w:pPr>
              <w:pStyle w:val="BPC3Tableheadings"/>
            </w:pPr>
            <w:r w:rsidRPr="002F6979">
              <w:t>Description</w:t>
            </w:r>
          </w:p>
        </w:tc>
      </w:tr>
      <w:tr w:rsidR="00C7448D" w:rsidRPr="00CB2123" w:rsidTr="002705BB">
        <w:trPr>
          <w:trHeight w:val="135"/>
        </w:trPr>
        <w:tc>
          <w:tcPr>
            <w:tcW w:w="2268" w:type="dxa"/>
          </w:tcPr>
          <w:p w:rsidR="00C7448D" w:rsidRPr="00C7448D" w:rsidRDefault="00C7448D" w:rsidP="00C7448D">
            <w:pPr>
              <w:pStyle w:val="BPC3Tableitems"/>
              <w:rPr>
                <w:rFonts w:asciiTheme="minorHAnsi" w:hAnsiTheme="minorHAnsi"/>
                <w:szCs w:val="24"/>
                <w:lang w:val="ru-RU"/>
              </w:rPr>
            </w:pPr>
            <w:r w:rsidRPr="00C7448D">
              <w:rPr>
                <w:sz w:val="22"/>
                <w:szCs w:val="22"/>
              </w:rPr>
              <w:t>com_api_external_pkg</w:t>
            </w:r>
          </w:p>
        </w:tc>
        <w:tc>
          <w:tcPr>
            <w:tcW w:w="2977" w:type="dxa"/>
          </w:tcPr>
          <w:p w:rsidR="00C7448D" w:rsidRPr="00AA2B21" w:rsidRDefault="00C7448D" w:rsidP="002705BB">
            <w:pPr>
              <w:pStyle w:val="BPC3Tableitems"/>
              <w:rPr>
                <w:sz w:val="22"/>
                <w:szCs w:val="22"/>
              </w:rPr>
            </w:pPr>
            <w:r w:rsidRPr="00C7448D">
              <w:rPr>
                <w:sz w:val="22"/>
                <w:szCs w:val="22"/>
              </w:rPr>
              <w:t>set_flexible_value</w:t>
            </w:r>
          </w:p>
        </w:tc>
        <w:tc>
          <w:tcPr>
            <w:tcW w:w="851" w:type="dxa"/>
          </w:tcPr>
          <w:p w:rsidR="00C7448D" w:rsidRDefault="00C7448D" w:rsidP="002705BB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118" w:type="dxa"/>
          </w:tcPr>
          <w:p w:rsidR="00C7448D" w:rsidRDefault="00C7448D" w:rsidP="002705BB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 flexible field value</w:t>
            </w:r>
          </w:p>
        </w:tc>
      </w:tr>
      <w:tr w:rsidR="00AA3522" w:rsidRPr="00CB2123" w:rsidTr="002705BB">
        <w:trPr>
          <w:trHeight w:val="135"/>
        </w:trPr>
        <w:tc>
          <w:tcPr>
            <w:tcW w:w="2268" w:type="dxa"/>
          </w:tcPr>
          <w:p w:rsidR="00AA3522" w:rsidRPr="00C7448D" w:rsidRDefault="00AA3522" w:rsidP="002705BB">
            <w:pPr>
              <w:pStyle w:val="BPC3Tableitems"/>
              <w:rPr>
                <w:rFonts w:asciiTheme="minorHAnsi" w:hAnsiTheme="minorHAnsi"/>
                <w:szCs w:val="24"/>
                <w:lang w:val="ru-RU"/>
              </w:rPr>
            </w:pPr>
            <w:r w:rsidRPr="00C7448D">
              <w:rPr>
                <w:sz w:val="22"/>
                <w:szCs w:val="22"/>
              </w:rPr>
              <w:t>com_api_external_pkg</w:t>
            </w:r>
          </w:p>
        </w:tc>
        <w:tc>
          <w:tcPr>
            <w:tcW w:w="2977" w:type="dxa"/>
          </w:tcPr>
          <w:p w:rsidR="00AA3522" w:rsidRPr="00AA2B21" w:rsidRDefault="00AA3522" w:rsidP="002705BB">
            <w:pPr>
              <w:pStyle w:val="BPC3Tableitems"/>
              <w:rPr>
                <w:sz w:val="22"/>
                <w:szCs w:val="22"/>
              </w:rPr>
            </w:pPr>
            <w:r w:rsidRPr="00AA3522">
              <w:rPr>
                <w:sz w:val="22"/>
                <w:szCs w:val="22"/>
              </w:rPr>
              <w:t>add_person</w:t>
            </w:r>
          </w:p>
        </w:tc>
        <w:tc>
          <w:tcPr>
            <w:tcW w:w="851" w:type="dxa"/>
          </w:tcPr>
          <w:p w:rsidR="00AA3522" w:rsidRDefault="00AA3522" w:rsidP="002705BB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</w:t>
            </w:r>
          </w:p>
        </w:tc>
        <w:tc>
          <w:tcPr>
            <w:tcW w:w="3118" w:type="dxa"/>
          </w:tcPr>
          <w:p w:rsidR="00AA3522" w:rsidRDefault="00AA3522" w:rsidP="002705BB">
            <w:pPr>
              <w:pStyle w:val="BPC3Tableitem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person</w:t>
            </w:r>
          </w:p>
        </w:tc>
      </w:tr>
    </w:tbl>
    <w:p w:rsidR="00C7448D" w:rsidRDefault="00C7448D" w:rsidP="00AA3522">
      <w:pPr>
        <w:pStyle w:val="BPC3Heading3"/>
      </w:pPr>
      <w:r>
        <w:t xml:space="preserve"> </w:t>
      </w:r>
      <w:r w:rsidR="00AA3522" w:rsidRPr="00AA3522">
        <w:t>SET_FLEXIBLE_VALUE</w:t>
      </w:r>
    </w:p>
    <w:p w:rsidR="00C7448D" w:rsidRDefault="00C7448D" w:rsidP="00C7448D">
      <w:pPr>
        <w:pStyle w:val="BPC3Bodyafterheading"/>
      </w:pPr>
      <w:r>
        <w:t>Input and output parameters: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701"/>
        <w:gridCol w:w="2977"/>
      </w:tblGrid>
      <w:tr w:rsidR="00C7448D" w:rsidRPr="002A7317" w:rsidTr="002705BB">
        <w:trPr>
          <w:tblHeader/>
        </w:trPr>
        <w:tc>
          <w:tcPr>
            <w:tcW w:w="2518" w:type="dxa"/>
            <w:shd w:val="clear" w:color="auto" w:fill="C5E2FF"/>
          </w:tcPr>
          <w:p w:rsidR="00C7448D" w:rsidRDefault="00C7448D" w:rsidP="002705BB">
            <w:pPr>
              <w:pStyle w:val="BPC3Tableheadings"/>
            </w:pPr>
            <w:r>
              <w:t>Parameter</w:t>
            </w:r>
          </w:p>
        </w:tc>
        <w:tc>
          <w:tcPr>
            <w:tcW w:w="1276" w:type="dxa"/>
            <w:shd w:val="clear" w:color="auto" w:fill="C5E2FF"/>
          </w:tcPr>
          <w:p w:rsidR="00C7448D" w:rsidRDefault="00C7448D" w:rsidP="002705BB">
            <w:pPr>
              <w:pStyle w:val="BPC3Tableheadings"/>
            </w:pPr>
            <w:r>
              <w:t>Direction</w:t>
            </w:r>
          </w:p>
        </w:tc>
        <w:tc>
          <w:tcPr>
            <w:tcW w:w="1701" w:type="dxa"/>
            <w:shd w:val="clear" w:color="auto" w:fill="C5E2FF"/>
          </w:tcPr>
          <w:p w:rsidR="00C7448D" w:rsidRDefault="00C7448D" w:rsidP="002705BB">
            <w:pPr>
              <w:pStyle w:val="BPC3Tableheadings"/>
            </w:pPr>
            <w:r>
              <w:t>Type</w:t>
            </w:r>
          </w:p>
        </w:tc>
        <w:tc>
          <w:tcPr>
            <w:tcW w:w="2977" w:type="dxa"/>
            <w:shd w:val="clear" w:color="auto" w:fill="C5E2FF"/>
          </w:tcPr>
          <w:p w:rsidR="00C7448D" w:rsidRDefault="00C7448D" w:rsidP="002705BB">
            <w:pPr>
              <w:pStyle w:val="BPC3Tableheadings"/>
            </w:pPr>
            <w:r>
              <w:t>Description</w:t>
            </w:r>
          </w:p>
        </w:tc>
      </w:tr>
      <w:tr w:rsidR="00AA3522" w:rsidTr="002705BB">
        <w:tc>
          <w:tcPr>
            <w:tcW w:w="2518" w:type="dxa"/>
            <w:vAlign w:val="bottom"/>
          </w:tcPr>
          <w:p w:rsidR="00AA3522" w:rsidRDefault="00AA352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i_field_name</w:t>
            </w:r>
          </w:p>
        </w:tc>
        <w:tc>
          <w:tcPr>
            <w:tcW w:w="1276" w:type="dxa"/>
            <w:vAlign w:val="bottom"/>
          </w:tcPr>
          <w:p w:rsidR="00AA3522" w:rsidRDefault="00AA352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AA3522" w:rsidRDefault="00AA352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varchar2(200)</w:t>
            </w:r>
          </w:p>
        </w:tc>
        <w:tc>
          <w:tcPr>
            <w:tcW w:w="2977" w:type="dxa"/>
            <w:vAlign w:val="bottom"/>
          </w:tcPr>
          <w:p w:rsidR="00AA3522" w:rsidRDefault="00AA352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i_field_name</w:t>
            </w:r>
          </w:p>
        </w:tc>
      </w:tr>
      <w:tr w:rsidR="00AA3522" w:rsidTr="002705BB">
        <w:tc>
          <w:tcPr>
            <w:tcW w:w="2518" w:type="dxa"/>
            <w:vAlign w:val="bottom"/>
          </w:tcPr>
          <w:p w:rsidR="00AA3522" w:rsidRDefault="00AA352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i_entity_type</w:t>
            </w:r>
          </w:p>
        </w:tc>
        <w:tc>
          <w:tcPr>
            <w:tcW w:w="1276" w:type="dxa"/>
            <w:vAlign w:val="bottom"/>
          </w:tcPr>
          <w:p w:rsidR="00AA3522" w:rsidRDefault="00AA352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AA3522" w:rsidRDefault="00AA352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bottom"/>
          </w:tcPr>
          <w:p w:rsidR="00AA3522" w:rsidRDefault="00AA352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i_entity_type</w:t>
            </w:r>
          </w:p>
        </w:tc>
      </w:tr>
      <w:tr w:rsidR="00AA3522" w:rsidTr="002705BB">
        <w:tc>
          <w:tcPr>
            <w:tcW w:w="2518" w:type="dxa"/>
            <w:vAlign w:val="bottom"/>
          </w:tcPr>
          <w:p w:rsidR="00AA3522" w:rsidRDefault="00AA352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i_object_id</w:t>
            </w:r>
          </w:p>
        </w:tc>
        <w:tc>
          <w:tcPr>
            <w:tcW w:w="1276" w:type="dxa"/>
            <w:vAlign w:val="bottom"/>
          </w:tcPr>
          <w:p w:rsidR="00AA3522" w:rsidRDefault="00AA352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AA3522" w:rsidRDefault="00AA352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number(16)</w:t>
            </w:r>
          </w:p>
        </w:tc>
        <w:tc>
          <w:tcPr>
            <w:tcW w:w="2977" w:type="dxa"/>
            <w:vAlign w:val="bottom"/>
          </w:tcPr>
          <w:p w:rsidR="00AA3522" w:rsidRDefault="00AA352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i_object_id</w:t>
            </w:r>
          </w:p>
        </w:tc>
      </w:tr>
      <w:tr w:rsidR="00AA3522" w:rsidTr="002705BB">
        <w:tc>
          <w:tcPr>
            <w:tcW w:w="2518" w:type="dxa"/>
            <w:vAlign w:val="bottom"/>
          </w:tcPr>
          <w:p w:rsidR="00AA3522" w:rsidRDefault="00AA352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i_seq_number</w:t>
            </w:r>
          </w:p>
        </w:tc>
        <w:tc>
          <w:tcPr>
            <w:tcW w:w="1276" w:type="dxa"/>
            <w:vAlign w:val="bottom"/>
          </w:tcPr>
          <w:p w:rsidR="00AA3522" w:rsidRDefault="00AA352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AA3522" w:rsidRDefault="00AA352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2977" w:type="dxa"/>
            <w:vAlign w:val="bottom"/>
          </w:tcPr>
          <w:p w:rsidR="00AA3522" w:rsidRDefault="00AA352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i_seq_number</w:t>
            </w:r>
          </w:p>
        </w:tc>
      </w:tr>
      <w:tr w:rsidR="00AA3522" w:rsidTr="002705BB">
        <w:tc>
          <w:tcPr>
            <w:tcW w:w="2518" w:type="dxa"/>
            <w:vAlign w:val="bottom"/>
          </w:tcPr>
          <w:p w:rsidR="00AA3522" w:rsidRDefault="00AA352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i_field_value</w:t>
            </w:r>
          </w:p>
        </w:tc>
        <w:tc>
          <w:tcPr>
            <w:tcW w:w="1276" w:type="dxa"/>
            <w:vAlign w:val="bottom"/>
          </w:tcPr>
          <w:p w:rsidR="00AA3522" w:rsidRDefault="00AA352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AA3522" w:rsidRDefault="00AA352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varchar2/</w:t>
            </w:r>
            <w:r w:rsidRPr="00AA3522">
              <w:rPr>
                <w:color w:val="000000"/>
                <w:sz w:val="22"/>
                <w:szCs w:val="22"/>
              </w:rPr>
              <w:t>number/date</w:t>
            </w:r>
          </w:p>
        </w:tc>
        <w:tc>
          <w:tcPr>
            <w:tcW w:w="2977" w:type="dxa"/>
            <w:vAlign w:val="bottom"/>
          </w:tcPr>
          <w:p w:rsidR="00AA3522" w:rsidRDefault="00AA352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i_field_value</w:t>
            </w:r>
          </w:p>
        </w:tc>
      </w:tr>
    </w:tbl>
    <w:p w:rsidR="00C7448D" w:rsidRDefault="00C7448D" w:rsidP="00C7448D">
      <w:pPr>
        <w:pStyle w:val="BPC3Bodyafterheading"/>
      </w:pPr>
    </w:p>
    <w:p w:rsidR="00C7448D" w:rsidRPr="00692B8F" w:rsidRDefault="00692B8F" w:rsidP="00C7448D">
      <w:pPr>
        <w:pStyle w:val="BPC3Bodyafterheading"/>
      </w:pPr>
      <w:r>
        <w:t>Set value of flexible field. Method is overloaded for 3 data types.</w:t>
      </w:r>
    </w:p>
    <w:p w:rsidR="00C7448D" w:rsidRPr="009D7131" w:rsidRDefault="00C7448D" w:rsidP="00C7448D">
      <w:pPr>
        <w:pStyle w:val="BPC3Bodyafterheading"/>
      </w:pPr>
    </w:p>
    <w:p w:rsidR="00692B8F" w:rsidRDefault="00692B8F" w:rsidP="00692B8F">
      <w:pPr>
        <w:pStyle w:val="BPC3Heading3"/>
      </w:pPr>
      <w:r>
        <w:t>ADD_PERSON</w:t>
      </w:r>
    </w:p>
    <w:p w:rsidR="00692B8F" w:rsidRDefault="00692B8F" w:rsidP="00692B8F">
      <w:pPr>
        <w:pStyle w:val="BPC3Bodyafterheading"/>
      </w:pPr>
      <w:r>
        <w:t>Input and output parameters: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701"/>
        <w:gridCol w:w="2977"/>
      </w:tblGrid>
      <w:tr w:rsidR="00966D01" w:rsidRPr="002A7317" w:rsidTr="002705BB">
        <w:trPr>
          <w:tblHeader/>
        </w:trPr>
        <w:tc>
          <w:tcPr>
            <w:tcW w:w="2518" w:type="dxa"/>
            <w:shd w:val="clear" w:color="auto" w:fill="C5E2FF"/>
          </w:tcPr>
          <w:p w:rsidR="00966D01" w:rsidRDefault="00966D01" w:rsidP="002705BB">
            <w:pPr>
              <w:pStyle w:val="BPC3Tableheadings"/>
            </w:pPr>
            <w:r>
              <w:t>Parameter</w:t>
            </w:r>
          </w:p>
        </w:tc>
        <w:tc>
          <w:tcPr>
            <w:tcW w:w="1276" w:type="dxa"/>
            <w:shd w:val="clear" w:color="auto" w:fill="C5E2FF"/>
          </w:tcPr>
          <w:p w:rsidR="00966D01" w:rsidRDefault="00966D01" w:rsidP="002705BB">
            <w:pPr>
              <w:pStyle w:val="BPC3Tableheadings"/>
            </w:pPr>
            <w:r>
              <w:t>Direction</w:t>
            </w:r>
          </w:p>
        </w:tc>
        <w:tc>
          <w:tcPr>
            <w:tcW w:w="1701" w:type="dxa"/>
            <w:shd w:val="clear" w:color="auto" w:fill="C5E2FF"/>
          </w:tcPr>
          <w:p w:rsidR="00966D01" w:rsidRDefault="00966D01" w:rsidP="002705BB">
            <w:pPr>
              <w:pStyle w:val="BPC3Tableheadings"/>
            </w:pPr>
            <w:r>
              <w:t>Type</w:t>
            </w:r>
          </w:p>
        </w:tc>
        <w:tc>
          <w:tcPr>
            <w:tcW w:w="2977" w:type="dxa"/>
            <w:shd w:val="clear" w:color="auto" w:fill="C5E2FF"/>
          </w:tcPr>
          <w:p w:rsidR="00966D01" w:rsidRDefault="00966D01" w:rsidP="002705BB">
            <w:pPr>
              <w:pStyle w:val="BPC3Tableheadings"/>
            </w:pPr>
            <w:r>
              <w:t>Description</w:t>
            </w:r>
          </w:p>
        </w:tc>
      </w:tr>
      <w:tr w:rsidR="00966D01" w:rsidTr="002705BB">
        <w:tc>
          <w:tcPr>
            <w:tcW w:w="2518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io_person_id</w:t>
            </w:r>
          </w:p>
        </w:tc>
        <w:tc>
          <w:tcPr>
            <w:tcW w:w="1276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out</w:t>
            </w:r>
          </w:p>
        </w:tc>
        <w:tc>
          <w:tcPr>
            <w:tcW w:w="1701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number(12)</w:t>
            </w:r>
          </w:p>
        </w:tc>
        <w:tc>
          <w:tcPr>
            <w:tcW w:w="2977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person id</w:t>
            </w:r>
          </w:p>
        </w:tc>
      </w:tr>
      <w:tr w:rsidR="00966D01" w:rsidTr="002705BB">
        <w:tc>
          <w:tcPr>
            <w:tcW w:w="2518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i_lang</w:t>
            </w:r>
          </w:p>
        </w:tc>
        <w:tc>
          <w:tcPr>
            <w:tcW w:w="1276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lang</w:t>
            </w:r>
          </w:p>
        </w:tc>
      </w:tr>
      <w:tr w:rsidR="00966D01" w:rsidTr="002705BB">
        <w:tc>
          <w:tcPr>
            <w:tcW w:w="2518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i_person_title</w:t>
            </w:r>
          </w:p>
        </w:tc>
        <w:tc>
          <w:tcPr>
            <w:tcW w:w="1276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person title</w:t>
            </w:r>
          </w:p>
        </w:tc>
      </w:tr>
      <w:tr w:rsidR="00966D01" w:rsidTr="002705BB">
        <w:tc>
          <w:tcPr>
            <w:tcW w:w="2518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i_first_name</w:t>
            </w:r>
          </w:p>
        </w:tc>
        <w:tc>
          <w:tcPr>
            <w:tcW w:w="1276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varchar2(200)</w:t>
            </w:r>
          </w:p>
        </w:tc>
        <w:tc>
          <w:tcPr>
            <w:tcW w:w="2977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 name</w:t>
            </w:r>
          </w:p>
        </w:tc>
      </w:tr>
      <w:tr w:rsidR="00966D01" w:rsidTr="002705BB">
        <w:tc>
          <w:tcPr>
            <w:tcW w:w="2518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i_second_name</w:t>
            </w:r>
          </w:p>
        </w:tc>
        <w:tc>
          <w:tcPr>
            <w:tcW w:w="1276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varchar2(200)</w:t>
            </w:r>
          </w:p>
        </w:tc>
        <w:tc>
          <w:tcPr>
            <w:tcW w:w="2977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second name</w:t>
            </w:r>
          </w:p>
        </w:tc>
      </w:tr>
      <w:tr w:rsidR="00966D01" w:rsidTr="002705BB">
        <w:tc>
          <w:tcPr>
            <w:tcW w:w="2518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i_surname</w:t>
            </w:r>
          </w:p>
        </w:tc>
        <w:tc>
          <w:tcPr>
            <w:tcW w:w="1276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varchar2(200)</w:t>
            </w:r>
          </w:p>
        </w:tc>
        <w:tc>
          <w:tcPr>
            <w:tcW w:w="2977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surname</w:t>
            </w:r>
          </w:p>
        </w:tc>
      </w:tr>
      <w:tr w:rsidR="00966D01" w:rsidTr="002705BB">
        <w:tc>
          <w:tcPr>
            <w:tcW w:w="2518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i_suffix</w:t>
            </w:r>
          </w:p>
        </w:tc>
        <w:tc>
          <w:tcPr>
            <w:tcW w:w="1276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suffix</w:t>
            </w:r>
          </w:p>
        </w:tc>
      </w:tr>
      <w:tr w:rsidR="00966D01" w:rsidTr="002705BB">
        <w:tc>
          <w:tcPr>
            <w:tcW w:w="2518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i_gender</w:t>
            </w:r>
          </w:p>
        </w:tc>
        <w:tc>
          <w:tcPr>
            <w:tcW w:w="1276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2977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gender</w:t>
            </w:r>
          </w:p>
        </w:tc>
      </w:tr>
      <w:tr w:rsidR="00966D01" w:rsidTr="002705BB">
        <w:tc>
          <w:tcPr>
            <w:tcW w:w="2518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i_birthday</w:t>
            </w:r>
          </w:p>
        </w:tc>
        <w:tc>
          <w:tcPr>
            <w:tcW w:w="1276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977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birthday</w:t>
            </w:r>
          </w:p>
        </w:tc>
      </w:tr>
      <w:tr w:rsidR="00966D01" w:rsidTr="002705BB">
        <w:tc>
          <w:tcPr>
            <w:tcW w:w="2518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i_place_of_birth</w:t>
            </w:r>
          </w:p>
        </w:tc>
        <w:tc>
          <w:tcPr>
            <w:tcW w:w="1276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varchar2(200)</w:t>
            </w:r>
          </w:p>
        </w:tc>
        <w:tc>
          <w:tcPr>
            <w:tcW w:w="2977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place of birth</w:t>
            </w:r>
          </w:p>
        </w:tc>
      </w:tr>
      <w:tr w:rsidR="00966D01" w:rsidTr="002705BB">
        <w:tc>
          <w:tcPr>
            <w:tcW w:w="2518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i_inst_id</w:t>
            </w:r>
          </w:p>
        </w:tc>
        <w:tc>
          <w:tcPr>
            <w:tcW w:w="1276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</w:t>
            </w:r>
          </w:p>
        </w:tc>
        <w:tc>
          <w:tcPr>
            <w:tcW w:w="1701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2977" w:type="dxa"/>
            <w:vAlign w:val="bottom"/>
          </w:tcPr>
          <w:p w:rsidR="00966D01" w:rsidRDefault="00966D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inst id</w:t>
            </w:r>
          </w:p>
        </w:tc>
      </w:tr>
    </w:tbl>
    <w:p w:rsidR="00692B8F" w:rsidRDefault="00692B8F" w:rsidP="00692B8F">
      <w:pPr>
        <w:pStyle w:val="BPC3Bodyafterheading"/>
      </w:pPr>
    </w:p>
    <w:p w:rsidR="00966D01" w:rsidRPr="00966D01" w:rsidRDefault="00966D01" w:rsidP="00692B8F">
      <w:pPr>
        <w:pStyle w:val="BPC3Bodyafterheading"/>
      </w:pPr>
      <w:r>
        <w:t>Creates new person</w:t>
      </w:r>
    </w:p>
    <w:p w:rsidR="003046D9" w:rsidRDefault="003046D9" w:rsidP="003046D9">
      <w:pPr>
        <w:pStyle w:val="BPC3Heading3"/>
      </w:pPr>
      <w:r w:rsidRPr="003220CA">
        <w:t>GET_</w:t>
      </w:r>
      <w:r>
        <w:t>OBJECT_NOTES</w:t>
      </w:r>
    </w:p>
    <w:p w:rsidR="003046D9" w:rsidRDefault="003046D9" w:rsidP="003046D9">
      <w:pPr>
        <w:pStyle w:val="BPC3Bodyafterheading"/>
      </w:pPr>
      <w:r>
        <w:t>Input parameters:</w:t>
      </w:r>
    </w:p>
    <w:p w:rsidR="003046D9" w:rsidRDefault="003046D9" w:rsidP="003046D9">
      <w:pPr>
        <w:pStyle w:val="BPC3Bodyafterheading"/>
      </w:pPr>
      <w:r>
        <w:t xml:space="preserve">i_object_id – </w:t>
      </w:r>
      <w:r w:rsidRPr="003C22DC">
        <w:t>Identifier</w:t>
      </w:r>
      <w:r>
        <w:t xml:space="preserve"> of object</w:t>
      </w:r>
      <w:r w:rsidR="00356981">
        <w:t xml:space="preserve"> (mandatory)</w:t>
      </w:r>
    </w:p>
    <w:p w:rsidR="003046D9" w:rsidRDefault="003046D9" w:rsidP="003046D9">
      <w:pPr>
        <w:pStyle w:val="BPC3Bodyafterheading"/>
      </w:pPr>
      <w:r>
        <w:lastRenderedPageBreak/>
        <w:t xml:space="preserve">i_entity_type – entity of object </w:t>
      </w:r>
      <w:r w:rsidR="00356981">
        <w:t>(mandatory)</w:t>
      </w:r>
    </w:p>
    <w:p w:rsidR="003046D9" w:rsidRDefault="00356981" w:rsidP="003046D9">
      <w:pPr>
        <w:pStyle w:val="BPC3Bodyafterheading"/>
      </w:pPr>
      <w:r>
        <w:t xml:space="preserve">i_note_type – Note type </w:t>
      </w:r>
    </w:p>
    <w:p w:rsidR="006673A2" w:rsidRDefault="006673A2" w:rsidP="003046D9">
      <w:pPr>
        <w:pStyle w:val="BPC3Bodyafterheading"/>
      </w:pPr>
      <w:r>
        <w:t>i_lang - language</w:t>
      </w:r>
    </w:p>
    <w:p w:rsidR="003046D9" w:rsidRDefault="003046D9" w:rsidP="003046D9">
      <w:pPr>
        <w:pStyle w:val="BPC3Bodyafterheading"/>
      </w:pPr>
      <w:r>
        <w:t>Output parameters:</w:t>
      </w:r>
    </w:p>
    <w:p w:rsidR="003046D9" w:rsidRDefault="003046D9" w:rsidP="003046D9">
      <w:pPr>
        <w:pStyle w:val="BPC3Bodyafterheading"/>
      </w:pPr>
      <w:r>
        <w:t xml:space="preserve">o_ref_cursor - </w:t>
      </w:r>
      <w:r w:rsidRPr="00394BA1">
        <w:t>Result cursor</w:t>
      </w:r>
    </w:p>
    <w:p w:rsidR="00485BE7" w:rsidRDefault="00485BE7" w:rsidP="003046D9">
      <w:pPr>
        <w:pStyle w:val="BPC3Bodyafterheading"/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977"/>
        <w:gridCol w:w="1701"/>
        <w:gridCol w:w="4394"/>
      </w:tblGrid>
      <w:tr w:rsidR="003046D9" w:rsidRPr="002F6979" w:rsidTr="006559AB">
        <w:trPr>
          <w:trHeight w:val="135"/>
          <w:tblHeader/>
        </w:trPr>
        <w:tc>
          <w:tcPr>
            <w:tcW w:w="2977" w:type="dxa"/>
            <w:shd w:val="clear" w:color="auto" w:fill="C5E2FF"/>
          </w:tcPr>
          <w:p w:rsidR="003046D9" w:rsidRPr="002F6979" w:rsidRDefault="003046D9" w:rsidP="006559AB">
            <w:pPr>
              <w:pStyle w:val="BPC3Tableheadings"/>
            </w:pPr>
            <w:r>
              <w:t>Field</w:t>
            </w:r>
          </w:p>
        </w:tc>
        <w:tc>
          <w:tcPr>
            <w:tcW w:w="1701" w:type="dxa"/>
            <w:shd w:val="clear" w:color="auto" w:fill="C5E2FF"/>
          </w:tcPr>
          <w:p w:rsidR="003046D9" w:rsidRPr="002F6979" w:rsidRDefault="003046D9" w:rsidP="006559AB">
            <w:pPr>
              <w:pStyle w:val="BPC3Tableheadings"/>
            </w:pPr>
            <w:r>
              <w:t>Type</w:t>
            </w:r>
          </w:p>
        </w:tc>
        <w:tc>
          <w:tcPr>
            <w:tcW w:w="4394" w:type="dxa"/>
            <w:shd w:val="clear" w:color="auto" w:fill="C5E2FF"/>
          </w:tcPr>
          <w:p w:rsidR="003046D9" w:rsidRPr="002F6979" w:rsidRDefault="003046D9" w:rsidP="006559AB">
            <w:pPr>
              <w:pStyle w:val="BPC3Tableheadings"/>
            </w:pPr>
            <w:r w:rsidRPr="002F6979">
              <w:t>Description</w:t>
            </w:r>
          </w:p>
        </w:tc>
      </w:tr>
      <w:tr w:rsidR="003046D9" w:rsidRPr="00CB2123" w:rsidTr="006559AB">
        <w:trPr>
          <w:trHeight w:val="135"/>
        </w:trPr>
        <w:tc>
          <w:tcPr>
            <w:tcW w:w="2977" w:type="dxa"/>
          </w:tcPr>
          <w:p w:rsidR="003046D9" w:rsidRPr="00975AB4" w:rsidRDefault="00485BE7" w:rsidP="006559AB">
            <w:pPr>
              <w:pStyle w:val="BPC3Tableitems"/>
            </w:pPr>
            <w:r>
              <w:t>note_type</w:t>
            </w:r>
          </w:p>
        </w:tc>
        <w:tc>
          <w:tcPr>
            <w:tcW w:w="1701" w:type="dxa"/>
          </w:tcPr>
          <w:p w:rsidR="003046D9" w:rsidRPr="00975AB4" w:rsidRDefault="00485BE7" w:rsidP="006559AB">
            <w:pPr>
              <w:pStyle w:val="BPC3Tableitems"/>
            </w:pPr>
            <w:r>
              <w:t>string</w:t>
            </w:r>
          </w:p>
        </w:tc>
        <w:tc>
          <w:tcPr>
            <w:tcW w:w="4394" w:type="dxa"/>
          </w:tcPr>
          <w:p w:rsidR="003046D9" w:rsidRPr="00975AB4" w:rsidRDefault="00485BE7" w:rsidP="006559AB">
            <w:pPr>
              <w:pStyle w:val="BPC3Bodyafterheading"/>
            </w:pPr>
            <w:r>
              <w:t xml:space="preserve">Note </w:t>
            </w:r>
            <w:r w:rsidRPr="005B7F59">
              <w:t>type</w:t>
            </w:r>
          </w:p>
        </w:tc>
      </w:tr>
      <w:tr w:rsidR="00485BE7" w:rsidRPr="00CB2123" w:rsidTr="006559AB">
        <w:trPr>
          <w:trHeight w:val="135"/>
        </w:trPr>
        <w:tc>
          <w:tcPr>
            <w:tcW w:w="2977" w:type="dxa"/>
          </w:tcPr>
          <w:p w:rsidR="00485BE7" w:rsidRPr="005B7F59" w:rsidRDefault="00485BE7" w:rsidP="006559AB">
            <w:pPr>
              <w:pStyle w:val="BPC3Tableitems"/>
            </w:pPr>
            <w:r>
              <w:t>lang</w:t>
            </w:r>
          </w:p>
        </w:tc>
        <w:tc>
          <w:tcPr>
            <w:tcW w:w="1701" w:type="dxa"/>
          </w:tcPr>
          <w:p w:rsidR="00485BE7" w:rsidRPr="005B7F59" w:rsidRDefault="00485BE7" w:rsidP="006559AB">
            <w:pPr>
              <w:pStyle w:val="BPC3Tableitems"/>
            </w:pPr>
            <w:r>
              <w:t>string</w:t>
            </w:r>
          </w:p>
        </w:tc>
        <w:tc>
          <w:tcPr>
            <w:tcW w:w="4394" w:type="dxa"/>
          </w:tcPr>
          <w:p w:rsidR="00485BE7" w:rsidRPr="00035293" w:rsidRDefault="00485BE7" w:rsidP="006559AB">
            <w:pPr>
              <w:pStyle w:val="BPC3Tableitems"/>
            </w:pPr>
            <w:r>
              <w:t xml:space="preserve">Attribute. Dictionary LANG. </w:t>
            </w:r>
          </w:p>
        </w:tc>
      </w:tr>
      <w:tr w:rsidR="00485BE7" w:rsidRPr="00CB2123" w:rsidTr="006559AB">
        <w:trPr>
          <w:trHeight w:val="135"/>
        </w:trPr>
        <w:tc>
          <w:tcPr>
            <w:tcW w:w="2977" w:type="dxa"/>
          </w:tcPr>
          <w:p w:rsidR="00485BE7" w:rsidRPr="005B7F59" w:rsidRDefault="00485BE7" w:rsidP="006559AB">
            <w:pPr>
              <w:pStyle w:val="BPC3Tableitems"/>
            </w:pPr>
            <w:r>
              <w:t>note_header</w:t>
            </w:r>
          </w:p>
        </w:tc>
        <w:tc>
          <w:tcPr>
            <w:tcW w:w="1701" w:type="dxa"/>
          </w:tcPr>
          <w:p w:rsidR="00485BE7" w:rsidRPr="005B7F59" w:rsidRDefault="00485BE7" w:rsidP="006559AB">
            <w:pPr>
              <w:pStyle w:val="BPC3Tableitems"/>
            </w:pPr>
            <w:r>
              <w:t>string</w:t>
            </w:r>
          </w:p>
        </w:tc>
        <w:tc>
          <w:tcPr>
            <w:tcW w:w="4394" w:type="dxa"/>
          </w:tcPr>
          <w:p w:rsidR="00485BE7" w:rsidRPr="005B7F59" w:rsidRDefault="00485BE7" w:rsidP="006559AB">
            <w:pPr>
              <w:pStyle w:val="BPC3Tableitems"/>
            </w:pPr>
            <w:r>
              <w:t>Header of the note</w:t>
            </w:r>
          </w:p>
        </w:tc>
      </w:tr>
      <w:tr w:rsidR="00485BE7" w:rsidRPr="00CB2123" w:rsidTr="006559AB">
        <w:trPr>
          <w:trHeight w:val="135"/>
        </w:trPr>
        <w:tc>
          <w:tcPr>
            <w:tcW w:w="2977" w:type="dxa"/>
          </w:tcPr>
          <w:p w:rsidR="00485BE7" w:rsidRPr="005B7F59" w:rsidRDefault="00485BE7" w:rsidP="006559AB">
            <w:pPr>
              <w:pStyle w:val="BPC3Tableitems"/>
            </w:pPr>
            <w:r>
              <w:t>note_text</w:t>
            </w:r>
          </w:p>
        </w:tc>
        <w:tc>
          <w:tcPr>
            <w:tcW w:w="1701" w:type="dxa"/>
          </w:tcPr>
          <w:p w:rsidR="00485BE7" w:rsidRPr="005B7F59" w:rsidRDefault="00DD5590" w:rsidP="006559AB">
            <w:pPr>
              <w:pStyle w:val="BPC3Tableitems"/>
            </w:pPr>
            <w:r>
              <w:t>S</w:t>
            </w:r>
            <w:r w:rsidR="00485BE7">
              <w:t>tring</w:t>
            </w:r>
          </w:p>
        </w:tc>
        <w:tc>
          <w:tcPr>
            <w:tcW w:w="4394" w:type="dxa"/>
          </w:tcPr>
          <w:p w:rsidR="00485BE7" w:rsidRPr="005B7F59" w:rsidRDefault="00485BE7" w:rsidP="006559AB">
            <w:pPr>
              <w:pStyle w:val="BPC3Tableitems"/>
            </w:pPr>
            <w:r>
              <w:t>Text of the note</w:t>
            </w:r>
          </w:p>
        </w:tc>
      </w:tr>
    </w:tbl>
    <w:p w:rsidR="00DD5590" w:rsidRDefault="00DD5590" w:rsidP="00DD5590">
      <w:pPr>
        <w:pStyle w:val="BPC3Bodyafterheading"/>
      </w:pPr>
    </w:p>
    <w:p w:rsidR="00DD5590" w:rsidRPr="003F44C9" w:rsidRDefault="00DD5590" w:rsidP="00DD5590">
      <w:pPr>
        <w:pStyle w:val="BPC3Bodyafterheading"/>
      </w:pPr>
      <w:r>
        <w:t>To fetch records of this cursor type com_api_external_pkg.t_notes_tab should be used.</w:t>
      </w:r>
    </w:p>
    <w:p w:rsidR="00DD5590" w:rsidRPr="00DD5590" w:rsidRDefault="00DD5590" w:rsidP="00DD5590">
      <w:pPr>
        <w:pStyle w:val="BPC3Bodyafterheading"/>
      </w:pPr>
    </w:p>
    <w:p w:rsidR="00DD5590" w:rsidRDefault="00DD5590" w:rsidP="00DD5590">
      <w:pPr>
        <w:pStyle w:val="BPC3Heading3"/>
      </w:pPr>
      <w:r w:rsidRPr="003220CA">
        <w:t>GET_</w:t>
      </w:r>
      <w:r>
        <w:t>OBJECT_FLEXIBLE_DATA</w:t>
      </w:r>
    </w:p>
    <w:p w:rsidR="00DD5590" w:rsidRDefault="00DD5590" w:rsidP="00DD5590">
      <w:pPr>
        <w:pStyle w:val="BPC3Bodyafterheading"/>
      </w:pPr>
      <w:r>
        <w:t>Input parameters:</w:t>
      </w:r>
    </w:p>
    <w:p w:rsidR="00DD5590" w:rsidRDefault="00DD5590" w:rsidP="00DD5590">
      <w:pPr>
        <w:pStyle w:val="BPC3Bodyafterheading"/>
      </w:pPr>
      <w:r>
        <w:t xml:space="preserve">i_object_id – </w:t>
      </w:r>
      <w:r w:rsidRPr="003C22DC">
        <w:t>Identifier</w:t>
      </w:r>
      <w:r>
        <w:t xml:space="preserve"> of object</w:t>
      </w:r>
      <w:r w:rsidR="008C4C14">
        <w:t xml:space="preserve"> (mandatory)</w:t>
      </w:r>
    </w:p>
    <w:p w:rsidR="00DD5590" w:rsidRDefault="00DD5590" w:rsidP="00DD5590">
      <w:pPr>
        <w:pStyle w:val="BPC3Bodyafterheading"/>
      </w:pPr>
      <w:r>
        <w:t xml:space="preserve">i_entity_type – entity of object </w:t>
      </w:r>
      <w:r w:rsidR="008C4C14">
        <w:t>(mandatory)</w:t>
      </w:r>
    </w:p>
    <w:p w:rsidR="00DD5590" w:rsidRDefault="008C4C14" w:rsidP="00DD5590">
      <w:pPr>
        <w:pStyle w:val="BPC3Bodyafterheading"/>
      </w:pPr>
      <w:r>
        <w:t>I_field_name – flexible field name</w:t>
      </w:r>
    </w:p>
    <w:p w:rsidR="00DD5590" w:rsidRDefault="00DD5590" w:rsidP="00DD5590">
      <w:pPr>
        <w:pStyle w:val="BPC3Bodyafterheading"/>
      </w:pPr>
      <w:r>
        <w:t>Output parameters:</w:t>
      </w:r>
    </w:p>
    <w:p w:rsidR="00DD5590" w:rsidRDefault="00DD5590" w:rsidP="00DD5590">
      <w:pPr>
        <w:pStyle w:val="BPC3Bodyafterheading"/>
      </w:pPr>
      <w:r>
        <w:t xml:space="preserve">o_ref_cursor - </w:t>
      </w:r>
      <w:r w:rsidRPr="00394BA1">
        <w:t>Result cursor</w:t>
      </w:r>
    </w:p>
    <w:p w:rsidR="00DD5590" w:rsidRDefault="00DD5590" w:rsidP="00DD5590">
      <w:pPr>
        <w:pStyle w:val="BPC3Bodyafterheading"/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977"/>
        <w:gridCol w:w="1701"/>
        <w:gridCol w:w="4394"/>
      </w:tblGrid>
      <w:tr w:rsidR="00DD5590" w:rsidRPr="002F6979" w:rsidTr="006559AB">
        <w:trPr>
          <w:trHeight w:val="135"/>
          <w:tblHeader/>
        </w:trPr>
        <w:tc>
          <w:tcPr>
            <w:tcW w:w="2977" w:type="dxa"/>
            <w:shd w:val="clear" w:color="auto" w:fill="C5E2FF"/>
          </w:tcPr>
          <w:p w:rsidR="00DD5590" w:rsidRPr="002F6979" w:rsidRDefault="00DD5590" w:rsidP="006559AB">
            <w:pPr>
              <w:pStyle w:val="BPC3Tableheadings"/>
            </w:pPr>
            <w:r>
              <w:t>Field</w:t>
            </w:r>
          </w:p>
        </w:tc>
        <w:tc>
          <w:tcPr>
            <w:tcW w:w="1701" w:type="dxa"/>
            <w:shd w:val="clear" w:color="auto" w:fill="C5E2FF"/>
          </w:tcPr>
          <w:p w:rsidR="00DD5590" w:rsidRPr="002F6979" w:rsidRDefault="00DD5590" w:rsidP="006559AB">
            <w:pPr>
              <w:pStyle w:val="BPC3Tableheadings"/>
            </w:pPr>
            <w:r>
              <w:t>Type</w:t>
            </w:r>
          </w:p>
        </w:tc>
        <w:tc>
          <w:tcPr>
            <w:tcW w:w="4394" w:type="dxa"/>
            <w:shd w:val="clear" w:color="auto" w:fill="C5E2FF"/>
          </w:tcPr>
          <w:p w:rsidR="00DD5590" w:rsidRPr="002F6979" w:rsidRDefault="00DD5590" w:rsidP="006559AB">
            <w:pPr>
              <w:pStyle w:val="BPC3Tableheadings"/>
            </w:pPr>
            <w:r w:rsidRPr="002F6979">
              <w:t>Description</w:t>
            </w:r>
          </w:p>
        </w:tc>
      </w:tr>
      <w:tr w:rsidR="00DD5590" w:rsidRPr="00CB2123" w:rsidTr="006559AB">
        <w:trPr>
          <w:trHeight w:val="135"/>
        </w:trPr>
        <w:tc>
          <w:tcPr>
            <w:tcW w:w="2977" w:type="dxa"/>
          </w:tcPr>
          <w:p w:rsidR="00DD5590" w:rsidRPr="005B7F59" w:rsidRDefault="00DD5590" w:rsidP="006559AB">
            <w:pPr>
              <w:pStyle w:val="BPC3Tableitems"/>
            </w:pPr>
            <w:r w:rsidRPr="008363C4">
              <w:t>field_name</w:t>
            </w:r>
          </w:p>
        </w:tc>
        <w:tc>
          <w:tcPr>
            <w:tcW w:w="1701" w:type="dxa"/>
          </w:tcPr>
          <w:p w:rsidR="00DD5590" w:rsidRPr="00C12F3A" w:rsidRDefault="00DD5590" w:rsidP="006559AB">
            <w:pPr>
              <w:pStyle w:val="BPC3Tableitems"/>
            </w:pPr>
            <w:r w:rsidRPr="00C12F3A">
              <w:t>string</w:t>
            </w:r>
          </w:p>
        </w:tc>
        <w:tc>
          <w:tcPr>
            <w:tcW w:w="4394" w:type="dxa"/>
          </w:tcPr>
          <w:p w:rsidR="00DD5590" w:rsidRPr="005B7F59" w:rsidRDefault="00DD5590" w:rsidP="006559AB">
            <w:pPr>
              <w:pStyle w:val="BPC3Tableitems"/>
            </w:pPr>
            <w:r>
              <w:t>Flexible field name</w:t>
            </w:r>
          </w:p>
        </w:tc>
      </w:tr>
      <w:tr w:rsidR="00DD5590" w:rsidRPr="00CB2123" w:rsidTr="006559AB">
        <w:trPr>
          <w:trHeight w:val="135"/>
        </w:trPr>
        <w:tc>
          <w:tcPr>
            <w:tcW w:w="2977" w:type="dxa"/>
          </w:tcPr>
          <w:p w:rsidR="00DD5590" w:rsidRPr="005B7F59" w:rsidRDefault="00DD5590" w:rsidP="006559AB">
            <w:pPr>
              <w:pStyle w:val="BPC3Tableitems"/>
            </w:pPr>
            <w:r w:rsidRPr="008363C4">
              <w:t>field_value</w:t>
            </w:r>
          </w:p>
        </w:tc>
        <w:tc>
          <w:tcPr>
            <w:tcW w:w="1701" w:type="dxa"/>
          </w:tcPr>
          <w:p w:rsidR="00DD5590" w:rsidRPr="00C12F3A" w:rsidRDefault="00DD5590" w:rsidP="006559AB">
            <w:pPr>
              <w:pStyle w:val="BPC3Tableitems"/>
            </w:pPr>
            <w:r w:rsidRPr="00C12F3A">
              <w:t>string</w:t>
            </w:r>
          </w:p>
        </w:tc>
        <w:tc>
          <w:tcPr>
            <w:tcW w:w="4394" w:type="dxa"/>
          </w:tcPr>
          <w:p w:rsidR="00DD5590" w:rsidRPr="005B7F59" w:rsidRDefault="00DD5590" w:rsidP="006559AB">
            <w:pPr>
              <w:pStyle w:val="BPC3Tableitems"/>
            </w:pPr>
            <w:r>
              <w:t>Flexible field value</w:t>
            </w:r>
          </w:p>
        </w:tc>
      </w:tr>
    </w:tbl>
    <w:p w:rsidR="00DD5590" w:rsidRPr="009D7131" w:rsidRDefault="00DD5590" w:rsidP="00DD5590">
      <w:pPr>
        <w:pStyle w:val="BPC3Bodyafterheading"/>
      </w:pPr>
    </w:p>
    <w:p w:rsidR="00DD5590" w:rsidRPr="003F44C9" w:rsidRDefault="00DD5590" w:rsidP="00DD5590">
      <w:pPr>
        <w:pStyle w:val="BPC3Bodyafterheading"/>
      </w:pPr>
      <w:r>
        <w:t>To fetch records of this cursor type com_api_external_pkg.t_flexible_fields_tab should be used.</w:t>
      </w:r>
    </w:p>
    <w:p w:rsidR="00B064DC" w:rsidRDefault="00B064DC" w:rsidP="00281F8C">
      <w:pPr>
        <w:pStyle w:val="BPC3Bodyafterheading"/>
      </w:pPr>
    </w:p>
    <w:p w:rsidR="00281F8C" w:rsidRPr="009D7131" w:rsidRDefault="00281F8C" w:rsidP="003B6663">
      <w:pPr>
        <w:pStyle w:val="BPC3Bodyafterheading"/>
      </w:pPr>
    </w:p>
    <w:sectPr w:rsidR="00281F8C" w:rsidRPr="009D7131" w:rsidSect="002C2A20">
      <w:headerReference w:type="even" r:id="rId14"/>
      <w:headerReference w:type="default" r:id="rId15"/>
      <w:headerReference w:type="first" r:id="rId16"/>
      <w:footerReference w:type="first" r:id="rId17"/>
      <w:pgSz w:w="11906" w:h="16838" w:code="9"/>
      <w:pgMar w:top="19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19A" w:rsidRDefault="00DA619A">
      <w:r>
        <w:separator/>
      </w:r>
    </w:p>
    <w:p w:rsidR="00DA619A" w:rsidRDefault="00DA619A"/>
    <w:p w:rsidR="00DA619A" w:rsidRDefault="00DA619A"/>
    <w:p w:rsidR="00DA619A" w:rsidRDefault="00DA619A"/>
  </w:endnote>
  <w:endnote w:type="continuationSeparator" w:id="0">
    <w:p w:rsidR="00DA619A" w:rsidRDefault="00DA619A">
      <w:r>
        <w:continuationSeparator/>
      </w:r>
    </w:p>
    <w:p w:rsidR="00DA619A" w:rsidRDefault="00DA619A"/>
    <w:p w:rsidR="00DA619A" w:rsidRDefault="00DA619A"/>
    <w:p w:rsidR="00DA619A" w:rsidRDefault="00DA61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MyriaM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riaMM_400 RG 600 NO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4BA" w:rsidRPr="000813E0" w:rsidRDefault="00B554BA" w:rsidP="000813E0">
    <w:pPr>
      <w:pStyle w:val="BPCLegaleze"/>
    </w:pPr>
    <w:r>
      <w:t>© 2015 BPC Banking Technologies</w:t>
    </w:r>
    <w:r w:rsidRPr="00D41EE8">
      <w:t>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21FB7">
      <w:rPr>
        <w:noProof/>
      </w:rPr>
      <w:t>23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A21FB7">
      <w:rPr>
        <w:noProof/>
      </w:rPr>
      <w:t>62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4BA" w:rsidRPr="000813E0" w:rsidRDefault="00B554BA" w:rsidP="000813E0">
    <w:pPr>
      <w:pStyle w:val="BPCLegaleze"/>
    </w:pPr>
    <w:r>
      <w:t>© 2015 BPC Banking Technologies</w:t>
    </w:r>
    <w:r w:rsidRPr="00D41EE8">
      <w:t>.</w:t>
    </w:r>
    <w:r>
      <w:t xml:space="preserve"> 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21FB7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A21FB7">
      <w:rPr>
        <w:noProof/>
      </w:rPr>
      <w:t>62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4BA" w:rsidRPr="0055284B" w:rsidRDefault="00B554BA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121</w:t>
    </w:r>
    <w:r>
      <w:rPr>
        <w:color w:val="999999"/>
        <w:sz w:val="16"/>
      </w:rPr>
      <w:fldChar w:fldCharType="end"/>
    </w:r>
  </w:p>
  <w:p w:rsidR="00B554BA" w:rsidRDefault="00B554BA"/>
  <w:p w:rsidR="00B554BA" w:rsidRDefault="00B554BA"/>
  <w:p w:rsidR="00B554BA" w:rsidRDefault="00B554B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19A" w:rsidRDefault="00DA619A">
      <w:r>
        <w:separator/>
      </w:r>
    </w:p>
    <w:p w:rsidR="00DA619A" w:rsidRDefault="00DA619A"/>
    <w:p w:rsidR="00DA619A" w:rsidRDefault="00DA619A"/>
    <w:p w:rsidR="00DA619A" w:rsidRDefault="00DA619A"/>
  </w:footnote>
  <w:footnote w:type="continuationSeparator" w:id="0">
    <w:p w:rsidR="00DA619A" w:rsidRDefault="00DA619A">
      <w:r>
        <w:continuationSeparator/>
      </w:r>
    </w:p>
    <w:p w:rsidR="00DA619A" w:rsidRDefault="00DA619A"/>
    <w:p w:rsidR="00DA619A" w:rsidRDefault="00DA619A"/>
    <w:p w:rsidR="00DA619A" w:rsidRDefault="00DA619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4BA" w:rsidRDefault="00B554BA">
    <w:pPr>
      <w:pStyle w:val="a6"/>
    </w:pPr>
    <w:r>
      <w:rPr>
        <w:noProof/>
        <w:lang w:val="ru-RU"/>
      </w:rPr>
      <w:drawing>
        <wp:anchor distT="0" distB="0" distL="114300" distR="114300" simplePos="0" relativeHeight="251661312" behindDoc="0" locked="0" layoutInCell="1" allowOverlap="1" wp14:anchorId="23ACC1BF" wp14:editId="35916F44">
          <wp:simplePos x="0" y="0"/>
          <wp:positionH relativeFrom="column">
            <wp:posOffset>3638265</wp:posOffset>
          </wp:positionH>
          <wp:positionV relativeFrom="paragraph">
            <wp:posOffset>-66040</wp:posOffset>
          </wp:positionV>
          <wp:extent cx="2750820" cy="892175"/>
          <wp:effectExtent l="0" t="0" r="0" b="3175"/>
          <wp:wrapNone/>
          <wp:docPr id="1" name="Рисунок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4BA" w:rsidRPr="00A40341" w:rsidRDefault="00B554BA" w:rsidP="00A40341">
    <w:r>
      <w:rPr>
        <w:noProof/>
        <w:lang w:val="ru-RU"/>
      </w:rPr>
      <w:drawing>
        <wp:anchor distT="0" distB="0" distL="114300" distR="114300" simplePos="0" relativeHeight="251659264" behindDoc="1" locked="0" layoutInCell="1" allowOverlap="1" wp14:anchorId="276643FE" wp14:editId="194B3B45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" name="Рисунок 4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4BA" w:rsidRPr="00A40341" w:rsidRDefault="00B554BA" w:rsidP="00A40341">
    <w:r>
      <w:rPr>
        <w:noProof/>
        <w:lang w:val="ru-RU"/>
      </w:rPr>
      <w:drawing>
        <wp:anchor distT="0" distB="0" distL="114300" distR="114300" simplePos="0" relativeHeight="251657216" behindDoc="0" locked="0" layoutInCell="1" allowOverlap="1" wp14:anchorId="3715E48D" wp14:editId="5DEDC146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3" name="Рисунок 4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4BA" w:rsidRDefault="00B554BA"/>
  <w:p w:rsidR="00B554BA" w:rsidRDefault="00B554BA"/>
  <w:p w:rsidR="00B554BA" w:rsidRDefault="00B554BA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4BA" w:rsidRPr="00A40341" w:rsidRDefault="00B554BA" w:rsidP="00A40341">
    <w:r>
      <w:rPr>
        <w:noProof/>
        <w:lang w:val="ru-RU"/>
      </w:rPr>
      <w:drawing>
        <wp:anchor distT="0" distB="0" distL="114300" distR="114300" simplePos="0" relativeHeight="251658240" behindDoc="0" locked="0" layoutInCell="1" allowOverlap="1" wp14:anchorId="7DE864FA" wp14:editId="5776CE52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4" name="Рисунок 44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554BA" w:rsidRPr="00A40341" w:rsidRDefault="00B554BA" w:rsidP="00A40341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4BA" w:rsidRDefault="00B554BA">
    <w:r>
      <w:rPr>
        <w:noProof/>
        <w:lang w:val="ru-RU"/>
      </w:rPr>
      <w:drawing>
        <wp:anchor distT="0" distB="0" distL="114300" distR="114300" simplePos="0" relativeHeight="251656192" behindDoc="0" locked="0" layoutInCell="1" allowOverlap="1" wp14:anchorId="03D5F13D" wp14:editId="419475A5">
          <wp:simplePos x="0" y="0"/>
          <wp:positionH relativeFrom="column">
            <wp:posOffset>4617720</wp:posOffset>
          </wp:positionH>
          <wp:positionV relativeFrom="paragraph">
            <wp:posOffset>-62230</wp:posOffset>
          </wp:positionV>
          <wp:extent cx="1136015" cy="607060"/>
          <wp:effectExtent l="0" t="0" r="6985" b="2540"/>
          <wp:wrapNone/>
          <wp:docPr id="11" name="Рисунок 11" descr="BPC_Banking_Technologie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PC_Banking_Technologie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/>
      </w:rPr>
      <w:drawing>
        <wp:inline distT="0" distB="0" distL="0" distR="0" wp14:anchorId="77721587" wp14:editId="6EB0CD08">
          <wp:extent cx="1628775" cy="523875"/>
          <wp:effectExtent l="0" t="0" r="9525" b="952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554BA" w:rsidRDefault="00B554BA"/>
  <w:p w:rsidR="00B554BA" w:rsidRDefault="00B554BA"/>
  <w:p w:rsidR="00B554BA" w:rsidRDefault="00B554B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7941E9A"/>
    <w:lvl w:ilvl="0">
      <w:numFmt w:val="decimal"/>
      <w:pStyle w:val="04dot"/>
      <w:lvlText w:val="*"/>
      <w:lvlJc w:val="left"/>
      <w:rPr>
        <w:rFonts w:cs="Times New Roman"/>
      </w:rPr>
    </w:lvl>
  </w:abstractNum>
  <w:abstractNum w:abstractNumId="1">
    <w:nsid w:val="04416A7D"/>
    <w:multiLevelType w:val="hybridMultilevel"/>
    <w:tmpl w:val="11F8B100"/>
    <w:lvl w:ilvl="0" w:tplc="C192AE92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E283C0C"/>
    <w:multiLevelType w:val="hybridMultilevel"/>
    <w:tmpl w:val="B19C3ADE"/>
    <w:lvl w:ilvl="0" w:tplc="C16E4FF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50356"/>
    <w:multiLevelType w:val="singleLevel"/>
    <w:tmpl w:val="073E3A7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4">
    <w:nsid w:val="23F51656"/>
    <w:multiLevelType w:val="hybridMultilevel"/>
    <w:tmpl w:val="06BEF302"/>
    <w:lvl w:ilvl="0" w:tplc="34BC9D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A06E5"/>
    <w:multiLevelType w:val="multilevel"/>
    <w:tmpl w:val="0E90F568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8515B76"/>
    <w:multiLevelType w:val="hybridMultilevel"/>
    <w:tmpl w:val="07E67292"/>
    <w:lvl w:ilvl="0" w:tplc="D6DA1A82">
      <w:start w:val="1"/>
      <w:numFmt w:val="decimal"/>
      <w:pStyle w:val="BPC3TableCaption"/>
      <w:lvlText w:val="Table %1.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750309"/>
    <w:multiLevelType w:val="hybridMultilevel"/>
    <w:tmpl w:val="5C3A79AA"/>
    <w:lvl w:ilvl="0" w:tplc="06B231FC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5F4CE0"/>
    <w:multiLevelType w:val="multilevel"/>
    <w:tmpl w:val="23944644"/>
    <w:styleLink w:val="BPC3-Numeredlist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A62056"/>
    <w:multiLevelType w:val="hybridMultilevel"/>
    <w:tmpl w:val="9800D5CE"/>
    <w:lvl w:ilvl="0" w:tplc="E8185E64">
      <w:start w:val="1"/>
      <w:numFmt w:val="decimal"/>
      <w:pStyle w:val="BPC3FigureCaption"/>
      <w:lvlText w:val="Figure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E80FD2"/>
    <w:multiLevelType w:val="multilevel"/>
    <w:tmpl w:val="2862BE86"/>
    <w:styleLink w:val="1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2">
    <w:nsid w:val="34171661"/>
    <w:multiLevelType w:val="multilevel"/>
    <w:tmpl w:val="07F6BE44"/>
    <w:lvl w:ilvl="0">
      <w:start w:val="1"/>
      <w:numFmt w:val="decimal"/>
      <w:pStyle w:val="BPC3Heading1"/>
      <w:lvlText w:val="%1"/>
      <w:lvlJc w:val="left"/>
      <w:pPr>
        <w:ind w:left="1425" w:hanging="432"/>
      </w:pPr>
      <w:rPr>
        <w:rFonts w:hint="default"/>
      </w:rPr>
    </w:lvl>
    <w:lvl w:ilvl="1">
      <w:start w:val="1"/>
      <w:numFmt w:val="decimal"/>
      <w:pStyle w:val="BPC3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PC3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6D94F69"/>
    <w:multiLevelType w:val="hybridMultilevel"/>
    <w:tmpl w:val="DB6081BA"/>
    <w:lvl w:ilvl="0" w:tplc="2DB01AD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444EF4"/>
    <w:multiLevelType w:val="hybridMultilevel"/>
    <w:tmpl w:val="79CC29E6"/>
    <w:lvl w:ilvl="0" w:tplc="AB8C8C44">
      <w:start w:val="1"/>
      <w:numFmt w:val="decimal"/>
      <w:pStyle w:val="BPC3-Heading3"/>
      <w:lvlText w:val="1.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0947C1"/>
    <w:multiLevelType w:val="hybridMultilevel"/>
    <w:tmpl w:val="111CE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E132CD"/>
    <w:multiLevelType w:val="multilevel"/>
    <w:tmpl w:val="D17055E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05B2F74"/>
    <w:multiLevelType w:val="hybridMultilevel"/>
    <w:tmpl w:val="A9D4B1C4"/>
    <w:lvl w:ilvl="0" w:tplc="04190001">
      <w:start w:val="1"/>
      <w:numFmt w:val="upperLetter"/>
      <w:pStyle w:val="DefaultText"/>
      <w:lvlText w:val="Section %1:"/>
      <w:lvlJc w:val="left"/>
      <w:pPr>
        <w:tabs>
          <w:tab w:val="num" w:pos="360"/>
        </w:tabs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676599D"/>
    <w:multiLevelType w:val="hybridMultilevel"/>
    <w:tmpl w:val="3F32B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6803A9"/>
    <w:multiLevelType w:val="hybridMultilevel"/>
    <w:tmpl w:val="4A54D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DA2B9E"/>
    <w:multiLevelType w:val="multilevel"/>
    <w:tmpl w:val="0419001D"/>
    <w:styleLink w:val="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42C58C7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>
    <w:nsid w:val="59D91C84"/>
    <w:multiLevelType w:val="hybridMultilevel"/>
    <w:tmpl w:val="6CE86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EB0035"/>
    <w:multiLevelType w:val="multilevel"/>
    <w:tmpl w:val="E0CA4C52"/>
    <w:lvl w:ilvl="0">
      <w:start w:val="1"/>
      <w:numFmt w:val="decimal"/>
      <w:lvlText w:val="%1"/>
      <w:lvlJc w:val="left"/>
      <w:pPr>
        <w:tabs>
          <w:tab w:val="num" w:pos="539"/>
        </w:tabs>
        <w:ind w:left="539" w:hanging="539"/>
      </w:pPr>
      <w:rPr>
        <w:rFonts w:cs="Times New Roman" w:hint="default"/>
      </w:rPr>
    </w:lvl>
    <w:lvl w:ilvl="1">
      <w:start w:val="1"/>
      <w:numFmt w:val="decimal"/>
      <w:pStyle w:val="THNormal"/>
      <w:lvlText w:val="%1.%2"/>
      <w:lvlJc w:val="left"/>
      <w:pPr>
        <w:tabs>
          <w:tab w:val="num" w:pos="539"/>
        </w:tabs>
        <w:ind w:left="539" w:hanging="539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4">
    <w:nsid w:val="5CDD55CC"/>
    <w:multiLevelType w:val="multilevel"/>
    <w:tmpl w:val="3D902EB6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5">
    <w:nsid w:val="611E7A64"/>
    <w:multiLevelType w:val="hybridMultilevel"/>
    <w:tmpl w:val="B35C50E4"/>
    <w:lvl w:ilvl="0" w:tplc="04090001">
      <w:start w:val="1"/>
      <w:numFmt w:val="bullet"/>
      <w:pStyle w:val="BulletLi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numFmt w:val="bullet"/>
      <w:lvlText w:val="-"/>
      <w:lvlJc w:val="left"/>
      <w:pPr>
        <w:tabs>
          <w:tab w:val="num" w:pos="3090"/>
        </w:tabs>
        <w:ind w:left="3090" w:hanging="57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7A730EC"/>
    <w:multiLevelType w:val="multilevel"/>
    <w:tmpl w:val="23944644"/>
    <w:numStyleLink w:val="BPC3-Numeredlist"/>
  </w:abstractNum>
  <w:abstractNum w:abstractNumId="27">
    <w:nsid w:val="68277717"/>
    <w:multiLevelType w:val="multilevel"/>
    <w:tmpl w:val="D2DA9028"/>
    <w:lvl w:ilvl="0">
      <w:start w:val="1"/>
      <w:numFmt w:val="decimal"/>
      <w:pStyle w:val="ClauseHead"/>
      <w:lvlText w:val="%1."/>
      <w:lvlJc w:val="left"/>
      <w:pPr>
        <w:tabs>
          <w:tab w:val="num" w:pos="0"/>
        </w:tabs>
        <w:ind w:hanging="360"/>
      </w:pPr>
      <w:rPr>
        <w:rFonts w:cs="Times New Roman" w:hint="default"/>
        <w:sz w:val="18"/>
      </w:rPr>
    </w:lvl>
    <w:lvl w:ilvl="1">
      <w:start w:val="1"/>
      <w:numFmt w:val="decimal"/>
      <w:pStyle w:val="CaluseSubHead"/>
      <w:lvlText w:val="%1.%2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3960" w:hanging="1440"/>
      </w:pPr>
      <w:rPr>
        <w:rFonts w:cs="Times New Roman" w:hint="default"/>
      </w:rPr>
    </w:lvl>
  </w:abstractNum>
  <w:abstractNum w:abstractNumId="28">
    <w:nsid w:val="684D2096"/>
    <w:multiLevelType w:val="hybridMultilevel"/>
    <w:tmpl w:val="9844D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6A74F0"/>
    <w:multiLevelType w:val="multilevel"/>
    <w:tmpl w:val="B602D9E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6B573005"/>
    <w:multiLevelType w:val="hybridMultilevel"/>
    <w:tmpl w:val="F760D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BF61EC"/>
    <w:multiLevelType w:val="hybridMultilevel"/>
    <w:tmpl w:val="B236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3E04A2"/>
    <w:multiLevelType w:val="multilevel"/>
    <w:tmpl w:val="355A2ED2"/>
    <w:styleLink w:val="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A53028B"/>
    <w:multiLevelType w:val="multilevel"/>
    <w:tmpl w:val="8C205282"/>
    <w:lvl w:ilvl="0">
      <w:start w:val="1"/>
      <w:numFmt w:val="none"/>
      <w:pStyle w:val="ALH2"/>
      <w:lvlText w:val="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pStyle w:val="125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5">
    <w:nsid w:val="7AFD15B5"/>
    <w:multiLevelType w:val="hybridMultilevel"/>
    <w:tmpl w:val="D2325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6"/>
  </w:num>
  <w:num w:numId="3">
    <w:abstractNumId w:val="7"/>
  </w:num>
  <w:num w:numId="4">
    <w:abstractNumId w:val="9"/>
  </w:num>
  <w:num w:numId="5">
    <w:abstractNumId w:val="6"/>
  </w:num>
  <w:num w:numId="6">
    <w:abstractNumId w:val="8"/>
  </w:num>
  <w:num w:numId="7">
    <w:abstractNumId w:val="26"/>
  </w:num>
  <w:num w:numId="8">
    <w:abstractNumId w:val="11"/>
  </w:num>
  <w:num w:numId="9">
    <w:abstractNumId w:val="5"/>
  </w:num>
  <w:num w:numId="10">
    <w:abstractNumId w:val="16"/>
  </w:num>
  <w:num w:numId="11">
    <w:abstractNumId w:val="33"/>
  </w:num>
  <w:num w:numId="12">
    <w:abstractNumId w:val="20"/>
  </w:num>
  <w:num w:numId="13">
    <w:abstractNumId w:val="21"/>
  </w:num>
  <w:num w:numId="14">
    <w:abstractNumId w:val="12"/>
  </w:num>
  <w:num w:numId="15">
    <w:abstractNumId w:val="23"/>
  </w:num>
  <w:num w:numId="16">
    <w:abstractNumId w:val="17"/>
  </w:num>
  <w:num w:numId="17">
    <w:abstractNumId w:val="25"/>
  </w:num>
  <w:num w:numId="18">
    <w:abstractNumId w:val="27"/>
  </w:num>
  <w:num w:numId="19">
    <w:abstractNumId w:val="0"/>
    <w:lvlOverride w:ilvl="0">
      <w:lvl w:ilvl="0">
        <w:start w:val="1"/>
        <w:numFmt w:val="bullet"/>
        <w:pStyle w:val="04dot"/>
        <w:lvlText w:val="."/>
        <w:legacy w:legacy="1" w:legacySpace="0" w:legacyIndent="331"/>
        <w:lvlJc w:val="left"/>
        <w:pPr>
          <w:ind w:left="1627" w:hanging="331"/>
        </w:pPr>
        <w:rPr>
          <w:rFonts w:ascii="Times" w:hAnsi="Times" w:hint="default"/>
        </w:rPr>
      </w:lvl>
    </w:lvlOverride>
  </w:num>
  <w:num w:numId="20">
    <w:abstractNumId w:val="34"/>
  </w:num>
  <w:num w:numId="21">
    <w:abstractNumId w:val="1"/>
  </w:num>
  <w:num w:numId="22">
    <w:abstractNumId w:val="24"/>
  </w:num>
  <w:num w:numId="23">
    <w:abstractNumId w:val="29"/>
  </w:num>
  <w:num w:numId="24">
    <w:abstractNumId w:val="2"/>
  </w:num>
  <w:num w:numId="25">
    <w:abstractNumId w:val="15"/>
  </w:num>
  <w:num w:numId="26">
    <w:abstractNumId w:val="19"/>
  </w:num>
  <w:num w:numId="27">
    <w:abstractNumId w:val="3"/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3"/>
  </w:num>
  <w:num w:numId="31">
    <w:abstractNumId w:val="14"/>
  </w:num>
  <w:num w:numId="32">
    <w:abstractNumId w:val="30"/>
  </w:num>
  <w:num w:numId="33">
    <w:abstractNumId w:val="31"/>
  </w:num>
  <w:num w:numId="34">
    <w:abstractNumId w:val="22"/>
  </w:num>
  <w:num w:numId="35">
    <w:abstractNumId w:val="28"/>
  </w:num>
  <w:num w:numId="36">
    <w:abstractNumId w:val="32"/>
  </w:num>
  <w:num w:numId="37">
    <w:abstractNumId w:val="12"/>
  </w:num>
  <w:num w:numId="38">
    <w:abstractNumId w:val="18"/>
  </w:num>
  <w:num w:numId="39">
    <w:abstractNumId w:val="12"/>
  </w:num>
  <w:num w:numId="40">
    <w:abstractNumId w:val="12"/>
  </w:num>
  <w:num w:numId="41">
    <w:abstractNumId w:val="12"/>
  </w:num>
  <w:num w:numId="42">
    <w:abstractNumId w:val="12"/>
  </w:num>
  <w:num w:numId="43">
    <w:abstractNumId w:val="35"/>
  </w:num>
  <w:num w:numId="44">
    <w:abstractNumId w:val="12"/>
  </w:num>
  <w:num w:numId="45">
    <w:abstractNumId w:val="12"/>
  </w:num>
  <w:num w:numId="46">
    <w:abstractNumId w:val="12"/>
  </w:num>
  <w:num w:numId="47">
    <w:abstractNumId w:val="12"/>
  </w:num>
  <w:num w:numId="48">
    <w:abstractNumId w:val="12"/>
  </w:num>
  <w:num w:numId="49">
    <w:abstractNumId w:val="12"/>
  </w:num>
  <w:num w:numId="50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CD"/>
    <w:rsid w:val="000012BA"/>
    <w:rsid w:val="000044AD"/>
    <w:rsid w:val="000052E3"/>
    <w:rsid w:val="00005441"/>
    <w:rsid w:val="000055AA"/>
    <w:rsid w:val="000055BB"/>
    <w:rsid w:val="00006DE8"/>
    <w:rsid w:val="00006EB4"/>
    <w:rsid w:val="00010496"/>
    <w:rsid w:val="0001272A"/>
    <w:rsid w:val="000127DB"/>
    <w:rsid w:val="00012FBF"/>
    <w:rsid w:val="00013441"/>
    <w:rsid w:val="000142B7"/>
    <w:rsid w:val="00014D11"/>
    <w:rsid w:val="00017103"/>
    <w:rsid w:val="00017540"/>
    <w:rsid w:val="0002020B"/>
    <w:rsid w:val="000203A7"/>
    <w:rsid w:val="0002214A"/>
    <w:rsid w:val="00022C3D"/>
    <w:rsid w:val="00022E52"/>
    <w:rsid w:val="000234C4"/>
    <w:rsid w:val="00024543"/>
    <w:rsid w:val="0002564D"/>
    <w:rsid w:val="000264B0"/>
    <w:rsid w:val="00027D06"/>
    <w:rsid w:val="00036744"/>
    <w:rsid w:val="00036C57"/>
    <w:rsid w:val="00037C53"/>
    <w:rsid w:val="00040A0B"/>
    <w:rsid w:val="00040F1A"/>
    <w:rsid w:val="00042A28"/>
    <w:rsid w:val="000434E4"/>
    <w:rsid w:val="0004485D"/>
    <w:rsid w:val="0004599C"/>
    <w:rsid w:val="000466AE"/>
    <w:rsid w:val="000467CF"/>
    <w:rsid w:val="00047029"/>
    <w:rsid w:val="000470F9"/>
    <w:rsid w:val="00047CA2"/>
    <w:rsid w:val="000531E9"/>
    <w:rsid w:val="00054C38"/>
    <w:rsid w:val="00054C3A"/>
    <w:rsid w:val="00056AA2"/>
    <w:rsid w:val="00056E2D"/>
    <w:rsid w:val="000571B1"/>
    <w:rsid w:val="00061D9E"/>
    <w:rsid w:val="0006431D"/>
    <w:rsid w:val="000652B5"/>
    <w:rsid w:val="00065753"/>
    <w:rsid w:val="000663B6"/>
    <w:rsid w:val="00071288"/>
    <w:rsid w:val="00073B0A"/>
    <w:rsid w:val="0007719D"/>
    <w:rsid w:val="00077AB2"/>
    <w:rsid w:val="00077FB9"/>
    <w:rsid w:val="000810FF"/>
    <w:rsid w:val="000813E0"/>
    <w:rsid w:val="00083B95"/>
    <w:rsid w:val="00090D9B"/>
    <w:rsid w:val="000933A0"/>
    <w:rsid w:val="00094AA1"/>
    <w:rsid w:val="000970D6"/>
    <w:rsid w:val="000A1645"/>
    <w:rsid w:val="000A1D22"/>
    <w:rsid w:val="000A2F78"/>
    <w:rsid w:val="000A511B"/>
    <w:rsid w:val="000A7ACF"/>
    <w:rsid w:val="000A7B41"/>
    <w:rsid w:val="000B0527"/>
    <w:rsid w:val="000B3CF5"/>
    <w:rsid w:val="000B509A"/>
    <w:rsid w:val="000B5AC8"/>
    <w:rsid w:val="000B633F"/>
    <w:rsid w:val="000B6964"/>
    <w:rsid w:val="000B6C78"/>
    <w:rsid w:val="000B6DD3"/>
    <w:rsid w:val="000B6F6A"/>
    <w:rsid w:val="000B7DCB"/>
    <w:rsid w:val="000C18CE"/>
    <w:rsid w:val="000C33C6"/>
    <w:rsid w:val="000C3569"/>
    <w:rsid w:val="000C4382"/>
    <w:rsid w:val="000C4D47"/>
    <w:rsid w:val="000C4E94"/>
    <w:rsid w:val="000C6518"/>
    <w:rsid w:val="000C6F92"/>
    <w:rsid w:val="000C714A"/>
    <w:rsid w:val="000D1B6F"/>
    <w:rsid w:val="000D1C2D"/>
    <w:rsid w:val="000D51E4"/>
    <w:rsid w:val="000D5D23"/>
    <w:rsid w:val="000D6067"/>
    <w:rsid w:val="000D62A2"/>
    <w:rsid w:val="000E0F3E"/>
    <w:rsid w:val="000E2627"/>
    <w:rsid w:val="000E3293"/>
    <w:rsid w:val="000E5308"/>
    <w:rsid w:val="000E57DA"/>
    <w:rsid w:val="000E5BA3"/>
    <w:rsid w:val="000E5C0E"/>
    <w:rsid w:val="000E620F"/>
    <w:rsid w:val="000E710A"/>
    <w:rsid w:val="000F36E7"/>
    <w:rsid w:val="000F62AC"/>
    <w:rsid w:val="00100F43"/>
    <w:rsid w:val="001058B0"/>
    <w:rsid w:val="00105954"/>
    <w:rsid w:val="00110118"/>
    <w:rsid w:val="00111555"/>
    <w:rsid w:val="001121BD"/>
    <w:rsid w:val="001131DD"/>
    <w:rsid w:val="00113868"/>
    <w:rsid w:val="0011662F"/>
    <w:rsid w:val="00125AB4"/>
    <w:rsid w:val="00127A37"/>
    <w:rsid w:val="00127AF3"/>
    <w:rsid w:val="00131864"/>
    <w:rsid w:val="00132965"/>
    <w:rsid w:val="001336A5"/>
    <w:rsid w:val="001341E1"/>
    <w:rsid w:val="0013492A"/>
    <w:rsid w:val="00135370"/>
    <w:rsid w:val="00140E9F"/>
    <w:rsid w:val="00141077"/>
    <w:rsid w:val="00142CE0"/>
    <w:rsid w:val="00143A9D"/>
    <w:rsid w:val="00143ECF"/>
    <w:rsid w:val="00147C59"/>
    <w:rsid w:val="00151234"/>
    <w:rsid w:val="00151653"/>
    <w:rsid w:val="00151D82"/>
    <w:rsid w:val="001539B6"/>
    <w:rsid w:val="00155C82"/>
    <w:rsid w:val="001568C5"/>
    <w:rsid w:val="001605EB"/>
    <w:rsid w:val="00160A61"/>
    <w:rsid w:val="00161569"/>
    <w:rsid w:val="0016218B"/>
    <w:rsid w:val="001624FF"/>
    <w:rsid w:val="00162AD7"/>
    <w:rsid w:val="001633E6"/>
    <w:rsid w:val="001654D5"/>
    <w:rsid w:val="00166ED5"/>
    <w:rsid w:val="00167EEC"/>
    <w:rsid w:val="00170BF4"/>
    <w:rsid w:val="001730FC"/>
    <w:rsid w:val="001734DE"/>
    <w:rsid w:val="001748E0"/>
    <w:rsid w:val="00175CC1"/>
    <w:rsid w:val="001760A9"/>
    <w:rsid w:val="001769B3"/>
    <w:rsid w:val="00181A54"/>
    <w:rsid w:val="001844A2"/>
    <w:rsid w:val="001845E9"/>
    <w:rsid w:val="001846AC"/>
    <w:rsid w:val="00185D95"/>
    <w:rsid w:val="00187F46"/>
    <w:rsid w:val="00191BF7"/>
    <w:rsid w:val="001927E6"/>
    <w:rsid w:val="001A0315"/>
    <w:rsid w:val="001A1E99"/>
    <w:rsid w:val="001A2046"/>
    <w:rsid w:val="001A2EBF"/>
    <w:rsid w:val="001B0946"/>
    <w:rsid w:val="001B2798"/>
    <w:rsid w:val="001B42E1"/>
    <w:rsid w:val="001B5E58"/>
    <w:rsid w:val="001C0D7D"/>
    <w:rsid w:val="001C1560"/>
    <w:rsid w:val="001C1D18"/>
    <w:rsid w:val="001C2F13"/>
    <w:rsid w:val="001C341B"/>
    <w:rsid w:val="001C3AC8"/>
    <w:rsid w:val="001C41DF"/>
    <w:rsid w:val="001C7381"/>
    <w:rsid w:val="001C75FA"/>
    <w:rsid w:val="001D12CA"/>
    <w:rsid w:val="001D332E"/>
    <w:rsid w:val="001D75C4"/>
    <w:rsid w:val="001D7ACC"/>
    <w:rsid w:val="001E0807"/>
    <w:rsid w:val="001E0C5A"/>
    <w:rsid w:val="001E23F5"/>
    <w:rsid w:val="001E36BD"/>
    <w:rsid w:val="001E4805"/>
    <w:rsid w:val="001E6E97"/>
    <w:rsid w:val="001F04B2"/>
    <w:rsid w:val="001F10C3"/>
    <w:rsid w:val="001F12B1"/>
    <w:rsid w:val="001F1E01"/>
    <w:rsid w:val="001F2DEB"/>
    <w:rsid w:val="001F2F69"/>
    <w:rsid w:val="001F3B56"/>
    <w:rsid w:val="001F3DFD"/>
    <w:rsid w:val="001F4819"/>
    <w:rsid w:val="001F6C5E"/>
    <w:rsid w:val="001F6E38"/>
    <w:rsid w:val="002009A1"/>
    <w:rsid w:val="00204627"/>
    <w:rsid w:val="00204D73"/>
    <w:rsid w:val="002064BA"/>
    <w:rsid w:val="002127C9"/>
    <w:rsid w:val="0021349F"/>
    <w:rsid w:val="00213E91"/>
    <w:rsid w:val="00215BC3"/>
    <w:rsid w:val="002166E5"/>
    <w:rsid w:val="00217379"/>
    <w:rsid w:val="00220788"/>
    <w:rsid w:val="00220813"/>
    <w:rsid w:val="00220856"/>
    <w:rsid w:val="0023026E"/>
    <w:rsid w:val="002323C1"/>
    <w:rsid w:val="0023530D"/>
    <w:rsid w:val="002356CD"/>
    <w:rsid w:val="00235CC0"/>
    <w:rsid w:val="002411FE"/>
    <w:rsid w:val="00244BAE"/>
    <w:rsid w:val="00244EB3"/>
    <w:rsid w:val="0024773A"/>
    <w:rsid w:val="002478A5"/>
    <w:rsid w:val="00250A1E"/>
    <w:rsid w:val="00254C11"/>
    <w:rsid w:val="00255CAD"/>
    <w:rsid w:val="00255F0F"/>
    <w:rsid w:val="002617D8"/>
    <w:rsid w:val="00261B96"/>
    <w:rsid w:val="0026299A"/>
    <w:rsid w:val="002641B5"/>
    <w:rsid w:val="00264FE0"/>
    <w:rsid w:val="002705BB"/>
    <w:rsid w:val="00271EC6"/>
    <w:rsid w:val="00273A71"/>
    <w:rsid w:val="00273C4E"/>
    <w:rsid w:val="00275FE6"/>
    <w:rsid w:val="00277066"/>
    <w:rsid w:val="00281C9B"/>
    <w:rsid w:val="00281F8C"/>
    <w:rsid w:val="00282FA6"/>
    <w:rsid w:val="00283913"/>
    <w:rsid w:val="00285197"/>
    <w:rsid w:val="002855F0"/>
    <w:rsid w:val="00286AB9"/>
    <w:rsid w:val="0029144F"/>
    <w:rsid w:val="002917FF"/>
    <w:rsid w:val="00291F0B"/>
    <w:rsid w:val="00291F71"/>
    <w:rsid w:val="00292DD1"/>
    <w:rsid w:val="002934CC"/>
    <w:rsid w:val="00293B3D"/>
    <w:rsid w:val="00293BE6"/>
    <w:rsid w:val="0029609C"/>
    <w:rsid w:val="00296560"/>
    <w:rsid w:val="00296A97"/>
    <w:rsid w:val="002A118C"/>
    <w:rsid w:val="002A1A26"/>
    <w:rsid w:val="002A314A"/>
    <w:rsid w:val="002A47A4"/>
    <w:rsid w:val="002A5AB9"/>
    <w:rsid w:val="002A66F8"/>
    <w:rsid w:val="002A7317"/>
    <w:rsid w:val="002B0121"/>
    <w:rsid w:val="002B13A3"/>
    <w:rsid w:val="002B167E"/>
    <w:rsid w:val="002B1F91"/>
    <w:rsid w:val="002B3BF6"/>
    <w:rsid w:val="002B5DBA"/>
    <w:rsid w:val="002B63C2"/>
    <w:rsid w:val="002B672C"/>
    <w:rsid w:val="002B73A8"/>
    <w:rsid w:val="002B7483"/>
    <w:rsid w:val="002C134F"/>
    <w:rsid w:val="002C2A20"/>
    <w:rsid w:val="002C2AD9"/>
    <w:rsid w:val="002C2CCE"/>
    <w:rsid w:val="002C382B"/>
    <w:rsid w:val="002C3C1C"/>
    <w:rsid w:val="002C5FC2"/>
    <w:rsid w:val="002C6247"/>
    <w:rsid w:val="002C7032"/>
    <w:rsid w:val="002C760E"/>
    <w:rsid w:val="002D0F23"/>
    <w:rsid w:val="002D4817"/>
    <w:rsid w:val="002D723F"/>
    <w:rsid w:val="002E15A0"/>
    <w:rsid w:val="002E221D"/>
    <w:rsid w:val="002E27A8"/>
    <w:rsid w:val="002E3EC8"/>
    <w:rsid w:val="002E48F2"/>
    <w:rsid w:val="002E6898"/>
    <w:rsid w:val="002E6DF4"/>
    <w:rsid w:val="002E772C"/>
    <w:rsid w:val="002F041B"/>
    <w:rsid w:val="002F324F"/>
    <w:rsid w:val="002F5ACA"/>
    <w:rsid w:val="002F6D15"/>
    <w:rsid w:val="002F6D5D"/>
    <w:rsid w:val="002F74C5"/>
    <w:rsid w:val="0030378E"/>
    <w:rsid w:val="003046D9"/>
    <w:rsid w:val="0030646F"/>
    <w:rsid w:val="0030762B"/>
    <w:rsid w:val="00311392"/>
    <w:rsid w:val="003115DB"/>
    <w:rsid w:val="003139C4"/>
    <w:rsid w:val="00313D88"/>
    <w:rsid w:val="00314B46"/>
    <w:rsid w:val="00316697"/>
    <w:rsid w:val="00317D32"/>
    <w:rsid w:val="00320C63"/>
    <w:rsid w:val="00321D58"/>
    <w:rsid w:val="00322A68"/>
    <w:rsid w:val="003273A5"/>
    <w:rsid w:val="003274C0"/>
    <w:rsid w:val="003274EA"/>
    <w:rsid w:val="00332FE1"/>
    <w:rsid w:val="0033548E"/>
    <w:rsid w:val="003374F2"/>
    <w:rsid w:val="0034080E"/>
    <w:rsid w:val="00340B37"/>
    <w:rsid w:val="00341187"/>
    <w:rsid w:val="0034479A"/>
    <w:rsid w:val="00350274"/>
    <w:rsid w:val="003515A5"/>
    <w:rsid w:val="00354A7A"/>
    <w:rsid w:val="0035574F"/>
    <w:rsid w:val="0035647A"/>
    <w:rsid w:val="00356981"/>
    <w:rsid w:val="00356B95"/>
    <w:rsid w:val="00360F46"/>
    <w:rsid w:val="003617BC"/>
    <w:rsid w:val="00363086"/>
    <w:rsid w:val="003630D0"/>
    <w:rsid w:val="00364CD4"/>
    <w:rsid w:val="00365832"/>
    <w:rsid w:val="00366E55"/>
    <w:rsid w:val="00367D0E"/>
    <w:rsid w:val="00367DD5"/>
    <w:rsid w:val="0037068C"/>
    <w:rsid w:val="003709F1"/>
    <w:rsid w:val="00372790"/>
    <w:rsid w:val="003732A9"/>
    <w:rsid w:val="00376AA9"/>
    <w:rsid w:val="003772BE"/>
    <w:rsid w:val="00377469"/>
    <w:rsid w:val="00377520"/>
    <w:rsid w:val="00377E62"/>
    <w:rsid w:val="00380D4C"/>
    <w:rsid w:val="00382176"/>
    <w:rsid w:val="003826A6"/>
    <w:rsid w:val="00385B6F"/>
    <w:rsid w:val="00386D0F"/>
    <w:rsid w:val="00387CA5"/>
    <w:rsid w:val="0039122B"/>
    <w:rsid w:val="00393D97"/>
    <w:rsid w:val="003945F8"/>
    <w:rsid w:val="00394960"/>
    <w:rsid w:val="00394BA1"/>
    <w:rsid w:val="00395EBF"/>
    <w:rsid w:val="00397E13"/>
    <w:rsid w:val="003A0ECD"/>
    <w:rsid w:val="003A32D1"/>
    <w:rsid w:val="003A68F8"/>
    <w:rsid w:val="003A6D1B"/>
    <w:rsid w:val="003A6DB9"/>
    <w:rsid w:val="003A7993"/>
    <w:rsid w:val="003A7996"/>
    <w:rsid w:val="003B0C6F"/>
    <w:rsid w:val="003B2DF6"/>
    <w:rsid w:val="003B30D0"/>
    <w:rsid w:val="003B4F3E"/>
    <w:rsid w:val="003B6663"/>
    <w:rsid w:val="003B6E5F"/>
    <w:rsid w:val="003B74FD"/>
    <w:rsid w:val="003B7FD3"/>
    <w:rsid w:val="003C13B8"/>
    <w:rsid w:val="003C1885"/>
    <w:rsid w:val="003C4D4F"/>
    <w:rsid w:val="003C54EE"/>
    <w:rsid w:val="003C5760"/>
    <w:rsid w:val="003C61E1"/>
    <w:rsid w:val="003C74E0"/>
    <w:rsid w:val="003D08EF"/>
    <w:rsid w:val="003D14DB"/>
    <w:rsid w:val="003D5FB6"/>
    <w:rsid w:val="003E0873"/>
    <w:rsid w:val="003E4B53"/>
    <w:rsid w:val="003F0A87"/>
    <w:rsid w:val="003F18BC"/>
    <w:rsid w:val="003F3187"/>
    <w:rsid w:val="003F3834"/>
    <w:rsid w:val="003F41AF"/>
    <w:rsid w:val="003F44C9"/>
    <w:rsid w:val="003F52D0"/>
    <w:rsid w:val="003F5401"/>
    <w:rsid w:val="003F6E33"/>
    <w:rsid w:val="003F75FE"/>
    <w:rsid w:val="003F782B"/>
    <w:rsid w:val="00400B30"/>
    <w:rsid w:val="0040213E"/>
    <w:rsid w:val="004024C2"/>
    <w:rsid w:val="00402D30"/>
    <w:rsid w:val="00405760"/>
    <w:rsid w:val="00406DC3"/>
    <w:rsid w:val="00410097"/>
    <w:rsid w:val="00410D43"/>
    <w:rsid w:val="00411647"/>
    <w:rsid w:val="00411E64"/>
    <w:rsid w:val="004121C0"/>
    <w:rsid w:val="00412DA9"/>
    <w:rsid w:val="004148EC"/>
    <w:rsid w:val="00420076"/>
    <w:rsid w:val="00420869"/>
    <w:rsid w:val="0042172E"/>
    <w:rsid w:val="0042262E"/>
    <w:rsid w:val="00425EFD"/>
    <w:rsid w:val="00427135"/>
    <w:rsid w:val="004273B7"/>
    <w:rsid w:val="00430F2C"/>
    <w:rsid w:val="00431B4C"/>
    <w:rsid w:val="0043210C"/>
    <w:rsid w:val="00433493"/>
    <w:rsid w:val="0043482C"/>
    <w:rsid w:val="00434B1B"/>
    <w:rsid w:val="00434B89"/>
    <w:rsid w:val="00435622"/>
    <w:rsid w:val="00437293"/>
    <w:rsid w:val="00437B1A"/>
    <w:rsid w:val="00440068"/>
    <w:rsid w:val="004403C4"/>
    <w:rsid w:val="00442A07"/>
    <w:rsid w:val="00442B64"/>
    <w:rsid w:val="0044483C"/>
    <w:rsid w:val="00445127"/>
    <w:rsid w:val="004501DA"/>
    <w:rsid w:val="00450876"/>
    <w:rsid w:val="00451515"/>
    <w:rsid w:val="00454C43"/>
    <w:rsid w:val="0045554C"/>
    <w:rsid w:val="004559B0"/>
    <w:rsid w:val="00455E4B"/>
    <w:rsid w:val="00456EFF"/>
    <w:rsid w:val="0046003F"/>
    <w:rsid w:val="004677E7"/>
    <w:rsid w:val="004704C8"/>
    <w:rsid w:val="004718DB"/>
    <w:rsid w:val="00473616"/>
    <w:rsid w:val="004751BE"/>
    <w:rsid w:val="00475E9E"/>
    <w:rsid w:val="004763CC"/>
    <w:rsid w:val="004810C1"/>
    <w:rsid w:val="00482454"/>
    <w:rsid w:val="00482C86"/>
    <w:rsid w:val="00483B99"/>
    <w:rsid w:val="004853FA"/>
    <w:rsid w:val="00485BE7"/>
    <w:rsid w:val="004863C0"/>
    <w:rsid w:val="0048697E"/>
    <w:rsid w:val="00492B67"/>
    <w:rsid w:val="00493944"/>
    <w:rsid w:val="004941BB"/>
    <w:rsid w:val="00495B42"/>
    <w:rsid w:val="004960D2"/>
    <w:rsid w:val="00496490"/>
    <w:rsid w:val="004A070C"/>
    <w:rsid w:val="004A5174"/>
    <w:rsid w:val="004A5C00"/>
    <w:rsid w:val="004A5C4A"/>
    <w:rsid w:val="004A6AB7"/>
    <w:rsid w:val="004B0E21"/>
    <w:rsid w:val="004B3131"/>
    <w:rsid w:val="004B32AF"/>
    <w:rsid w:val="004B4373"/>
    <w:rsid w:val="004B5030"/>
    <w:rsid w:val="004B53FA"/>
    <w:rsid w:val="004B6898"/>
    <w:rsid w:val="004B7D65"/>
    <w:rsid w:val="004C1C9A"/>
    <w:rsid w:val="004C1F0B"/>
    <w:rsid w:val="004C522D"/>
    <w:rsid w:val="004C77B3"/>
    <w:rsid w:val="004C7EBB"/>
    <w:rsid w:val="004D1605"/>
    <w:rsid w:val="004D32D8"/>
    <w:rsid w:val="004D614A"/>
    <w:rsid w:val="004D61DF"/>
    <w:rsid w:val="004D79D0"/>
    <w:rsid w:val="004E1BAC"/>
    <w:rsid w:val="004E2782"/>
    <w:rsid w:val="004E4D51"/>
    <w:rsid w:val="004E586C"/>
    <w:rsid w:val="004E596D"/>
    <w:rsid w:val="004E7B43"/>
    <w:rsid w:val="004F2B5C"/>
    <w:rsid w:val="004F2E63"/>
    <w:rsid w:val="004F2F2C"/>
    <w:rsid w:val="004F3917"/>
    <w:rsid w:val="004F3B2E"/>
    <w:rsid w:val="004F76AF"/>
    <w:rsid w:val="00501353"/>
    <w:rsid w:val="0050540A"/>
    <w:rsid w:val="005062CE"/>
    <w:rsid w:val="00506F38"/>
    <w:rsid w:val="00507181"/>
    <w:rsid w:val="0050771F"/>
    <w:rsid w:val="00507A18"/>
    <w:rsid w:val="005114CA"/>
    <w:rsid w:val="005125ED"/>
    <w:rsid w:val="0051375B"/>
    <w:rsid w:val="00514F82"/>
    <w:rsid w:val="00515AEE"/>
    <w:rsid w:val="00517F21"/>
    <w:rsid w:val="005214C1"/>
    <w:rsid w:val="00523E37"/>
    <w:rsid w:val="00525D98"/>
    <w:rsid w:val="00534FD3"/>
    <w:rsid w:val="005363FC"/>
    <w:rsid w:val="00536646"/>
    <w:rsid w:val="0053781F"/>
    <w:rsid w:val="00537E4D"/>
    <w:rsid w:val="00540F79"/>
    <w:rsid w:val="00542540"/>
    <w:rsid w:val="005427B6"/>
    <w:rsid w:val="0054317F"/>
    <w:rsid w:val="00547C1E"/>
    <w:rsid w:val="00550326"/>
    <w:rsid w:val="00550E9C"/>
    <w:rsid w:val="0055129F"/>
    <w:rsid w:val="0055284B"/>
    <w:rsid w:val="00554B6C"/>
    <w:rsid w:val="00554EF1"/>
    <w:rsid w:val="00556BA1"/>
    <w:rsid w:val="0056180C"/>
    <w:rsid w:val="0056260B"/>
    <w:rsid w:val="005629F7"/>
    <w:rsid w:val="00562BC3"/>
    <w:rsid w:val="005634E9"/>
    <w:rsid w:val="00563C63"/>
    <w:rsid w:val="00567318"/>
    <w:rsid w:val="005744D4"/>
    <w:rsid w:val="0057465F"/>
    <w:rsid w:val="0057569E"/>
    <w:rsid w:val="0057625C"/>
    <w:rsid w:val="00580083"/>
    <w:rsid w:val="005911EF"/>
    <w:rsid w:val="005929C1"/>
    <w:rsid w:val="00593A33"/>
    <w:rsid w:val="00594479"/>
    <w:rsid w:val="005966B9"/>
    <w:rsid w:val="0059703F"/>
    <w:rsid w:val="005A0588"/>
    <w:rsid w:val="005A1092"/>
    <w:rsid w:val="005A1451"/>
    <w:rsid w:val="005A1B76"/>
    <w:rsid w:val="005A3A1D"/>
    <w:rsid w:val="005A44FA"/>
    <w:rsid w:val="005A4A91"/>
    <w:rsid w:val="005A4B2C"/>
    <w:rsid w:val="005A4BF7"/>
    <w:rsid w:val="005A4E12"/>
    <w:rsid w:val="005A4F3B"/>
    <w:rsid w:val="005A58A0"/>
    <w:rsid w:val="005A6DC0"/>
    <w:rsid w:val="005A703E"/>
    <w:rsid w:val="005A7EB1"/>
    <w:rsid w:val="005B0BF5"/>
    <w:rsid w:val="005B191F"/>
    <w:rsid w:val="005B5FF6"/>
    <w:rsid w:val="005B608A"/>
    <w:rsid w:val="005B7FB3"/>
    <w:rsid w:val="005C0E82"/>
    <w:rsid w:val="005C2630"/>
    <w:rsid w:val="005C2716"/>
    <w:rsid w:val="005C7E2F"/>
    <w:rsid w:val="005D20EB"/>
    <w:rsid w:val="005D26CF"/>
    <w:rsid w:val="005D2CC5"/>
    <w:rsid w:val="005D33FE"/>
    <w:rsid w:val="005D3617"/>
    <w:rsid w:val="005D5723"/>
    <w:rsid w:val="005D59CE"/>
    <w:rsid w:val="005E7608"/>
    <w:rsid w:val="005F06DB"/>
    <w:rsid w:val="005F26BC"/>
    <w:rsid w:val="00600365"/>
    <w:rsid w:val="0060235A"/>
    <w:rsid w:val="00602A03"/>
    <w:rsid w:val="00605D46"/>
    <w:rsid w:val="00607890"/>
    <w:rsid w:val="00610C10"/>
    <w:rsid w:val="00610E2A"/>
    <w:rsid w:val="00612A6D"/>
    <w:rsid w:val="006202F4"/>
    <w:rsid w:val="0062183F"/>
    <w:rsid w:val="00621992"/>
    <w:rsid w:val="0062217D"/>
    <w:rsid w:val="006239B3"/>
    <w:rsid w:val="00623AF9"/>
    <w:rsid w:val="00624E40"/>
    <w:rsid w:val="0062699D"/>
    <w:rsid w:val="00630D23"/>
    <w:rsid w:val="006315D1"/>
    <w:rsid w:val="00631E81"/>
    <w:rsid w:val="0063237C"/>
    <w:rsid w:val="00632D41"/>
    <w:rsid w:val="00633AFF"/>
    <w:rsid w:val="00633C27"/>
    <w:rsid w:val="006341B6"/>
    <w:rsid w:val="006351FF"/>
    <w:rsid w:val="00636A12"/>
    <w:rsid w:val="00644196"/>
    <w:rsid w:val="0064421E"/>
    <w:rsid w:val="006457F2"/>
    <w:rsid w:val="00646013"/>
    <w:rsid w:val="00650AD9"/>
    <w:rsid w:val="006537D9"/>
    <w:rsid w:val="00654196"/>
    <w:rsid w:val="00654F3D"/>
    <w:rsid w:val="006559AB"/>
    <w:rsid w:val="00655D46"/>
    <w:rsid w:val="00656C4F"/>
    <w:rsid w:val="006602FA"/>
    <w:rsid w:val="006615AB"/>
    <w:rsid w:val="00661A50"/>
    <w:rsid w:val="006636AC"/>
    <w:rsid w:val="006673A2"/>
    <w:rsid w:val="006703B6"/>
    <w:rsid w:val="00670700"/>
    <w:rsid w:val="00670E67"/>
    <w:rsid w:val="006712CC"/>
    <w:rsid w:val="0067130F"/>
    <w:rsid w:val="00673DE3"/>
    <w:rsid w:val="00674962"/>
    <w:rsid w:val="0067685C"/>
    <w:rsid w:val="00676B06"/>
    <w:rsid w:val="006771F5"/>
    <w:rsid w:val="006772DB"/>
    <w:rsid w:val="00677448"/>
    <w:rsid w:val="0068221C"/>
    <w:rsid w:val="00682CCA"/>
    <w:rsid w:val="00687BDC"/>
    <w:rsid w:val="00691DAE"/>
    <w:rsid w:val="0069206D"/>
    <w:rsid w:val="00692B8F"/>
    <w:rsid w:val="006931E6"/>
    <w:rsid w:val="00693DFC"/>
    <w:rsid w:val="0069543E"/>
    <w:rsid w:val="006957DB"/>
    <w:rsid w:val="0069603B"/>
    <w:rsid w:val="00697B16"/>
    <w:rsid w:val="006A28AE"/>
    <w:rsid w:val="006A4D4D"/>
    <w:rsid w:val="006A5161"/>
    <w:rsid w:val="006A55D1"/>
    <w:rsid w:val="006A582C"/>
    <w:rsid w:val="006A7339"/>
    <w:rsid w:val="006A7C94"/>
    <w:rsid w:val="006B0FE3"/>
    <w:rsid w:val="006B26F5"/>
    <w:rsid w:val="006B378C"/>
    <w:rsid w:val="006B37BE"/>
    <w:rsid w:val="006B68F6"/>
    <w:rsid w:val="006C4948"/>
    <w:rsid w:val="006C5119"/>
    <w:rsid w:val="006C55E2"/>
    <w:rsid w:val="006C57BC"/>
    <w:rsid w:val="006C5B23"/>
    <w:rsid w:val="006D24A5"/>
    <w:rsid w:val="006D483A"/>
    <w:rsid w:val="006D4A43"/>
    <w:rsid w:val="006D6C8B"/>
    <w:rsid w:val="006D7B03"/>
    <w:rsid w:val="006E00B0"/>
    <w:rsid w:val="006E01A4"/>
    <w:rsid w:val="006E1873"/>
    <w:rsid w:val="006E1F51"/>
    <w:rsid w:val="006E27A9"/>
    <w:rsid w:val="006E2A2C"/>
    <w:rsid w:val="006E3177"/>
    <w:rsid w:val="006E4B0A"/>
    <w:rsid w:val="006F11EC"/>
    <w:rsid w:val="006F1627"/>
    <w:rsid w:val="006F25A9"/>
    <w:rsid w:val="006F3D15"/>
    <w:rsid w:val="006F4086"/>
    <w:rsid w:val="006F4BB9"/>
    <w:rsid w:val="006F4F9E"/>
    <w:rsid w:val="006F6081"/>
    <w:rsid w:val="00701E7C"/>
    <w:rsid w:val="00701FD3"/>
    <w:rsid w:val="00703A70"/>
    <w:rsid w:val="00703BC0"/>
    <w:rsid w:val="00704EED"/>
    <w:rsid w:val="00705125"/>
    <w:rsid w:val="00707338"/>
    <w:rsid w:val="007073FC"/>
    <w:rsid w:val="00717F8A"/>
    <w:rsid w:val="0072525C"/>
    <w:rsid w:val="00726AD3"/>
    <w:rsid w:val="00735C6C"/>
    <w:rsid w:val="007425A7"/>
    <w:rsid w:val="007435E7"/>
    <w:rsid w:val="0074425E"/>
    <w:rsid w:val="007459D6"/>
    <w:rsid w:val="00745F38"/>
    <w:rsid w:val="00750A27"/>
    <w:rsid w:val="00750C00"/>
    <w:rsid w:val="00751944"/>
    <w:rsid w:val="00754F6C"/>
    <w:rsid w:val="007556B2"/>
    <w:rsid w:val="007560D1"/>
    <w:rsid w:val="007561E5"/>
    <w:rsid w:val="007562C2"/>
    <w:rsid w:val="007569B0"/>
    <w:rsid w:val="00757754"/>
    <w:rsid w:val="007578D9"/>
    <w:rsid w:val="007627EC"/>
    <w:rsid w:val="00763E80"/>
    <w:rsid w:val="00765C7B"/>
    <w:rsid w:val="00766DA3"/>
    <w:rsid w:val="00770F6F"/>
    <w:rsid w:val="007720BF"/>
    <w:rsid w:val="00772AA0"/>
    <w:rsid w:val="007730D1"/>
    <w:rsid w:val="007812D7"/>
    <w:rsid w:val="00782C1F"/>
    <w:rsid w:val="00783B81"/>
    <w:rsid w:val="007904D8"/>
    <w:rsid w:val="00795B82"/>
    <w:rsid w:val="00795F6E"/>
    <w:rsid w:val="00796FDE"/>
    <w:rsid w:val="00797A07"/>
    <w:rsid w:val="007A0A38"/>
    <w:rsid w:val="007A2E9E"/>
    <w:rsid w:val="007A3CE5"/>
    <w:rsid w:val="007A4A04"/>
    <w:rsid w:val="007A5125"/>
    <w:rsid w:val="007A6855"/>
    <w:rsid w:val="007B1085"/>
    <w:rsid w:val="007B1D44"/>
    <w:rsid w:val="007B2C3E"/>
    <w:rsid w:val="007B2C90"/>
    <w:rsid w:val="007B39D2"/>
    <w:rsid w:val="007B51C0"/>
    <w:rsid w:val="007B71A0"/>
    <w:rsid w:val="007C04C0"/>
    <w:rsid w:val="007C1DF3"/>
    <w:rsid w:val="007C2FE7"/>
    <w:rsid w:val="007D0680"/>
    <w:rsid w:val="007D16FC"/>
    <w:rsid w:val="007D403B"/>
    <w:rsid w:val="007D5F49"/>
    <w:rsid w:val="007D61FD"/>
    <w:rsid w:val="007D7CD7"/>
    <w:rsid w:val="007E03F4"/>
    <w:rsid w:val="007E1C27"/>
    <w:rsid w:val="007E2AAC"/>
    <w:rsid w:val="007E3D91"/>
    <w:rsid w:val="007E47D3"/>
    <w:rsid w:val="007E620A"/>
    <w:rsid w:val="007E6784"/>
    <w:rsid w:val="007E731C"/>
    <w:rsid w:val="007F1BD7"/>
    <w:rsid w:val="007F1E93"/>
    <w:rsid w:val="007F4680"/>
    <w:rsid w:val="007F5B6B"/>
    <w:rsid w:val="007F6C97"/>
    <w:rsid w:val="007F6EFC"/>
    <w:rsid w:val="007F79FA"/>
    <w:rsid w:val="007F7A8B"/>
    <w:rsid w:val="008009E3"/>
    <w:rsid w:val="00800DEE"/>
    <w:rsid w:val="00804798"/>
    <w:rsid w:val="008047AE"/>
    <w:rsid w:val="008057ED"/>
    <w:rsid w:val="00805A87"/>
    <w:rsid w:val="00806239"/>
    <w:rsid w:val="0081009B"/>
    <w:rsid w:val="00810D2C"/>
    <w:rsid w:val="00810F93"/>
    <w:rsid w:val="008114D0"/>
    <w:rsid w:val="008129C9"/>
    <w:rsid w:val="00814529"/>
    <w:rsid w:val="00815FB3"/>
    <w:rsid w:val="008161D4"/>
    <w:rsid w:val="008171E1"/>
    <w:rsid w:val="00817EE1"/>
    <w:rsid w:val="00820E5C"/>
    <w:rsid w:val="00820FAC"/>
    <w:rsid w:val="008230BD"/>
    <w:rsid w:val="008246B5"/>
    <w:rsid w:val="008248C6"/>
    <w:rsid w:val="008270A9"/>
    <w:rsid w:val="00831D32"/>
    <w:rsid w:val="00831D57"/>
    <w:rsid w:val="00840B97"/>
    <w:rsid w:val="00842854"/>
    <w:rsid w:val="008446C8"/>
    <w:rsid w:val="00844BE5"/>
    <w:rsid w:val="00844E4D"/>
    <w:rsid w:val="0084625F"/>
    <w:rsid w:val="0084687F"/>
    <w:rsid w:val="00847372"/>
    <w:rsid w:val="00850653"/>
    <w:rsid w:val="00852CDF"/>
    <w:rsid w:val="00852D57"/>
    <w:rsid w:val="00854A05"/>
    <w:rsid w:val="008554F8"/>
    <w:rsid w:val="00860830"/>
    <w:rsid w:val="00862547"/>
    <w:rsid w:val="00863F3D"/>
    <w:rsid w:val="008641C4"/>
    <w:rsid w:val="008667E4"/>
    <w:rsid w:val="00870411"/>
    <w:rsid w:val="00871CB6"/>
    <w:rsid w:val="00873ACD"/>
    <w:rsid w:val="00874574"/>
    <w:rsid w:val="008761EE"/>
    <w:rsid w:val="0087795B"/>
    <w:rsid w:val="00881BA0"/>
    <w:rsid w:val="00884631"/>
    <w:rsid w:val="00884D2F"/>
    <w:rsid w:val="00885191"/>
    <w:rsid w:val="00885A1F"/>
    <w:rsid w:val="0089386D"/>
    <w:rsid w:val="008939C0"/>
    <w:rsid w:val="00896071"/>
    <w:rsid w:val="008A03CD"/>
    <w:rsid w:val="008A0C14"/>
    <w:rsid w:val="008A43FC"/>
    <w:rsid w:val="008A5C1C"/>
    <w:rsid w:val="008A6472"/>
    <w:rsid w:val="008A71A5"/>
    <w:rsid w:val="008B0A34"/>
    <w:rsid w:val="008B3C48"/>
    <w:rsid w:val="008C0C21"/>
    <w:rsid w:val="008C0EC0"/>
    <w:rsid w:val="008C12BC"/>
    <w:rsid w:val="008C340D"/>
    <w:rsid w:val="008C4C14"/>
    <w:rsid w:val="008C6DB3"/>
    <w:rsid w:val="008C72EA"/>
    <w:rsid w:val="008C7AA6"/>
    <w:rsid w:val="008D267B"/>
    <w:rsid w:val="008D4921"/>
    <w:rsid w:val="008D5F54"/>
    <w:rsid w:val="008E0970"/>
    <w:rsid w:val="008E39AB"/>
    <w:rsid w:val="008E5801"/>
    <w:rsid w:val="008E76C9"/>
    <w:rsid w:val="008E7CEA"/>
    <w:rsid w:val="008F0544"/>
    <w:rsid w:val="008F05DC"/>
    <w:rsid w:val="008F136E"/>
    <w:rsid w:val="008F16DD"/>
    <w:rsid w:val="008F35C8"/>
    <w:rsid w:val="008F360F"/>
    <w:rsid w:val="008F38CD"/>
    <w:rsid w:val="008F3DC1"/>
    <w:rsid w:val="008F69D4"/>
    <w:rsid w:val="008F6D85"/>
    <w:rsid w:val="008F7AEF"/>
    <w:rsid w:val="0090283D"/>
    <w:rsid w:val="0090306D"/>
    <w:rsid w:val="00904B64"/>
    <w:rsid w:val="00905FE8"/>
    <w:rsid w:val="00906955"/>
    <w:rsid w:val="0090714E"/>
    <w:rsid w:val="00907E99"/>
    <w:rsid w:val="00910BC9"/>
    <w:rsid w:val="00911C3E"/>
    <w:rsid w:val="00911ECF"/>
    <w:rsid w:val="0091305A"/>
    <w:rsid w:val="0091323D"/>
    <w:rsid w:val="00914877"/>
    <w:rsid w:val="00915FAC"/>
    <w:rsid w:val="009162F1"/>
    <w:rsid w:val="00916529"/>
    <w:rsid w:val="00920D97"/>
    <w:rsid w:val="00920E9D"/>
    <w:rsid w:val="009249C1"/>
    <w:rsid w:val="00926E12"/>
    <w:rsid w:val="00927E23"/>
    <w:rsid w:val="00930D40"/>
    <w:rsid w:val="009315CD"/>
    <w:rsid w:val="00932401"/>
    <w:rsid w:val="00932992"/>
    <w:rsid w:val="00936C39"/>
    <w:rsid w:val="009374BB"/>
    <w:rsid w:val="009420AF"/>
    <w:rsid w:val="00942F8F"/>
    <w:rsid w:val="009448F1"/>
    <w:rsid w:val="00945315"/>
    <w:rsid w:val="0094698E"/>
    <w:rsid w:val="00950BD1"/>
    <w:rsid w:val="00950E76"/>
    <w:rsid w:val="0095239D"/>
    <w:rsid w:val="009559DC"/>
    <w:rsid w:val="009608FF"/>
    <w:rsid w:val="00961495"/>
    <w:rsid w:val="00964E7E"/>
    <w:rsid w:val="00966C7A"/>
    <w:rsid w:val="00966D01"/>
    <w:rsid w:val="00971879"/>
    <w:rsid w:val="009719B4"/>
    <w:rsid w:val="00971AA5"/>
    <w:rsid w:val="00972D04"/>
    <w:rsid w:val="009737D7"/>
    <w:rsid w:val="00973E8C"/>
    <w:rsid w:val="00974345"/>
    <w:rsid w:val="0097440E"/>
    <w:rsid w:val="0097595C"/>
    <w:rsid w:val="009778D2"/>
    <w:rsid w:val="00977D68"/>
    <w:rsid w:val="00980199"/>
    <w:rsid w:val="009806E5"/>
    <w:rsid w:val="00980E8A"/>
    <w:rsid w:val="00981AD0"/>
    <w:rsid w:val="00981DC0"/>
    <w:rsid w:val="00983A43"/>
    <w:rsid w:val="00984A07"/>
    <w:rsid w:val="00986376"/>
    <w:rsid w:val="0098699C"/>
    <w:rsid w:val="00990217"/>
    <w:rsid w:val="00990DFB"/>
    <w:rsid w:val="00990F0A"/>
    <w:rsid w:val="00991C2A"/>
    <w:rsid w:val="00992CBE"/>
    <w:rsid w:val="00994349"/>
    <w:rsid w:val="00997637"/>
    <w:rsid w:val="009A0E28"/>
    <w:rsid w:val="009A2207"/>
    <w:rsid w:val="009A25DF"/>
    <w:rsid w:val="009A2C19"/>
    <w:rsid w:val="009A31AE"/>
    <w:rsid w:val="009A3812"/>
    <w:rsid w:val="009A3CDA"/>
    <w:rsid w:val="009A4278"/>
    <w:rsid w:val="009A51CB"/>
    <w:rsid w:val="009A5B54"/>
    <w:rsid w:val="009A5E5D"/>
    <w:rsid w:val="009A6D6D"/>
    <w:rsid w:val="009B0731"/>
    <w:rsid w:val="009B07D8"/>
    <w:rsid w:val="009B0A35"/>
    <w:rsid w:val="009B2FF6"/>
    <w:rsid w:val="009B3189"/>
    <w:rsid w:val="009B3BA8"/>
    <w:rsid w:val="009B517E"/>
    <w:rsid w:val="009B7D89"/>
    <w:rsid w:val="009C2D69"/>
    <w:rsid w:val="009C2FA3"/>
    <w:rsid w:val="009C5451"/>
    <w:rsid w:val="009C6753"/>
    <w:rsid w:val="009C7616"/>
    <w:rsid w:val="009D1788"/>
    <w:rsid w:val="009D1FE1"/>
    <w:rsid w:val="009D2239"/>
    <w:rsid w:val="009D2B80"/>
    <w:rsid w:val="009D2DE9"/>
    <w:rsid w:val="009D4264"/>
    <w:rsid w:val="009D46EA"/>
    <w:rsid w:val="009D4784"/>
    <w:rsid w:val="009D4C03"/>
    <w:rsid w:val="009D7131"/>
    <w:rsid w:val="009D7DF2"/>
    <w:rsid w:val="009E04C3"/>
    <w:rsid w:val="009E3F7B"/>
    <w:rsid w:val="009E42EA"/>
    <w:rsid w:val="009E4EBD"/>
    <w:rsid w:val="009E523F"/>
    <w:rsid w:val="009E5EA4"/>
    <w:rsid w:val="009E63BF"/>
    <w:rsid w:val="009F5042"/>
    <w:rsid w:val="00A00B65"/>
    <w:rsid w:val="00A01802"/>
    <w:rsid w:val="00A02CF6"/>
    <w:rsid w:val="00A04924"/>
    <w:rsid w:val="00A0535D"/>
    <w:rsid w:val="00A105F9"/>
    <w:rsid w:val="00A10E59"/>
    <w:rsid w:val="00A1296E"/>
    <w:rsid w:val="00A12AC9"/>
    <w:rsid w:val="00A13072"/>
    <w:rsid w:val="00A13D5A"/>
    <w:rsid w:val="00A151D7"/>
    <w:rsid w:val="00A15D60"/>
    <w:rsid w:val="00A15E5C"/>
    <w:rsid w:val="00A16054"/>
    <w:rsid w:val="00A1711F"/>
    <w:rsid w:val="00A2008B"/>
    <w:rsid w:val="00A21FB7"/>
    <w:rsid w:val="00A22863"/>
    <w:rsid w:val="00A23588"/>
    <w:rsid w:val="00A23F78"/>
    <w:rsid w:val="00A2439D"/>
    <w:rsid w:val="00A260C1"/>
    <w:rsid w:val="00A269F4"/>
    <w:rsid w:val="00A26C2B"/>
    <w:rsid w:val="00A3173C"/>
    <w:rsid w:val="00A32CC4"/>
    <w:rsid w:val="00A338E5"/>
    <w:rsid w:val="00A340D0"/>
    <w:rsid w:val="00A34DEE"/>
    <w:rsid w:val="00A35716"/>
    <w:rsid w:val="00A369CB"/>
    <w:rsid w:val="00A3719D"/>
    <w:rsid w:val="00A37C80"/>
    <w:rsid w:val="00A40341"/>
    <w:rsid w:val="00A4134B"/>
    <w:rsid w:val="00A4139A"/>
    <w:rsid w:val="00A442D0"/>
    <w:rsid w:val="00A44B42"/>
    <w:rsid w:val="00A452D7"/>
    <w:rsid w:val="00A5146E"/>
    <w:rsid w:val="00A52D3D"/>
    <w:rsid w:val="00A54DB3"/>
    <w:rsid w:val="00A5578F"/>
    <w:rsid w:val="00A614B1"/>
    <w:rsid w:val="00A6216D"/>
    <w:rsid w:val="00A625E3"/>
    <w:rsid w:val="00A62E20"/>
    <w:rsid w:val="00A643CB"/>
    <w:rsid w:val="00A663F5"/>
    <w:rsid w:val="00A679E6"/>
    <w:rsid w:val="00A71B4C"/>
    <w:rsid w:val="00A71F4D"/>
    <w:rsid w:val="00A7382F"/>
    <w:rsid w:val="00A7520E"/>
    <w:rsid w:val="00A7664F"/>
    <w:rsid w:val="00A76A61"/>
    <w:rsid w:val="00A804E1"/>
    <w:rsid w:val="00A81B68"/>
    <w:rsid w:val="00A822D1"/>
    <w:rsid w:val="00A82393"/>
    <w:rsid w:val="00A8359D"/>
    <w:rsid w:val="00A83C4D"/>
    <w:rsid w:val="00A85625"/>
    <w:rsid w:val="00A85F85"/>
    <w:rsid w:val="00A85FEF"/>
    <w:rsid w:val="00A87875"/>
    <w:rsid w:val="00A90FD1"/>
    <w:rsid w:val="00A91248"/>
    <w:rsid w:val="00A9358D"/>
    <w:rsid w:val="00A93E68"/>
    <w:rsid w:val="00A94A7B"/>
    <w:rsid w:val="00A94C49"/>
    <w:rsid w:val="00A95072"/>
    <w:rsid w:val="00AA2B21"/>
    <w:rsid w:val="00AA2E84"/>
    <w:rsid w:val="00AA3522"/>
    <w:rsid w:val="00AA456E"/>
    <w:rsid w:val="00AA4D0F"/>
    <w:rsid w:val="00AA6E66"/>
    <w:rsid w:val="00AA6E87"/>
    <w:rsid w:val="00AB1B33"/>
    <w:rsid w:val="00AB26AE"/>
    <w:rsid w:val="00AB3815"/>
    <w:rsid w:val="00AB7702"/>
    <w:rsid w:val="00AC044A"/>
    <w:rsid w:val="00AC103B"/>
    <w:rsid w:val="00AC1B03"/>
    <w:rsid w:val="00AC33A3"/>
    <w:rsid w:val="00AC33C8"/>
    <w:rsid w:val="00AC3ABD"/>
    <w:rsid w:val="00AC55DF"/>
    <w:rsid w:val="00AC747D"/>
    <w:rsid w:val="00AD0093"/>
    <w:rsid w:val="00AD129E"/>
    <w:rsid w:val="00AD7BF5"/>
    <w:rsid w:val="00AE18CF"/>
    <w:rsid w:val="00AE3826"/>
    <w:rsid w:val="00AE5609"/>
    <w:rsid w:val="00AF51F4"/>
    <w:rsid w:val="00B007CD"/>
    <w:rsid w:val="00B03378"/>
    <w:rsid w:val="00B033D3"/>
    <w:rsid w:val="00B03791"/>
    <w:rsid w:val="00B05BF4"/>
    <w:rsid w:val="00B064DC"/>
    <w:rsid w:val="00B10FB2"/>
    <w:rsid w:val="00B116F1"/>
    <w:rsid w:val="00B127B3"/>
    <w:rsid w:val="00B1385F"/>
    <w:rsid w:val="00B16266"/>
    <w:rsid w:val="00B1716E"/>
    <w:rsid w:val="00B17B0D"/>
    <w:rsid w:val="00B20D17"/>
    <w:rsid w:val="00B219AD"/>
    <w:rsid w:val="00B267F4"/>
    <w:rsid w:val="00B27236"/>
    <w:rsid w:val="00B3195D"/>
    <w:rsid w:val="00B319AB"/>
    <w:rsid w:val="00B33120"/>
    <w:rsid w:val="00B35461"/>
    <w:rsid w:val="00B35725"/>
    <w:rsid w:val="00B35B82"/>
    <w:rsid w:val="00B36AC0"/>
    <w:rsid w:val="00B36C0D"/>
    <w:rsid w:val="00B36ED2"/>
    <w:rsid w:val="00B37899"/>
    <w:rsid w:val="00B4030D"/>
    <w:rsid w:val="00B407F7"/>
    <w:rsid w:val="00B42263"/>
    <w:rsid w:val="00B42985"/>
    <w:rsid w:val="00B42ACA"/>
    <w:rsid w:val="00B42D38"/>
    <w:rsid w:val="00B476A9"/>
    <w:rsid w:val="00B50C62"/>
    <w:rsid w:val="00B51B0D"/>
    <w:rsid w:val="00B51C01"/>
    <w:rsid w:val="00B5225B"/>
    <w:rsid w:val="00B52C86"/>
    <w:rsid w:val="00B554BA"/>
    <w:rsid w:val="00B55F71"/>
    <w:rsid w:val="00B565CB"/>
    <w:rsid w:val="00B57B45"/>
    <w:rsid w:val="00B6111D"/>
    <w:rsid w:val="00B64001"/>
    <w:rsid w:val="00B64E86"/>
    <w:rsid w:val="00B659A7"/>
    <w:rsid w:val="00B67B96"/>
    <w:rsid w:val="00B73024"/>
    <w:rsid w:val="00B743FD"/>
    <w:rsid w:val="00B77EFF"/>
    <w:rsid w:val="00B806A9"/>
    <w:rsid w:val="00B80DC1"/>
    <w:rsid w:val="00B81D71"/>
    <w:rsid w:val="00B82686"/>
    <w:rsid w:val="00B83398"/>
    <w:rsid w:val="00B84424"/>
    <w:rsid w:val="00B87707"/>
    <w:rsid w:val="00B94411"/>
    <w:rsid w:val="00B94BE2"/>
    <w:rsid w:val="00B94EEF"/>
    <w:rsid w:val="00B955B3"/>
    <w:rsid w:val="00B97008"/>
    <w:rsid w:val="00B97C5C"/>
    <w:rsid w:val="00BA05C6"/>
    <w:rsid w:val="00BA15A3"/>
    <w:rsid w:val="00BA1776"/>
    <w:rsid w:val="00BA2038"/>
    <w:rsid w:val="00BA3D4F"/>
    <w:rsid w:val="00BA4AF5"/>
    <w:rsid w:val="00BA6ECD"/>
    <w:rsid w:val="00BA70EE"/>
    <w:rsid w:val="00BA74FA"/>
    <w:rsid w:val="00BA7610"/>
    <w:rsid w:val="00BB0722"/>
    <w:rsid w:val="00BB2E5B"/>
    <w:rsid w:val="00BB5976"/>
    <w:rsid w:val="00BB7EBA"/>
    <w:rsid w:val="00BC0AF0"/>
    <w:rsid w:val="00BC0B6F"/>
    <w:rsid w:val="00BC376C"/>
    <w:rsid w:val="00BC4F63"/>
    <w:rsid w:val="00BC633A"/>
    <w:rsid w:val="00BC7D1D"/>
    <w:rsid w:val="00BD03AC"/>
    <w:rsid w:val="00BD1BA7"/>
    <w:rsid w:val="00BD269A"/>
    <w:rsid w:val="00BD44A8"/>
    <w:rsid w:val="00BD7877"/>
    <w:rsid w:val="00BD7E15"/>
    <w:rsid w:val="00BE1A20"/>
    <w:rsid w:val="00BE3BFB"/>
    <w:rsid w:val="00BF1818"/>
    <w:rsid w:val="00BF2B2C"/>
    <w:rsid w:val="00BF2BBA"/>
    <w:rsid w:val="00BF36A2"/>
    <w:rsid w:val="00BF38EA"/>
    <w:rsid w:val="00BF39E1"/>
    <w:rsid w:val="00BF3B65"/>
    <w:rsid w:val="00BF63AC"/>
    <w:rsid w:val="00C00840"/>
    <w:rsid w:val="00C044AA"/>
    <w:rsid w:val="00C049CC"/>
    <w:rsid w:val="00C05C2C"/>
    <w:rsid w:val="00C0752B"/>
    <w:rsid w:val="00C07CE5"/>
    <w:rsid w:val="00C1190D"/>
    <w:rsid w:val="00C12717"/>
    <w:rsid w:val="00C12D61"/>
    <w:rsid w:val="00C13D97"/>
    <w:rsid w:val="00C1402F"/>
    <w:rsid w:val="00C147A1"/>
    <w:rsid w:val="00C17508"/>
    <w:rsid w:val="00C205F7"/>
    <w:rsid w:val="00C21966"/>
    <w:rsid w:val="00C22E17"/>
    <w:rsid w:val="00C275FB"/>
    <w:rsid w:val="00C27F3A"/>
    <w:rsid w:val="00C30832"/>
    <w:rsid w:val="00C33963"/>
    <w:rsid w:val="00C374FF"/>
    <w:rsid w:val="00C401FF"/>
    <w:rsid w:val="00C4115C"/>
    <w:rsid w:val="00C4128C"/>
    <w:rsid w:val="00C41A86"/>
    <w:rsid w:val="00C433B0"/>
    <w:rsid w:val="00C46484"/>
    <w:rsid w:val="00C502AE"/>
    <w:rsid w:val="00C5063B"/>
    <w:rsid w:val="00C50CBC"/>
    <w:rsid w:val="00C51FE1"/>
    <w:rsid w:val="00C534CB"/>
    <w:rsid w:val="00C536F6"/>
    <w:rsid w:val="00C54157"/>
    <w:rsid w:val="00C559A5"/>
    <w:rsid w:val="00C5787C"/>
    <w:rsid w:val="00C578DF"/>
    <w:rsid w:val="00C6117A"/>
    <w:rsid w:val="00C64EFE"/>
    <w:rsid w:val="00C7058E"/>
    <w:rsid w:val="00C70DD4"/>
    <w:rsid w:val="00C70E07"/>
    <w:rsid w:val="00C711A7"/>
    <w:rsid w:val="00C71234"/>
    <w:rsid w:val="00C724D5"/>
    <w:rsid w:val="00C74082"/>
    <w:rsid w:val="00C7448D"/>
    <w:rsid w:val="00C75558"/>
    <w:rsid w:val="00C772C2"/>
    <w:rsid w:val="00C77439"/>
    <w:rsid w:val="00C8078C"/>
    <w:rsid w:val="00C83858"/>
    <w:rsid w:val="00C8454C"/>
    <w:rsid w:val="00C877B3"/>
    <w:rsid w:val="00C91C04"/>
    <w:rsid w:val="00C9698C"/>
    <w:rsid w:val="00C97208"/>
    <w:rsid w:val="00C97937"/>
    <w:rsid w:val="00CA080D"/>
    <w:rsid w:val="00CA21C5"/>
    <w:rsid w:val="00CA593A"/>
    <w:rsid w:val="00CB1EDC"/>
    <w:rsid w:val="00CB267C"/>
    <w:rsid w:val="00CB485D"/>
    <w:rsid w:val="00CB5498"/>
    <w:rsid w:val="00CB549E"/>
    <w:rsid w:val="00CB660A"/>
    <w:rsid w:val="00CC15F7"/>
    <w:rsid w:val="00CC3E9C"/>
    <w:rsid w:val="00CC7547"/>
    <w:rsid w:val="00CD0C36"/>
    <w:rsid w:val="00CD1BA2"/>
    <w:rsid w:val="00CD5AA7"/>
    <w:rsid w:val="00CD5D76"/>
    <w:rsid w:val="00CD6B29"/>
    <w:rsid w:val="00CE02DE"/>
    <w:rsid w:val="00CE033E"/>
    <w:rsid w:val="00CE04D9"/>
    <w:rsid w:val="00CE2943"/>
    <w:rsid w:val="00CE406F"/>
    <w:rsid w:val="00CE4A96"/>
    <w:rsid w:val="00CE78FB"/>
    <w:rsid w:val="00CF063B"/>
    <w:rsid w:val="00CF2406"/>
    <w:rsid w:val="00CF4279"/>
    <w:rsid w:val="00CF4B48"/>
    <w:rsid w:val="00CF5876"/>
    <w:rsid w:val="00CF6D3D"/>
    <w:rsid w:val="00CF7012"/>
    <w:rsid w:val="00D013E2"/>
    <w:rsid w:val="00D01A0E"/>
    <w:rsid w:val="00D01B40"/>
    <w:rsid w:val="00D043BE"/>
    <w:rsid w:val="00D044B1"/>
    <w:rsid w:val="00D06686"/>
    <w:rsid w:val="00D06862"/>
    <w:rsid w:val="00D0762C"/>
    <w:rsid w:val="00D10EDE"/>
    <w:rsid w:val="00D132EA"/>
    <w:rsid w:val="00D138D2"/>
    <w:rsid w:val="00D13D70"/>
    <w:rsid w:val="00D14A3D"/>
    <w:rsid w:val="00D17C5F"/>
    <w:rsid w:val="00D20856"/>
    <w:rsid w:val="00D24B10"/>
    <w:rsid w:val="00D26CB0"/>
    <w:rsid w:val="00D26DFC"/>
    <w:rsid w:val="00D2741B"/>
    <w:rsid w:val="00D302AC"/>
    <w:rsid w:val="00D32933"/>
    <w:rsid w:val="00D335A6"/>
    <w:rsid w:val="00D427BA"/>
    <w:rsid w:val="00D447C7"/>
    <w:rsid w:val="00D45841"/>
    <w:rsid w:val="00D460B3"/>
    <w:rsid w:val="00D475DC"/>
    <w:rsid w:val="00D5081E"/>
    <w:rsid w:val="00D50AC9"/>
    <w:rsid w:val="00D50E2C"/>
    <w:rsid w:val="00D543DB"/>
    <w:rsid w:val="00D55679"/>
    <w:rsid w:val="00D5725F"/>
    <w:rsid w:val="00D57723"/>
    <w:rsid w:val="00D63624"/>
    <w:rsid w:val="00D64F33"/>
    <w:rsid w:val="00D65028"/>
    <w:rsid w:val="00D65A5E"/>
    <w:rsid w:val="00D66D8F"/>
    <w:rsid w:val="00D67147"/>
    <w:rsid w:val="00D744C8"/>
    <w:rsid w:val="00D7455B"/>
    <w:rsid w:val="00D75B37"/>
    <w:rsid w:val="00D8042C"/>
    <w:rsid w:val="00D81A22"/>
    <w:rsid w:val="00D82A63"/>
    <w:rsid w:val="00D833E0"/>
    <w:rsid w:val="00D840DC"/>
    <w:rsid w:val="00D84AA9"/>
    <w:rsid w:val="00D86DE7"/>
    <w:rsid w:val="00D90764"/>
    <w:rsid w:val="00D925C2"/>
    <w:rsid w:val="00D96918"/>
    <w:rsid w:val="00DA1A7B"/>
    <w:rsid w:val="00DA1BE3"/>
    <w:rsid w:val="00DA27F5"/>
    <w:rsid w:val="00DA3FD8"/>
    <w:rsid w:val="00DA48A1"/>
    <w:rsid w:val="00DA619A"/>
    <w:rsid w:val="00DA7D58"/>
    <w:rsid w:val="00DB1744"/>
    <w:rsid w:val="00DB22E9"/>
    <w:rsid w:val="00DB2973"/>
    <w:rsid w:val="00DB565C"/>
    <w:rsid w:val="00DC39BB"/>
    <w:rsid w:val="00DD14D2"/>
    <w:rsid w:val="00DD152C"/>
    <w:rsid w:val="00DD5590"/>
    <w:rsid w:val="00DD59A7"/>
    <w:rsid w:val="00DD6A21"/>
    <w:rsid w:val="00DD7496"/>
    <w:rsid w:val="00DE0155"/>
    <w:rsid w:val="00DE01E3"/>
    <w:rsid w:val="00DE1D35"/>
    <w:rsid w:val="00DE264F"/>
    <w:rsid w:val="00DE344E"/>
    <w:rsid w:val="00DE7586"/>
    <w:rsid w:val="00DF06B7"/>
    <w:rsid w:val="00DF282B"/>
    <w:rsid w:val="00DF3605"/>
    <w:rsid w:val="00DF3EB7"/>
    <w:rsid w:val="00DF4875"/>
    <w:rsid w:val="00E01006"/>
    <w:rsid w:val="00E01C73"/>
    <w:rsid w:val="00E036EC"/>
    <w:rsid w:val="00E03BC5"/>
    <w:rsid w:val="00E06644"/>
    <w:rsid w:val="00E07C3A"/>
    <w:rsid w:val="00E1181C"/>
    <w:rsid w:val="00E139DA"/>
    <w:rsid w:val="00E13D9D"/>
    <w:rsid w:val="00E153EC"/>
    <w:rsid w:val="00E168D9"/>
    <w:rsid w:val="00E20069"/>
    <w:rsid w:val="00E22B41"/>
    <w:rsid w:val="00E24ECB"/>
    <w:rsid w:val="00E25454"/>
    <w:rsid w:val="00E26F5F"/>
    <w:rsid w:val="00E30F92"/>
    <w:rsid w:val="00E311C1"/>
    <w:rsid w:val="00E3187F"/>
    <w:rsid w:val="00E3228C"/>
    <w:rsid w:val="00E34808"/>
    <w:rsid w:val="00E35C6C"/>
    <w:rsid w:val="00E35CCA"/>
    <w:rsid w:val="00E35F84"/>
    <w:rsid w:val="00E37546"/>
    <w:rsid w:val="00E37ECE"/>
    <w:rsid w:val="00E40DBB"/>
    <w:rsid w:val="00E43B36"/>
    <w:rsid w:val="00E458AC"/>
    <w:rsid w:val="00E45B1B"/>
    <w:rsid w:val="00E46C74"/>
    <w:rsid w:val="00E47932"/>
    <w:rsid w:val="00E52E21"/>
    <w:rsid w:val="00E53934"/>
    <w:rsid w:val="00E5393F"/>
    <w:rsid w:val="00E53E7B"/>
    <w:rsid w:val="00E545C9"/>
    <w:rsid w:val="00E55826"/>
    <w:rsid w:val="00E55C61"/>
    <w:rsid w:val="00E57CFE"/>
    <w:rsid w:val="00E603B4"/>
    <w:rsid w:val="00E63035"/>
    <w:rsid w:val="00E631DD"/>
    <w:rsid w:val="00E676A3"/>
    <w:rsid w:val="00E70A19"/>
    <w:rsid w:val="00E71E83"/>
    <w:rsid w:val="00E73408"/>
    <w:rsid w:val="00E74D3B"/>
    <w:rsid w:val="00E75A8D"/>
    <w:rsid w:val="00E81881"/>
    <w:rsid w:val="00E81995"/>
    <w:rsid w:val="00E82ADC"/>
    <w:rsid w:val="00E832A3"/>
    <w:rsid w:val="00E90AD9"/>
    <w:rsid w:val="00E93C52"/>
    <w:rsid w:val="00E93EA5"/>
    <w:rsid w:val="00E963DF"/>
    <w:rsid w:val="00EA1EC5"/>
    <w:rsid w:val="00EB0DB8"/>
    <w:rsid w:val="00EB0DD9"/>
    <w:rsid w:val="00EB6052"/>
    <w:rsid w:val="00EB6CC0"/>
    <w:rsid w:val="00EB7939"/>
    <w:rsid w:val="00EB7C57"/>
    <w:rsid w:val="00EC1EF4"/>
    <w:rsid w:val="00EC2E9E"/>
    <w:rsid w:val="00EC336C"/>
    <w:rsid w:val="00EC5B2B"/>
    <w:rsid w:val="00ED74DF"/>
    <w:rsid w:val="00EE3BEA"/>
    <w:rsid w:val="00EE7933"/>
    <w:rsid w:val="00EF12C7"/>
    <w:rsid w:val="00EF140F"/>
    <w:rsid w:val="00EF1967"/>
    <w:rsid w:val="00EF1DD3"/>
    <w:rsid w:val="00EF57FE"/>
    <w:rsid w:val="00F03081"/>
    <w:rsid w:val="00F05A3E"/>
    <w:rsid w:val="00F11ABB"/>
    <w:rsid w:val="00F13A04"/>
    <w:rsid w:val="00F1536A"/>
    <w:rsid w:val="00F15987"/>
    <w:rsid w:val="00F16E2C"/>
    <w:rsid w:val="00F22D4F"/>
    <w:rsid w:val="00F23F1C"/>
    <w:rsid w:val="00F250CF"/>
    <w:rsid w:val="00F2660E"/>
    <w:rsid w:val="00F26B9B"/>
    <w:rsid w:val="00F3090E"/>
    <w:rsid w:val="00F327FE"/>
    <w:rsid w:val="00F3291B"/>
    <w:rsid w:val="00F33775"/>
    <w:rsid w:val="00F34328"/>
    <w:rsid w:val="00F34F54"/>
    <w:rsid w:val="00F360F3"/>
    <w:rsid w:val="00F372ED"/>
    <w:rsid w:val="00F4241E"/>
    <w:rsid w:val="00F429E4"/>
    <w:rsid w:val="00F42F9F"/>
    <w:rsid w:val="00F434FD"/>
    <w:rsid w:val="00F44071"/>
    <w:rsid w:val="00F4661F"/>
    <w:rsid w:val="00F511D1"/>
    <w:rsid w:val="00F525D9"/>
    <w:rsid w:val="00F5278B"/>
    <w:rsid w:val="00F52985"/>
    <w:rsid w:val="00F53A03"/>
    <w:rsid w:val="00F5428C"/>
    <w:rsid w:val="00F54DDA"/>
    <w:rsid w:val="00F57880"/>
    <w:rsid w:val="00F62F14"/>
    <w:rsid w:val="00F63A5B"/>
    <w:rsid w:val="00F64714"/>
    <w:rsid w:val="00F65FDC"/>
    <w:rsid w:val="00F6644B"/>
    <w:rsid w:val="00F6696B"/>
    <w:rsid w:val="00F6698E"/>
    <w:rsid w:val="00F66A00"/>
    <w:rsid w:val="00F73145"/>
    <w:rsid w:val="00F735F3"/>
    <w:rsid w:val="00F73A26"/>
    <w:rsid w:val="00F74BB6"/>
    <w:rsid w:val="00F75C8E"/>
    <w:rsid w:val="00F75E45"/>
    <w:rsid w:val="00F775A5"/>
    <w:rsid w:val="00F81FEA"/>
    <w:rsid w:val="00F8373B"/>
    <w:rsid w:val="00F83C74"/>
    <w:rsid w:val="00F8431B"/>
    <w:rsid w:val="00F870A8"/>
    <w:rsid w:val="00F95AB0"/>
    <w:rsid w:val="00F9627E"/>
    <w:rsid w:val="00F96F06"/>
    <w:rsid w:val="00F97A84"/>
    <w:rsid w:val="00FA4BEC"/>
    <w:rsid w:val="00FA594F"/>
    <w:rsid w:val="00FA668E"/>
    <w:rsid w:val="00FA67DE"/>
    <w:rsid w:val="00FA6F65"/>
    <w:rsid w:val="00FA755A"/>
    <w:rsid w:val="00FB0303"/>
    <w:rsid w:val="00FB11E9"/>
    <w:rsid w:val="00FB208C"/>
    <w:rsid w:val="00FB23B9"/>
    <w:rsid w:val="00FB522F"/>
    <w:rsid w:val="00FC02FA"/>
    <w:rsid w:val="00FC75A0"/>
    <w:rsid w:val="00FD1AB5"/>
    <w:rsid w:val="00FD40A3"/>
    <w:rsid w:val="00FD4D28"/>
    <w:rsid w:val="00FD51BF"/>
    <w:rsid w:val="00FD5275"/>
    <w:rsid w:val="00FD5653"/>
    <w:rsid w:val="00FD6468"/>
    <w:rsid w:val="00FD6A82"/>
    <w:rsid w:val="00FD753D"/>
    <w:rsid w:val="00FD75E4"/>
    <w:rsid w:val="00FE0032"/>
    <w:rsid w:val="00FE1012"/>
    <w:rsid w:val="00FE1FBF"/>
    <w:rsid w:val="00FE2C80"/>
    <w:rsid w:val="00FE2DBB"/>
    <w:rsid w:val="00FE4453"/>
    <w:rsid w:val="00FE5330"/>
    <w:rsid w:val="00FE5EC9"/>
    <w:rsid w:val="00FE6C64"/>
    <w:rsid w:val="00FE6F7E"/>
    <w:rsid w:val="00FE75E4"/>
    <w:rsid w:val="00FE78A7"/>
    <w:rsid w:val="00FF0EFE"/>
    <w:rsid w:val="00FF1088"/>
    <w:rsid w:val="00FF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99" w:unhideWhenUsed="0" w:qFormat="1"/>
    <w:lsdException w:name="Subtitle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nhideWhenUsed/>
    <w:rsid w:val="00073B0A"/>
    <w:rPr>
      <w:sz w:val="24"/>
      <w:szCs w:val="24"/>
      <w:lang w:val="en-US"/>
    </w:rPr>
  </w:style>
  <w:style w:type="paragraph" w:styleId="10">
    <w:name w:val="heading 1"/>
    <w:basedOn w:val="a0"/>
    <w:next w:val="a0"/>
    <w:link w:val="11"/>
    <w:qFormat/>
    <w:rsid w:val="00F53A03"/>
    <w:pPr>
      <w:keepNext/>
      <w:numPr>
        <w:numId w:val="1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aliases w:val="Title,h2,l2,Level 2 Topic Heading,H2,L2,dd heading 2,dh2,Heading B,(Alt+2),Attribute Heading 2,Level 2,Level Heading 2,H21,H22,H23,H211,H221,H24,H212,H222,H231,H2111,H2211,h2 (TOC),Chapter Title,2m,SD 2,Heading2,RFP,Main,RFP Heading 2"/>
    <w:basedOn w:val="a0"/>
    <w:next w:val="a0"/>
    <w:link w:val="21"/>
    <w:qFormat/>
    <w:rsid w:val="00F53A03"/>
    <w:pPr>
      <w:keepNext/>
      <w:numPr>
        <w:ilvl w:val="1"/>
        <w:numId w:val="1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nhideWhenUsed/>
    <w:qFormat/>
    <w:rsid w:val="00F4241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1"/>
    <w:unhideWhenUsed/>
    <w:qFormat/>
    <w:rsid w:val="00FA755A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0"/>
    <w:next w:val="a0"/>
    <w:link w:val="51"/>
    <w:unhideWhenUsed/>
    <w:qFormat/>
    <w:rsid w:val="00FA755A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nhideWhenUsed/>
    <w:qFormat/>
    <w:rsid w:val="00FA755A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nhideWhenUsed/>
    <w:qFormat/>
    <w:rsid w:val="00FA755A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nhideWhenUsed/>
    <w:qFormat/>
    <w:rsid w:val="00FA755A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rsid w:val="00FA755A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BPC3-Numeredlist">
    <w:name w:val="BPC3 - Numered list"/>
    <w:basedOn w:val="a3"/>
    <w:rsid w:val="00E07C3A"/>
    <w:pPr>
      <w:numPr>
        <w:numId w:val="6"/>
      </w:numPr>
    </w:pPr>
  </w:style>
  <w:style w:type="paragraph" w:customStyle="1" w:styleId="BPC1Covertitle">
    <w:name w:val="BPC1 – Cover title"/>
    <w:basedOn w:val="a0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0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0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0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2C2A2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BPC2TOCheader">
    <w:name w:val="BPC2 – TOC header"/>
    <w:basedOn w:val="a0"/>
    <w:next w:val="BPC3Bodyafterheading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paragraph" w:customStyle="1" w:styleId="BPC3Code">
    <w:name w:val="BPC3 – Code"/>
    <w:basedOn w:val="a0"/>
    <w:rsid w:val="007E03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eastAsia="en-US"/>
    </w:rPr>
  </w:style>
  <w:style w:type="paragraph" w:styleId="22">
    <w:name w:val="toc 2"/>
    <w:basedOn w:val="a0"/>
    <w:next w:val="a0"/>
    <w:autoRedefine/>
    <w:uiPriority w:val="39"/>
    <w:unhideWhenUsed/>
    <w:rsid w:val="002C2A20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PC3Bodynormal">
    <w:name w:val="BPC3 – Body normal"/>
    <w:basedOn w:val="a0"/>
    <w:link w:val="BPC3Bodynormal0"/>
    <w:qFormat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next w:val="BPC3Bodyafterheading"/>
    <w:qFormat/>
    <w:rsid w:val="009737D7"/>
    <w:pPr>
      <w:numPr>
        <w:numId w:val="14"/>
      </w:numPr>
      <w:spacing w:before="400"/>
      <w:ind w:left="432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1C0D7D"/>
    <w:pPr>
      <w:keepNext/>
      <w:numPr>
        <w:ilvl w:val="1"/>
        <w:numId w:val="14"/>
      </w:num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0"/>
    <w:rsid w:val="00A95072"/>
    <w:pPr>
      <w:numPr>
        <w:numId w:val="2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0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0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BPC3Tablecheckmarks">
    <w:name w:val="BPC3 – Table checkmarks"/>
    <w:basedOn w:val="a0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table" w:styleId="a4">
    <w:name w:val="Table Grid"/>
    <w:basedOn w:val="a2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5A4BF7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410097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F8431B"/>
    <w:pPr>
      <w:keepNext/>
      <w:numPr>
        <w:ilvl w:val="2"/>
        <w:numId w:val="14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10BC9"/>
    <w:pPr>
      <w:spacing w:after="240"/>
      <w:jc w:val="center"/>
    </w:pPr>
    <w:rPr>
      <w:rFonts w:ascii="Calibri" w:hAnsi="Calibri"/>
      <w:b/>
      <w:i/>
      <w:color w:val="003399"/>
      <w:szCs w:val="28"/>
      <w:lang w:eastAsia="en-US"/>
    </w:rPr>
  </w:style>
  <w:style w:type="paragraph" w:customStyle="1" w:styleId="BPC3FigureCaption">
    <w:name w:val="BPC3 – Figure Caption"/>
    <w:basedOn w:val="a0"/>
    <w:rsid w:val="0001272A"/>
    <w:pPr>
      <w:numPr>
        <w:numId w:val="4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0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5">
    <w:name w:val="TOC Heading"/>
    <w:basedOn w:val="10"/>
    <w:next w:val="a0"/>
    <w:uiPriority w:val="39"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0283D"/>
    <w:pPr>
      <w:numPr>
        <w:numId w:val="1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/>
    </w:rPr>
  </w:style>
  <w:style w:type="character" w:customStyle="1" w:styleId="BPC3Bullet10">
    <w:name w:val="BPC3 – Bullet1 Знак Знак"/>
    <w:basedOn w:val="BPC3Bullet1bold0"/>
    <w:link w:val="BPC3Bullet1"/>
    <w:rsid w:val="00BA2038"/>
    <w:rPr>
      <w:rFonts w:ascii="Calibri" w:hAnsi="Calibri"/>
      <w:b w:val="0"/>
      <w:bCs w:val="0"/>
      <w:sz w:val="24"/>
      <w:lang w:val="en-US" w:eastAsia="en-US" w:bidi="ar-SA"/>
    </w:rPr>
  </w:style>
  <w:style w:type="paragraph" w:styleId="32">
    <w:name w:val="toc 3"/>
    <w:basedOn w:val="a0"/>
    <w:next w:val="a0"/>
    <w:autoRedefine/>
    <w:uiPriority w:val="39"/>
    <w:unhideWhenUsed/>
    <w:rsid w:val="002C2A20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0"/>
    <w:next w:val="a0"/>
    <w:autoRedefine/>
    <w:uiPriority w:val="39"/>
    <w:rsid w:val="00F53A03"/>
    <w:pPr>
      <w:ind w:left="720"/>
    </w:pPr>
    <w:rPr>
      <w:rFonts w:asciiTheme="minorHAnsi" w:hAnsiTheme="minorHAnsi" w:cstheme="minorHAnsi"/>
      <w:sz w:val="18"/>
      <w:szCs w:val="18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0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0"/>
    <w:link w:val="BPC3Bulletsummary0"/>
    <w:rsid w:val="00C12D61"/>
    <w:pPr>
      <w:numPr>
        <w:numId w:val="3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4C77B3"/>
    <w:pPr>
      <w:numPr>
        <w:numId w:val="5"/>
      </w:numPr>
    </w:pPr>
  </w:style>
  <w:style w:type="paragraph" w:styleId="a6">
    <w:name w:val="header"/>
    <w:aliases w:val="hd"/>
    <w:basedOn w:val="a0"/>
    <w:link w:val="a7"/>
    <w:unhideWhenUsed/>
    <w:rsid w:val="00F75E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hd Знак"/>
    <w:basedOn w:val="a1"/>
    <w:link w:val="a6"/>
    <w:rsid w:val="007E03F4"/>
    <w:rPr>
      <w:sz w:val="24"/>
      <w:szCs w:val="24"/>
      <w:lang w:val="en-US"/>
    </w:rPr>
  </w:style>
  <w:style w:type="character" w:customStyle="1" w:styleId="31">
    <w:name w:val="Заголовок 3 Знак"/>
    <w:basedOn w:val="a1"/>
    <w:link w:val="30"/>
    <w:rsid w:val="00F424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numbering" w:customStyle="1" w:styleId="1">
    <w:name w:val="Стиль1"/>
    <w:uiPriority w:val="99"/>
    <w:rsid w:val="006615AB"/>
    <w:pPr>
      <w:numPr>
        <w:numId w:val="8"/>
      </w:numPr>
    </w:pPr>
  </w:style>
  <w:style w:type="numbering" w:customStyle="1" w:styleId="2">
    <w:name w:val="Стиль2"/>
    <w:uiPriority w:val="99"/>
    <w:rsid w:val="006615AB"/>
    <w:pPr>
      <w:numPr>
        <w:numId w:val="9"/>
      </w:numPr>
    </w:pPr>
  </w:style>
  <w:style w:type="numbering" w:customStyle="1" w:styleId="3">
    <w:name w:val="Стиль3"/>
    <w:uiPriority w:val="99"/>
    <w:rsid w:val="00A452D7"/>
    <w:pPr>
      <w:numPr>
        <w:numId w:val="10"/>
      </w:numPr>
    </w:pPr>
  </w:style>
  <w:style w:type="numbering" w:customStyle="1" w:styleId="40">
    <w:name w:val="Стиль4"/>
    <w:uiPriority w:val="99"/>
    <w:rsid w:val="00A452D7"/>
    <w:pPr>
      <w:numPr>
        <w:numId w:val="11"/>
      </w:numPr>
    </w:pPr>
  </w:style>
  <w:style w:type="numbering" w:customStyle="1" w:styleId="5">
    <w:name w:val="Стиль5"/>
    <w:uiPriority w:val="99"/>
    <w:rsid w:val="00A452D7"/>
    <w:pPr>
      <w:numPr>
        <w:numId w:val="12"/>
      </w:numPr>
    </w:pPr>
  </w:style>
  <w:style w:type="character" w:customStyle="1" w:styleId="41">
    <w:name w:val="Заголовок 4 Знак"/>
    <w:basedOn w:val="a1"/>
    <w:link w:val="4"/>
    <w:rsid w:val="00FA75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51">
    <w:name w:val="Заголовок 5 Знак"/>
    <w:basedOn w:val="a1"/>
    <w:link w:val="50"/>
    <w:rsid w:val="00FA75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rsid w:val="00FA755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rsid w:val="00FA755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rsid w:val="00FA755A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90">
    <w:name w:val="Заголовок 9 Знак"/>
    <w:basedOn w:val="a1"/>
    <w:link w:val="9"/>
    <w:rsid w:val="00FA755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11">
    <w:name w:val="Заголовок 1 Знак"/>
    <w:basedOn w:val="a1"/>
    <w:link w:val="10"/>
    <w:locked/>
    <w:rsid w:val="00677448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aliases w:val="Title Знак,h2 Знак,l2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1"/>
    <w:link w:val="20"/>
    <w:locked/>
    <w:rsid w:val="00677448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a1"/>
    <w:locked/>
    <w:rsid w:val="00677448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styleId="a8">
    <w:name w:val="footer"/>
    <w:basedOn w:val="a0"/>
    <w:link w:val="a9"/>
    <w:rsid w:val="00677448"/>
    <w:pPr>
      <w:tabs>
        <w:tab w:val="center" w:pos="4677"/>
        <w:tab w:val="right" w:pos="9355"/>
      </w:tabs>
    </w:pPr>
    <w:rPr>
      <w:rFonts w:ascii="Calibri" w:hAnsi="Calibri"/>
      <w:lang w:eastAsia="en-US"/>
    </w:rPr>
  </w:style>
  <w:style w:type="character" w:customStyle="1" w:styleId="a9">
    <w:name w:val="Нижний колонтитул Знак"/>
    <w:basedOn w:val="a1"/>
    <w:link w:val="a8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1-covertitle">
    <w:name w:val="BPC1 - cover title"/>
    <w:basedOn w:val="a0"/>
    <w:rsid w:val="00677448"/>
    <w:pPr>
      <w:spacing w:before="8400"/>
      <w:ind w:left="851"/>
      <w:jc w:val="center"/>
    </w:pPr>
    <w:rPr>
      <w:rFonts w:ascii="Calibri" w:hAnsi="Calibri"/>
      <w:sz w:val="48"/>
      <w:szCs w:val="48"/>
      <w:lang w:eastAsia="en-US"/>
    </w:rPr>
  </w:style>
  <w:style w:type="paragraph" w:customStyle="1" w:styleId="BPC1-subhead">
    <w:name w:val="BPC1 - subhead"/>
    <w:basedOn w:val="a0"/>
    <w:rsid w:val="00677448"/>
    <w:pPr>
      <w:spacing w:before="120"/>
      <w:ind w:left="851"/>
      <w:jc w:val="center"/>
    </w:pPr>
    <w:rPr>
      <w:rFonts w:ascii="Calibri" w:hAnsi="Calibri"/>
      <w:i/>
      <w:iCs/>
      <w:szCs w:val="20"/>
      <w:lang w:eastAsia="en-US"/>
    </w:rPr>
  </w:style>
  <w:style w:type="paragraph" w:customStyle="1" w:styleId="BPC1-request">
    <w:name w:val="BPC1 - request"/>
    <w:basedOn w:val="a0"/>
    <w:rsid w:val="00677448"/>
    <w:pPr>
      <w:spacing w:before="600"/>
      <w:ind w:left="851"/>
      <w:jc w:val="center"/>
    </w:pPr>
    <w:rPr>
      <w:rFonts w:ascii="Calibri" w:hAnsi="Calibri"/>
      <w:sz w:val="20"/>
      <w:szCs w:val="20"/>
      <w:lang w:eastAsia="en-US"/>
    </w:rPr>
  </w:style>
  <w:style w:type="paragraph" w:customStyle="1" w:styleId="BPC-legaleze">
    <w:name w:val="BPC - legaleze"/>
    <w:basedOn w:val="a0"/>
    <w:rsid w:val="00677448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eastAsia="en-US" w:bidi="he-IL"/>
    </w:rPr>
  </w:style>
  <w:style w:type="paragraph" w:customStyle="1" w:styleId="BPC2-ToCheader">
    <w:name w:val="BPC2 - ToC header"/>
    <w:basedOn w:val="a0"/>
    <w:rsid w:val="00677448"/>
    <w:pPr>
      <w:spacing w:after="480"/>
    </w:pPr>
    <w:rPr>
      <w:rFonts w:ascii="Calibri" w:hAnsi="Calibri"/>
      <w:color w:val="000000"/>
      <w:sz w:val="48"/>
      <w:szCs w:val="48"/>
      <w:lang w:eastAsia="en-US"/>
    </w:rPr>
  </w:style>
  <w:style w:type="character" w:styleId="aa">
    <w:name w:val="Hyperlink"/>
    <w:basedOn w:val="a1"/>
    <w:uiPriority w:val="99"/>
    <w:rsid w:val="00677448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677448"/>
    <w:pPr>
      <w:spacing w:after="120"/>
      <w:jc w:val="both"/>
    </w:pPr>
    <w:rPr>
      <w:rFonts w:ascii="Calibri" w:hAnsi="Calibri"/>
      <w:sz w:val="20"/>
      <w:lang w:eastAsia="en-US"/>
    </w:rPr>
  </w:style>
  <w:style w:type="character" w:customStyle="1" w:styleId="BPC3-bodycopynormal0">
    <w:name w:val="BPC3 - body copy normal Знак Знак"/>
    <w:basedOn w:val="a1"/>
    <w:link w:val="BPC3-bodycopynormal"/>
    <w:locked/>
    <w:rsid w:val="00677448"/>
    <w:rPr>
      <w:rFonts w:ascii="Calibri" w:hAnsi="Calibri"/>
      <w:szCs w:val="24"/>
      <w:lang w:val="en-US" w:eastAsia="en-US"/>
    </w:rPr>
  </w:style>
  <w:style w:type="paragraph" w:customStyle="1" w:styleId="BPC3-Heading1">
    <w:name w:val="BPC3 - Heading1"/>
    <w:basedOn w:val="BPC3-bodycopynormal"/>
    <w:rsid w:val="00677448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677448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677448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677448"/>
    <w:pPr>
      <w:spacing w:after="120"/>
      <w:ind w:left="1080" w:hanging="360"/>
    </w:pPr>
    <w:rPr>
      <w:rFonts w:ascii="Calibri" w:hAnsi="Calibri"/>
      <w:sz w:val="20"/>
      <w:szCs w:val="20"/>
      <w:lang w:eastAsia="en-US"/>
    </w:rPr>
  </w:style>
  <w:style w:type="paragraph" w:customStyle="1" w:styleId="BPC3-bullet1">
    <w:name w:val="BPC3 - bullet1"/>
    <w:basedOn w:val="a0"/>
    <w:rsid w:val="00677448"/>
    <w:pPr>
      <w:spacing w:before="60" w:after="60"/>
      <w:ind w:left="259" w:hanging="259"/>
    </w:pPr>
    <w:rPr>
      <w:rFonts w:ascii="Calibri" w:hAnsi="Calibri"/>
      <w:sz w:val="20"/>
      <w:szCs w:val="20"/>
      <w:lang w:eastAsia="en-US"/>
    </w:rPr>
  </w:style>
  <w:style w:type="paragraph" w:customStyle="1" w:styleId="BPC3-Tableheadings">
    <w:name w:val="BPC3 - Table headings"/>
    <w:basedOn w:val="a0"/>
    <w:rsid w:val="00677448"/>
    <w:rPr>
      <w:rFonts w:ascii="Calibri" w:hAnsi="Calibri"/>
      <w:b/>
      <w:sz w:val="20"/>
      <w:lang w:eastAsia="en-US"/>
    </w:rPr>
  </w:style>
  <w:style w:type="paragraph" w:customStyle="1" w:styleId="BPC3-Fullysupported">
    <w:name w:val="BPC3 - Fully supported"/>
    <w:basedOn w:val="a0"/>
    <w:link w:val="BPC3-Fullysupported0"/>
    <w:rsid w:val="00677448"/>
    <w:pPr>
      <w:spacing w:before="60" w:after="60"/>
    </w:pPr>
    <w:rPr>
      <w:rFonts w:ascii="Calibri" w:hAnsi="Calibri"/>
      <w:color w:val="808080"/>
      <w:sz w:val="18"/>
      <w:szCs w:val="18"/>
      <w:lang w:eastAsia="en-US"/>
    </w:rPr>
  </w:style>
  <w:style w:type="paragraph" w:customStyle="1" w:styleId="BPC-checkmarks">
    <w:name w:val="BPC - checkmarks"/>
    <w:basedOn w:val="a0"/>
    <w:rsid w:val="00677448"/>
    <w:pPr>
      <w:jc w:val="center"/>
    </w:pPr>
    <w:rPr>
      <w:rFonts w:ascii="Wingdings" w:hAnsi="Wingdings"/>
      <w:color w:val="000080"/>
      <w:lang w:eastAsia="en-US"/>
    </w:rPr>
  </w:style>
  <w:style w:type="character" w:customStyle="1" w:styleId="BPC3-Fullysupported0">
    <w:name w:val="BPC3 - Fully supported Знак Знак"/>
    <w:basedOn w:val="a1"/>
    <w:link w:val="BPC3-Fullysupported"/>
    <w:locked/>
    <w:rsid w:val="00677448"/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3-subhead1">
    <w:name w:val="BPC3 - subhead1"/>
    <w:basedOn w:val="BPC3-bodyafterheading"/>
    <w:rsid w:val="00677448"/>
  </w:style>
  <w:style w:type="paragraph" w:customStyle="1" w:styleId="BPC3-tableitems">
    <w:name w:val="BPC3 - table items"/>
    <w:basedOn w:val="a0"/>
    <w:rsid w:val="00677448"/>
    <w:rPr>
      <w:rFonts w:ascii="Calibri" w:hAnsi="Calibri"/>
      <w:sz w:val="20"/>
      <w:szCs w:val="20"/>
      <w:lang w:eastAsia="en-US"/>
    </w:rPr>
  </w:style>
  <w:style w:type="paragraph" w:customStyle="1" w:styleId="BPC3-subhead2">
    <w:name w:val="BPC3 - subhead2"/>
    <w:basedOn w:val="BPC3-bodyafterheading"/>
    <w:rsid w:val="00677448"/>
  </w:style>
  <w:style w:type="paragraph" w:customStyle="1" w:styleId="BPC3-Heading3">
    <w:name w:val="BPC3 - Heading3"/>
    <w:basedOn w:val="BPC3-bodycopynormal"/>
    <w:rsid w:val="00677448"/>
    <w:pPr>
      <w:numPr>
        <w:numId w:val="31"/>
      </w:numPr>
      <w:tabs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677448"/>
    <w:pPr>
      <w:spacing w:after="240"/>
    </w:pPr>
    <w:rPr>
      <w:rFonts w:ascii="Calibri" w:hAnsi="Calibri"/>
      <w:b/>
      <w:i/>
      <w:color w:val="3366FF"/>
      <w:sz w:val="28"/>
      <w:szCs w:val="28"/>
      <w:lang w:eastAsia="en-US"/>
    </w:rPr>
  </w:style>
  <w:style w:type="paragraph" w:customStyle="1" w:styleId="BPC3-caption">
    <w:name w:val="BPC3 - caption"/>
    <w:basedOn w:val="a0"/>
    <w:rsid w:val="00677448"/>
    <w:pPr>
      <w:spacing w:before="120" w:after="240"/>
    </w:pPr>
    <w:rPr>
      <w:rFonts w:ascii="Calibri" w:hAnsi="Calibri"/>
      <w:i/>
      <w:iCs/>
      <w:sz w:val="16"/>
      <w:szCs w:val="20"/>
      <w:lang w:eastAsia="en-US"/>
    </w:rPr>
  </w:style>
  <w:style w:type="paragraph" w:customStyle="1" w:styleId="BPC-headingoffices">
    <w:name w:val="BPC - heading offices"/>
    <w:basedOn w:val="a0"/>
    <w:rsid w:val="00677448"/>
    <w:rPr>
      <w:rFonts w:ascii="Calibri" w:hAnsi="Calibri"/>
      <w:b/>
      <w:bCs/>
      <w:sz w:val="20"/>
      <w:szCs w:val="20"/>
      <w:lang w:eastAsia="en-US"/>
    </w:rPr>
  </w:style>
  <w:style w:type="paragraph" w:customStyle="1" w:styleId="BPC-bullet">
    <w:name w:val="BPC - bullet"/>
    <w:basedOn w:val="a0"/>
    <w:link w:val="BPC-bullet0"/>
    <w:rsid w:val="00677448"/>
    <w:pPr>
      <w:spacing w:after="180"/>
      <w:ind w:left="288" w:hanging="288"/>
    </w:pPr>
    <w:rPr>
      <w:rFonts w:ascii="Verdana" w:hAnsi="Verdana"/>
      <w:sz w:val="20"/>
      <w:szCs w:val="20"/>
      <w:lang w:eastAsia="en-US"/>
    </w:rPr>
  </w:style>
  <w:style w:type="character" w:customStyle="1" w:styleId="BPC-bullet0">
    <w:name w:val="BPC - bullet Знак Знак"/>
    <w:basedOn w:val="a1"/>
    <w:link w:val="BPC-bullet"/>
    <w:locked/>
    <w:rsid w:val="00677448"/>
    <w:rPr>
      <w:rFonts w:ascii="Verdana" w:hAnsi="Verdana"/>
      <w:lang w:val="en-US" w:eastAsia="en-US"/>
    </w:rPr>
  </w:style>
  <w:style w:type="paragraph" w:styleId="ab">
    <w:name w:val="Balloon Text"/>
    <w:basedOn w:val="a0"/>
    <w:link w:val="ac"/>
    <w:rsid w:val="00677448"/>
    <w:rPr>
      <w:rFonts w:ascii="Tahoma" w:hAnsi="Tahoma" w:cs="Tahoma"/>
      <w:sz w:val="16"/>
      <w:szCs w:val="16"/>
      <w:lang w:eastAsia="en-US"/>
    </w:rPr>
  </w:style>
  <w:style w:type="character" w:customStyle="1" w:styleId="ac">
    <w:name w:val="Текст выноски Знак"/>
    <w:basedOn w:val="a1"/>
    <w:link w:val="ab"/>
    <w:rsid w:val="00677448"/>
    <w:rPr>
      <w:rFonts w:ascii="Tahoma" w:hAnsi="Tahoma" w:cs="Tahoma"/>
      <w:sz w:val="16"/>
      <w:szCs w:val="16"/>
      <w:lang w:val="en-US" w:eastAsia="en-US"/>
    </w:rPr>
  </w:style>
  <w:style w:type="paragraph" w:customStyle="1" w:styleId="BPC-bullet1">
    <w:name w:val="Стиль BPC - bullet + полужирный"/>
    <w:basedOn w:val="BPC-bullet"/>
    <w:link w:val="BPC-bullet2"/>
    <w:rsid w:val="00677448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677448"/>
    <w:rPr>
      <w:rFonts w:ascii="Calibri" w:hAnsi="Calibri"/>
      <w:b/>
      <w:bCs/>
      <w:lang w:val="en-US" w:eastAsia="en-US"/>
    </w:rPr>
  </w:style>
  <w:style w:type="character" w:customStyle="1" w:styleId="BPC-web">
    <w:name w:val="BPC - web"/>
    <w:basedOn w:val="a1"/>
    <w:rsid w:val="00677448"/>
    <w:rPr>
      <w:rFonts w:cs="Times New Roman"/>
      <w:b/>
      <w:color w:val="000080"/>
    </w:rPr>
  </w:style>
  <w:style w:type="paragraph" w:styleId="ad">
    <w:name w:val="Title"/>
    <w:basedOn w:val="a0"/>
    <w:next w:val="a0"/>
    <w:link w:val="ae"/>
    <w:uiPriority w:val="99"/>
    <w:qFormat/>
    <w:rsid w:val="0067744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e">
    <w:name w:val="Название Знак"/>
    <w:basedOn w:val="a1"/>
    <w:link w:val="ad"/>
    <w:uiPriority w:val="99"/>
    <w:rsid w:val="00677448"/>
    <w:rPr>
      <w:rFonts w:ascii="Cambria" w:hAnsi="Cambria"/>
      <w:b/>
      <w:bCs/>
      <w:kern w:val="28"/>
      <w:sz w:val="32"/>
      <w:szCs w:val="32"/>
      <w:lang w:val="en-US" w:eastAsia="en-US"/>
    </w:rPr>
  </w:style>
  <w:style w:type="paragraph" w:styleId="af">
    <w:name w:val="Subtitle"/>
    <w:basedOn w:val="a0"/>
    <w:next w:val="a0"/>
    <w:link w:val="af0"/>
    <w:qFormat/>
    <w:rsid w:val="00677448"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af0">
    <w:name w:val="Подзаголовок Знак"/>
    <w:basedOn w:val="a1"/>
    <w:link w:val="af"/>
    <w:rsid w:val="00677448"/>
    <w:rPr>
      <w:rFonts w:ascii="Cambria" w:hAnsi="Cambria"/>
      <w:sz w:val="24"/>
      <w:szCs w:val="24"/>
      <w:lang w:val="en-US" w:eastAsia="en-US"/>
    </w:rPr>
  </w:style>
  <w:style w:type="character" w:styleId="af1">
    <w:name w:val="Strong"/>
    <w:aliases w:val="TITLE"/>
    <w:basedOn w:val="a1"/>
    <w:uiPriority w:val="22"/>
    <w:qFormat/>
    <w:rsid w:val="00677448"/>
    <w:rPr>
      <w:rFonts w:cs="Times New Roman"/>
      <w:b/>
      <w:bCs/>
    </w:rPr>
  </w:style>
  <w:style w:type="character" w:styleId="af2">
    <w:name w:val="Emphasis"/>
    <w:basedOn w:val="a1"/>
    <w:qFormat/>
    <w:rsid w:val="00677448"/>
    <w:rPr>
      <w:rFonts w:ascii="Calibri" w:hAnsi="Calibri" w:cs="Times New Roman"/>
      <w:b/>
      <w:i/>
      <w:iCs/>
    </w:rPr>
  </w:style>
  <w:style w:type="paragraph" w:styleId="af3">
    <w:name w:val="No Spacing"/>
    <w:basedOn w:val="a0"/>
    <w:rsid w:val="00677448"/>
    <w:rPr>
      <w:rFonts w:ascii="Calibri" w:hAnsi="Calibri"/>
      <w:szCs w:val="32"/>
      <w:lang w:eastAsia="en-US"/>
    </w:rPr>
  </w:style>
  <w:style w:type="paragraph" w:styleId="af4">
    <w:name w:val="List Paragraph"/>
    <w:basedOn w:val="a0"/>
    <w:uiPriority w:val="34"/>
    <w:qFormat/>
    <w:rsid w:val="00677448"/>
    <w:pPr>
      <w:ind w:left="720"/>
      <w:contextualSpacing/>
    </w:pPr>
    <w:rPr>
      <w:rFonts w:ascii="Calibri" w:hAnsi="Calibri"/>
      <w:lang w:eastAsia="en-US"/>
    </w:rPr>
  </w:style>
  <w:style w:type="paragraph" w:styleId="23">
    <w:name w:val="Quote"/>
    <w:basedOn w:val="a0"/>
    <w:next w:val="a0"/>
    <w:link w:val="24"/>
    <w:qFormat/>
    <w:rsid w:val="00677448"/>
    <w:rPr>
      <w:rFonts w:ascii="Calibri" w:hAnsi="Calibri"/>
      <w:i/>
      <w:lang w:eastAsia="en-US"/>
    </w:rPr>
  </w:style>
  <w:style w:type="character" w:customStyle="1" w:styleId="24">
    <w:name w:val="Цитата 2 Знак"/>
    <w:basedOn w:val="a1"/>
    <w:link w:val="23"/>
    <w:rsid w:val="00677448"/>
    <w:rPr>
      <w:rFonts w:ascii="Calibri" w:hAnsi="Calibri"/>
      <w:i/>
      <w:sz w:val="24"/>
      <w:szCs w:val="24"/>
      <w:lang w:val="en-US" w:eastAsia="en-US"/>
    </w:rPr>
  </w:style>
  <w:style w:type="paragraph" w:styleId="af5">
    <w:name w:val="Intense Quote"/>
    <w:basedOn w:val="a0"/>
    <w:next w:val="a0"/>
    <w:link w:val="af6"/>
    <w:uiPriority w:val="30"/>
    <w:qFormat/>
    <w:rsid w:val="00677448"/>
    <w:pPr>
      <w:ind w:left="720" w:right="720"/>
    </w:pPr>
    <w:rPr>
      <w:rFonts w:ascii="Calibri" w:hAnsi="Calibri"/>
      <w:b/>
      <w:i/>
      <w:szCs w:val="22"/>
      <w:lang w:eastAsia="en-US"/>
    </w:rPr>
  </w:style>
  <w:style w:type="character" w:customStyle="1" w:styleId="af6">
    <w:name w:val="Выделенная цитата Знак"/>
    <w:basedOn w:val="a1"/>
    <w:link w:val="af5"/>
    <w:uiPriority w:val="30"/>
    <w:rsid w:val="00677448"/>
    <w:rPr>
      <w:rFonts w:ascii="Calibri" w:hAnsi="Calibri"/>
      <w:b/>
      <w:i/>
      <w:sz w:val="24"/>
      <w:szCs w:val="22"/>
      <w:lang w:val="en-US" w:eastAsia="en-US"/>
    </w:rPr>
  </w:style>
  <w:style w:type="character" w:styleId="af7">
    <w:name w:val="Subtle Emphasis"/>
    <w:basedOn w:val="a1"/>
    <w:qFormat/>
    <w:rsid w:val="00677448"/>
    <w:rPr>
      <w:rFonts w:cs="Times New Roman"/>
      <w:i/>
      <w:color w:val="5A5A5A"/>
    </w:rPr>
  </w:style>
  <w:style w:type="character" w:styleId="af8">
    <w:name w:val="Intense Emphasis"/>
    <w:basedOn w:val="a1"/>
    <w:qFormat/>
    <w:rsid w:val="00677448"/>
    <w:rPr>
      <w:rFonts w:cs="Times New Roman"/>
      <w:b/>
      <w:i/>
      <w:sz w:val="24"/>
      <w:szCs w:val="24"/>
      <w:u w:val="single"/>
    </w:rPr>
  </w:style>
  <w:style w:type="character" w:styleId="af9">
    <w:name w:val="Subtle Reference"/>
    <w:basedOn w:val="a1"/>
    <w:qFormat/>
    <w:rsid w:val="00677448"/>
    <w:rPr>
      <w:rFonts w:cs="Times New Roman"/>
      <w:sz w:val="24"/>
      <w:szCs w:val="24"/>
      <w:u w:val="single"/>
    </w:rPr>
  </w:style>
  <w:style w:type="character" w:styleId="afa">
    <w:name w:val="Intense Reference"/>
    <w:basedOn w:val="a1"/>
    <w:rsid w:val="00677448"/>
    <w:rPr>
      <w:rFonts w:cs="Times New Roman"/>
      <w:b/>
      <w:sz w:val="24"/>
      <w:u w:val="single"/>
    </w:rPr>
  </w:style>
  <w:style w:type="character" w:styleId="afb">
    <w:name w:val="Book Title"/>
    <w:basedOn w:val="a1"/>
    <w:rsid w:val="00677448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677448"/>
    <w:pPr>
      <w:ind w:firstLine="709"/>
      <w:jc w:val="both"/>
    </w:pPr>
    <w:rPr>
      <w:rFonts w:ascii="Arial" w:hAnsi="Arial"/>
      <w:sz w:val="22"/>
      <w:szCs w:val="28"/>
      <w:lang w:val="en-US"/>
    </w:rPr>
  </w:style>
  <w:style w:type="character" w:customStyle="1" w:styleId="proposal0">
    <w:name w:val="proposal Знак"/>
    <w:basedOn w:val="a1"/>
    <w:link w:val="proposal"/>
    <w:locked/>
    <w:rsid w:val="00677448"/>
    <w:rPr>
      <w:rFonts w:ascii="Arial" w:hAnsi="Arial"/>
      <w:sz w:val="22"/>
      <w:szCs w:val="28"/>
      <w:lang w:val="en-US"/>
    </w:rPr>
  </w:style>
  <w:style w:type="paragraph" w:styleId="33">
    <w:name w:val="Body Text 3"/>
    <w:aliases w:val="Body Text 3 Char"/>
    <w:basedOn w:val="a0"/>
    <w:link w:val="34"/>
    <w:autoRedefine/>
    <w:rsid w:val="00677448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eastAsia="en-US"/>
    </w:rPr>
  </w:style>
  <w:style w:type="character" w:customStyle="1" w:styleId="34">
    <w:name w:val="Основной текст 3 Знак"/>
    <w:aliases w:val="Body Text 3 Char Знак"/>
    <w:basedOn w:val="a1"/>
    <w:link w:val="33"/>
    <w:rsid w:val="00677448"/>
    <w:rPr>
      <w:rFonts w:ascii="Arial (W1)" w:hAnsi="Arial (W1)"/>
      <w:sz w:val="24"/>
      <w:szCs w:val="24"/>
      <w:lang w:val="en-US" w:eastAsia="en-US"/>
    </w:rPr>
  </w:style>
  <w:style w:type="paragraph" w:customStyle="1" w:styleId="Bulletlevel1">
    <w:name w:val="Bullet level 1"/>
    <w:basedOn w:val="a0"/>
    <w:link w:val="Bulletlevel1Char"/>
    <w:rsid w:val="00677448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eastAsia="en-US"/>
    </w:rPr>
  </w:style>
  <w:style w:type="character" w:customStyle="1" w:styleId="Bulletlevel1Char">
    <w:name w:val="Bullet level 1 Char"/>
    <w:basedOn w:val="a1"/>
    <w:link w:val="Bulletlevel1"/>
    <w:locked/>
    <w:rsid w:val="00677448"/>
    <w:rPr>
      <w:rFonts w:ascii="Arial" w:hAnsi="Arial"/>
      <w:sz w:val="22"/>
      <w:szCs w:val="24"/>
      <w:lang w:val="en-US" w:eastAsia="en-US"/>
    </w:rPr>
  </w:style>
  <w:style w:type="paragraph" w:customStyle="1" w:styleId="Dense">
    <w:name w:val="Dense"/>
    <w:basedOn w:val="a0"/>
    <w:rsid w:val="00677448"/>
    <w:pPr>
      <w:keepLines/>
      <w:spacing w:after="120"/>
      <w:ind w:left="851" w:hanging="284"/>
      <w:jc w:val="both"/>
    </w:pPr>
    <w:rPr>
      <w:rFonts w:ascii="HelvDL" w:hAnsi="HelvDL"/>
      <w:sz w:val="20"/>
      <w:szCs w:val="20"/>
    </w:rPr>
  </w:style>
  <w:style w:type="paragraph" w:styleId="afc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677448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eastAsia="he-IL" w:bidi="he-IL"/>
    </w:rPr>
  </w:style>
  <w:style w:type="paragraph" w:styleId="25">
    <w:name w:val="Body Text 2"/>
    <w:basedOn w:val="a0"/>
    <w:link w:val="26"/>
    <w:rsid w:val="00677448"/>
    <w:pPr>
      <w:spacing w:after="120" w:line="480" w:lineRule="auto"/>
    </w:pPr>
    <w:rPr>
      <w:noProof/>
      <w:sz w:val="20"/>
      <w:szCs w:val="20"/>
      <w:lang w:eastAsia="en-US"/>
    </w:rPr>
  </w:style>
  <w:style w:type="character" w:customStyle="1" w:styleId="26">
    <w:name w:val="Основной текст 2 Знак"/>
    <w:basedOn w:val="a1"/>
    <w:link w:val="25"/>
    <w:rsid w:val="00677448"/>
    <w:rPr>
      <w:noProof/>
      <w:lang w:val="en-US" w:eastAsia="en-US"/>
    </w:rPr>
  </w:style>
  <w:style w:type="paragraph" w:styleId="afd">
    <w:name w:val="List Bullet"/>
    <w:basedOn w:val="a0"/>
    <w:autoRedefine/>
    <w:rsid w:val="00677448"/>
    <w:pPr>
      <w:tabs>
        <w:tab w:val="num" w:pos="360"/>
      </w:tabs>
      <w:ind w:left="360" w:hanging="360"/>
    </w:pPr>
    <w:rPr>
      <w:rFonts w:ascii="Times" w:hAnsi="Times"/>
      <w:sz w:val="22"/>
      <w:szCs w:val="20"/>
      <w:lang w:eastAsia="en-US"/>
    </w:rPr>
  </w:style>
  <w:style w:type="paragraph" w:styleId="27">
    <w:name w:val="List Bullet 2"/>
    <w:basedOn w:val="a0"/>
    <w:autoRedefine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5">
    <w:name w:val="List Bullet 3"/>
    <w:basedOn w:val="a0"/>
    <w:autoRedefine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3">
    <w:name w:val="List Bullet 4"/>
    <w:basedOn w:val="a0"/>
    <w:autoRedefine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2">
    <w:name w:val="List Bullet 5"/>
    <w:basedOn w:val="a0"/>
    <w:autoRedefine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e">
    <w:name w:val="List Number"/>
    <w:basedOn w:val="a0"/>
    <w:rsid w:val="00677448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eastAsia="en-US"/>
    </w:rPr>
  </w:style>
  <w:style w:type="paragraph" w:styleId="28">
    <w:name w:val="List Number 2"/>
    <w:basedOn w:val="a0"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6">
    <w:name w:val="List Number 3"/>
    <w:basedOn w:val="a0"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4">
    <w:name w:val="List Number 4"/>
    <w:basedOn w:val="a0"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3">
    <w:name w:val="List Number 5"/>
    <w:basedOn w:val="a0"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f">
    <w:name w:val="footnote text"/>
    <w:basedOn w:val="a0"/>
    <w:link w:val="aff0"/>
    <w:rsid w:val="00677448"/>
    <w:pPr>
      <w:spacing w:before="120" w:after="120" w:line="310" w:lineRule="exact"/>
    </w:pPr>
    <w:rPr>
      <w:rFonts w:ascii="Times" w:hAnsi="Times"/>
      <w:sz w:val="20"/>
      <w:szCs w:val="20"/>
      <w:lang w:eastAsia="en-US"/>
    </w:rPr>
  </w:style>
  <w:style w:type="character" w:customStyle="1" w:styleId="aff0">
    <w:name w:val="Текст сноски Знак"/>
    <w:basedOn w:val="a1"/>
    <w:link w:val="aff"/>
    <w:rsid w:val="00677448"/>
    <w:rPr>
      <w:rFonts w:ascii="Times" w:hAnsi="Times"/>
      <w:lang w:val="en-US" w:eastAsia="en-US"/>
    </w:rPr>
  </w:style>
  <w:style w:type="paragraph" w:styleId="aff1">
    <w:name w:val="envelope address"/>
    <w:basedOn w:val="a0"/>
    <w:rsid w:val="00677448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eastAsia="en-US"/>
    </w:rPr>
  </w:style>
  <w:style w:type="paragraph" w:styleId="aff2">
    <w:name w:val="Body Text"/>
    <w:aliases w:val="CCC Body Text"/>
    <w:basedOn w:val="a0"/>
    <w:link w:val="aff3"/>
    <w:rsid w:val="00677448"/>
    <w:pPr>
      <w:spacing w:before="120" w:after="120"/>
    </w:pPr>
    <w:rPr>
      <w:rFonts w:ascii="Times" w:hAnsi="Times"/>
      <w:sz w:val="20"/>
      <w:szCs w:val="20"/>
      <w:lang w:eastAsia="en-US"/>
    </w:rPr>
  </w:style>
  <w:style w:type="character" w:customStyle="1" w:styleId="aff3">
    <w:name w:val="Основной текст Знак"/>
    <w:aliases w:val="CCC Body Text Знак"/>
    <w:basedOn w:val="a1"/>
    <w:link w:val="aff2"/>
    <w:rsid w:val="00677448"/>
    <w:rPr>
      <w:rFonts w:ascii="Times" w:hAnsi="Times"/>
      <w:lang w:val="en-US" w:eastAsia="en-US"/>
    </w:rPr>
  </w:style>
  <w:style w:type="paragraph" w:customStyle="1" w:styleId="prbullet1">
    <w:name w:val="prbullet1**"/>
    <w:basedOn w:val="a0"/>
    <w:next w:val="a0"/>
    <w:rsid w:val="00677448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4">
    <w:name w:val="Body Text Indent"/>
    <w:basedOn w:val="a0"/>
    <w:link w:val="aff5"/>
    <w:rsid w:val="00677448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5">
    <w:name w:val="Основной текст с отступом Знак"/>
    <w:basedOn w:val="a1"/>
    <w:link w:val="aff4"/>
    <w:rsid w:val="00677448"/>
    <w:rPr>
      <w:rFonts w:ascii="Arial" w:hAnsi="Arial"/>
      <w:szCs w:val="24"/>
      <w:lang w:val="en-GB" w:eastAsia="en-US"/>
    </w:rPr>
  </w:style>
  <w:style w:type="paragraph" w:styleId="29">
    <w:name w:val="Body Text Indent 2"/>
    <w:basedOn w:val="a0"/>
    <w:link w:val="2a"/>
    <w:rsid w:val="00677448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eastAsia="en-US"/>
    </w:rPr>
  </w:style>
  <w:style w:type="character" w:customStyle="1" w:styleId="2a">
    <w:name w:val="Основной текст с отступом 2 Знак"/>
    <w:basedOn w:val="a1"/>
    <w:link w:val="29"/>
    <w:rsid w:val="00677448"/>
    <w:rPr>
      <w:rFonts w:ascii="Comic Sans MS" w:hAnsi="Comic Sans MS"/>
      <w:lang w:val="en-US" w:eastAsia="en-US"/>
    </w:rPr>
  </w:style>
  <w:style w:type="character" w:styleId="aff6">
    <w:name w:val="page number"/>
    <w:aliases w:val="pn"/>
    <w:basedOn w:val="a1"/>
    <w:rsid w:val="00677448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677448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677448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677448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677448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677448"/>
    <w:pPr>
      <w:ind w:left="1760"/>
    </w:pPr>
    <w:rPr>
      <w:rFonts w:ascii="Arial" w:hAnsi="Arial"/>
      <w:sz w:val="20"/>
      <w:lang w:val="en-GB" w:eastAsia="en-US"/>
    </w:rPr>
  </w:style>
  <w:style w:type="character" w:styleId="aff7">
    <w:name w:val="annotation reference"/>
    <w:basedOn w:val="a1"/>
    <w:rsid w:val="00677448"/>
    <w:rPr>
      <w:rFonts w:cs="Times New Roman"/>
      <w:sz w:val="16"/>
      <w:szCs w:val="16"/>
    </w:rPr>
  </w:style>
  <w:style w:type="paragraph" w:styleId="aff8">
    <w:name w:val="annotation text"/>
    <w:basedOn w:val="a0"/>
    <w:link w:val="aff9"/>
    <w:rsid w:val="00677448"/>
    <w:rPr>
      <w:rFonts w:ascii="Arial" w:hAnsi="Arial"/>
      <w:sz w:val="20"/>
      <w:szCs w:val="20"/>
      <w:lang w:val="en-GB" w:eastAsia="en-US"/>
    </w:rPr>
  </w:style>
  <w:style w:type="character" w:customStyle="1" w:styleId="aff9">
    <w:name w:val="Текст примечания Знак"/>
    <w:basedOn w:val="a1"/>
    <w:link w:val="aff8"/>
    <w:rsid w:val="00677448"/>
    <w:rPr>
      <w:rFonts w:ascii="Arial" w:hAnsi="Arial"/>
      <w:lang w:val="en-GB" w:eastAsia="en-US"/>
    </w:rPr>
  </w:style>
  <w:style w:type="character" w:styleId="affa">
    <w:name w:val="FollowedHyperlink"/>
    <w:basedOn w:val="a1"/>
    <w:rsid w:val="00677448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677448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1"/>
    <w:link w:val="37"/>
    <w:rsid w:val="00677448"/>
    <w:rPr>
      <w:rFonts w:ascii="Arial" w:hAnsi="Arial"/>
      <w:szCs w:val="24"/>
      <w:lang w:val="en-GB" w:eastAsia="en-US"/>
    </w:rPr>
  </w:style>
  <w:style w:type="paragraph" w:styleId="13">
    <w:name w:val="index 1"/>
    <w:basedOn w:val="a0"/>
    <w:next w:val="a0"/>
    <w:autoRedefine/>
    <w:rsid w:val="00677448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677448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677448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677448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677448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677448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677448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677448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677448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b">
    <w:name w:val="index heading"/>
    <w:basedOn w:val="a0"/>
    <w:next w:val="13"/>
    <w:rsid w:val="00677448"/>
    <w:rPr>
      <w:rFonts w:ascii="Arial" w:hAnsi="Arial"/>
      <w:sz w:val="20"/>
      <w:lang w:val="en-GB" w:eastAsia="en-US"/>
    </w:rPr>
  </w:style>
  <w:style w:type="paragraph" w:styleId="affc">
    <w:name w:val="Normal (Web)"/>
    <w:basedOn w:val="a0"/>
    <w:rsid w:val="00677448"/>
    <w:pPr>
      <w:spacing w:before="100" w:beforeAutospacing="1" w:after="100" w:afterAutospacing="1"/>
    </w:pPr>
    <w:rPr>
      <w:rFonts w:ascii="Verdana" w:hAnsi="Verdana"/>
      <w:color w:val="000000"/>
      <w:lang w:eastAsia="en-US"/>
    </w:rPr>
  </w:style>
  <w:style w:type="paragraph" w:customStyle="1" w:styleId="Header3">
    <w:name w:val="Header3"/>
    <w:rsid w:val="00677448"/>
    <w:pPr>
      <w:spacing w:before="80" w:line="240" w:lineRule="exact"/>
    </w:pPr>
    <w:rPr>
      <w:b/>
      <w:lang w:val="en-GB" w:eastAsia="en-US"/>
    </w:rPr>
  </w:style>
  <w:style w:type="paragraph" w:customStyle="1" w:styleId="TableText">
    <w:name w:val="Table Text"/>
    <w:basedOn w:val="a0"/>
    <w:rsid w:val="00677448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677448"/>
    <w:pPr>
      <w:numPr>
        <w:numId w:val="16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0"/>
    <w:autoRedefine/>
    <w:rsid w:val="00677448"/>
    <w:pPr>
      <w:keepNext w:val="0"/>
      <w:numPr>
        <w:numId w:val="0"/>
      </w:numPr>
      <w:tabs>
        <w:tab w:val="num" w:pos="340"/>
      </w:tabs>
      <w:spacing w:after="240"/>
      <w:ind w:left="340" w:hanging="340"/>
      <w:jc w:val="center"/>
    </w:pPr>
    <w:rPr>
      <w:rFonts w:cs="Times New Roman"/>
      <w:color w:val="000080"/>
      <w:kern w:val="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677448"/>
    <w:pPr>
      <w:numPr>
        <w:ilvl w:val="1"/>
        <w:numId w:val="15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1"/>
    <w:rsid w:val="00677448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0"/>
    <w:autoRedefine/>
    <w:rsid w:val="00677448"/>
  </w:style>
  <w:style w:type="paragraph" w:customStyle="1" w:styleId="BulletSpace">
    <w:name w:val="Bullet Space"/>
    <w:basedOn w:val="a0"/>
    <w:rsid w:val="00677448"/>
    <w:pPr>
      <w:spacing w:after="120"/>
      <w:ind w:left="360" w:hanging="360"/>
    </w:pPr>
    <w:rPr>
      <w:rFonts w:ascii="MyriaMM" w:hAnsi="MyriaMM"/>
      <w:sz w:val="22"/>
      <w:szCs w:val="20"/>
      <w:lang w:eastAsia="en-US"/>
    </w:rPr>
  </w:style>
  <w:style w:type="paragraph" w:customStyle="1" w:styleId="headingR">
    <w:name w:val="heading R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0"/>
    <w:rsid w:val="00677448"/>
    <w:pPr>
      <w:keepNext w:val="0"/>
      <w:numPr>
        <w:ilvl w:val="0"/>
        <w:numId w:val="0"/>
      </w:numPr>
      <w:spacing w:before="120" w:after="120"/>
      <w:jc w:val="both"/>
      <w:outlineLvl w:val="9"/>
    </w:pPr>
    <w:rPr>
      <w:rFonts w:ascii="MyriaMM_400 RG 600 NO" w:eastAsia="Times New Roman" w:hAnsi="MyriaMM_400 RG 600 NO" w:cs="Times New Roman"/>
      <w:smallCaps/>
      <w:color w:val="000000"/>
      <w:szCs w:val="20"/>
      <w:lang w:eastAsia="en-US"/>
    </w:rPr>
  </w:style>
  <w:style w:type="paragraph" w:customStyle="1" w:styleId="Indent1">
    <w:name w:val="Indent1"/>
    <w:basedOn w:val="a0"/>
    <w:rsid w:val="00677448"/>
    <w:pPr>
      <w:ind w:left="360"/>
    </w:pPr>
    <w:rPr>
      <w:rFonts w:ascii="MyriaMM" w:hAnsi="MyriaMM"/>
      <w:sz w:val="22"/>
      <w:szCs w:val="20"/>
      <w:lang w:eastAsia="en-US"/>
    </w:rPr>
  </w:style>
  <w:style w:type="paragraph" w:customStyle="1" w:styleId="Indent2">
    <w:name w:val="Indent2"/>
    <w:basedOn w:val="a0"/>
    <w:rsid w:val="00677448"/>
    <w:pPr>
      <w:ind w:left="720"/>
    </w:pPr>
    <w:rPr>
      <w:rFonts w:ascii="MyriaMM" w:hAnsi="MyriaMM"/>
      <w:sz w:val="22"/>
      <w:szCs w:val="20"/>
      <w:lang w:eastAsia="en-US"/>
    </w:rPr>
  </w:style>
  <w:style w:type="paragraph" w:customStyle="1" w:styleId="Indent3">
    <w:name w:val="Indent3"/>
    <w:basedOn w:val="Indent2"/>
    <w:rsid w:val="00677448"/>
    <w:pPr>
      <w:ind w:left="1080"/>
    </w:pPr>
  </w:style>
  <w:style w:type="paragraph" w:customStyle="1" w:styleId="Indent4">
    <w:name w:val="Indent4"/>
    <w:basedOn w:val="Indent3"/>
    <w:rsid w:val="00677448"/>
    <w:pPr>
      <w:ind w:left="1440"/>
    </w:pPr>
  </w:style>
  <w:style w:type="paragraph" w:customStyle="1" w:styleId="SidebarQuotes">
    <w:name w:val="Sidebar Quotes"/>
    <w:basedOn w:val="a0"/>
    <w:rsid w:val="00677448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eastAsia="en-US"/>
    </w:rPr>
  </w:style>
  <w:style w:type="paragraph" w:customStyle="1" w:styleId="DTCGtoc">
    <w:name w:val="DTCGtoc"/>
    <w:basedOn w:val="a0"/>
    <w:next w:val="Indent1"/>
    <w:rsid w:val="00677448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eastAsia="en-US"/>
    </w:rPr>
  </w:style>
  <w:style w:type="paragraph" w:styleId="affd">
    <w:name w:val="caption"/>
    <w:basedOn w:val="a0"/>
    <w:next w:val="a0"/>
    <w:qFormat/>
    <w:rsid w:val="00677448"/>
    <w:rPr>
      <w:rFonts w:ascii="MyriaMM" w:hAnsi="MyriaMM"/>
      <w:i/>
      <w:sz w:val="22"/>
      <w:szCs w:val="20"/>
      <w:lang w:eastAsia="en-US"/>
    </w:rPr>
  </w:style>
  <w:style w:type="paragraph" w:customStyle="1" w:styleId="tablehead">
    <w:name w:val="tablehead"/>
    <w:basedOn w:val="a0"/>
    <w:rsid w:val="00677448"/>
    <w:pPr>
      <w:widowControl w:val="0"/>
      <w:spacing w:before="80" w:after="80"/>
      <w:jc w:val="center"/>
    </w:pPr>
    <w:rPr>
      <w:b/>
      <w:sz w:val="16"/>
      <w:szCs w:val="20"/>
      <w:lang w:eastAsia="en-US"/>
    </w:rPr>
  </w:style>
  <w:style w:type="paragraph" w:customStyle="1" w:styleId="tabletext0">
    <w:name w:val="tabletext"/>
    <w:basedOn w:val="a0"/>
    <w:rsid w:val="00677448"/>
    <w:pPr>
      <w:widowControl w:val="0"/>
      <w:spacing w:before="40" w:after="40"/>
    </w:pPr>
    <w:rPr>
      <w:sz w:val="16"/>
      <w:szCs w:val="20"/>
      <w:lang w:eastAsia="en-US"/>
    </w:rPr>
  </w:style>
  <w:style w:type="paragraph" w:customStyle="1" w:styleId="Bullet2">
    <w:name w:val="Bullet 2"/>
    <w:basedOn w:val="Bullet1"/>
    <w:rsid w:val="00677448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677448"/>
    <w:pPr>
      <w:spacing w:after="120"/>
      <w:ind w:left="1800" w:hanging="360"/>
    </w:pPr>
    <w:rPr>
      <w:rFonts w:ascii="Arial" w:hAnsi="Arial"/>
      <w:sz w:val="22"/>
      <w:szCs w:val="20"/>
      <w:lang w:eastAsia="en-US"/>
    </w:rPr>
  </w:style>
  <w:style w:type="paragraph" w:styleId="affe">
    <w:name w:val="Document Map"/>
    <w:basedOn w:val="a0"/>
    <w:link w:val="afff"/>
    <w:rsid w:val="00677448"/>
    <w:pPr>
      <w:shd w:val="clear" w:color="auto" w:fill="000080"/>
    </w:pPr>
    <w:rPr>
      <w:rFonts w:ascii="Tahoma" w:hAnsi="Tahoma" w:cs="Tahoma"/>
      <w:sz w:val="20"/>
      <w:szCs w:val="20"/>
      <w:lang w:eastAsia="en-US"/>
    </w:rPr>
  </w:style>
  <w:style w:type="character" w:customStyle="1" w:styleId="afff">
    <w:name w:val="Схема документа Знак"/>
    <w:basedOn w:val="a1"/>
    <w:link w:val="affe"/>
    <w:rsid w:val="00677448"/>
    <w:rPr>
      <w:rFonts w:ascii="Tahoma" w:hAnsi="Tahoma" w:cs="Tahoma"/>
      <w:shd w:val="clear" w:color="auto" w:fill="000080"/>
      <w:lang w:val="en-US" w:eastAsia="en-US"/>
    </w:rPr>
  </w:style>
  <w:style w:type="paragraph" w:styleId="afff0">
    <w:name w:val="Date"/>
    <w:basedOn w:val="a0"/>
    <w:next w:val="a0"/>
    <w:link w:val="afff1"/>
    <w:rsid w:val="00677448"/>
    <w:rPr>
      <w:rFonts w:ascii="MyriaMM" w:hAnsi="MyriaMM"/>
      <w:sz w:val="22"/>
      <w:szCs w:val="20"/>
      <w:lang w:eastAsia="en-US"/>
    </w:rPr>
  </w:style>
  <w:style w:type="character" w:customStyle="1" w:styleId="afff1">
    <w:name w:val="Дата Знак"/>
    <w:basedOn w:val="a1"/>
    <w:link w:val="afff0"/>
    <w:rsid w:val="00677448"/>
    <w:rPr>
      <w:rFonts w:ascii="MyriaMM" w:hAnsi="MyriaMM"/>
      <w:sz w:val="22"/>
      <w:lang w:val="en-US" w:eastAsia="en-US"/>
    </w:rPr>
  </w:style>
  <w:style w:type="paragraph" w:customStyle="1" w:styleId="BulletList">
    <w:name w:val="Bullet List"/>
    <w:basedOn w:val="a0"/>
    <w:rsid w:val="00677448"/>
    <w:pPr>
      <w:numPr>
        <w:numId w:val="17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677448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eastAsia="en-US"/>
    </w:rPr>
  </w:style>
  <w:style w:type="paragraph" w:styleId="afff2">
    <w:name w:val="List"/>
    <w:basedOn w:val="a0"/>
    <w:rsid w:val="00677448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677448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677448"/>
    <w:pPr>
      <w:autoSpaceDE w:val="0"/>
      <w:autoSpaceDN w:val="0"/>
      <w:adjustRightInd w:val="0"/>
    </w:pPr>
    <w:rPr>
      <w:rFonts w:ascii="Arial" w:hAnsi="Arial"/>
      <w:lang w:eastAsia="en-US"/>
    </w:rPr>
  </w:style>
  <w:style w:type="paragraph" w:styleId="afff3">
    <w:name w:val="annotation subject"/>
    <w:basedOn w:val="aff8"/>
    <w:next w:val="aff8"/>
    <w:link w:val="afff4"/>
    <w:rsid w:val="00677448"/>
    <w:rPr>
      <w:b/>
      <w:bCs/>
    </w:rPr>
  </w:style>
  <w:style w:type="character" w:customStyle="1" w:styleId="afff4">
    <w:name w:val="Тема примечания Знак"/>
    <w:basedOn w:val="aff9"/>
    <w:link w:val="afff3"/>
    <w:rsid w:val="00677448"/>
    <w:rPr>
      <w:rFonts w:ascii="Arial" w:hAnsi="Arial"/>
      <w:b/>
      <w:bCs/>
      <w:lang w:val="en-GB" w:eastAsia="en-US"/>
    </w:rPr>
  </w:style>
  <w:style w:type="paragraph" w:customStyle="1" w:styleId="CharChar1CharCharCharCharChar">
    <w:name w:val="Char Char1 Char Char Char Char Char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677448"/>
    <w:pPr>
      <w:numPr>
        <w:numId w:val="18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eastAsia="en-US"/>
    </w:rPr>
  </w:style>
  <w:style w:type="paragraph" w:customStyle="1" w:styleId="CaluseSubHead">
    <w:name w:val="Caluse Sub Head"/>
    <w:basedOn w:val="ClauseHead"/>
    <w:rsid w:val="00677448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677448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1"/>
    <w:link w:val="Heading2Subsec"/>
    <w:locked/>
    <w:rsid w:val="00677448"/>
    <w:rPr>
      <w:rFonts w:ascii="Arial" w:hAnsi="Arial"/>
      <w:i/>
      <w:szCs w:val="24"/>
      <w:lang w:val="en-GB" w:eastAsia="en-US"/>
    </w:rPr>
  </w:style>
  <w:style w:type="character" w:customStyle="1" w:styleId="Style12pt">
    <w:name w:val="Style 12 pt"/>
    <w:basedOn w:val="a1"/>
    <w:rsid w:val="00677448"/>
    <w:rPr>
      <w:rFonts w:cs="Times New Roman"/>
      <w:sz w:val="24"/>
      <w:szCs w:val="24"/>
    </w:rPr>
  </w:style>
  <w:style w:type="paragraph" w:styleId="afff5">
    <w:name w:val="Message Header"/>
    <w:basedOn w:val="a0"/>
    <w:link w:val="afff6"/>
    <w:rsid w:val="006774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6">
    <w:name w:val="Шапка Знак"/>
    <w:basedOn w:val="a1"/>
    <w:link w:val="afff5"/>
    <w:rsid w:val="00677448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677448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67744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customStyle="1" w:styleId="NormalArial">
    <w:name w:val="Normal + Arial"/>
    <w:aliases w:val="Justified"/>
    <w:basedOn w:val="a0"/>
    <w:link w:val="NormalArial0"/>
    <w:rsid w:val="00677448"/>
    <w:pPr>
      <w:jc w:val="both"/>
    </w:pPr>
    <w:rPr>
      <w:rFonts w:ascii="Verdana" w:hAnsi="Verdana"/>
      <w:sz w:val="20"/>
      <w:lang w:eastAsia="en-US"/>
    </w:rPr>
  </w:style>
  <w:style w:type="character" w:customStyle="1" w:styleId="NormalArial0">
    <w:name w:val="Normal + Arial Знак"/>
    <w:aliases w:val="Justified Знак"/>
    <w:basedOn w:val="a1"/>
    <w:link w:val="NormalArial"/>
    <w:locked/>
    <w:rsid w:val="00677448"/>
    <w:rPr>
      <w:rFonts w:ascii="Verdana" w:hAnsi="Verdana"/>
      <w:szCs w:val="24"/>
      <w:lang w:val="en-US" w:eastAsia="en-US"/>
    </w:rPr>
  </w:style>
  <w:style w:type="paragraph" w:customStyle="1" w:styleId="afff7">
    <w:name w:val="Знак Знак Знак Знак"/>
    <w:basedOn w:val="a0"/>
    <w:rsid w:val="00677448"/>
    <w:pPr>
      <w:spacing w:after="160" w:line="240" w:lineRule="exact"/>
    </w:pPr>
    <w:rPr>
      <w:rFonts w:ascii="Tahoma" w:hAnsi="Tahoma"/>
      <w:sz w:val="20"/>
      <w:szCs w:val="20"/>
      <w:lang w:eastAsia="en-US"/>
    </w:rPr>
  </w:style>
  <w:style w:type="paragraph" w:customStyle="1" w:styleId="Default">
    <w:name w:val="Default"/>
    <w:uiPriority w:val="99"/>
    <w:rsid w:val="00677448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afff8">
    <w:name w:val="footnote reference"/>
    <w:rsid w:val="00677448"/>
    <w:rPr>
      <w:vertAlign w:val="superscript"/>
    </w:rPr>
  </w:style>
  <w:style w:type="paragraph" w:customStyle="1" w:styleId="BPCProposal">
    <w:name w:val="BPC Proposal"/>
    <w:basedOn w:val="BPC3-Heading1"/>
    <w:link w:val="BPCProposalChar"/>
    <w:rsid w:val="00677448"/>
    <w:pPr>
      <w:outlineLvl w:val="0"/>
    </w:pPr>
    <w:rPr>
      <w:rFonts w:cs="Arial"/>
      <w:b/>
      <w:color w:val="365F91" w:themeColor="accent1" w:themeShade="BF"/>
      <w:kern w:val="32"/>
    </w:rPr>
  </w:style>
  <w:style w:type="character" w:customStyle="1" w:styleId="BPCProposalChar">
    <w:name w:val="BPC Proposal Char"/>
    <w:basedOn w:val="11"/>
    <w:link w:val="BPCProposal"/>
    <w:rsid w:val="00677448"/>
    <w:rPr>
      <w:rFonts w:ascii="Calibri" w:hAnsi="Calibri" w:cs="Arial"/>
      <w:b/>
      <w:bCs w:val="0"/>
      <w:color w:val="365F91" w:themeColor="accent1" w:themeShade="BF"/>
      <w:kern w:val="32"/>
      <w:sz w:val="36"/>
      <w:szCs w:val="36"/>
      <w:lang w:val="en-US" w:eastAsia="en-US"/>
    </w:rPr>
  </w:style>
  <w:style w:type="character" w:customStyle="1" w:styleId="hps">
    <w:name w:val="hps"/>
    <w:rsid w:val="00677448"/>
    <w:rPr>
      <w:rFonts w:cs="Times New Roman"/>
    </w:rPr>
  </w:style>
  <w:style w:type="character" w:customStyle="1" w:styleId="apple-converted-space">
    <w:name w:val="apple-converted-space"/>
    <w:uiPriority w:val="99"/>
    <w:rsid w:val="00677448"/>
    <w:rPr>
      <w:rFonts w:cs="Times New Roman"/>
    </w:rPr>
  </w:style>
  <w:style w:type="paragraph" w:customStyle="1" w:styleId="2c">
    <w:name w:val="Абзац списка2"/>
    <w:basedOn w:val="a0"/>
    <w:rsid w:val="00677448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677448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677448"/>
    <w:rPr>
      <w:rFonts w:ascii="Calibri" w:hAnsi="Calibri"/>
      <w:sz w:val="22"/>
      <w:szCs w:val="22"/>
      <w:lang w:val="fr-FR" w:eastAsia="en-US"/>
    </w:rPr>
  </w:style>
  <w:style w:type="paragraph" w:customStyle="1" w:styleId="04dot">
    <w:name w:val="04 dot"/>
    <w:basedOn w:val="a0"/>
    <w:rsid w:val="00677448"/>
    <w:pPr>
      <w:numPr>
        <w:numId w:val="19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  <w:lang w:val="ru-RU"/>
    </w:rPr>
  </w:style>
  <w:style w:type="paragraph" w:customStyle="1" w:styleId="ALH2">
    <w:name w:val="AL H2"/>
    <w:next w:val="DefaultText"/>
    <w:rsid w:val="00677448"/>
    <w:pPr>
      <w:numPr>
        <w:numId w:val="20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</w:rPr>
  </w:style>
  <w:style w:type="paragraph" w:customStyle="1" w:styleId="125">
    <w:name w:val="Стиль Первая строка:  125 см"/>
    <w:basedOn w:val="a0"/>
    <w:rsid w:val="00677448"/>
    <w:pPr>
      <w:numPr>
        <w:ilvl w:val="3"/>
        <w:numId w:val="20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  <w:lang w:val="ru-RU"/>
    </w:rPr>
  </w:style>
  <w:style w:type="character" w:customStyle="1" w:styleId="Field">
    <w:name w:val="Field"/>
    <w:rsid w:val="00677448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677448"/>
    <w:pPr>
      <w:jc w:val="both"/>
    </w:pPr>
    <w:rPr>
      <w:rFonts w:ascii="Calibri" w:hAnsi="Calibri"/>
      <w:lang w:eastAsia="en-US"/>
    </w:rPr>
  </w:style>
  <w:style w:type="character" w:customStyle="1" w:styleId="2e">
    <w:name w:val="Стиль2_основной_текст Знак"/>
    <w:basedOn w:val="a1"/>
    <w:link w:val="2d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Normal">
    <w:name w:val="BPC_Normal"/>
    <w:basedOn w:val="NormalArial"/>
    <w:link w:val="BPCNormalChar"/>
    <w:qFormat/>
    <w:rsid w:val="00677448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677448"/>
    <w:rPr>
      <w:rFonts w:ascii="Calibri" w:hAnsi="Calibri" w:cs="Calibri"/>
      <w:lang w:val="en-US" w:eastAsia="en-US"/>
    </w:rPr>
  </w:style>
  <w:style w:type="paragraph" w:styleId="afff9">
    <w:name w:val="Block Text"/>
    <w:basedOn w:val="a0"/>
    <w:rsid w:val="00677448"/>
    <w:pPr>
      <w:ind w:left="360" w:right="27"/>
      <w:jc w:val="both"/>
    </w:pPr>
    <w:rPr>
      <w:rFonts w:cs="Traditional Arabic"/>
      <w:noProof/>
      <w:color w:val="000000"/>
      <w:sz w:val="22"/>
      <w:szCs w:val="22"/>
      <w:lang w:eastAsia="ar-SA"/>
    </w:rPr>
  </w:style>
  <w:style w:type="table" w:styleId="3a">
    <w:name w:val="Table Columns 3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2"/>
    <w:rsid w:val="00677448"/>
    <w:rPr>
      <w:rFonts w:ascii="Calibri" w:hAnsi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2"/>
    <w:uiPriority w:val="63"/>
    <w:rsid w:val="00677448"/>
    <w:rPr>
      <w:rFonts w:ascii="Calibri" w:hAnsi="Calibr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677448"/>
    <w:pPr>
      <w:spacing w:before="60" w:after="60"/>
    </w:pPr>
    <w:rPr>
      <w:rFonts w:ascii="Arial" w:hAnsi="Arial"/>
      <w:bCs/>
      <w:lang w:val="en-US" w:eastAsia="en-US"/>
    </w:rPr>
  </w:style>
  <w:style w:type="character" w:customStyle="1" w:styleId="TabTextChar">
    <w:name w:val="Tab Text Char"/>
    <w:basedOn w:val="a1"/>
    <w:link w:val="TabText"/>
    <w:locked/>
    <w:rsid w:val="00677448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677448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</w:rPr>
  </w:style>
  <w:style w:type="paragraph" w:customStyle="1" w:styleId="a">
    <w:name w:val="Название предприятия"/>
    <w:basedOn w:val="a0"/>
    <w:next w:val="a0"/>
    <w:autoRedefine/>
    <w:rsid w:val="00677448"/>
    <w:pPr>
      <w:numPr>
        <w:numId w:val="21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</w:rPr>
  </w:style>
  <w:style w:type="paragraph" w:customStyle="1" w:styleId="2f0">
    <w:name w:val="Без интервала2"/>
    <w:rsid w:val="00677448"/>
    <w:pPr>
      <w:spacing w:after="200" w:line="276" w:lineRule="auto"/>
    </w:pPr>
    <w:rPr>
      <w:rFonts w:ascii="Calibri" w:hAnsi="Calibri" w:cstheme="minorBidi"/>
      <w:sz w:val="22"/>
      <w:szCs w:val="22"/>
      <w:lang w:val="en-GB" w:eastAsia="en-US"/>
    </w:rPr>
  </w:style>
  <w:style w:type="paragraph" w:customStyle="1" w:styleId="TableTitle">
    <w:name w:val="Table Title"/>
    <w:basedOn w:val="a0"/>
    <w:rsid w:val="00677448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677448"/>
    <w:pPr>
      <w:keepNext/>
      <w:numPr>
        <w:numId w:val="22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eastAsia="en-US"/>
    </w:rPr>
  </w:style>
  <w:style w:type="paragraph" w:customStyle="1" w:styleId="TableText10Double">
    <w:name w:val="*Table Text 10 Double"/>
    <w:basedOn w:val="a0"/>
    <w:link w:val="TableText10DoubleChar"/>
    <w:rsid w:val="00677448"/>
    <w:pPr>
      <w:spacing w:before="60" w:after="60"/>
    </w:pPr>
    <w:rPr>
      <w:rFonts w:ascii="Arial" w:eastAsia="PMingLiU" w:hAnsi="Arial"/>
      <w:color w:val="000000"/>
      <w:sz w:val="20"/>
      <w:szCs w:val="20"/>
      <w:lang w:eastAsia="en-US"/>
    </w:rPr>
  </w:style>
  <w:style w:type="character" w:customStyle="1" w:styleId="TableText10DoubleChar">
    <w:name w:val="*Table Text 10 Double Char"/>
    <w:basedOn w:val="a1"/>
    <w:link w:val="TableText10Double"/>
    <w:locked/>
    <w:rsid w:val="00677448"/>
    <w:rPr>
      <w:rFonts w:ascii="Arial" w:eastAsia="PMingLiU" w:hAnsi="Arial"/>
      <w:color w:val="000000"/>
      <w:lang w:val="en-US" w:eastAsia="en-US"/>
    </w:rPr>
  </w:style>
  <w:style w:type="paragraph" w:customStyle="1" w:styleId="afffa">
    <w:name w:val="Моноширинный"/>
    <w:basedOn w:val="a0"/>
    <w:link w:val="afffb"/>
    <w:rsid w:val="00677448"/>
    <w:rPr>
      <w:rFonts w:ascii="Courier New" w:hAnsi="Courier New"/>
      <w:i/>
      <w:sz w:val="20"/>
      <w:lang w:val="ru-RU"/>
    </w:rPr>
  </w:style>
  <w:style w:type="character" w:customStyle="1" w:styleId="afffb">
    <w:name w:val="Моноширинный Знак"/>
    <w:basedOn w:val="a1"/>
    <w:link w:val="afffa"/>
    <w:rsid w:val="00677448"/>
    <w:rPr>
      <w:rFonts w:ascii="Courier New" w:hAnsi="Courier New"/>
      <w:i/>
      <w:szCs w:val="24"/>
    </w:rPr>
  </w:style>
  <w:style w:type="paragraph" w:customStyle="1" w:styleId="PathID">
    <w:name w:val="Path ID"/>
    <w:basedOn w:val="a0"/>
    <w:rsid w:val="00677448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0"/>
    <w:rsid w:val="00677448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paragraph" w:styleId="HTML">
    <w:name w:val="HTML Address"/>
    <w:basedOn w:val="a0"/>
    <w:link w:val="HTML0"/>
    <w:rsid w:val="00677448"/>
    <w:rPr>
      <w:i/>
      <w:iCs/>
      <w:lang w:val="ru-RU"/>
    </w:rPr>
  </w:style>
  <w:style w:type="character" w:customStyle="1" w:styleId="HTML0">
    <w:name w:val="Адрес HTML Знак"/>
    <w:basedOn w:val="a1"/>
    <w:link w:val="HTML"/>
    <w:rsid w:val="00677448"/>
    <w:rPr>
      <w:i/>
      <w:iCs/>
      <w:sz w:val="24"/>
      <w:szCs w:val="24"/>
    </w:rPr>
  </w:style>
  <w:style w:type="paragraph" w:styleId="afffc">
    <w:name w:val="Note Heading"/>
    <w:basedOn w:val="a0"/>
    <w:next w:val="a0"/>
    <w:link w:val="afffd"/>
    <w:rsid w:val="00677448"/>
    <w:rPr>
      <w:lang w:val="ru-RU"/>
    </w:rPr>
  </w:style>
  <w:style w:type="character" w:customStyle="1" w:styleId="afffd">
    <w:name w:val="Заголовок записки Знак"/>
    <w:basedOn w:val="a1"/>
    <w:link w:val="afffc"/>
    <w:rsid w:val="00677448"/>
    <w:rPr>
      <w:sz w:val="24"/>
      <w:szCs w:val="24"/>
    </w:rPr>
  </w:style>
  <w:style w:type="paragraph" w:styleId="afffe">
    <w:name w:val="toa heading"/>
    <w:basedOn w:val="a0"/>
    <w:next w:val="a0"/>
    <w:rsid w:val="00677448"/>
    <w:pPr>
      <w:spacing w:before="120"/>
    </w:pPr>
    <w:rPr>
      <w:rFonts w:ascii="Arial" w:hAnsi="Arial" w:cs="Arial"/>
      <w:b/>
      <w:bCs/>
      <w:lang w:val="ru-RU"/>
    </w:rPr>
  </w:style>
  <w:style w:type="paragraph" w:styleId="affff">
    <w:name w:val="Body Text First Indent"/>
    <w:basedOn w:val="aff2"/>
    <w:link w:val="affff0"/>
    <w:rsid w:val="00677448"/>
    <w:pPr>
      <w:spacing w:before="0" w:after="0" w:line="360" w:lineRule="auto"/>
      <w:ind w:firstLine="210"/>
      <w:jc w:val="both"/>
    </w:pPr>
    <w:rPr>
      <w:rFonts w:ascii="Arial" w:hAnsi="Arial"/>
      <w:sz w:val="24"/>
      <w:szCs w:val="24"/>
      <w:lang w:val="ru-RU" w:eastAsia="ru-RU"/>
    </w:rPr>
  </w:style>
  <w:style w:type="character" w:customStyle="1" w:styleId="affff0">
    <w:name w:val="Красная строка Знак"/>
    <w:basedOn w:val="aff3"/>
    <w:link w:val="affff"/>
    <w:rsid w:val="00677448"/>
    <w:rPr>
      <w:rFonts w:ascii="Arial" w:hAnsi="Arial"/>
      <w:sz w:val="24"/>
      <w:szCs w:val="24"/>
      <w:lang w:val="en-US" w:eastAsia="en-US"/>
    </w:rPr>
  </w:style>
  <w:style w:type="paragraph" w:styleId="2f1">
    <w:name w:val="Body Text First Indent 2"/>
    <w:basedOn w:val="aff4"/>
    <w:link w:val="2f2"/>
    <w:rsid w:val="00677448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5"/>
    <w:link w:val="2f1"/>
    <w:rsid w:val="00677448"/>
    <w:rPr>
      <w:rFonts w:ascii="Arial" w:hAnsi="Arial"/>
      <w:sz w:val="24"/>
      <w:szCs w:val="24"/>
      <w:lang w:val="en-GB" w:eastAsia="en-US"/>
    </w:rPr>
  </w:style>
  <w:style w:type="paragraph" w:styleId="2f3">
    <w:name w:val="envelope return"/>
    <w:basedOn w:val="a0"/>
    <w:rsid w:val="00677448"/>
    <w:rPr>
      <w:rFonts w:ascii="Arial" w:hAnsi="Arial" w:cs="Arial"/>
      <w:lang w:val="ru-RU"/>
    </w:rPr>
  </w:style>
  <w:style w:type="paragraph" w:styleId="affff1">
    <w:name w:val="table of figures"/>
    <w:basedOn w:val="a0"/>
    <w:next w:val="a0"/>
    <w:rsid w:val="00677448"/>
    <w:pPr>
      <w:ind w:left="400" w:hanging="400"/>
    </w:pPr>
    <w:rPr>
      <w:lang w:val="ru-RU"/>
    </w:rPr>
  </w:style>
  <w:style w:type="paragraph" w:styleId="affff2">
    <w:name w:val="Signature"/>
    <w:basedOn w:val="a0"/>
    <w:link w:val="affff3"/>
    <w:rsid w:val="00677448"/>
    <w:pPr>
      <w:ind w:left="4252"/>
    </w:pPr>
    <w:rPr>
      <w:lang w:val="ru-RU"/>
    </w:rPr>
  </w:style>
  <w:style w:type="character" w:customStyle="1" w:styleId="affff3">
    <w:name w:val="Подпись Знак"/>
    <w:basedOn w:val="a1"/>
    <w:link w:val="affff2"/>
    <w:rsid w:val="00677448"/>
    <w:rPr>
      <w:sz w:val="24"/>
      <w:szCs w:val="24"/>
    </w:rPr>
  </w:style>
  <w:style w:type="paragraph" w:styleId="affff4">
    <w:name w:val="Salutation"/>
    <w:basedOn w:val="a0"/>
    <w:next w:val="a0"/>
    <w:link w:val="affff5"/>
    <w:rsid w:val="00677448"/>
    <w:rPr>
      <w:lang w:val="ru-RU"/>
    </w:rPr>
  </w:style>
  <w:style w:type="character" w:customStyle="1" w:styleId="affff5">
    <w:name w:val="Приветствие Знак"/>
    <w:basedOn w:val="a1"/>
    <w:link w:val="affff4"/>
    <w:rsid w:val="00677448"/>
    <w:rPr>
      <w:sz w:val="24"/>
      <w:szCs w:val="24"/>
    </w:rPr>
  </w:style>
  <w:style w:type="paragraph" w:styleId="affff6">
    <w:name w:val="List Continue"/>
    <w:basedOn w:val="a0"/>
    <w:rsid w:val="00677448"/>
    <w:pPr>
      <w:spacing w:after="120"/>
      <w:ind w:left="283"/>
    </w:pPr>
    <w:rPr>
      <w:lang w:val="ru-RU"/>
    </w:rPr>
  </w:style>
  <w:style w:type="paragraph" w:styleId="2f4">
    <w:name w:val="List Continue 2"/>
    <w:basedOn w:val="a0"/>
    <w:rsid w:val="00677448"/>
    <w:pPr>
      <w:spacing w:after="120"/>
      <w:ind w:left="566"/>
    </w:pPr>
    <w:rPr>
      <w:lang w:val="ru-RU"/>
    </w:rPr>
  </w:style>
  <w:style w:type="paragraph" w:styleId="3b">
    <w:name w:val="List Continue 3"/>
    <w:basedOn w:val="a0"/>
    <w:rsid w:val="00677448"/>
    <w:pPr>
      <w:spacing w:after="120"/>
      <w:ind w:left="849"/>
    </w:pPr>
    <w:rPr>
      <w:lang w:val="ru-RU"/>
    </w:rPr>
  </w:style>
  <w:style w:type="paragraph" w:styleId="46">
    <w:name w:val="List Continue 4"/>
    <w:basedOn w:val="a0"/>
    <w:rsid w:val="00677448"/>
    <w:pPr>
      <w:spacing w:after="120"/>
      <w:ind w:left="1132"/>
    </w:pPr>
    <w:rPr>
      <w:lang w:val="ru-RU"/>
    </w:rPr>
  </w:style>
  <w:style w:type="paragraph" w:styleId="56">
    <w:name w:val="List Continue 5"/>
    <w:basedOn w:val="a0"/>
    <w:rsid w:val="00677448"/>
    <w:pPr>
      <w:spacing w:after="120"/>
      <w:ind w:left="1415"/>
    </w:pPr>
    <w:rPr>
      <w:lang w:val="ru-RU"/>
    </w:rPr>
  </w:style>
  <w:style w:type="paragraph" w:styleId="affff7">
    <w:name w:val="Closing"/>
    <w:basedOn w:val="a0"/>
    <w:link w:val="affff8"/>
    <w:rsid w:val="00677448"/>
    <w:pPr>
      <w:ind w:left="4252"/>
    </w:pPr>
    <w:rPr>
      <w:lang w:val="ru-RU"/>
    </w:rPr>
  </w:style>
  <w:style w:type="character" w:customStyle="1" w:styleId="affff8">
    <w:name w:val="Прощание Знак"/>
    <w:basedOn w:val="a1"/>
    <w:link w:val="affff7"/>
    <w:rsid w:val="00677448"/>
    <w:rPr>
      <w:sz w:val="24"/>
      <w:szCs w:val="24"/>
    </w:rPr>
  </w:style>
  <w:style w:type="paragraph" w:styleId="2f5">
    <w:name w:val="List 2"/>
    <w:basedOn w:val="a0"/>
    <w:rsid w:val="00677448"/>
    <w:pPr>
      <w:ind w:left="566" w:hanging="283"/>
    </w:pPr>
    <w:rPr>
      <w:lang w:val="ru-RU"/>
    </w:rPr>
  </w:style>
  <w:style w:type="paragraph" w:styleId="3c">
    <w:name w:val="List 3"/>
    <w:basedOn w:val="a0"/>
    <w:rsid w:val="00677448"/>
    <w:pPr>
      <w:ind w:left="849" w:hanging="283"/>
    </w:pPr>
    <w:rPr>
      <w:lang w:val="ru-RU"/>
    </w:rPr>
  </w:style>
  <w:style w:type="paragraph" w:styleId="47">
    <w:name w:val="List 4"/>
    <w:basedOn w:val="a0"/>
    <w:rsid w:val="00677448"/>
    <w:pPr>
      <w:ind w:left="1132" w:hanging="283"/>
    </w:pPr>
    <w:rPr>
      <w:lang w:val="ru-RU"/>
    </w:rPr>
  </w:style>
  <w:style w:type="paragraph" w:styleId="57">
    <w:name w:val="List 5"/>
    <w:basedOn w:val="a0"/>
    <w:rsid w:val="00677448"/>
    <w:pPr>
      <w:ind w:left="1415" w:hanging="283"/>
    </w:pPr>
    <w:rPr>
      <w:lang w:val="ru-RU"/>
    </w:rPr>
  </w:style>
  <w:style w:type="paragraph" w:styleId="HTML1">
    <w:name w:val="HTML Preformatted"/>
    <w:basedOn w:val="a0"/>
    <w:link w:val="HTML2"/>
    <w:rsid w:val="00677448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basedOn w:val="a1"/>
    <w:link w:val="HTML1"/>
    <w:rsid w:val="00677448"/>
    <w:rPr>
      <w:rFonts w:ascii="Courier New" w:hAnsi="Courier New" w:cs="Courier New"/>
      <w:sz w:val="24"/>
      <w:szCs w:val="24"/>
    </w:rPr>
  </w:style>
  <w:style w:type="paragraph" w:styleId="affff9">
    <w:name w:val="table of authorities"/>
    <w:basedOn w:val="a0"/>
    <w:next w:val="a0"/>
    <w:rsid w:val="00677448"/>
    <w:pPr>
      <w:ind w:left="200" w:hanging="200"/>
    </w:pPr>
    <w:rPr>
      <w:lang w:val="ru-RU"/>
    </w:rPr>
  </w:style>
  <w:style w:type="paragraph" w:styleId="affffa">
    <w:name w:val="Plain Text"/>
    <w:basedOn w:val="a0"/>
    <w:link w:val="affffb"/>
    <w:rsid w:val="00677448"/>
    <w:rPr>
      <w:rFonts w:ascii="Courier New" w:hAnsi="Courier New" w:cs="Courier New"/>
      <w:lang w:val="ru-RU"/>
    </w:rPr>
  </w:style>
  <w:style w:type="character" w:customStyle="1" w:styleId="affffb">
    <w:name w:val="Текст Знак"/>
    <w:basedOn w:val="a1"/>
    <w:link w:val="affffa"/>
    <w:rsid w:val="00677448"/>
    <w:rPr>
      <w:rFonts w:ascii="Courier New" w:hAnsi="Courier New" w:cs="Courier New"/>
      <w:sz w:val="24"/>
      <w:szCs w:val="24"/>
    </w:rPr>
  </w:style>
  <w:style w:type="paragraph" w:styleId="affffc">
    <w:name w:val="endnote text"/>
    <w:basedOn w:val="a0"/>
    <w:link w:val="affffd"/>
    <w:rsid w:val="00677448"/>
    <w:rPr>
      <w:lang w:val="ru-RU"/>
    </w:rPr>
  </w:style>
  <w:style w:type="character" w:customStyle="1" w:styleId="affffd">
    <w:name w:val="Текст концевой сноски Знак"/>
    <w:basedOn w:val="a1"/>
    <w:link w:val="affffc"/>
    <w:rsid w:val="00677448"/>
    <w:rPr>
      <w:sz w:val="24"/>
      <w:szCs w:val="24"/>
    </w:rPr>
  </w:style>
  <w:style w:type="paragraph" w:styleId="affffe">
    <w:name w:val="macro"/>
    <w:link w:val="afffff"/>
    <w:rsid w:val="006774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ff">
    <w:name w:val="Текст макроса Знак"/>
    <w:basedOn w:val="a1"/>
    <w:link w:val="affffe"/>
    <w:rsid w:val="00677448"/>
    <w:rPr>
      <w:rFonts w:ascii="Courier New" w:hAnsi="Courier New" w:cs="Courier New"/>
      <w:lang w:val="en-US"/>
    </w:rPr>
  </w:style>
  <w:style w:type="paragraph" w:styleId="afffff0">
    <w:name w:val="E-mail Signature"/>
    <w:basedOn w:val="a0"/>
    <w:link w:val="afffff1"/>
    <w:rsid w:val="00677448"/>
    <w:rPr>
      <w:lang w:val="ru-RU"/>
    </w:rPr>
  </w:style>
  <w:style w:type="character" w:customStyle="1" w:styleId="afffff1">
    <w:name w:val="Электронная подпись Знак"/>
    <w:basedOn w:val="a1"/>
    <w:link w:val="afffff0"/>
    <w:rsid w:val="00677448"/>
    <w:rPr>
      <w:sz w:val="24"/>
      <w:szCs w:val="24"/>
    </w:rPr>
  </w:style>
  <w:style w:type="paragraph" w:customStyle="1" w:styleId="afffff2">
    <w:name w:val="Рисунок"/>
    <w:basedOn w:val="a0"/>
    <w:next w:val="a0"/>
    <w:rsid w:val="00677448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6">
    <w:name w:val="Маркированный 1"/>
    <w:basedOn w:val="afd"/>
    <w:rsid w:val="00677448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3">
    <w:name w:val="Примечание"/>
    <w:basedOn w:val="aff2"/>
    <w:rsid w:val="00677448"/>
    <w:pPr>
      <w:spacing w:before="240" w:after="240" w:line="360" w:lineRule="auto"/>
      <w:ind w:left="567"/>
      <w:jc w:val="both"/>
    </w:pPr>
    <w:rPr>
      <w:rFonts w:ascii="Arial" w:hAnsi="Arial"/>
      <w:b/>
      <w:sz w:val="24"/>
      <w:szCs w:val="24"/>
      <w:lang w:eastAsia="ru-RU"/>
    </w:rPr>
  </w:style>
  <w:style w:type="paragraph" w:customStyle="1" w:styleId="17">
    <w:name w:val="Подзаголовок 1"/>
    <w:basedOn w:val="a0"/>
    <w:rsid w:val="00677448"/>
    <w:pPr>
      <w:spacing w:before="120" w:after="120"/>
    </w:pPr>
    <w:rPr>
      <w:rFonts w:ascii="Arial" w:hAnsi="Arial" w:cs="Arial"/>
      <w:b/>
      <w:sz w:val="28"/>
    </w:rPr>
  </w:style>
  <w:style w:type="paragraph" w:customStyle="1" w:styleId="Normal10">
    <w:name w:val="Normal1"/>
    <w:rsid w:val="00677448"/>
    <w:rPr>
      <w:sz w:val="24"/>
    </w:rPr>
  </w:style>
  <w:style w:type="paragraph" w:customStyle="1" w:styleId="afffff4">
    <w:name w:val="Основной текст таблиц"/>
    <w:basedOn w:val="a0"/>
    <w:autoRedefine/>
    <w:rsid w:val="00677448"/>
    <w:pPr>
      <w:spacing w:before="120" w:after="120" w:line="360" w:lineRule="auto"/>
    </w:pPr>
    <w:rPr>
      <w:rFonts w:ascii="Arial" w:hAnsi="Arial"/>
      <w:sz w:val="18"/>
    </w:rPr>
  </w:style>
  <w:style w:type="character" w:customStyle="1" w:styleId="contentplain">
    <w:name w:val="contentplain"/>
    <w:basedOn w:val="a1"/>
    <w:rsid w:val="00677448"/>
  </w:style>
  <w:style w:type="paragraph" w:customStyle="1" w:styleId="afffff5">
    <w:name w:val="Стиль Название объекта + По левому краю"/>
    <w:basedOn w:val="affd"/>
    <w:autoRedefine/>
    <w:rsid w:val="00677448"/>
    <w:pPr>
      <w:keepLines/>
      <w:suppressAutoHyphens/>
      <w:spacing w:after="240" w:line="360" w:lineRule="auto"/>
    </w:pPr>
    <w:rPr>
      <w:rFonts w:ascii="Arial" w:hAnsi="Arial"/>
      <w:b/>
      <w:bCs/>
      <w:i w:val="0"/>
      <w:sz w:val="20"/>
      <w:lang w:val="ru-RU" w:eastAsia="ru-RU"/>
    </w:rPr>
  </w:style>
  <w:style w:type="paragraph" w:customStyle="1" w:styleId="3d">
    <w:name w:val="Заголовок 3 информационный"/>
    <w:next w:val="aff2"/>
    <w:autoRedefine/>
    <w:rsid w:val="00677448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f6">
    <w:name w:val="Заголовок 2 информационный"/>
    <w:basedOn w:val="20"/>
    <w:next w:val="aff2"/>
    <w:autoRedefine/>
    <w:rsid w:val="00677448"/>
    <w:pPr>
      <w:keepLines/>
      <w:numPr>
        <w:ilvl w:val="0"/>
        <w:numId w:val="0"/>
      </w:numPr>
      <w:suppressAutoHyphens/>
      <w:spacing w:before="120" w:after="120" w:line="360" w:lineRule="auto"/>
    </w:pPr>
    <w:rPr>
      <w:bCs w:val="0"/>
      <w:i w:val="0"/>
      <w:iCs w:val="0"/>
      <w:color w:val="365F91" w:themeColor="accent1" w:themeShade="BF"/>
      <w:sz w:val="36"/>
      <w:szCs w:val="36"/>
      <w:lang w:val="ru-RU"/>
    </w:rPr>
  </w:style>
  <w:style w:type="paragraph" w:customStyle="1" w:styleId="afffff6">
    <w:name w:val="Основной текст информационный"/>
    <w:basedOn w:val="aff2"/>
    <w:autoRedefine/>
    <w:rsid w:val="00677448"/>
    <w:pPr>
      <w:spacing w:before="0" w:after="0" w:line="360" w:lineRule="auto"/>
      <w:jc w:val="both"/>
    </w:pPr>
    <w:rPr>
      <w:rFonts w:ascii="Arial" w:hAnsi="Arial"/>
      <w:i/>
      <w:sz w:val="24"/>
      <w:szCs w:val="24"/>
      <w:lang w:val="ru-RU" w:eastAsia="ru-RU"/>
    </w:rPr>
  </w:style>
  <w:style w:type="paragraph" w:customStyle="1" w:styleId="afffff7">
    <w:name w:val="Приложение"/>
    <w:basedOn w:val="10"/>
    <w:next w:val="aff2"/>
    <w:link w:val="afffff8"/>
    <w:autoRedefine/>
    <w:rsid w:val="00677448"/>
    <w:pPr>
      <w:keepLines/>
      <w:pageBreakBefore/>
      <w:numPr>
        <w:numId w:val="0"/>
      </w:numPr>
      <w:suppressAutoHyphens/>
      <w:spacing w:after="120" w:line="360" w:lineRule="auto"/>
    </w:pPr>
    <w:rPr>
      <w:bCs w:val="0"/>
      <w:color w:val="365F91" w:themeColor="accent1" w:themeShade="BF"/>
      <w:sz w:val="44"/>
      <w:szCs w:val="24"/>
      <w:lang w:eastAsia="en-US"/>
    </w:rPr>
  </w:style>
  <w:style w:type="paragraph" w:customStyle="1" w:styleId="48">
    <w:name w:val="Заголовок 4 информационный"/>
    <w:next w:val="aff2"/>
    <w:autoRedefine/>
    <w:rsid w:val="00677448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8">
    <w:name w:val="Заголовок 5 информационный"/>
    <w:next w:val="aff2"/>
    <w:autoRedefine/>
    <w:rsid w:val="00677448"/>
    <w:pPr>
      <w:spacing w:line="360" w:lineRule="auto"/>
    </w:pPr>
    <w:rPr>
      <w:b/>
      <w:i/>
      <w:sz w:val="24"/>
      <w:u w:val="single"/>
    </w:rPr>
  </w:style>
  <w:style w:type="character" w:customStyle="1" w:styleId="afffff8">
    <w:name w:val="Приложение Знак"/>
    <w:basedOn w:val="11"/>
    <w:link w:val="afffff7"/>
    <w:rsid w:val="00677448"/>
    <w:rPr>
      <w:rFonts w:ascii="Arial" w:hAnsi="Arial" w:cs="Arial"/>
      <w:b/>
      <w:bCs w:val="0"/>
      <w:color w:val="365F91" w:themeColor="accent1" w:themeShade="BF"/>
      <w:kern w:val="32"/>
      <w:sz w:val="44"/>
      <w:szCs w:val="24"/>
      <w:lang w:val="en-US" w:eastAsia="en-US"/>
    </w:rPr>
  </w:style>
  <w:style w:type="paragraph" w:customStyle="1" w:styleId="Arial">
    <w:name w:val="Обычный + Arial"/>
    <w:aliases w:val="9 пт"/>
    <w:basedOn w:val="a0"/>
    <w:rsid w:val="00677448"/>
    <w:pPr>
      <w:snapToGrid w:val="0"/>
    </w:pPr>
    <w:rPr>
      <w:rFonts w:ascii="Arial" w:hAnsi="Arial" w:cs="Arial"/>
      <w:sz w:val="18"/>
      <w:szCs w:val="18"/>
      <w:lang w:val="ru-RU"/>
    </w:rPr>
  </w:style>
  <w:style w:type="character" w:customStyle="1" w:styleId="code-tag">
    <w:name w:val="code-tag"/>
    <w:rsid w:val="00677448"/>
  </w:style>
  <w:style w:type="character" w:customStyle="1" w:styleId="code-quote">
    <w:name w:val="code-quote"/>
    <w:rsid w:val="00677448"/>
  </w:style>
  <w:style w:type="character" w:customStyle="1" w:styleId="code-keyword">
    <w:name w:val="code-keyword"/>
    <w:rsid w:val="00677448"/>
  </w:style>
  <w:style w:type="character" w:customStyle="1" w:styleId="shorttext">
    <w:name w:val="short_text"/>
    <w:basedOn w:val="a1"/>
    <w:rsid w:val="00677448"/>
  </w:style>
  <w:style w:type="paragraph" w:customStyle="1" w:styleId="Comments">
    <w:name w:val="Comments"/>
    <w:basedOn w:val="a0"/>
    <w:link w:val="Comments0"/>
    <w:autoRedefine/>
    <w:rsid w:val="00677448"/>
    <w:pPr>
      <w:spacing w:before="240" w:after="240"/>
    </w:pPr>
    <w:rPr>
      <w:color w:val="FF0000"/>
      <w:szCs w:val="18"/>
      <w:lang w:eastAsia="en-US"/>
    </w:rPr>
  </w:style>
  <w:style w:type="character" w:customStyle="1" w:styleId="Comments0">
    <w:name w:val="Comments Знак Знак"/>
    <w:link w:val="Comments"/>
    <w:rsid w:val="00677448"/>
    <w:rPr>
      <w:color w:val="FF0000"/>
      <w:sz w:val="24"/>
      <w:szCs w:val="18"/>
      <w:lang w:val="en-US" w:eastAsia="en-US"/>
    </w:rPr>
  </w:style>
  <w:style w:type="paragraph" w:customStyle="1" w:styleId="BPC3Caption">
    <w:name w:val="BPC3 – Caption"/>
    <w:basedOn w:val="a0"/>
    <w:rsid w:val="00677448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18">
    <w:name w:val="Обычный1"/>
    <w:rsid w:val="00677448"/>
    <w:rPr>
      <w:sz w:val="24"/>
    </w:rPr>
  </w:style>
  <w:style w:type="character" w:customStyle="1" w:styleId="workplace">
    <w:name w:val="workplace"/>
    <w:rsid w:val="00677448"/>
  </w:style>
  <w:style w:type="character" w:customStyle="1" w:styleId="longtext">
    <w:name w:val="long_text"/>
    <w:rsid w:val="00677448"/>
  </w:style>
  <w:style w:type="paragraph" w:customStyle="1" w:styleId="3new">
    <w:name w:val="заголовок 3 new"/>
    <w:basedOn w:val="20"/>
    <w:link w:val="3new0"/>
    <w:qFormat/>
    <w:rsid w:val="00677448"/>
    <w:pPr>
      <w:keepLines/>
      <w:numPr>
        <w:ilvl w:val="0"/>
        <w:numId w:val="0"/>
      </w:numPr>
      <w:suppressAutoHyphens/>
      <w:spacing w:before="120" w:after="120" w:line="360" w:lineRule="auto"/>
      <w:ind w:left="425"/>
      <w:outlineLvl w:val="2"/>
    </w:pPr>
    <w:rPr>
      <w:rFonts w:asciiTheme="minorHAnsi" w:hAnsiTheme="minorHAnsi"/>
      <w:i w:val="0"/>
      <w:color w:val="365F91" w:themeColor="accent1" w:themeShade="BF"/>
      <w:lang w:eastAsia="en-US"/>
    </w:rPr>
  </w:style>
  <w:style w:type="character" w:customStyle="1" w:styleId="3new0">
    <w:name w:val="заголовок 3 new Знак"/>
    <w:basedOn w:val="21"/>
    <w:link w:val="3new"/>
    <w:rsid w:val="00677448"/>
    <w:rPr>
      <w:rFonts w:asciiTheme="minorHAnsi" w:hAnsiTheme="minorHAnsi" w:cs="Arial"/>
      <w:b/>
      <w:bCs/>
      <w:i w:val="0"/>
      <w:iCs/>
      <w:color w:val="365F91" w:themeColor="accent1" w:themeShade="BF"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99" w:unhideWhenUsed="0" w:qFormat="1"/>
    <w:lsdException w:name="Subtitle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nhideWhenUsed/>
    <w:rsid w:val="00073B0A"/>
    <w:rPr>
      <w:sz w:val="24"/>
      <w:szCs w:val="24"/>
      <w:lang w:val="en-US"/>
    </w:rPr>
  </w:style>
  <w:style w:type="paragraph" w:styleId="10">
    <w:name w:val="heading 1"/>
    <w:basedOn w:val="a0"/>
    <w:next w:val="a0"/>
    <w:link w:val="11"/>
    <w:qFormat/>
    <w:rsid w:val="00F53A03"/>
    <w:pPr>
      <w:keepNext/>
      <w:numPr>
        <w:numId w:val="1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aliases w:val="Title,h2,l2,Level 2 Topic Heading,H2,L2,dd heading 2,dh2,Heading B,(Alt+2),Attribute Heading 2,Level 2,Level Heading 2,H21,H22,H23,H211,H221,H24,H212,H222,H231,H2111,H2211,h2 (TOC),Chapter Title,2m,SD 2,Heading2,RFP,Main,RFP Heading 2"/>
    <w:basedOn w:val="a0"/>
    <w:next w:val="a0"/>
    <w:link w:val="21"/>
    <w:qFormat/>
    <w:rsid w:val="00F53A03"/>
    <w:pPr>
      <w:keepNext/>
      <w:numPr>
        <w:ilvl w:val="1"/>
        <w:numId w:val="1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nhideWhenUsed/>
    <w:qFormat/>
    <w:rsid w:val="00F4241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1"/>
    <w:unhideWhenUsed/>
    <w:qFormat/>
    <w:rsid w:val="00FA755A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0"/>
    <w:next w:val="a0"/>
    <w:link w:val="51"/>
    <w:unhideWhenUsed/>
    <w:qFormat/>
    <w:rsid w:val="00FA755A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nhideWhenUsed/>
    <w:qFormat/>
    <w:rsid w:val="00FA755A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nhideWhenUsed/>
    <w:qFormat/>
    <w:rsid w:val="00FA755A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nhideWhenUsed/>
    <w:qFormat/>
    <w:rsid w:val="00FA755A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rsid w:val="00FA755A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BPC3-Numeredlist">
    <w:name w:val="BPC3 - Numered list"/>
    <w:basedOn w:val="a3"/>
    <w:rsid w:val="00E07C3A"/>
    <w:pPr>
      <w:numPr>
        <w:numId w:val="6"/>
      </w:numPr>
    </w:pPr>
  </w:style>
  <w:style w:type="paragraph" w:customStyle="1" w:styleId="BPC1Covertitle">
    <w:name w:val="BPC1 – Cover title"/>
    <w:basedOn w:val="a0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0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0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0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2C2A2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BPC2TOCheader">
    <w:name w:val="BPC2 – TOC header"/>
    <w:basedOn w:val="a0"/>
    <w:next w:val="BPC3Bodyafterheading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paragraph" w:customStyle="1" w:styleId="BPC3Code">
    <w:name w:val="BPC3 – Code"/>
    <w:basedOn w:val="a0"/>
    <w:rsid w:val="007E03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eastAsia="en-US"/>
    </w:rPr>
  </w:style>
  <w:style w:type="paragraph" w:styleId="22">
    <w:name w:val="toc 2"/>
    <w:basedOn w:val="a0"/>
    <w:next w:val="a0"/>
    <w:autoRedefine/>
    <w:uiPriority w:val="39"/>
    <w:unhideWhenUsed/>
    <w:rsid w:val="002C2A20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PC3Bodynormal">
    <w:name w:val="BPC3 – Body normal"/>
    <w:basedOn w:val="a0"/>
    <w:link w:val="BPC3Bodynormal0"/>
    <w:qFormat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next w:val="BPC3Bodyafterheading"/>
    <w:qFormat/>
    <w:rsid w:val="009737D7"/>
    <w:pPr>
      <w:numPr>
        <w:numId w:val="14"/>
      </w:numPr>
      <w:spacing w:before="400"/>
      <w:ind w:left="432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1C0D7D"/>
    <w:pPr>
      <w:keepNext/>
      <w:numPr>
        <w:ilvl w:val="1"/>
        <w:numId w:val="14"/>
      </w:num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0"/>
    <w:rsid w:val="00A95072"/>
    <w:pPr>
      <w:numPr>
        <w:numId w:val="2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0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0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BPC3Tablecheckmarks">
    <w:name w:val="BPC3 – Table checkmarks"/>
    <w:basedOn w:val="a0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table" w:styleId="a4">
    <w:name w:val="Table Grid"/>
    <w:basedOn w:val="a2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5A4BF7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410097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F8431B"/>
    <w:pPr>
      <w:keepNext/>
      <w:numPr>
        <w:ilvl w:val="2"/>
        <w:numId w:val="14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10BC9"/>
    <w:pPr>
      <w:spacing w:after="240"/>
      <w:jc w:val="center"/>
    </w:pPr>
    <w:rPr>
      <w:rFonts w:ascii="Calibri" w:hAnsi="Calibri"/>
      <w:b/>
      <w:i/>
      <w:color w:val="003399"/>
      <w:szCs w:val="28"/>
      <w:lang w:eastAsia="en-US"/>
    </w:rPr>
  </w:style>
  <w:style w:type="paragraph" w:customStyle="1" w:styleId="BPC3FigureCaption">
    <w:name w:val="BPC3 – Figure Caption"/>
    <w:basedOn w:val="a0"/>
    <w:rsid w:val="0001272A"/>
    <w:pPr>
      <w:numPr>
        <w:numId w:val="4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0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5">
    <w:name w:val="TOC Heading"/>
    <w:basedOn w:val="10"/>
    <w:next w:val="a0"/>
    <w:uiPriority w:val="39"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0283D"/>
    <w:pPr>
      <w:numPr>
        <w:numId w:val="1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/>
    </w:rPr>
  </w:style>
  <w:style w:type="character" w:customStyle="1" w:styleId="BPC3Bullet10">
    <w:name w:val="BPC3 – Bullet1 Знак Знак"/>
    <w:basedOn w:val="BPC3Bullet1bold0"/>
    <w:link w:val="BPC3Bullet1"/>
    <w:rsid w:val="00BA2038"/>
    <w:rPr>
      <w:rFonts w:ascii="Calibri" w:hAnsi="Calibri"/>
      <w:b w:val="0"/>
      <w:bCs w:val="0"/>
      <w:sz w:val="24"/>
      <w:lang w:val="en-US" w:eastAsia="en-US" w:bidi="ar-SA"/>
    </w:rPr>
  </w:style>
  <w:style w:type="paragraph" w:styleId="32">
    <w:name w:val="toc 3"/>
    <w:basedOn w:val="a0"/>
    <w:next w:val="a0"/>
    <w:autoRedefine/>
    <w:uiPriority w:val="39"/>
    <w:unhideWhenUsed/>
    <w:rsid w:val="002C2A20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0"/>
    <w:next w:val="a0"/>
    <w:autoRedefine/>
    <w:uiPriority w:val="39"/>
    <w:rsid w:val="00F53A03"/>
    <w:pPr>
      <w:ind w:left="720"/>
    </w:pPr>
    <w:rPr>
      <w:rFonts w:asciiTheme="minorHAnsi" w:hAnsiTheme="minorHAnsi" w:cstheme="minorHAnsi"/>
      <w:sz w:val="18"/>
      <w:szCs w:val="18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0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0"/>
    <w:link w:val="BPC3Bulletsummary0"/>
    <w:rsid w:val="00C12D61"/>
    <w:pPr>
      <w:numPr>
        <w:numId w:val="3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4C77B3"/>
    <w:pPr>
      <w:numPr>
        <w:numId w:val="5"/>
      </w:numPr>
    </w:pPr>
  </w:style>
  <w:style w:type="paragraph" w:styleId="a6">
    <w:name w:val="header"/>
    <w:aliases w:val="hd"/>
    <w:basedOn w:val="a0"/>
    <w:link w:val="a7"/>
    <w:unhideWhenUsed/>
    <w:rsid w:val="00F75E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hd Знак"/>
    <w:basedOn w:val="a1"/>
    <w:link w:val="a6"/>
    <w:rsid w:val="007E03F4"/>
    <w:rPr>
      <w:sz w:val="24"/>
      <w:szCs w:val="24"/>
      <w:lang w:val="en-US"/>
    </w:rPr>
  </w:style>
  <w:style w:type="character" w:customStyle="1" w:styleId="31">
    <w:name w:val="Заголовок 3 Знак"/>
    <w:basedOn w:val="a1"/>
    <w:link w:val="30"/>
    <w:rsid w:val="00F424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numbering" w:customStyle="1" w:styleId="1">
    <w:name w:val="Стиль1"/>
    <w:uiPriority w:val="99"/>
    <w:rsid w:val="006615AB"/>
    <w:pPr>
      <w:numPr>
        <w:numId w:val="8"/>
      </w:numPr>
    </w:pPr>
  </w:style>
  <w:style w:type="numbering" w:customStyle="1" w:styleId="2">
    <w:name w:val="Стиль2"/>
    <w:uiPriority w:val="99"/>
    <w:rsid w:val="006615AB"/>
    <w:pPr>
      <w:numPr>
        <w:numId w:val="9"/>
      </w:numPr>
    </w:pPr>
  </w:style>
  <w:style w:type="numbering" w:customStyle="1" w:styleId="3">
    <w:name w:val="Стиль3"/>
    <w:uiPriority w:val="99"/>
    <w:rsid w:val="00A452D7"/>
    <w:pPr>
      <w:numPr>
        <w:numId w:val="10"/>
      </w:numPr>
    </w:pPr>
  </w:style>
  <w:style w:type="numbering" w:customStyle="1" w:styleId="40">
    <w:name w:val="Стиль4"/>
    <w:uiPriority w:val="99"/>
    <w:rsid w:val="00A452D7"/>
    <w:pPr>
      <w:numPr>
        <w:numId w:val="11"/>
      </w:numPr>
    </w:pPr>
  </w:style>
  <w:style w:type="numbering" w:customStyle="1" w:styleId="5">
    <w:name w:val="Стиль5"/>
    <w:uiPriority w:val="99"/>
    <w:rsid w:val="00A452D7"/>
    <w:pPr>
      <w:numPr>
        <w:numId w:val="12"/>
      </w:numPr>
    </w:pPr>
  </w:style>
  <w:style w:type="character" w:customStyle="1" w:styleId="41">
    <w:name w:val="Заголовок 4 Знак"/>
    <w:basedOn w:val="a1"/>
    <w:link w:val="4"/>
    <w:rsid w:val="00FA75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51">
    <w:name w:val="Заголовок 5 Знак"/>
    <w:basedOn w:val="a1"/>
    <w:link w:val="50"/>
    <w:rsid w:val="00FA75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rsid w:val="00FA755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rsid w:val="00FA755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rsid w:val="00FA755A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90">
    <w:name w:val="Заголовок 9 Знак"/>
    <w:basedOn w:val="a1"/>
    <w:link w:val="9"/>
    <w:rsid w:val="00FA755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11">
    <w:name w:val="Заголовок 1 Знак"/>
    <w:basedOn w:val="a1"/>
    <w:link w:val="10"/>
    <w:locked/>
    <w:rsid w:val="00677448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aliases w:val="Title Знак,h2 Знак,l2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1"/>
    <w:link w:val="20"/>
    <w:locked/>
    <w:rsid w:val="00677448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a1"/>
    <w:locked/>
    <w:rsid w:val="00677448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styleId="a8">
    <w:name w:val="footer"/>
    <w:basedOn w:val="a0"/>
    <w:link w:val="a9"/>
    <w:rsid w:val="00677448"/>
    <w:pPr>
      <w:tabs>
        <w:tab w:val="center" w:pos="4677"/>
        <w:tab w:val="right" w:pos="9355"/>
      </w:tabs>
    </w:pPr>
    <w:rPr>
      <w:rFonts w:ascii="Calibri" w:hAnsi="Calibri"/>
      <w:lang w:eastAsia="en-US"/>
    </w:rPr>
  </w:style>
  <w:style w:type="character" w:customStyle="1" w:styleId="a9">
    <w:name w:val="Нижний колонтитул Знак"/>
    <w:basedOn w:val="a1"/>
    <w:link w:val="a8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1-covertitle">
    <w:name w:val="BPC1 - cover title"/>
    <w:basedOn w:val="a0"/>
    <w:rsid w:val="00677448"/>
    <w:pPr>
      <w:spacing w:before="8400"/>
      <w:ind w:left="851"/>
      <w:jc w:val="center"/>
    </w:pPr>
    <w:rPr>
      <w:rFonts w:ascii="Calibri" w:hAnsi="Calibri"/>
      <w:sz w:val="48"/>
      <w:szCs w:val="48"/>
      <w:lang w:eastAsia="en-US"/>
    </w:rPr>
  </w:style>
  <w:style w:type="paragraph" w:customStyle="1" w:styleId="BPC1-subhead">
    <w:name w:val="BPC1 - subhead"/>
    <w:basedOn w:val="a0"/>
    <w:rsid w:val="00677448"/>
    <w:pPr>
      <w:spacing w:before="120"/>
      <w:ind w:left="851"/>
      <w:jc w:val="center"/>
    </w:pPr>
    <w:rPr>
      <w:rFonts w:ascii="Calibri" w:hAnsi="Calibri"/>
      <w:i/>
      <w:iCs/>
      <w:szCs w:val="20"/>
      <w:lang w:eastAsia="en-US"/>
    </w:rPr>
  </w:style>
  <w:style w:type="paragraph" w:customStyle="1" w:styleId="BPC1-request">
    <w:name w:val="BPC1 - request"/>
    <w:basedOn w:val="a0"/>
    <w:rsid w:val="00677448"/>
    <w:pPr>
      <w:spacing w:before="600"/>
      <w:ind w:left="851"/>
      <w:jc w:val="center"/>
    </w:pPr>
    <w:rPr>
      <w:rFonts w:ascii="Calibri" w:hAnsi="Calibri"/>
      <w:sz w:val="20"/>
      <w:szCs w:val="20"/>
      <w:lang w:eastAsia="en-US"/>
    </w:rPr>
  </w:style>
  <w:style w:type="paragraph" w:customStyle="1" w:styleId="BPC-legaleze">
    <w:name w:val="BPC - legaleze"/>
    <w:basedOn w:val="a0"/>
    <w:rsid w:val="00677448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eastAsia="en-US" w:bidi="he-IL"/>
    </w:rPr>
  </w:style>
  <w:style w:type="paragraph" w:customStyle="1" w:styleId="BPC2-ToCheader">
    <w:name w:val="BPC2 - ToC header"/>
    <w:basedOn w:val="a0"/>
    <w:rsid w:val="00677448"/>
    <w:pPr>
      <w:spacing w:after="480"/>
    </w:pPr>
    <w:rPr>
      <w:rFonts w:ascii="Calibri" w:hAnsi="Calibri"/>
      <w:color w:val="000000"/>
      <w:sz w:val="48"/>
      <w:szCs w:val="48"/>
      <w:lang w:eastAsia="en-US"/>
    </w:rPr>
  </w:style>
  <w:style w:type="character" w:styleId="aa">
    <w:name w:val="Hyperlink"/>
    <w:basedOn w:val="a1"/>
    <w:uiPriority w:val="99"/>
    <w:rsid w:val="00677448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677448"/>
    <w:pPr>
      <w:spacing w:after="120"/>
      <w:jc w:val="both"/>
    </w:pPr>
    <w:rPr>
      <w:rFonts w:ascii="Calibri" w:hAnsi="Calibri"/>
      <w:sz w:val="20"/>
      <w:lang w:eastAsia="en-US"/>
    </w:rPr>
  </w:style>
  <w:style w:type="character" w:customStyle="1" w:styleId="BPC3-bodycopynormal0">
    <w:name w:val="BPC3 - body copy normal Знак Знак"/>
    <w:basedOn w:val="a1"/>
    <w:link w:val="BPC3-bodycopynormal"/>
    <w:locked/>
    <w:rsid w:val="00677448"/>
    <w:rPr>
      <w:rFonts w:ascii="Calibri" w:hAnsi="Calibri"/>
      <w:szCs w:val="24"/>
      <w:lang w:val="en-US" w:eastAsia="en-US"/>
    </w:rPr>
  </w:style>
  <w:style w:type="paragraph" w:customStyle="1" w:styleId="BPC3-Heading1">
    <w:name w:val="BPC3 - Heading1"/>
    <w:basedOn w:val="BPC3-bodycopynormal"/>
    <w:rsid w:val="00677448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677448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677448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677448"/>
    <w:pPr>
      <w:spacing w:after="120"/>
      <w:ind w:left="1080" w:hanging="360"/>
    </w:pPr>
    <w:rPr>
      <w:rFonts w:ascii="Calibri" w:hAnsi="Calibri"/>
      <w:sz w:val="20"/>
      <w:szCs w:val="20"/>
      <w:lang w:eastAsia="en-US"/>
    </w:rPr>
  </w:style>
  <w:style w:type="paragraph" w:customStyle="1" w:styleId="BPC3-bullet1">
    <w:name w:val="BPC3 - bullet1"/>
    <w:basedOn w:val="a0"/>
    <w:rsid w:val="00677448"/>
    <w:pPr>
      <w:spacing w:before="60" w:after="60"/>
      <w:ind w:left="259" w:hanging="259"/>
    </w:pPr>
    <w:rPr>
      <w:rFonts w:ascii="Calibri" w:hAnsi="Calibri"/>
      <w:sz w:val="20"/>
      <w:szCs w:val="20"/>
      <w:lang w:eastAsia="en-US"/>
    </w:rPr>
  </w:style>
  <w:style w:type="paragraph" w:customStyle="1" w:styleId="BPC3-Tableheadings">
    <w:name w:val="BPC3 - Table headings"/>
    <w:basedOn w:val="a0"/>
    <w:rsid w:val="00677448"/>
    <w:rPr>
      <w:rFonts w:ascii="Calibri" w:hAnsi="Calibri"/>
      <w:b/>
      <w:sz w:val="20"/>
      <w:lang w:eastAsia="en-US"/>
    </w:rPr>
  </w:style>
  <w:style w:type="paragraph" w:customStyle="1" w:styleId="BPC3-Fullysupported">
    <w:name w:val="BPC3 - Fully supported"/>
    <w:basedOn w:val="a0"/>
    <w:link w:val="BPC3-Fullysupported0"/>
    <w:rsid w:val="00677448"/>
    <w:pPr>
      <w:spacing w:before="60" w:after="60"/>
    </w:pPr>
    <w:rPr>
      <w:rFonts w:ascii="Calibri" w:hAnsi="Calibri"/>
      <w:color w:val="808080"/>
      <w:sz w:val="18"/>
      <w:szCs w:val="18"/>
      <w:lang w:eastAsia="en-US"/>
    </w:rPr>
  </w:style>
  <w:style w:type="paragraph" w:customStyle="1" w:styleId="BPC-checkmarks">
    <w:name w:val="BPC - checkmarks"/>
    <w:basedOn w:val="a0"/>
    <w:rsid w:val="00677448"/>
    <w:pPr>
      <w:jc w:val="center"/>
    </w:pPr>
    <w:rPr>
      <w:rFonts w:ascii="Wingdings" w:hAnsi="Wingdings"/>
      <w:color w:val="000080"/>
      <w:lang w:eastAsia="en-US"/>
    </w:rPr>
  </w:style>
  <w:style w:type="character" w:customStyle="1" w:styleId="BPC3-Fullysupported0">
    <w:name w:val="BPC3 - Fully supported Знак Знак"/>
    <w:basedOn w:val="a1"/>
    <w:link w:val="BPC3-Fullysupported"/>
    <w:locked/>
    <w:rsid w:val="00677448"/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3-subhead1">
    <w:name w:val="BPC3 - subhead1"/>
    <w:basedOn w:val="BPC3-bodyafterheading"/>
    <w:rsid w:val="00677448"/>
  </w:style>
  <w:style w:type="paragraph" w:customStyle="1" w:styleId="BPC3-tableitems">
    <w:name w:val="BPC3 - table items"/>
    <w:basedOn w:val="a0"/>
    <w:rsid w:val="00677448"/>
    <w:rPr>
      <w:rFonts w:ascii="Calibri" w:hAnsi="Calibri"/>
      <w:sz w:val="20"/>
      <w:szCs w:val="20"/>
      <w:lang w:eastAsia="en-US"/>
    </w:rPr>
  </w:style>
  <w:style w:type="paragraph" w:customStyle="1" w:styleId="BPC3-subhead2">
    <w:name w:val="BPC3 - subhead2"/>
    <w:basedOn w:val="BPC3-bodyafterheading"/>
    <w:rsid w:val="00677448"/>
  </w:style>
  <w:style w:type="paragraph" w:customStyle="1" w:styleId="BPC3-Heading3">
    <w:name w:val="BPC3 - Heading3"/>
    <w:basedOn w:val="BPC3-bodycopynormal"/>
    <w:rsid w:val="00677448"/>
    <w:pPr>
      <w:numPr>
        <w:numId w:val="31"/>
      </w:numPr>
      <w:tabs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677448"/>
    <w:pPr>
      <w:spacing w:after="240"/>
    </w:pPr>
    <w:rPr>
      <w:rFonts w:ascii="Calibri" w:hAnsi="Calibri"/>
      <w:b/>
      <w:i/>
      <w:color w:val="3366FF"/>
      <w:sz w:val="28"/>
      <w:szCs w:val="28"/>
      <w:lang w:eastAsia="en-US"/>
    </w:rPr>
  </w:style>
  <w:style w:type="paragraph" w:customStyle="1" w:styleId="BPC3-caption">
    <w:name w:val="BPC3 - caption"/>
    <w:basedOn w:val="a0"/>
    <w:rsid w:val="00677448"/>
    <w:pPr>
      <w:spacing w:before="120" w:after="240"/>
    </w:pPr>
    <w:rPr>
      <w:rFonts w:ascii="Calibri" w:hAnsi="Calibri"/>
      <w:i/>
      <w:iCs/>
      <w:sz w:val="16"/>
      <w:szCs w:val="20"/>
      <w:lang w:eastAsia="en-US"/>
    </w:rPr>
  </w:style>
  <w:style w:type="paragraph" w:customStyle="1" w:styleId="BPC-headingoffices">
    <w:name w:val="BPC - heading offices"/>
    <w:basedOn w:val="a0"/>
    <w:rsid w:val="00677448"/>
    <w:rPr>
      <w:rFonts w:ascii="Calibri" w:hAnsi="Calibri"/>
      <w:b/>
      <w:bCs/>
      <w:sz w:val="20"/>
      <w:szCs w:val="20"/>
      <w:lang w:eastAsia="en-US"/>
    </w:rPr>
  </w:style>
  <w:style w:type="paragraph" w:customStyle="1" w:styleId="BPC-bullet">
    <w:name w:val="BPC - bullet"/>
    <w:basedOn w:val="a0"/>
    <w:link w:val="BPC-bullet0"/>
    <w:rsid w:val="00677448"/>
    <w:pPr>
      <w:spacing w:after="180"/>
      <w:ind w:left="288" w:hanging="288"/>
    </w:pPr>
    <w:rPr>
      <w:rFonts w:ascii="Verdana" w:hAnsi="Verdana"/>
      <w:sz w:val="20"/>
      <w:szCs w:val="20"/>
      <w:lang w:eastAsia="en-US"/>
    </w:rPr>
  </w:style>
  <w:style w:type="character" w:customStyle="1" w:styleId="BPC-bullet0">
    <w:name w:val="BPC - bullet Знак Знак"/>
    <w:basedOn w:val="a1"/>
    <w:link w:val="BPC-bullet"/>
    <w:locked/>
    <w:rsid w:val="00677448"/>
    <w:rPr>
      <w:rFonts w:ascii="Verdana" w:hAnsi="Verdana"/>
      <w:lang w:val="en-US" w:eastAsia="en-US"/>
    </w:rPr>
  </w:style>
  <w:style w:type="paragraph" w:styleId="ab">
    <w:name w:val="Balloon Text"/>
    <w:basedOn w:val="a0"/>
    <w:link w:val="ac"/>
    <w:rsid w:val="00677448"/>
    <w:rPr>
      <w:rFonts w:ascii="Tahoma" w:hAnsi="Tahoma" w:cs="Tahoma"/>
      <w:sz w:val="16"/>
      <w:szCs w:val="16"/>
      <w:lang w:eastAsia="en-US"/>
    </w:rPr>
  </w:style>
  <w:style w:type="character" w:customStyle="1" w:styleId="ac">
    <w:name w:val="Текст выноски Знак"/>
    <w:basedOn w:val="a1"/>
    <w:link w:val="ab"/>
    <w:rsid w:val="00677448"/>
    <w:rPr>
      <w:rFonts w:ascii="Tahoma" w:hAnsi="Tahoma" w:cs="Tahoma"/>
      <w:sz w:val="16"/>
      <w:szCs w:val="16"/>
      <w:lang w:val="en-US" w:eastAsia="en-US"/>
    </w:rPr>
  </w:style>
  <w:style w:type="paragraph" w:customStyle="1" w:styleId="BPC-bullet1">
    <w:name w:val="Стиль BPC - bullet + полужирный"/>
    <w:basedOn w:val="BPC-bullet"/>
    <w:link w:val="BPC-bullet2"/>
    <w:rsid w:val="00677448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677448"/>
    <w:rPr>
      <w:rFonts w:ascii="Calibri" w:hAnsi="Calibri"/>
      <w:b/>
      <w:bCs/>
      <w:lang w:val="en-US" w:eastAsia="en-US"/>
    </w:rPr>
  </w:style>
  <w:style w:type="character" w:customStyle="1" w:styleId="BPC-web">
    <w:name w:val="BPC - web"/>
    <w:basedOn w:val="a1"/>
    <w:rsid w:val="00677448"/>
    <w:rPr>
      <w:rFonts w:cs="Times New Roman"/>
      <w:b/>
      <w:color w:val="000080"/>
    </w:rPr>
  </w:style>
  <w:style w:type="paragraph" w:styleId="ad">
    <w:name w:val="Title"/>
    <w:basedOn w:val="a0"/>
    <w:next w:val="a0"/>
    <w:link w:val="ae"/>
    <w:uiPriority w:val="99"/>
    <w:qFormat/>
    <w:rsid w:val="0067744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e">
    <w:name w:val="Название Знак"/>
    <w:basedOn w:val="a1"/>
    <w:link w:val="ad"/>
    <w:uiPriority w:val="99"/>
    <w:rsid w:val="00677448"/>
    <w:rPr>
      <w:rFonts w:ascii="Cambria" w:hAnsi="Cambria"/>
      <w:b/>
      <w:bCs/>
      <w:kern w:val="28"/>
      <w:sz w:val="32"/>
      <w:szCs w:val="32"/>
      <w:lang w:val="en-US" w:eastAsia="en-US"/>
    </w:rPr>
  </w:style>
  <w:style w:type="paragraph" w:styleId="af">
    <w:name w:val="Subtitle"/>
    <w:basedOn w:val="a0"/>
    <w:next w:val="a0"/>
    <w:link w:val="af0"/>
    <w:qFormat/>
    <w:rsid w:val="00677448"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af0">
    <w:name w:val="Подзаголовок Знак"/>
    <w:basedOn w:val="a1"/>
    <w:link w:val="af"/>
    <w:rsid w:val="00677448"/>
    <w:rPr>
      <w:rFonts w:ascii="Cambria" w:hAnsi="Cambria"/>
      <w:sz w:val="24"/>
      <w:szCs w:val="24"/>
      <w:lang w:val="en-US" w:eastAsia="en-US"/>
    </w:rPr>
  </w:style>
  <w:style w:type="character" w:styleId="af1">
    <w:name w:val="Strong"/>
    <w:aliases w:val="TITLE"/>
    <w:basedOn w:val="a1"/>
    <w:uiPriority w:val="22"/>
    <w:qFormat/>
    <w:rsid w:val="00677448"/>
    <w:rPr>
      <w:rFonts w:cs="Times New Roman"/>
      <w:b/>
      <w:bCs/>
    </w:rPr>
  </w:style>
  <w:style w:type="character" w:styleId="af2">
    <w:name w:val="Emphasis"/>
    <w:basedOn w:val="a1"/>
    <w:qFormat/>
    <w:rsid w:val="00677448"/>
    <w:rPr>
      <w:rFonts w:ascii="Calibri" w:hAnsi="Calibri" w:cs="Times New Roman"/>
      <w:b/>
      <w:i/>
      <w:iCs/>
    </w:rPr>
  </w:style>
  <w:style w:type="paragraph" w:styleId="af3">
    <w:name w:val="No Spacing"/>
    <w:basedOn w:val="a0"/>
    <w:rsid w:val="00677448"/>
    <w:rPr>
      <w:rFonts w:ascii="Calibri" w:hAnsi="Calibri"/>
      <w:szCs w:val="32"/>
      <w:lang w:eastAsia="en-US"/>
    </w:rPr>
  </w:style>
  <w:style w:type="paragraph" w:styleId="af4">
    <w:name w:val="List Paragraph"/>
    <w:basedOn w:val="a0"/>
    <w:uiPriority w:val="34"/>
    <w:qFormat/>
    <w:rsid w:val="00677448"/>
    <w:pPr>
      <w:ind w:left="720"/>
      <w:contextualSpacing/>
    </w:pPr>
    <w:rPr>
      <w:rFonts w:ascii="Calibri" w:hAnsi="Calibri"/>
      <w:lang w:eastAsia="en-US"/>
    </w:rPr>
  </w:style>
  <w:style w:type="paragraph" w:styleId="23">
    <w:name w:val="Quote"/>
    <w:basedOn w:val="a0"/>
    <w:next w:val="a0"/>
    <w:link w:val="24"/>
    <w:qFormat/>
    <w:rsid w:val="00677448"/>
    <w:rPr>
      <w:rFonts w:ascii="Calibri" w:hAnsi="Calibri"/>
      <w:i/>
      <w:lang w:eastAsia="en-US"/>
    </w:rPr>
  </w:style>
  <w:style w:type="character" w:customStyle="1" w:styleId="24">
    <w:name w:val="Цитата 2 Знак"/>
    <w:basedOn w:val="a1"/>
    <w:link w:val="23"/>
    <w:rsid w:val="00677448"/>
    <w:rPr>
      <w:rFonts w:ascii="Calibri" w:hAnsi="Calibri"/>
      <w:i/>
      <w:sz w:val="24"/>
      <w:szCs w:val="24"/>
      <w:lang w:val="en-US" w:eastAsia="en-US"/>
    </w:rPr>
  </w:style>
  <w:style w:type="paragraph" w:styleId="af5">
    <w:name w:val="Intense Quote"/>
    <w:basedOn w:val="a0"/>
    <w:next w:val="a0"/>
    <w:link w:val="af6"/>
    <w:uiPriority w:val="30"/>
    <w:qFormat/>
    <w:rsid w:val="00677448"/>
    <w:pPr>
      <w:ind w:left="720" w:right="720"/>
    </w:pPr>
    <w:rPr>
      <w:rFonts w:ascii="Calibri" w:hAnsi="Calibri"/>
      <w:b/>
      <w:i/>
      <w:szCs w:val="22"/>
      <w:lang w:eastAsia="en-US"/>
    </w:rPr>
  </w:style>
  <w:style w:type="character" w:customStyle="1" w:styleId="af6">
    <w:name w:val="Выделенная цитата Знак"/>
    <w:basedOn w:val="a1"/>
    <w:link w:val="af5"/>
    <w:uiPriority w:val="30"/>
    <w:rsid w:val="00677448"/>
    <w:rPr>
      <w:rFonts w:ascii="Calibri" w:hAnsi="Calibri"/>
      <w:b/>
      <w:i/>
      <w:sz w:val="24"/>
      <w:szCs w:val="22"/>
      <w:lang w:val="en-US" w:eastAsia="en-US"/>
    </w:rPr>
  </w:style>
  <w:style w:type="character" w:styleId="af7">
    <w:name w:val="Subtle Emphasis"/>
    <w:basedOn w:val="a1"/>
    <w:qFormat/>
    <w:rsid w:val="00677448"/>
    <w:rPr>
      <w:rFonts w:cs="Times New Roman"/>
      <w:i/>
      <w:color w:val="5A5A5A"/>
    </w:rPr>
  </w:style>
  <w:style w:type="character" w:styleId="af8">
    <w:name w:val="Intense Emphasis"/>
    <w:basedOn w:val="a1"/>
    <w:qFormat/>
    <w:rsid w:val="00677448"/>
    <w:rPr>
      <w:rFonts w:cs="Times New Roman"/>
      <w:b/>
      <w:i/>
      <w:sz w:val="24"/>
      <w:szCs w:val="24"/>
      <w:u w:val="single"/>
    </w:rPr>
  </w:style>
  <w:style w:type="character" w:styleId="af9">
    <w:name w:val="Subtle Reference"/>
    <w:basedOn w:val="a1"/>
    <w:qFormat/>
    <w:rsid w:val="00677448"/>
    <w:rPr>
      <w:rFonts w:cs="Times New Roman"/>
      <w:sz w:val="24"/>
      <w:szCs w:val="24"/>
      <w:u w:val="single"/>
    </w:rPr>
  </w:style>
  <w:style w:type="character" w:styleId="afa">
    <w:name w:val="Intense Reference"/>
    <w:basedOn w:val="a1"/>
    <w:rsid w:val="00677448"/>
    <w:rPr>
      <w:rFonts w:cs="Times New Roman"/>
      <w:b/>
      <w:sz w:val="24"/>
      <w:u w:val="single"/>
    </w:rPr>
  </w:style>
  <w:style w:type="character" w:styleId="afb">
    <w:name w:val="Book Title"/>
    <w:basedOn w:val="a1"/>
    <w:rsid w:val="00677448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677448"/>
    <w:pPr>
      <w:ind w:firstLine="709"/>
      <w:jc w:val="both"/>
    </w:pPr>
    <w:rPr>
      <w:rFonts w:ascii="Arial" w:hAnsi="Arial"/>
      <w:sz w:val="22"/>
      <w:szCs w:val="28"/>
      <w:lang w:val="en-US"/>
    </w:rPr>
  </w:style>
  <w:style w:type="character" w:customStyle="1" w:styleId="proposal0">
    <w:name w:val="proposal Знак"/>
    <w:basedOn w:val="a1"/>
    <w:link w:val="proposal"/>
    <w:locked/>
    <w:rsid w:val="00677448"/>
    <w:rPr>
      <w:rFonts w:ascii="Arial" w:hAnsi="Arial"/>
      <w:sz w:val="22"/>
      <w:szCs w:val="28"/>
      <w:lang w:val="en-US"/>
    </w:rPr>
  </w:style>
  <w:style w:type="paragraph" w:styleId="33">
    <w:name w:val="Body Text 3"/>
    <w:aliases w:val="Body Text 3 Char"/>
    <w:basedOn w:val="a0"/>
    <w:link w:val="34"/>
    <w:autoRedefine/>
    <w:rsid w:val="00677448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eastAsia="en-US"/>
    </w:rPr>
  </w:style>
  <w:style w:type="character" w:customStyle="1" w:styleId="34">
    <w:name w:val="Основной текст 3 Знак"/>
    <w:aliases w:val="Body Text 3 Char Знак"/>
    <w:basedOn w:val="a1"/>
    <w:link w:val="33"/>
    <w:rsid w:val="00677448"/>
    <w:rPr>
      <w:rFonts w:ascii="Arial (W1)" w:hAnsi="Arial (W1)"/>
      <w:sz w:val="24"/>
      <w:szCs w:val="24"/>
      <w:lang w:val="en-US" w:eastAsia="en-US"/>
    </w:rPr>
  </w:style>
  <w:style w:type="paragraph" w:customStyle="1" w:styleId="Bulletlevel1">
    <w:name w:val="Bullet level 1"/>
    <w:basedOn w:val="a0"/>
    <w:link w:val="Bulletlevel1Char"/>
    <w:rsid w:val="00677448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eastAsia="en-US"/>
    </w:rPr>
  </w:style>
  <w:style w:type="character" w:customStyle="1" w:styleId="Bulletlevel1Char">
    <w:name w:val="Bullet level 1 Char"/>
    <w:basedOn w:val="a1"/>
    <w:link w:val="Bulletlevel1"/>
    <w:locked/>
    <w:rsid w:val="00677448"/>
    <w:rPr>
      <w:rFonts w:ascii="Arial" w:hAnsi="Arial"/>
      <w:sz w:val="22"/>
      <w:szCs w:val="24"/>
      <w:lang w:val="en-US" w:eastAsia="en-US"/>
    </w:rPr>
  </w:style>
  <w:style w:type="paragraph" w:customStyle="1" w:styleId="Dense">
    <w:name w:val="Dense"/>
    <w:basedOn w:val="a0"/>
    <w:rsid w:val="00677448"/>
    <w:pPr>
      <w:keepLines/>
      <w:spacing w:after="120"/>
      <w:ind w:left="851" w:hanging="284"/>
      <w:jc w:val="both"/>
    </w:pPr>
    <w:rPr>
      <w:rFonts w:ascii="HelvDL" w:hAnsi="HelvDL"/>
      <w:sz w:val="20"/>
      <w:szCs w:val="20"/>
    </w:rPr>
  </w:style>
  <w:style w:type="paragraph" w:styleId="afc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677448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eastAsia="he-IL" w:bidi="he-IL"/>
    </w:rPr>
  </w:style>
  <w:style w:type="paragraph" w:styleId="25">
    <w:name w:val="Body Text 2"/>
    <w:basedOn w:val="a0"/>
    <w:link w:val="26"/>
    <w:rsid w:val="00677448"/>
    <w:pPr>
      <w:spacing w:after="120" w:line="480" w:lineRule="auto"/>
    </w:pPr>
    <w:rPr>
      <w:noProof/>
      <w:sz w:val="20"/>
      <w:szCs w:val="20"/>
      <w:lang w:eastAsia="en-US"/>
    </w:rPr>
  </w:style>
  <w:style w:type="character" w:customStyle="1" w:styleId="26">
    <w:name w:val="Основной текст 2 Знак"/>
    <w:basedOn w:val="a1"/>
    <w:link w:val="25"/>
    <w:rsid w:val="00677448"/>
    <w:rPr>
      <w:noProof/>
      <w:lang w:val="en-US" w:eastAsia="en-US"/>
    </w:rPr>
  </w:style>
  <w:style w:type="paragraph" w:styleId="afd">
    <w:name w:val="List Bullet"/>
    <w:basedOn w:val="a0"/>
    <w:autoRedefine/>
    <w:rsid w:val="00677448"/>
    <w:pPr>
      <w:tabs>
        <w:tab w:val="num" w:pos="360"/>
      </w:tabs>
      <w:ind w:left="360" w:hanging="360"/>
    </w:pPr>
    <w:rPr>
      <w:rFonts w:ascii="Times" w:hAnsi="Times"/>
      <w:sz w:val="22"/>
      <w:szCs w:val="20"/>
      <w:lang w:eastAsia="en-US"/>
    </w:rPr>
  </w:style>
  <w:style w:type="paragraph" w:styleId="27">
    <w:name w:val="List Bullet 2"/>
    <w:basedOn w:val="a0"/>
    <w:autoRedefine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5">
    <w:name w:val="List Bullet 3"/>
    <w:basedOn w:val="a0"/>
    <w:autoRedefine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3">
    <w:name w:val="List Bullet 4"/>
    <w:basedOn w:val="a0"/>
    <w:autoRedefine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2">
    <w:name w:val="List Bullet 5"/>
    <w:basedOn w:val="a0"/>
    <w:autoRedefine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e">
    <w:name w:val="List Number"/>
    <w:basedOn w:val="a0"/>
    <w:rsid w:val="00677448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eastAsia="en-US"/>
    </w:rPr>
  </w:style>
  <w:style w:type="paragraph" w:styleId="28">
    <w:name w:val="List Number 2"/>
    <w:basedOn w:val="a0"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6">
    <w:name w:val="List Number 3"/>
    <w:basedOn w:val="a0"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4">
    <w:name w:val="List Number 4"/>
    <w:basedOn w:val="a0"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3">
    <w:name w:val="List Number 5"/>
    <w:basedOn w:val="a0"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f">
    <w:name w:val="footnote text"/>
    <w:basedOn w:val="a0"/>
    <w:link w:val="aff0"/>
    <w:rsid w:val="00677448"/>
    <w:pPr>
      <w:spacing w:before="120" w:after="120" w:line="310" w:lineRule="exact"/>
    </w:pPr>
    <w:rPr>
      <w:rFonts w:ascii="Times" w:hAnsi="Times"/>
      <w:sz w:val="20"/>
      <w:szCs w:val="20"/>
      <w:lang w:eastAsia="en-US"/>
    </w:rPr>
  </w:style>
  <w:style w:type="character" w:customStyle="1" w:styleId="aff0">
    <w:name w:val="Текст сноски Знак"/>
    <w:basedOn w:val="a1"/>
    <w:link w:val="aff"/>
    <w:rsid w:val="00677448"/>
    <w:rPr>
      <w:rFonts w:ascii="Times" w:hAnsi="Times"/>
      <w:lang w:val="en-US" w:eastAsia="en-US"/>
    </w:rPr>
  </w:style>
  <w:style w:type="paragraph" w:styleId="aff1">
    <w:name w:val="envelope address"/>
    <w:basedOn w:val="a0"/>
    <w:rsid w:val="00677448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eastAsia="en-US"/>
    </w:rPr>
  </w:style>
  <w:style w:type="paragraph" w:styleId="aff2">
    <w:name w:val="Body Text"/>
    <w:aliases w:val="CCC Body Text"/>
    <w:basedOn w:val="a0"/>
    <w:link w:val="aff3"/>
    <w:rsid w:val="00677448"/>
    <w:pPr>
      <w:spacing w:before="120" w:after="120"/>
    </w:pPr>
    <w:rPr>
      <w:rFonts w:ascii="Times" w:hAnsi="Times"/>
      <w:sz w:val="20"/>
      <w:szCs w:val="20"/>
      <w:lang w:eastAsia="en-US"/>
    </w:rPr>
  </w:style>
  <w:style w:type="character" w:customStyle="1" w:styleId="aff3">
    <w:name w:val="Основной текст Знак"/>
    <w:aliases w:val="CCC Body Text Знак"/>
    <w:basedOn w:val="a1"/>
    <w:link w:val="aff2"/>
    <w:rsid w:val="00677448"/>
    <w:rPr>
      <w:rFonts w:ascii="Times" w:hAnsi="Times"/>
      <w:lang w:val="en-US" w:eastAsia="en-US"/>
    </w:rPr>
  </w:style>
  <w:style w:type="paragraph" w:customStyle="1" w:styleId="prbullet1">
    <w:name w:val="prbullet1**"/>
    <w:basedOn w:val="a0"/>
    <w:next w:val="a0"/>
    <w:rsid w:val="00677448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4">
    <w:name w:val="Body Text Indent"/>
    <w:basedOn w:val="a0"/>
    <w:link w:val="aff5"/>
    <w:rsid w:val="00677448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5">
    <w:name w:val="Основной текст с отступом Знак"/>
    <w:basedOn w:val="a1"/>
    <w:link w:val="aff4"/>
    <w:rsid w:val="00677448"/>
    <w:rPr>
      <w:rFonts w:ascii="Arial" w:hAnsi="Arial"/>
      <w:szCs w:val="24"/>
      <w:lang w:val="en-GB" w:eastAsia="en-US"/>
    </w:rPr>
  </w:style>
  <w:style w:type="paragraph" w:styleId="29">
    <w:name w:val="Body Text Indent 2"/>
    <w:basedOn w:val="a0"/>
    <w:link w:val="2a"/>
    <w:rsid w:val="00677448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eastAsia="en-US"/>
    </w:rPr>
  </w:style>
  <w:style w:type="character" w:customStyle="1" w:styleId="2a">
    <w:name w:val="Основной текст с отступом 2 Знак"/>
    <w:basedOn w:val="a1"/>
    <w:link w:val="29"/>
    <w:rsid w:val="00677448"/>
    <w:rPr>
      <w:rFonts w:ascii="Comic Sans MS" w:hAnsi="Comic Sans MS"/>
      <w:lang w:val="en-US" w:eastAsia="en-US"/>
    </w:rPr>
  </w:style>
  <w:style w:type="character" w:styleId="aff6">
    <w:name w:val="page number"/>
    <w:aliases w:val="pn"/>
    <w:basedOn w:val="a1"/>
    <w:rsid w:val="00677448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677448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677448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677448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677448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677448"/>
    <w:pPr>
      <w:ind w:left="1760"/>
    </w:pPr>
    <w:rPr>
      <w:rFonts w:ascii="Arial" w:hAnsi="Arial"/>
      <w:sz w:val="20"/>
      <w:lang w:val="en-GB" w:eastAsia="en-US"/>
    </w:rPr>
  </w:style>
  <w:style w:type="character" w:styleId="aff7">
    <w:name w:val="annotation reference"/>
    <w:basedOn w:val="a1"/>
    <w:rsid w:val="00677448"/>
    <w:rPr>
      <w:rFonts w:cs="Times New Roman"/>
      <w:sz w:val="16"/>
      <w:szCs w:val="16"/>
    </w:rPr>
  </w:style>
  <w:style w:type="paragraph" w:styleId="aff8">
    <w:name w:val="annotation text"/>
    <w:basedOn w:val="a0"/>
    <w:link w:val="aff9"/>
    <w:rsid w:val="00677448"/>
    <w:rPr>
      <w:rFonts w:ascii="Arial" w:hAnsi="Arial"/>
      <w:sz w:val="20"/>
      <w:szCs w:val="20"/>
      <w:lang w:val="en-GB" w:eastAsia="en-US"/>
    </w:rPr>
  </w:style>
  <w:style w:type="character" w:customStyle="1" w:styleId="aff9">
    <w:name w:val="Текст примечания Знак"/>
    <w:basedOn w:val="a1"/>
    <w:link w:val="aff8"/>
    <w:rsid w:val="00677448"/>
    <w:rPr>
      <w:rFonts w:ascii="Arial" w:hAnsi="Arial"/>
      <w:lang w:val="en-GB" w:eastAsia="en-US"/>
    </w:rPr>
  </w:style>
  <w:style w:type="character" w:styleId="affa">
    <w:name w:val="FollowedHyperlink"/>
    <w:basedOn w:val="a1"/>
    <w:rsid w:val="00677448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677448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1"/>
    <w:link w:val="37"/>
    <w:rsid w:val="00677448"/>
    <w:rPr>
      <w:rFonts w:ascii="Arial" w:hAnsi="Arial"/>
      <w:szCs w:val="24"/>
      <w:lang w:val="en-GB" w:eastAsia="en-US"/>
    </w:rPr>
  </w:style>
  <w:style w:type="paragraph" w:styleId="13">
    <w:name w:val="index 1"/>
    <w:basedOn w:val="a0"/>
    <w:next w:val="a0"/>
    <w:autoRedefine/>
    <w:rsid w:val="00677448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677448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677448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677448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677448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677448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677448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677448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677448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b">
    <w:name w:val="index heading"/>
    <w:basedOn w:val="a0"/>
    <w:next w:val="13"/>
    <w:rsid w:val="00677448"/>
    <w:rPr>
      <w:rFonts w:ascii="Arial" w:hAnsi="Arial"/>
      <w:sz w:val="20"/>
      <w:lang w:val="en-GB" w:eastAsia="en-US"/>
    </w:rPr>
  </w:style>
  <w:style w:type="paragraph" w:styleId="affc">
    <w:name w:val="Normal (Web)"/>
    <w:basedOn w:val="a0"/>
    <w:rsid w:val="00677448"/>
    <w:pPr>
      <w:spacing w:before="100" w:beforeAutospacing="1" w:after="100" w:afterAutospacing="1"/>
    </w:pPr>
    <w:rPr>
      <w:rFonts w:ascii="Verdana" w:hAnsi="Verdana"/>
      <w:color w:val="000000"/>
      <w:lang w:eastAsia="en-US"/>
    </w:rPr>
  </w:style>
  <w:style w:type="paragraph" w:customStyle="1" w:styleId="Header3">
    <w:name w:val="Header3"/>
    <w:rsid w:val="00677448"/>
    <w:pPr>
      <w:spacing w:before="80" w:line="240" w:lineRule="exact"/>
    </w:pPr>
    <w:rPr>
      <w:b/>
      <w:lang w:val="en-GB" w:eastAsia="en-US"/>
    </w:rPr>
  </w:style>
  <w:style w:type="paragraph" w:customStyle="1" w:styleId="TableText">
    <w:name w:val="Table Text"/>
    <w:basedOn w:val="a0"/>
    <w:rsid w:val="00677448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677448"/>
    <w:pPr>
      <w:numPr>
        <w:numId w:val="16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0"/>
    <w:autoRedefine/>
    <w:rsid w:val="00677448"/>
    <w:pPr>
      <w:keepNext w:val="0"/>
      <w:numPr>
        <w:numId w:val="0"/>
      </w:numPr>
      <w:tabs>
        <w:tab w:val="num" w:pos="340"/>
      </w:tabs>
      <w:spacing w:after="240"/>
      <w:ind w:left="340" w:hanging="340"/>
      <w:jc w:val="center"/>
    </w:pPr>
    <w:rPr>
      <w:rFonts w:cs="Times New Roman"/>
      <w:color w:val="000080"/>
      <w:kern w:val="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677448"/>
    <w:pPr>
      <w:numPr>
        <w:ilvl w:val="1"/>
        <w:numId w:val="15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1"/>
    <w:rsid w:val="00677448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0"/>
    <w:autoRedefine/>
    <w:rsid w:val="00677448"/>
  </w:style>
  <w:style w:type="paragraph" w:customStyle="1" w:styleId="BulletSpace">
    <w:name w:val="Bullet Space"/>
    <w:basedOn w:val="a0"/>
    <w:rsid w:val="00677448"/>
    <w:pPr>
      <w:spacing w:after="120"/>
      <w:ind w:left="360" w:hanging="360"/>
    </w:pPr>
    <w:rPr>
      <w:rFonts w:ascii="MyriaMM" w:hAnsi="MyriaMM"/>
      <w:sz w:val="22"/>
      <w:szCs w:val="20"/>
      <w:lang w:eastAsia="en-US"/>
    </w:rPr>
  </w:style>
  <w:style w:type="paragraph" w:customStyle="1" w:styleId="headingR">
    <w:name w:val="heading R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0"/>
    <w:rsid w:val="00677448"/>
    <w:pPr>
      <w:keepNext w:val="0"/>
      <w:numPr>
        <w:ilvl w:val="0"/>
        <w:numId w:val="0"/>
      </w:numPr>
      <w:spacing w:before="120" w:after="120"/>
      <w:jc w:val="both"/>
      <w:outlineLvl w:val="9"/>
    </w:pPr>
    <w:rPr>
      <w:rFonts w:ascii="MyriaMM_400 RG 600 NO" w:eastAsia="Times New Roman" w:hAnsi="MyriaMM_400 RG 600 NO" w:cs="Times New Roman"/>
      <w:smallCaps/>
      <w:color w:val="000000"/>
      <w:szCs w:val="20"/>
      <w:lang w:eastAsia="en-US"/>
    </w:rPr>
  </w:style>
  <w:style w:type="paragraph" w:customStyle="1" w:styleId="Indent1">
    <w:name w:val="Indent1"/>
    <w:basedOn w:val="a0"/>
    <w:rsid w:val="00677448"/>
    <w:pPr>
      <w:ind w:left="360"/>
    </w:pPr>
    <w:rPr>
      <w:rFonts w:ascii="MyriaMM" w:hAnsi="MyriaMM"/>
      <w:sz w:val="22"/>
      <w:szCs w:val="20"/>
      <w:lang w:eastAsia="en-US"/>
    </w:rPr>
  </w:style>
  <w:style w:type="paragraph" w:customStyle="1" w:styleId="Indent2">
    <w:name w:val="Indent2"/>
    <w:basedOn w:val="a0"/>
    <w:rsid w:val="00677448"/>
    <w:pPr>
      <w:ind w:left="720"/>
    </w:pPr>
    <w:rPr>
      <w:rFonts w:ascii="MyriaMM" w:hAnsi="MyriaMM"/>
      <w:sz w:val="22"/>
      <w:szCs w:val="20"/>
      <w:lang w:eastAsia="en-US"/>
    </w:rPr>
  </w:style>
  <w:style w:type="paragraph" w:customStyle="1" w:styleId="Indent3">
    <w:name w:val="Indent3"/>
    <w:basedOn w:val="Indent2"/>
    <w:rsid w:val="00677448"/>
    <w:pPr>
      <w:ind w:left="1080"/>
    </w:pPr>
  </w:style>
  <w:style w:type="paragraph" w:customStyle="1" w:styleId="Indent4">
    <w:name w:val="Indent4"/>
    <w:basedOn w:val="Indent3"/>
    <w:rsid w:val="00677448"/>
    <w:pPr>
      <w:ind w:left="1440"/>
    </w:pPr>
  </w:style>
  <w:style w:type="paragraph" w:customStyle="1" w:styleId="SidebarQuotes">
    <w:name w:val="Sidebar Quotes"/>
    <w:basedOn w:val="a0"/>
    <w:rsid w:val="00677448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eastAsia="en-US"/>
    </w:rPr>
  </w:style>
  <w:style w:type="paragraph" w:customStyle="1" w:styleId="DTCGtoc">
    <w:name w:val="DTCGtoc"/>
    <w:basedOn w:val="a0"/>
    <w:next w:val="Indent1"/>
    <w:rsid w:val="00677448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eastAsia="en-US"/>
    </w:rPr>
  </w:style>
  <w:style w:type="paragraph" w:styleId="affd">
    <w:name w:val="caption"/>
    <w:basedOn w:val="a0"/>
    <w:next w:val="a0"/>
    <w:qFormat/>
    <w:rsid w:val="00677448"/>
    <w:rPr>
      <w:rFonts w:ascii="MyriaMM" w:hAnsi="MyriaMM"/>
      <w:i/>
      <w:sz w:val="22"/>
      <w:szCs w:val="20"/>
      <w:lang w:eastAsia="en-US"/>
    </w:rPr>
  </w:style>
  <w:style w:type="paragraph" w:customStyle="1" w:styleId="tablehead">
    <w:name w:val="tablehead"/>
    <w:basedOn w:val="a0"/>
    <w:rsid w:val="00677448"/>
    <w:pPr>
      <w:widowControl w:val="0"/>
      <w:spacing w:before="80" w:after="80"/>
      <w:jc w:val="center"/>
    </w:pPr>
    <w:rPr>
      <w:b/>
      <w:sz w:val="16"/>
      <w:szCs w:val="20"/>
      <w:lang w:eastAsia="en-US"/>
    </w:rPr>
  </w:style>
  <w:style w:type="paragraph" w:customStyle="1" w:styleId="tabletext0">
    <w:name w:val="tabletext"/>
    <w:basedOn w:val="a0"/>
    <w:rsid w:val="00677448"/>
    <w:pPr>
      <w:widowControl w:val="0"/>
      <w:spacing w:before="40" w:after="40"/>
    </w:pPr>
    <w:rPr>
      <w:sz w:val="16"/>
      <w:szCs w:val="20"/>
      <w:lang w:eastAsia="en-US"/>
    </w:rPr>
  </w:style>
  <w:style w:type="paragraph" w:customStyle="1" w:styleId="Bullet2">
    <w:name w:val="Bullet 2"/>
    <w:basedOn w:val="Bullet1"/>
    <w:rsid w:val="00677448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677448"/>
    <w:pPr>
      <w:spacing w:after="120"/>
      <w:ind w:left="1800" w:hanging="360"/>
    </w:pPr>
    <w:rPr>
      <w:rFonts w:ascii="Arial" w:hAnsi="Arial"/>
      <w:sz w:val="22"/>
      <w:szCs w:val="20"/>
      <w:lang w:eastAsia="en-US"/>
    </w:rPr>
  </w:style>
  <w:style w:type="paragraph" w:styleId="affe">
    <w:name w:val="Document Map"/>
    <w:basedOn w:val="a0"/>
    <w:link w:val="afff"/>
    <w:rsid w:val="00677448"/>
    <w:pPr>
      <w:shd w:val="clear" w:color="auto" w:fill="000080"/>
    </w:pPr>
    <w:rPr>
      <w:rFonts w:ascii="Tahoma" w:hAnsi="Tahoma" w:cs="Tahoma"/>
      <w:sz w:val="20"/>
      <w:szCs w:val="20"/>
      <w:lang w:eastAsia="en-US"/>
    </w:rPr>
  </w:style>
  <w:style w:type="character" w:customStyle="1" w:styleId="afff">
    <w:name w:val="Схема документа Знак"/>
    <w:basedOn w:val="a1"/>
    <w:link w:val="affe"/>
    <w:rsid w:val="00677448"/>
    <w:rPr>
      <w:rFonts w:ascii="Tahoma" w:hAnsi="Tahoma" w:cs="Tahoma"/>
      <w:shd w:val="clear" w:color="auto" w:fill="000080"/>
      <w:lang w:val="en-US" w:eastAsia="en-US"/>
    </w:rPr>
  </w:style>
  <w:style w:type="paragraph" w:styleId="afff0">
    <w:name w:val="Date"/>
    <w:basedOn w:val="a0"/>
    <w:next w:val="a0"/>
    <w:link w:val="afff1"/>
    <w:rsid w:val="00677448"/>
    <w:rPr>
      <w:rFonts w:ascii="MyriaMM" w:hAnsi="MyriaMM"/>
      <w:sz w:val="22"/>
      <w:szCs w:val="20"/>
      <w:lang w:eastAsia="en-US"/>
    </w:rPr>
  </w:style>
  <w:style w:type="character" w:customStyle="1" w:styleId="afff1">
    <w:name w:val="Дата Знак"/>
    <w:basedOn w:val="a1"/>
    <w:link w:val="afff0"/>
    <w:rsid w:val="00677448"/>
    <w:rPr>
      <w:rFonts w:ascii="MyriaMM" w:hAnsi="MyriaMM"/>
      <w:sz w:val="22"/>
      <w:lang w:val="en-US" w:eastAsia="en-US"/>
    </w:rPr>
  </w:style>
  <w:style w:type="paragraph" w:customStyle="1" w:styleId="BulletList">
    <w:name w:val="Bullet List"/>
    <w:basedOn w:val="a0"/>
    <w:rsid w:val="00677448"/>
    <w:pPr>
      <w:numPr>
        <w:numId w:val="17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677448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eastAsia="en-US"/>
    </w:rPr>
  </w:style>
  <w:style w:type="paragraph" w:styleId="afff2">
    <w:name w:val="List"/>
    <w:basedOn w:val="a0"/>
    <w:rsid w:val="00677448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677448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677448"/>
    <w:pPr>
      <w:autoSpaceDE w:val="0"/>
      <w:autoSpaceDN w:val="0"/>
      <w:adjustRightInd w:val="0"/>
    </w:pPr>
    <w:rPr>
      <w:rFonts w:ascii="Arial" w:hAnsi="Arial"/>
      <w:lang w:eastAsia="en-US"/>
    </w:rPr>
  </w:style>
  <w:style w:type="paragraph" w:styleId="afff3">
    <w:name w:val="annotation subject"/>
    <w:basedOn w:val="aff8"/>
    <w:next w:val="aff8"/>
    <w:link w:val="afff4"/>
    <w:rsid w:val="00677448"/>
    <w:rPr>
      <w:b/>
      <w:bCs/>
    </w:rPr>
  </w:style>
  <w:style w:type="character" w:customStyle="1" w:styleId="afff4">
    <w:name w:val="Тема примечания Знак"/>
    <w:basedOn w:val="aff9"/>
    <w:link w:val="afff3"/>
    <w:rsid w:val="00677448"/>
    <w:rPr>
      <w:rFonts w:ascii="Arial" w:hAnsi="Arial"/>
      <w:b/>
      <w:bCs/>
      <w:lang w:val="en-GB" w:eastAsia="en-US"/>
    </w:rPr>
  </w:style>
  <w:style w:type="paragraph" w:customStyle="1" w:styleId="CharChar1CharCharCharCharChar">
    <w:name w:val="Char Char1 Char Char Char Char Char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677448"/>
    <w:pPr>
      <w:numPr>
        <w:numId w:val="18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eastAsia="en-US"/>
    </w:rPr>
  </w:style>
  <w:style w:type="paragraph" w:customStyle="1" w:styleId="CaluseSubHead">
    <w:name w:val="Caluse Sub Head"/>
    <w:basedOn w:val="ClauseHead"/>
    <w:rsid w:val="00677448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677448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1"/>
    <w:link w:val="Heading2Subsec"/>
    <w:locked/>
    <w:rsid w:val="00677448"/>
    <w:rPr>
      <w:rFonts w:ascii="Arial" w:hAnsi="Arial"/>
      <w:i/>
      <w:szCs w:val="24"/>
      <w:lang w:val="en-GB" w:eastAsia="en-US"/>
    </w:rPr>
  </w:style>
  <w:style w:type="character" w:customStyle="1" w:styleId="Style12pt">
    <w:name w:val="Style 12 pt"/>
    <w:basedOn w:val="a1"/>
    <w:rsid w:val="00677448"/>
    <w:rPr>
      <w:rFonts w:cs="Times New Roman"/>
      <w:sz w:val="24"/>
      <w:szCs w:val="24"/>
    </w:rPr>
  </w:style>
  <w:style w:type="paragraph" w:styleId="afff5">
    <w:name w:val="Message Header"/>
    <w:basedOn w:val="a0"/>
    <w:link w:val="afff6"/>
    <w:rsid w:val="006774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6">
    <w:name w:val="Шапка Знак"/>
    <w:basedOn w:val="a1"/>
    <w:link w:val="afff5"/>
    <w:rsid w:val="00677448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677448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67744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customStyle="1" w:styleId="NormalArial">
    <w:name w:val="Normal + Arial"/>
    <w:aliases w:val="Justified"/>
    <w:basedOn w:val="a0"/>
    <w:link w:val="NormalArial0"/>
    <w:rsid w:val="00677448"/>
    <w:pPr>
      <w:jc w:val="both"/>
    </w:pPr>
    <w:rPr>
      <w:rFonts w:ascii="Verdana" w:hAnsi="Verdana"/>
      <w:sz w:val="20"/>
      <w:lang w:eastAsia="en-US"/>
    </w:rPr>
  </w:style>
  <w:style w:type="character" w:customStyle="1" w:styleId="NormalArial0">
    <w:name w:val="Normal + Arial Знак"/>
    <w:aliases w:val="Justified Знак"/>
    <w:basedOn w:val="a1"/>
    <w:link w:val="NormalArial"/>
    <w:locked/>
    <w:rsid w:val="00677448"/>
    <w:rPr>
      <w:rFonts w:ascii="Verdana" w:hAnsi="Verdana"/>
      <w:szCs w:val="24"/>
      <w:lang w:val="en-US" w:eastAsia="en-US"/>
    </w:rPr>
  </w:style>
  <w:style w:type="paragraph" w:customStyle="1" w:styleId="afff7">
    <w:name w:val="Знак Знак Знак Знак"/>
    <w:basedOn w:val="a0"/>
    <w:rsid w:val="00677448"/>
    <w:pPr>
      <w:spacing w:after="160" w:line="240" w:lineRule="exact"/>
    </w:pPr>
    <w:rPr>
      <w:rFonts w:ascii="Tahoma" w:hAnsi="Tahoma"/>
      <w:sz w:val="20"/>
      <w:szCs w:val="20"/>
      <w:lang w:eastAsia="en-US"/>
    </w:rPr>
  </w:style>
  <w:style w:type="paragraph" w:customStyle="1" w:styleId="Default">
    <w:name w:val="Default"/>
    <w:uiPriority w:val="99"/>
    <w:rsid w:val="00677448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afff8">
    <w:name w:val="footnote reference"/>
    <w:rsid w:val="00677448"/>
    <w:rPr>
      <w:vertAlign w:val="superscript"/>
    </w:rPr>
  </w:style>
  <w:style w:type="paragraph" w:customStyle="1" w:styleId="BPCProposal">
    <w:name w:val="BPC Proposal"/>
    <w:basedOn w:val="BPC3-Heading1"/>
    <w:link w:val="BPCProposalChar"/>
    <w:rsid w:val="00677448"/>
    <w:pPr>
      <w:outlineLvl w:val="0"/>
    </w:pPr>
    <w:rPr>
      <w:rFonts w:cs="Arial"/>
      <w:b/>
      <w:color w:val="365F91" w:themeColor="accent1" w:themeShade="BF"/>
      <w:kern w:val="32"/>
    </w:rPr>
  </w:style>
  <w:style w:type="character" w:customStyle="1" w:styleId="BPCProposalChar">
    <w:name w:val="BPC Proposal Char"/>
    <w:basedOn w:val="11"/>
    <w:link w:val="BPCProposal"/>
    <w:rsid w:val="00677448"/>
    <w:rPr>
      <w:rFonts w:ascii="Calibri" w:hAnsi="Calibri" w:cs="Arial"/>
      <w:b/>
      <w:bCs w:val="0"/>
      <w:color w:val="365F91" w:themeColor="accent1" w:themeShade="BF"/>
      <w:kern w:val="32"/>
      <w:sz w:val="36"/>
      <w:szCs w:val="36"/>
      <w:lang w:val="en-US" w:eastAsia="en-US"/>
    </w:rPr>
  </w:style>
  <w:style w:type="character" w:customStyle="1" w:styleId="hps">
    <w:name w:val="hps"/>
    <w:rsid w:val="00677448"/>
    <w:rPr>
      <w:rFonts w:cs="Times New Roman"/>
    </w:rPr>
  </w:style>
  <w:style w:type="character" w:customStyle="1" w:styleId="apple-converted-space">
    <w:name w:val="apple-converted-space"/>
    <w:uiPriority w:val="99"/>
    <w:rsid w:val="00677448"/>
    <w:rPr>
      <w:rFonts w:cs="Times New Roman"/>
    </w:rPr>
  </w:style>
  <w:style w:type="paragraph" w:customStyle="1" w:styleId="2c">
    <w:name w:val="Абзац списка2"/>
    <w:basedOn w:val="a0"/>
    <w:rsid w:val="00677448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677448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677448"/>
    <w:rPr>
      <w:rFonts w:ascii="Calibri" w:hAnsi="Calibri"/>
      <w:sz w:val="22"/>
      <w:szCs w:val="22"/>
      <w:lang w:val="fr-FR" w:eastAsia="en-US"/>
    </w:rPr>
  </w:style>
  <w:style w:type="paragraph" w:customStyle="1" w:styleId="04dot">
    <w:name w:val="04 dot"/>
    <w:basedOn w:val="a0"/>
    <w:rsid w:val="00677448"/>
    <w:pPr>
      <w:numPr>
        <w:numId w:val="19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  <w:lang w:val="ru-RU"/>
    </w:rPr>
  </w:style>
  <w:style w:type="paragraph" w:customStyle="1" w:styleId="ALH2">
    <w:name w:val="AL H2"/>
    <w:next w:val="DefaultText"/>
    <w:rsid w:val="00677448"/>
    <w:pPr>
      <w:numPr>
        <w:numId w:val="20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</w:rPr>
  </w:style>
  <w:style w:type="paragraph" w:customStyle="1" w:styleId="125">
    <w:name w:val="Стиль Первая строка:  125 см"/>
    <w:basedOn w:val="a0"/>
    <w:rsid w:val="00677448"/>
    <w:pPr>
      <w:numPr>
        <w:ilvl w:val="3"/>
        <w:numId w:val="20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  <w:lang w:val="ru-RU"/>
    </w:rPr>
  </w:style>
  <w:style w:type="character" w:customStyle="1" w:styleId="Field">
    <w:name w:val="Field"/>
    <w:rsid w:val="00677448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677448"/>
    <w:pPr>
      <w:jc w:val="both"/>
    </w:pPr>
    <w:rPr>
      <w:rFonts w:ascii="Calibri" w:hAnsi="Calibri"/>
      <w:lang w:eastAsia="en-US"/>
    </w:rPr>
  </w:style>
  <w:style w:type="character" w:customStyle="1" w:styleId="2e">
    <w:name w:val="Стиль2_основной_текст Знак"/>
    <w:basedOn w:val="a1"/>
    <w:link w:val="2d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Normal">
    <w:name w:val="BPC_Normal"/>
    <w:basedOn w:val="NormalArial"/>
    <w:link w:val="BPCNormalChar"/>
    <w:qFormat/>
    <w:rsid w:val="00677448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677448"/>
    <w:rPr>
      <w:rFonts w:ascii="Calibri" w:hAnsi="Calibri" w:cs="Calibri"/>
      <w:lang w:val="en-US" w:eastAsia="en-US"/>
    </w:rPr>
  </w:style>
  <w:style w:type="paragraph" w:styleId="afff9">
    <w:name w:val="Block Text"/>
    <w:basedOn w:val="a0"/>
    <w:rsid w:val="00677448"/>
    <w:pPr>
      <w:ind w:left="360" w:right="27"/>
      <w:jc w:val="both"/>
    </w:pPr>
    <w:rPr>
      <w:rFonts w:cs="Traditional Arabic"/>
      <w:noProof/>
      <w:color w:val="000000"/>
      <w:sz w:val="22"/>
      <w:szCs w:val="22"/>
      <w:lang w:eastAsia="ar-SA"/>
    </w:rPr>
  </w:style>
  <w:style w:type="table" w:styleId="3a">
    <w:name w:val="Table Columns 3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2"/>
    <w:rsid w:val="00677448"/>
    <w:rPr>
      <w:rFonts w:ascii="Calibri" w:hAnsi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2"/>
    <w:uiPriority w:val="63"/>
    <w:rsid w:val="00677448"/>
    <w:rPr>
      <w:rFonts w:ascii="Calibri" w:hAnsi="Calibr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677448"/>
    <w:pPr>
      <w:spacing w:before="60" w:after="60"/>
    </w:pPr>
    <w:rPr>
      <w:rFonts w:ascii="Arial" w:hAnsi="Arial"/>
      <w:bCs/>
      <w:lang w:val="en-US" w:eastAsia="en-US"/>
    </w:rPr>
  </w:style>
  <w:style w:type="character" w:customStyle="1" w:styleId="TabTextChar">
    <w:name w:val="Tab Text Char"/>
    <w:basedOn w:val="a1"/>
    <w:link w:val="TabText"/>
    <w:locked/>
    <w:rsid w:val="00677448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677448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</w:rPr>
  </w:style>
  <w:style w:type="paragraph" w:customStyle="1" w:styleId="a">
    <w:name w:val="Название предприятия"/>
    <w:basedOn w:val="a0"/>
    <w:next w:val="a0"/>
    <w:autoRedefine/>
    <w:rsid w:val="00677448"/>
    <w:pPr>
      <w:numPr>
        <w:numId w:val="21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</w:rPr>
  </w:style>
  <w:style w:type="paragraph" w:customStyle="1" w:styleId="2f0">
    <w:name w:val="Без интервала2"/>
    <w:rsid w:val="00677448"/>
    <w:pPr>
      <w:spacing w:after="200" w:line="276" w:lineRule="auto"/>
    </w:pPr>
    <w:rPr>
      <w:rFonts w:ascii="Calibri" w:hAnsi="Calibri" w:cstheme="minorBidi"/>
      <w:sz w:val="22"/>
      <w:szCs w:val="22"/>
      <w:lang w:val="en-GB" w:eastAsia="en-US"/>
    </w:rPr>
  </w:style>
  <w:style w:type="paragraph" w:customStyle="1" w:styleId="TableTitle">
    <w:name w:val="Table Title"/>
    <w:basedOn w:val="a0"/>
    <w:rsid w:val="00677448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677448"/>
    <w:pPr>
      <w:keepNext/>
      <w:numPr>
        <w:numId w:val="22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eastAsia="en-US"/>
    </w:rPr>
  </w:style>
  <w:style w:type="paragraph" w:customStyle="1" w:styleId="TableText10Double">
    <w:name w:val="*Table Text 10 Double"/>
    <w:basedOn w:val="a0"/>
    <w:link w:val="TableText10DoubleChar"/>
    <w:rsid w:val="00677448"/>
    <w:pPr>
      <w:spacing w:before="60" w:after="60"/>
    </w:pPr>
    <w:rPr>
      <w:rFonts w:ascii="Arial" w:eastAsia="PMingLiU" w:hAnsi="Arial"/>
      <w:color w:val="000000"/>
      <w:sz w:val="20"/>
      <w:szCs w:val="20"/>
      <w:lang w:eastAsia="en-US"/>
    </w:rPr>
  </w:style>
  <w:style w:type="character" w:customStyle="1" w:styleId="TableText10DoubleChar">
    <w:name w:val="*Table Text 10 Double Char"/>
    <w:basedOn w:val="a1"/>
    <w:link w:val="TableText10Double"/>
    <w:locked/>
    <w:rsid w:val="00677448"/>
    <w:rPr>
      <w:rFonts w:ascii="Arial" w:eastAsia="PMingLiU" w:hAnsi="Arial"/>
      <w:color w:val="000000"/>
      <w:lang w:val="en-US" w:eastAsia="en-US"/>
    </w:rPr>
  </w:style>
  <w:style w:type="paragraph" w:customStyle="1" w:styleId="afffa">
    <w:name w:val="Моноширинный"/>
    <w:basedOn w:val="a0"/>
    <w:link w:val="afffb"/>
    <w:rsid w:val="00677448"/>
    <w:rPr>
      <w:rFonts w:ascii="Courier New" w:hAnsi="Courier New"/>
      <w:i/>
      <w:sz w:val="20"/>
      <w:lang w:val="ru-RU"/>
    </w:rPr>
  </w:style>
  <w:style w:type="character" w:customStyle="1" w:styleId="afffb">
    <w:name w:val="Моноширинный Знак"/>
    <w:basedOn w:val="a1"/>
    <w:link w:val="afffa"/>
    <w:rsid w:val="00677448"/>
    <w:rPr>
      <w:rFonts w:ascii="Courier New" w:hAnsi="Courier New"/>
      <w:i/>
      <w:szCs w:val="24"/>
    </w:rPr>
  </w:style>
  <w:style w:type="paragraph" w:customStyle="1" w:styleId="PathID">
    <w:name w:val="Path ID"/>
    <w:basedOn w:val="a0"/>
    <w:rsid w:val="00677448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0"/>
    <w:rsid w:val="00677448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paragraph" w:styleId="HTML">
    <w:name w:val="HTML Address"/>
    <w:basedOn w:val="a0"/>
    <w:link w:val="HTML0"/>
    <w:rsid w:val="00677448"/>
    <w:rPr>
      <w:i/>
      <w:iCs/>
      <w:lang w:val="ru-RU"/>
    </w:rPr>
  </w:style>
  <w:style w:type="character" w:customStyle="1" w:styleId="HTML0">
    <w:name w:val="Адрес HTML Знак"/>
    <w:basedOn w:val="a1"/>
    <w:link w:val="HTML"/>
    <w:rsid w:val="00677448"/>
    <w:rPr>
      <w:i/>
      <w:iCs/>
      <w:sz w:val="24"/>
      <w:szCs w:val="24"/>
    </w:rPr>
  </w:style>
  <w:style w:type="paragraph" w:styleId="afffc">
    <w:name w:val="Note Heading"/>
    <w:basedOn w:val="a0"/>
    <w:next w:val="a0"/>
    <w:link w:val="afffd"/>
    <w:rsid w:val="00677448"/>
    <w:rPr>
      <w:lang w:val="ru-RU"/>
    </w:rPr>
  </w:style>
  <w:style w:type="character" w:customStyle="1" w:styleId="afffd">
    <w:name w:val="Заголовок записки Знак"/>
    <w:basedOn w:val="a1"/>
    <w:link w:val="afffc"/>
    <w:rsid w:val="00677448"/>
    <w:rPr>
      <w:sz w:val="24"/>
      <w:szCs w:val="24"/>
    </w:rPr>
  </w:style>
  <w:style w:type="paragraph" w:styleId="afffe">
    <w:name w:val="toa heading"/>
    <w:basedOn w:val="a0"/>
    <w:next w:val="a0"/>
    <w:rsid w:val="00677448"/>
    <w:pPr>
      <w:spacing w:before="120"/>
    </w:pPr>
    <w:rPr>
      <w:rFonts w:ascii="Arial" w:hAnsi="Arial" w:cs="Arial"/>
      <w:b/>
      <w:bCs/>
      <w:lang w:val="ru-RU"/>
    </w:rPr>
  </w:style>
  <w:style w:type="paragraph" w:styleId="affff">
    <w:name w:val="Body Text First Indent"/>
    <w:basedOn w:val="aff2"/>
    <w:link w:val="affff0"/>
    <w:rsid w:val="00677448"/>
    <w:pPr>
      <w:spacing w:before="0" w:after="0" w:line="360" w:lineRule="auto"/>
      <w:ind w:firstLine="210"/>
      <w:jc w:val="both"/>
    </w:pPr>
    <w:rPr>
      <w:rFonts w:ascii="Arial" w:hAnsi="Arial"/>
      <w:sz w:val="24"/>
      <w:szCs w:val="24"/>
      <w:lang w:val="ru-RU" w:eastAsia="ru-RU"/>
    </w:rPr>
  </w:style>
  <w:style w:type="character" w:customStyle="1" w:styleId="affff0">
    <w:name w:val="Красная строка Знак"/>
    <w:basedOn w:val="aff3"/>
    <w:link w:val="affff"/>
    <w:rsid w:val="00677448"/>
    <w:rPr>
      <w:rFonts w:ascii="Arial" w:hAnsi="Arial"/>
      <w:sz w:val="24"/>
      <w:szCs w:val="24"/>
      <w:lang w:val="en-US" w:eastAsia="en-US"/>
    </w:rPr>
  </w:style>
  <w:style w:type="paragraph" w:styleId="2f1">
    <w:name w:val="Body Text First Indent 2"/>
    <w:basedOn w:val="aff4"/>
    <w:link w:val="2f2"/>
    <w:rsid w:val="00677448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5"/>
    <w:link w:val="2f1"/>
    <w:rsid w:val="00677448"/>
    <w:rPr>
      <w:rFonts w:ascii="Arial" w:hAnsi="Arial"/>
      <w:sz w:val="24"/>
      <w:szCs w:val="24"/>
      <w:lang w:val="en-GB" w:eastAsia="en-US"/>
    </w:rPr>
  </w:style>
  <w:style w:type="paragraph" w:styleId="2f3">
    <w:name w:val="envelope return"/>
    <w:basedOn w:val="a0"/>
    <w:rsid w:val="00677448"/>
    <w:rPr>
      <w:rFonts w:ascii="Arial" w:hAnsi="Arial" w:cs="Arial"/>
      <w:lang w:val="ru-RU"/>
    </w:rPr>
  </w:style>
  <w:style w:type="paragraph" w:styleId="affff1">
    <w:name w:val="table of figures"/>
    <w:basedOn w:val="a0"/>
    <w:next w:val="a0"/>
    <w:rsid w:val="00677448"/>
    <w:pPr>
      <w:ind w:left="400" w:hanging="400"/>
    </w:pPr>
    <w:rPr>
      <w:lang w:val="ru-RU"/>
    </w:rPr>
  </w:style>
  <w:style w:type="paragraph" w:styleId="affff2">
    <w:name w:val="Signature"/>
    <w:basedOn w:val="a0"/>
    <w:link w:val="affff3"/>
    <w:rsid w:val="00677448"/>
    <w:pPr>
      <w:ind w:left="4252"/>
    </w:pPr>
    <w:rPr>
      <w:lang w:val="ru-RU"/>
    </w:rPr>
  </w:style>
  <w:style w:type="character" w:customStyle="1" w:styleId="affff3">
    <w:name w:val="Подпись Знак"/>
    <w:basedOn w:val="a1"/>
    <w:link w:val="affff2"/>
    <w:rsid w:val="00677448"/>
    <w:rPr>
      <w:sz w:val="24"/>
      <w:szCs w:val="24"/>
    </w:rPr>
  </w:style>
  <w:style w:type="paragraph" w:styleId="affff4">
    <w:name w:val="Salutation"/>
    <w:basedOn w:val="a0"/>
    <w:next w:val="a0"/>
    <w:link w:val="affff5"/>
    <w:rsid w:val="00677448"/>
    <w:rPr>
      <w:lang w:val="ru-RU"/>
    </w:rPr>
  </w:style>
  <w:style w:type="character" w:customStyle="1" w:styleId="affff5">
    <w:name w:val="Приветствие Знак"/>
    <w:basedOn w:val="a1"/>
    <w:link w:val="affff4"/>
    <w:rsid w:val="00677448"/>
    <w:rPr>
      <w:sz w:val="24"/>
      <w:szCs w:val="24"/>
    </w:rPr>
  </w:style>
  <w:style w:type="paragraph" w:styleId="affff6">
    <w:name w:val="List Continue"/>
    <w:basedOn w:val="a0"/>
    <w:rsid w:val="00677448"/>
    <w:pPr>
      <w:spacing w:after="120"/>
      <w:ind w:left="283"/>
    </w:pPr>
    <w:rPr>
      <w:lang w:val="ru-RU"/>
    </w:rPr>
  </w:style>
  <w:style w:type="paragraph" w:styleId="2f4">
    <w:name w:val="List Continue 2"/>
    <w:basedOn w:val="a0"/>
    <w:rsid w:val="00677448"/>
    <w:pPr>
      <w:spacing w:after="120"/>
      <w:ind w:left="566"/>
    </w:pPr>
    <w:rPr>
      <w:lang w:val="ru-RU"/>
    </w:rPr>
  </w:style>
  <w:style w:type="paragraph" w:styleId="3b">
    <w:name w:val="List Continue 3"/>
    <w:basedOn w:val="a0"/>
    <w:rsid w:val="00677448"/>
    <w:pPr>
      <w:spacing w:after="120"/>
      <w:ind w:left="849"/>
    </w:pPr>
    <w:rPr>
      <w:lang w:val="ru-RU"/>
    </w:rPr>
  </w:style>
  <w:style w:type="paragraph" w:styleId="46">
    <w:name w:val="List Continue 4"/>
    <w:basedOn w:val="a0"/>
    <w:rsid w:val="00677448"/>
    <w:pPr>
      <w:spacing w:after="120"/>
      <w:ind w:left="1132"/>
    </w:pPr>
    <w:rPr>
      <w:lang w:val="ru-RU"/>
    </w:rPr>
  </w:style>
  <w:style w:type="paragraph" w:styleId="56">
    <w:name w:val="List Continue 5"/>
    <w:basedOn w:val="a0"/>
    <w:rsid w:val="00677448"/>
    <w:pPr>
      <w:spacing w:after="120"/>
      <w:ind w:left="1415"/>
    </w:pPr>
    <w:rPr>
      <w:lang w:val="ru-RU"/>
    </w:rPr>
  </w:style>
  <w:style w:type="paragraph" w:styleId="affff7">
    <w:name w:val="Closing"/>
    <w:basedOn w:val="a0"/>
    <w:link w:val="affff8"/>
    <w:rsid w:val="00677448"/>
    <w:pPr>
      <w:ind w:left="4252"/>
    </w:pPr>
    <w:rPr>
      <w:lang w:val="ru-RU"/>
    </w:rPr>
  </w:style>
  <w:style w:type="character" w:customStyle="1" w:styleId="affff8">
    <w:name w:val="Прощание Знак"/>
    <w:basedOn w:val="a1"/>
    <w:link w:val="affff7"/>
    <w:rsid w:val="00677448"/>
    <w:rPr>
      <w:sz w:val="24"/>
      <w:szCs w:val="24"/>
    </w:rPr>
  </w:style>
  <w:style w:type="paragraph" w:styleId="2f5">
    <w:name w:val="List 2"/>
    <w:basedOn w:val="a0"/>
    <w:rsid w:val="00677448"/>
    <w:pPr>
      <w:ind w:left="566" w:hanging="283"/>
    </w:pPr>
    <w:rPr>
      <w:lang w:val="ru-RU"/>
    </w:rPr>
  </w:style>
  <w:style w:type="paragraph" w:styleId="3c">
    <w:name w:val="List 3"/>
    <w:basedOn w:val="a0"/>
    <w:rsid w:val="00677448"/>
    <w:pPr>
      <w:ind w:left="849" w:hanging="283"/>
    </w:pPr>
    <w:rPr>
      <w:lang w:val="ru-RU"/>
    </w:rPr>
  </w:style>
  <w:style w:type="paragraph" w:styleId="47">
    <w:name w:val="List 4"/>
    <w:basedOn w:val="a0"/>
    <w:rsid w:val="00677448"/>
    <w:pPr>
      <w:ind w:left="1132" w:hanging="283"/>
    </w:pPr>
    <w:rPr>
      <w:lang w:val="ru-RU"/>
    </w:rPr>
  </w:style>
  <w:style w:type="paragraph" w:styleId="57">
    <w:name w:val="List 5"/>
    <w:basedOn w:val="a0"/>
    <w:rsid w:val="00677448"/>
    <w:pPr>
      <w:ind w:left="1415" w:hanging="283"/>
    </w:pPr>
    <w:rPr>
      <w:lang w:val="ru-RU"/>
    </w:rPr>
  </w:style>
  <w:style w:type="paragraph" w:styleId="HTML1">
    <w:name w:val="HTML Preformatted"/>
    <w:basedOn w:val="a0"/>
    <w:link w:val="HTML2"/>
    <w:rsid w:val="00677448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basedOn w:val="a1"/>
    <w:link w:val="HTML1"/>
    <w:rsid w:val="00677448"/>
    <w:rPr>
      <w:rFonts w:ascii="Courier New" w:hAnsi="Courier New" w:cs="Courier New"/>
      <w:sz w:val="24"/>
      <w:szCs w:val="24"/>
    </w:rPr>
  </w:style>
  <w:style w:type="paragraph" w:styleId="affff9">
    <w:name w:val="table of authorities"/>
    <w:basedOn w:val="a0"/>
    <w:next w:val="a0"/>
    <w:rsid w:val="00677448"/>
    <w:pPr>
      <w:ind w:left="200" w:hanging="200"/>
    </w:pPr>
    <w:rPr>
      <w:lang w:val="ru-RU"/>
    </w:rPr>
  </w:style>
  <w:style w:type="paragraph" w:styleId="affffa">
    <w:name w:val="Plain Text"/>
    <w:basedOn w:val="a0"/>
    <w:link w:val="affffb"/>
    <w:rsid w:val="00677448"/>
    <w:rPr>
      <w:rFonts w:ascii="Courier New" w:hAnsi="Courier New" w:cs="Courier New"/>
      <w:lang w:val="ru-RU"/>
    </w:rPr>
  </w:style>
  <w:style w:type="character" w:customStyle="1" w:styleId="affffb">
    <w:name w:val="Текст Знак"/>
    <w:basedOn w:val="a1"/>
    <w:link w:val="affffa"/>
    <w:rsid w:val="00677448"/>
    <w:rPr>
      <w:rFonts w:ascii="Courier New" w:hAnsi="Courier New" w:cs="Courier New"/>
      <w:sz w:val="24"/>
      <w:szCs w:val="24"/>
    </w:rPr>
  </w:style>
  <w:style w:type="paragraph" w:styleId="affffc">
    <w:name w:val="endnote text"/>
    <w:basedOn w:val="a0"/>
    <w:link w:val="affffd"/>
    <w:rsid w:val="00677448"/>
    <w:rPr>
      <w:lang w:val="ru-RU"/>
    </w:rPr>
  </w:style>
  <w:style w:type="character" w:customStyle="1" w:styleId="affffd">
    <w:name w:val="Текст концевой сноски Знак"/>
    <w:basedOn w:val="a1"/>
    <w:link w:val="affffc"/>
    <w:rsid w:val="00677448"/>
    <w:rPr>
      <w:sz w:val="24"/>
      <w:szCs w:val="24"/>
    </w:rPr>
  </w:style>
  <w:style w:type="paragraph" w:styleId="affffe">
    <w:name w:val="macro"/>
    <w:link w:val="afffff"/>
    <w:rsid w:val="006774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ff">
    <w:name w:val="Текст макроса Знак"/>
    <w:basedOn w:val="a1"/>
    <w:link w:val="affffe"/>
    <w:rsid w:val="00677448"/>
    <w:rPr>
      <w:rFonts w:ascii="Courier New" w:hAnsi="Courier New" w:cs="Courier New"/>
      <w:lang w:val="en-US"/>
    </w:rPr>
  </w:style>
  <w:style w:type="paragraph" w:styleId="afffff0">
    <w:name w:val="E-mail Signature"/>
    <w:basedOn w:val="a0"/>
    <w:link w:val="afffff1"/>
    <w:rsid w:val="00677448"/>
    <w:rPr>
      <w:lang w:val="ru-RU"/>
    </w:rPr>
  </w:style>
  <w:style w:type="character" w:customStyle="1" w:styleId="afffff1">
    <w:name w:val="Электронная подпись Знак"/>
    <w:basedOn w:val="a1"/>
    <w:link w:val="afffff0"/>
    <w:rsid w:val="00677448"/>
    <w:rPr>
      <w:sz w:val="24"/>
      <w:szCs w:val="24"/>
    </w:rPr>
  </w:style>
  <w:style w:type="paragraph" w:customStyle="1" w:styleId="afffff2">
    <w:name w:val="Рисунок"/>
    <w:basedOn w:val="a0"/>
    <w:next w:val="a0"/>
    <w:rsid w:val="00677448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6">
    <w:name w:val="Маркированный 1"/>
    <w:basedOn w:val="afd"/>
    <w:rsid w:val="00677448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3">
    <w:name w:val="Примечание"/>
    <w:basedOn w:val="aff2"/>
    <w:rsid w:val="00677448"/>
    <w:pPr>
      <w:spacing w:before="240" w:after="240" w:line="360" w:lineRule="auto"/>
      <w:ind w:left="567"/>
      <w:jc w:val="both"/>
    </w:pPr>
    <w:rPr>
      <w:rFonts w:ascii="Arial" w:hAnsi="Arial"/>
      <w:b/>
      <w:sz w:val="24"/>
      <w:szCs w:val="24"/>
      <w:lang w:eastAsia="ru-RU"/>
    </w:rPr>
  </w:style>
  <w:style w:type="paragraph" w:customStyle="1" w:styleId="17">
    <w:name w:val="Подзаголовок 1"/>
    <w:basedOn w:val="a0"/>
    <w:rsid w:val="00677448"/>
    <w:pPr>
      <w:spacing w:before="120" w:after="120"/>
    </w:pPr>
    <w:rPr>
      <w:rFonts w:ascii="Arial" w:hAnsi="Arial" w:cs="Arial"/>
      <w:b/>
      <w:sz w:val="28"/>
    </w:rPr>
  </w:style>
  <w:style w:type="paragraph" w:customStyle="1" w:styleId="Normal10">
    <w:name w:val="Normal1"/>
    <w:rsid w:val="00677448"/>
    <w:rPr>
      <w:sz w:val="24"/>
    </w:rPr>
  </w:style>
  <w:style w:type="paragraph" w:customStyle="1" w:styleId="afffff4">
    <w:name w:val="Основной текст таблиц"/>
    <w:basedOn w:val="a0"/>
    <w:autoRedefine/>
    <w:rsid w:val="00677448"/>
    <w:pPr>
      <w:spacing w:before="120" w:after="120" w:line="360" w:lineRule="auto"/>
    </w:pPr>
    <w:rPr>
      <w:rFonts w:ascii="Arial" w:hAnsi="Arial"/>
      <w:sz w:val="18"/>
    </w:rPr>
  </w:style>
  <w:style w:type="character" w:customStyle="1" w:styleId="contentplain">
    <w:name w:val="contentplain"/>
    <w:basedOn w:val="a1"/>
    <w:rsid w:val="00677448"/>
  </w:style>
  <w:style w:type="paragraph" w:customStyle="1" w:styleId="afffff5">
    <w:name w:val="Стиль Название объекта + По левому краю"/>
    <w:basedOn w:val="affd"/>
    <w:autoRedefine/>
    <w:rsid w:val="00677448"/>
    <w:pPr>
      <w:keepLines/>
      <w:suppressAutoHyphens/>
      <w:spacing w:after="240" w:line="360" w:lineRule="auto"/>
    </w:pPr>
    <w:rPr>
      <w:rFonts w:ascii="Arial" w:hAnsi="Arial"/>
      <w:b/>
      <w:bCs/>
      <w:i w:val="0"/>
      <w:sz w:val="20"/>
      <w:lang w:val="ru-RU" w:eastAsia="ru-RU"/>
    </w:rPr>
  </w:style>
  <w:style w:type="paragraph" w:customStyle="1" w:styleId="3d">
    <w:name w:val="Заголовок 3 информационный"/>
    <w:next w:val="aff2"/>
    <w:autoRedefine/>
    <w:rsid w:val="00677448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f6">
    <w:name w:val="Заголовок 2 информационный"/>
    <w:basedOn w:val="20"/>
    <w:next w:val="aff2"/>
    <w:autoRedefine/>
    <w:rsid w:val="00677448"/>
    <w:pPr>
      <w:keepLines/>
      <w:numPr>
        <w:ilvl w:val="0"/>
        <w:numId w:val="0"/>
      </w:numPr>
      <w:suppressAutoHyphens/>
      <w:spacing w:before="120" w:after="120" w:line="360" w:lineRule="auto"/>
    </w:pPr>
    <w:rPr>
      <w:bCs w:val="0"/>
      <w:i w:val="0"/>
      <w:iCs w:val="0"/>
      <w:color w:val="365F91" w:themeColor="accent1" w:themeShade="BF"/>
      <w:sz w:val="36"/>
      <w:szCs w:val="36"/>
      <w:lang w:val="ru-RU"/>
    </w:rPr>
  </w:style>
  <w:style w:type="paragraph" w:customStyle="1" w:styleId="afffff6">
    <w:name w:val="Основной текст информационный"/>
    <w:basedOn w:val="aff2"/>
    <w:autoRedefine/>
    <w:rsid w:val="00677448"/>
    <w:pPr>
      <w:spacing w:before="0" w:after="0" w:line="360" w:lineRule="auto"/>
      <w:jc w:val="both"/>
    </w:pPr>
    <w:rPr>
      <w:rFonts w:ascii="Arial" w:hAnsi="Arial"/>
      <w:i/>
      <w:sz w:val="24"/>
      <w:szCs w:val="24"/>
      <w:lang w:val="ru-RU" w:eastAsia="ru-RU"/>
    </w:rPr>
  </w:style>
  <w:style w:type="paragraph" w:customStyle="1" w:styleId="afffff7">
    <w:name w:val="Приложение"/>
    <w:basedOn w:val="10"/>
    <w:next w:val="aff2"/>
    <w:link w:val="afffff8"/>
    <w:autoRedefine/>
    <w:rsid w:val="00677448"/>
    <w:pPr>
      <w:keepLines/>
      <w:pageBreakBefore/>
      <w:numPr>
        <w:numId w:val="0"/>
      </w:numPr>
      <w:suppressAutoHyphens/>
      <w:spacing w:after="120" w:line="360" w:lineRule="auto"/>
    </w:pPr>
    <w:rPr>
      <w:bCs w:val="0"/>
      <w:color w:val="365F91" w:themeColor="accent1" w:themeShade="BF"/>
      <w:sz w:val="44"/>
      <w:szCs w:val="24"/>
      <w:lang w:eastAsia="en-US"/>
    </w:rPr>
  </w:style>
  <w:style w:type="paragraph" w:customStyle="1" w:styleId="48">
    <w:name w:val="Заголовок 4 информационный"/>
    <w:next w:val="aff2"/>
    <w:autoRedefine/>
    <w:rsid w:val="00677448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8">
    <w:name w:val="Заголовок 5 информационный"/>
    <w:next w:val="aff2"/>
    <w:autoRedefine/>
    <w:rsid w:val="00677448"/>
    <w:pPr>
      <w:spacing w:line="360" w:lineRule="auto"/>
    </w:pPr>
    <w:rPr>
      <w:b/>
      <w:i/>
      <w:sz w:val="24"/>
      <w:u w:val="single"/>
    </w:rPr>
  </w:style>
  <w:style w:type="character" w:customStyle="1" w:styleId="afffff8">
    <w:name w:val="Приложение Знак"/>
    <w:basedOn w:val="11"/>
    <w:link w:val="afffff7"/>
    <w:rsid w:val="00677448"/>
    <w:rPr>
      <w:rFonts w:ascii="Arial" w:hAnsi="Arial" w:cs="Arial"/>
      <w:b/>
      <w:bCs w:val="0"/>
      <w:color w:val="365F91" w:themeColor="accent1" w:themeShade="BF"/>
      <w:kern w:val="32"/>
      <w:sz w:val="44"/>
      <w:szCs w:val="24"/>
      <w:lang w:val="en-US" w:eastAsia="en-US"/>
    </w:rPr>
  </w:style>
  <w:style w:type="paragraph" w:customStyle="1" w:styleId="Arial">
    <w:name w:val="Обычный + Arial"/>
    <w:aliases w:val="9 пт"/>
    <w:basedOn w:val="a0"/>
    <w:rsid w:val="00677448"/>
    <w:pPr>
      <w:snapToGrid w:val="0"/>
    </w:pPr>
    <w:rPr>
      <w:rFonts w:ascii="Arial" w:hAnsi="Arial" w:cs="Arial"/>
      <w:sz w:val="18"/>
      <w:szCs w:val="18"/>
      <w:lang w:val="ru-RU"/>
    </w:rPr>
  </w:style>
  <w:style w:type="character" w:customStyle="1" w:styleId="code-tag">
    <w:name w:val="code-tag"/>
    <w:rsid w:val="00677448"/>
  </w:style>
  <w:style w:type="character" w:customStyle="1" w:styleId="code-quote">
    <w:name w:val="code-quote"/>
    <w:rsid w:val="00677448"/>
  </w:style>
  <w:style w:type="character" w:customStyle="1" w:styleId="code-keyword">
    <w:name w:val="code-keyword"/>
    <w:rsid w:val="00677448"/>
  </w:style>
  <w:style w:type="character" w:customStyle="1" w:styleId="shorttext">
    <w:name w:val="short_text"/>
    <w:basedOn w:val="a1"/>
    <w:rsid w:val="00677448"/>
  </w:style>
  <w:style w:type="paragraph" w:customStyle="1" w:styleId="Comments">
    <w:name w:val="Comments"/>
    <w:basedOn w:val="a0"/>
    <w:link w:val="Comments0"/>
    <w:autoRedefine/>
    <w:rsid w:val="00677448"/>
    <w:pPr>
      <w:spacing w:before="240" w:after="240"/>
    </w:pPr>
    <w:rPr>
      <w:color w:val="FF0000"/>
      <w:szCs w:val="18"/>
      <w:lang w:eastAsia="en-US"/>
    </w:rPr>
  </w:style>
  <w:style w:type="character" w:customStyle="1" w:styleId="Comments0">
    <w:name w:val="Comments Знак Знак"/>
    <w:link w:val="Comments"/>
    <w:rsid w:val="00677448"/>
    <w:rPr>
      <w:color w:val="FF0000"/>
      <w:sz w:val="24"/>
      <w:szCs w:val="18"/>
      <w:lang w:val="en-US" w:eastAsia="en-US"/>
    </w:rPr>
  </w:style>
  <w:style w:type="paragraph" w:customStyle="1" w:styleId="BPC3Caption">
    <w:name w:val="BPC3 – Caption"/>
    <w:basedOn w:val="a0"/>
    <w:rsid w:val="00677448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18">
    <w:name w:val="Обычный1"/>
    <w:rsid w:val="00677448"/>
    <w:rPr>
      <w:sz w:val="24"/>
    </w:rPr>
  </w:style>
  <w:style w:type="character" w:customStyle="1" w:styleId="workplace">
    <w:name w:val="workplace"/>
    <w:rsid w:val="00677448"/>
  </w:style>
  <w:style w:type="character" w:customStyle="1" w:styleId="longtext">
    <w:name w:val="long_text"/>
    <w:rsid w:val="00677448"/>
  </w:style>
  <w:style w:type="paragraph" w:customStyle="1" w:styleId="3new">
    <w:name w:val="заголовок 3 new"/>
    <w:basedOn w:val="20"/>
    <w:link w:val="3new0"/>
    <w:qFormat/>
    <w:rsid w:val="00677448"/>
    <w:pPr>
      <w:keepLines/>
      <w:numPr>
        <w:ilvl w:val="0"/>
        <w:numId w:val="0"/>
      </w:numPr>
      <w:suppressAutoHyphens/>
      <w:spacing w:before="120" w:after="120" w:line="360" w:lineRule="auto"/>
      <w:ind w:left="425"/>
      <w:outlineLvl w:val="2"/>
    </w:pPr>
    <w:rPr>
      <w:rFonts w:asciiTheme="minorHAnsi" w:hAnsiTheme="minorHAnsi"/>
      <w:i w:val="0"/>
      <w:color w:val="365F91" w:themeColor="accent1" w:themeShade="BF"/>
      <w:lang w:eastAsia="en-US"/>
    </w:rPr>
  </w:style>
  <w:style w:type="character" w:customStyle="1" w:styleId="3new0">
    <w:name w:val="заголовок 3 new Знак"/>
    <w:basedOn w:val="21"/>
    <w:link w:val="3new"/>
    <w:rsid w:val="00677448"/>
    <w:rPr>
      <w:rFonts w:asciiTheme="minorHAnsi" w:hAnsiTheme="minorHAnsi" w:cs="Arial"/>
      <w:b/>
      <w:bCs/>
      <w:i w:val="0"/>
      <w:i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Projects\repo-core\ru.bpc.sv.documentation\RFP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1820A-443A-4710-AC6C-14E15CFAD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RFP_Template</Template>
  <TotalTime>138</TotalTime>
  <Pages>62</Pages>
  <Words>13092</Words>
  <Characters>74627</Characters>
  <Application>Microsoft Office Word</Application>
  <DocSecurity>0</DocSecurity>
  <Lines>621</Lines>
  <Paragraphs>175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RFP Template</vt:lpstr>
      <vt:lpstr>RFP Template</vt:lpstr>
    </vt:vector>
  </TitlesOfParts>
  <Company>BPC</Company>
  <LinksUpToDate>false</LinksUpToDate>
  <CharactersWithSpaces>87544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creator>Fedorova Natalya</dc:creator>
  <cp:lastModifiedBy>BPC</cp:lastModifiedBy>
  <cp:revision>4</cp:revision>
  <cp:lastPrinted>2014-05-30T13:58:00Z</cp:lastPrinted>
  <dcterms:created xsi:type="dcterms:W3CDTF">2018-12-24T08:43:00Z</dcterms:created>
  <dcterms:modified xsi:type="dcterms:W3CDTF">2018-12-24T11:00:00Z</dcterms:modified>
</cp:coreProperties>
</file>