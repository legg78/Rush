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3F80118F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B85C0F">
        <w:t>1</w:t>
      </w:r>
      <w:r>
        <w:t xml:space="preserve"> (</w:t>
      </w:r>
      <w:r w:rsidR="00B85C0F">
        <w:t>November</w:t>
      </w:r>
      <w:r>
        <w:t xml:space="preserve"> </w:t>
      </w:r>
      <w:r w:rsidR="00F525D9">
        <w:t>201</w:t>
      </w:r>
      <w:r w:rsidR="00FC62DE">
        <w:t>6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0CA321F2" w14:textId="77777777" w:rsidR="00B85C0F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6542804" w:history="1">
        <w:r w:rsidR="00B85C0F" w:rsidRPr="007C7B6C">
          <w:rPr>
            <w:rStyle w:val="aa"/>
            <w:noProof/>
          </w:rPr>
          <w:t>1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INTRODUCTION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6959ED1F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5" w:history="1">
        <w:r w:rsidRPr="007C7B6C">
          <w:rPr>
            <w:rStyle w:val="aa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A9E8C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6" w:history="1">
        <w:r w:rsidRPr="007C7B6C">
          <w:rPr>
            <w:rStyle w:val="aa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123FE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7" w:history="1">
        <w:r w:rsidRPr="007C7B6C">
          <w:rPr>
            <w:rStyle w:val="aa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5EBDE3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08" w:history="1">
        <w:r w:rsidRPr="007C7B6C">
          <w:rPr>
            <w:rStyle w:val="aa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A7759E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9" w:history="1">
        <w:r w:rsidRPr="007C7B6C">
          <w:rPr>
            <w:rStyle w:val="aa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82B88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0" w:history="1">
        <w:r w:rsidRPr="007C7B6C">
          <w:rPr>
            <w:rStyle w:val="aa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XML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AC111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1" w:history="1">
        <w:r w:rsidRPr="007C7B6C">
          <w:rPr>
            <w:rStyle w:val="aa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CARDS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DA004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2" w:history="1">
        <w:r w:rsidRPr="007C7B6C">
          <w:rPr>
            <w:rStyle w:val="aa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0703A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3" w:history="1">
        <w:r w:rsidRPr="007C7B6C">
          <w:rPr>
            <w:rStyle w:val="aa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2E3271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4" w:history="1">
        <w:r w:rsidRPr="007C7B6C">
          <w:rPr>
            <w:rStyle w:val="aa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51FCEF" w14:textId="77777777" w:rsidR="00B85C0F" w:rsidRDefault="00B85C0F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5" w:history="1">
        <w:r w:rsidRPr="007C7B6C">
          <w:rPr>
            <w:rStyle w:val="aa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Card instance 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61152C" w14:textId="77777777" w:rsidR="00B85C0F" w:rsidRDefault="00B85C0F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6" w:history="1">
        <w:r w:rsidRPr="007C7B6C">
          <w:rPr>
            <w:rStyle w:val="aa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ID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76033E" w14:textId="77777777" w:rsidR="00B85C0F" w:rsidRDefault="00B85C0F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7" w:history="1">
        <w:r w:rsidRPr="007C7B6C">
          <w:rPr>
            <w:rStyle w:val="aa"/>
            <w:noProof/>
          </w:rPr>
          <w:t>3.3.3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Limit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671539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8" w:history="1">
        <w:r w:rsidRPr="007C7B6C">
          <w:rPr>
            <w:rStyle w:val="aa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ACQUIRING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A61249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9" w:history="1">
        <w:r w:rsidRPr="007C7B6C">
          <w:rPr>
            <w:rStyle w:val="aa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1847A0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0" w:history="1">
        <w:r w:rsidRPr="007C7B6C">
          <w:rPr>
            <w:rStyle w:val="aa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807514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1" w:history="1">
        <w:r w:rsidRPr="007C7B6C">
          <w:rPr>
            <w:rStyle w:val="aa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1863B3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2" w:history="1">
        <w:r w:rsidRPr="007C7B6C">
          <w:rPr>
            <w:rStyle w:val="aa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CLEARING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EB595EF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3" w:history="1">
        <w:r w:rsidRPr="007C7B6C">
          <w:rPr>
            <w:rStyle w:val="aa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45A55F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4" w:history="1">
        <w:r w:rsidRPr="007C7B6C">
          <w:rPr>
            <w:rStyle w:val="aa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E62C83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5" w:history="1">
        <w:r w:rsidRPr="007C7B6C">
          <w:rPr>
            <w:rStyle w:val="aa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A469939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6" w:history="1">
        <w:r w:rsidRPr="007C7B6C">
          <w:rPr>
            <w:rStyle w:val="aa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CURRENCY RATES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170EE75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7" w:history="1">
        <w:r w:rsidRPr="007C7B6C">
          <w:rPr>
            <w:rStyle w:val="aa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478D4AD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8" w:history="1">
        <w:r w:rsidRPr="007C7B6C">
          <w:rPr>
            <w:rStyle w:val="aa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A839FFB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9" w:history="1">
        <w:r w:rsidRPr="007C7B6C">
          <w:rPr>
            <w:rStyle w:val="aa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69D1D54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0" w:history="1">
        <w:r w:rsidRPr="007C7B6C">
          <w:rPr>
            <w:rStyle w:val="aa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TRANSACTION CONTROL V.1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47ADB63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1" w:history="1">
        <w:r w:rsidRPr="007C7B6C">
          <w:rPr>
            <w:rStyle w:val="aa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83F1D77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2" w:history="1">
        <w:r w:rsidRPr="007C7B6C">
          <w:rPr>
            <w:rStyle w:val="aa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85A100F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3" w:history="1">
        <w:r w:rsidRPr="007C7B6C">
          <w:rPr>
            <w:rStyle w:val="aa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226E145" w14:textId="77777777" w:rsidR="00B85C0F" w:rsidRDefault="00B85C0F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4" w:history="1">
        <w:r w:rsidRPr="007C7B6C">
          <w:rPr>
            <w:rStyle w:val="aa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TRANSACTION CONTROL V.2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89CFB64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5" w:history="1">
        <w:r w:rsidRPr="007C7B6C">
          <w:rPr>
            <w:rStyle w:val="aa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96517AC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6" w:history="1">
        <w:r w:rsidRPr="007C7B6C">
          <w:rPr>
            <w:rStyle w:val="aa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File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64A1459" w14:textId="77777777" w:rsidR="00B85C0F" w:rsidRDefault="00B85C0F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7" w:history="1">
        <w:r w:rsidRPr="007C7B6C">
          <w:rPr>
            <w:rStyle w:val="aa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7C7B6C">
          <w:rPr>
            <w:rStyle w:val="aa"/>
            <w:noProof/>
          </w:rPr>
          <w:t>List of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_Toc466542837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6542804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6542805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</w:t>
            </w:r>
            <w:proofErr w:type="spellStart"/>
            <w:r w:rsidR="00DD4946">
              <w:t>SmartGuard</w:t>
            </w:r>
            <w:proofErr w:type="spellEnd"/>
            <w:r w:rsidR="00DD4946">
              <w:t xml:space="preserve">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</w:t>
            </w:r>
            <w:proofErr w:type="spellStart"/>
            <w:r>
              <w:t>flexible_data</w:t>
            </w:r>
            <w:proofErr w:type="spellEnd"/>
            <w:r>
              <w:t>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proofErr w:type="spellStart"/>
            <w:r>
              <w:t>ff</w:t>
            </w:r>
            <w:proofErr w:type="spellEnd"/>
            <w:r>
              <w:t xml:space="preserve"> fields)</w:t>
            </w:r>
            <w:r w:rsidR="00B64F50">
              <w:t>.</w:t>
            </w:r>
          </w:p>
        </w:tc>
      </w:tr>
      <w:tr w:rsidR="00F67770" w:rsidRPr="00CD203F" w14:paraId="1525CE82" w14:textId="77777777" w:rsidTr="007A3FF5">
        <w:tc>
          <w:tcPr>
            <w:tcW w:w="1136" w:type="dxa"/>
            <w:shd w:val="clear" w:color="auto" w:fill="auto"/>
            <w:vAlign w:val="center"/>
          </w:tcPr>
          <w:p w14:paraId="0F0A34A6" w14:textId="37F21C4B" w:rsidR="00F67770" w:rsidRDefault="00F67770" w:rsidP="00E60933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592880B" w14:textId="5AAEC713" w:rsidR="00F67770" w:rsidRDefault="00F67770" w:rsidP="00B64F50">
            <w:pPr>
              <w:pStyle w:val="BPC3Tableitems"/>
            </w:pPr>
            <w:r>
              <w:t>10.11.2016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179C944" w14:textId="6462B56F" w:rsidR="00F67770" w:rsidRDefault="00F67770" w:rsidP="00D51108">
            <w:pPr>
              <w:pStyle w:val="BPC3Tableitems"/>
            </w:pPr>
            <w:r>
              <w:t>A. Zabrodin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282B032E" w14:textId="4D4A23BA" w:rsidR="00F67770" w:rsidRDefault="00F67770" w:rsidP="00B85C0F">
            <w:pPr>
              <w:pStyle w:val="BPC3Tableitems"/>
            </w:pPr>
            <w:bookmarkStart w:id="7" w:name="_GoBack"/>
            <w:bookmarkEnd w:id="7"/>
            <w:r>
              <w:t xml:space="preserve">Added </w:t>
            </w:r>
            <w:r w:rsidR="00B85C0F">
              <w:t>“</w:t>
            </w:r>
            <w:r>
              <w:t>note</w:t>
            </w:r>
            <w:r w:rsidR="00B85C0F">
              <w:t>”</w:t>
            </w:r>
            <w:r>
              <w:t xml:space="preserve"> to </w:t>
            </w:r>
            <w:r w:rsidR="00B85C0F">
              <w:t>“</w:t>
            </w:r>
            <w:proofErr w:type="spellStart"/>
            <w:r>
              <w:t>card_info</w:t>
            </w:r>
            <w:proofErr w:type="spellEnd"/>
            <w:r w:rsidR="00B85C0F">
              <w:t>”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8" w:name="_Toc377645732"/>
      <w:bookmarkStart w:id="9" w:name="_Toc383426714"/>
      <w:bookmarkStart w:id="10" w:name="_Toc456172810"/>
      <w:bookmarkStart w:id="11" w:name="_Toc466542806"/>
      <w:r>
        <w:t xml:space="preserve">Purpose of this </w:t>
      </w:r>
      <w:r w:rsidR="00763CAC" w:rsidRPr="00452B0A">
        <w:t>Document</w:t>
      </w:r>
      <w:bookmarkEnd w:id="8"/>
      <w:bookmarkEnd w:id="9"/>
      <w:bookmarkEnd w:id="10"/>
      <w:bookmarkEnd w:id="11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2" w:name="_Toc466542807"/>
      <w:r>
        <w:t>References</w:t>
      </w:r>
      <w:bookmarkEnd w:id="12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3" w:name="XML_Schema_Datatypes"/>
            <w:r>
              <w:t>XML Schema Datatypes [1]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F67770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4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>SmartVista Fraud Management Host2Host Interface 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5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F67770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lastRenderedPageBreak/>
              <w:t>master/</w:t>
            </w:r>
            <w:proofErr w:type="spellStart"/>
            <w:r w:rsidRPr="007A3FF5">
              <w:t>ExchangeProtocol</w:t>
            </w:r>
            <w:proofErr w:type="spellEnd"/>
            <w:r w:rsidRPr="007A3FF5">
              <w:t>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lastRenderedPageBreak/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6" w:name="SVAP_acq"/>
            <w:r>
              <w:t xml:space="preserve">SVAP </w:t>
            </w:r>
            <w:r w:rsidR="00E404E3">
              <w:t>Acquiring specification [4]</w:t>
            </w:r>
            <w:bookmarkEnd w:id="16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F67770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AcquiringApplications</w:t>
            </w:r>
            <w:proofErr w:type="spellEnd"/>
            <w:r w:rsidRPr="007A3FF5">
              <w:t>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7" w:name="_Toc377645736"/>
      <w:bookmarkStart w:id="18" w:name="_Toc466542808"/>
      <w:r>
        <w:lastRenderedPageBreak/>
        <w:t>OVERVIEW</w:t>
      </w:r>
      <w:bookmarkEnd w:id="18"/>
    </w:p>
    <w:p w14:paraId="24C0435C" w14:textId="77777777" w:rsidR="00D96CA0" w:rsidRPr="002623D4" w:rsidRDefault="00154A12" w:rsidP="00D96CA0">
      <w:pPr>
        <w:pStyle w:val="BPC3Heading2"/>
      </w:pPr>
      <w:bookmarkStart w:id="19" w:name="_Toc466542809"/>
      <w:r>
        <w:t>F</w:t>
      </w:r>
      <w:r w:rsidR="00D96CA0">
        <w:t>ile types</w:t>
      </w:r>
      <w:bookmarkEnd w:id="19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20" w:name="_Toc466542810"/>
      <w:r>
        <w:lastRenderedPageBreak/>
        <w:t>XML D</w:t>
      </w:r>
      <w:r w:rsidR="00D96CA0">
        <w:t>ata types</w:t>
      </w:r>
      <w:bookmarkEnd w:id="20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proofErr w:type="spellStart"/>
            <w:r w:rsidRPr="005203F9">
              <w:rPr>
                <w:i/>
                <w:sz w:val="24"/>
              </w:rPr>
              <w:t>AccountsRequest</w:t>
            </w:r>
            <w:proofErr w:type="spellEnd"/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customer_number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gramStart"/>
      <w:r w:rsidRPr="00D40C3C">
        <w:t>boolean</w:t>
      </w:r>
      <w:proofErr w:type="gramEnd"/>
      <w:r w:rsidRPr="00D40C3C">
        <w:t>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 xml:space="preserve">minOccurs="1" </w:t>
      </w:r>
      <w:proofErr w:type="spellStart"/>
      <w:r w:rsidRPr="007A2A4D">
        <w:rPr>
          <w:i/>
        </w:rPr>
        <w:t>maxOccurs</w:t>
      </w:r>
      <w:proofErr w:type="spellEnd"/>
      <w:r w:rsidRPr="007A2A4D">
        <w:rPr>
          <w:i/>
        </w:rPr>
        <w:t>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1" w:name="_Toc466542811"/>
      <w:r>
        <w:lastRenderedPageBreak/>
        <w:t>CARDS</w:t>
      </w:r>
      <w:r w:rsidRPr="00930DE7">
        <w:t xml:space="preserve"> FILE STRUCTURE</w:t>
      </w:r>
      <w:bookmarkEnd w:id="21"/>
    </w:p>
    <w:p w14:paraId="24C043B0" w14:textId="77777777" w:rsidR="005203F9" w:rsidRDefault="005203F9" w:rsidP="005203F9">
      <w:pPr>
        <w:pStyle w:val="BPC3Heading2"/>
      </w:pPr>
      <w:bookmarkStart w:id="22" w:name="_Toc456622970"/>
      <w:bookmarkStart w:id="23" w:name="_Toc466542812"/>
      <w:r>
        <w:t>Overview</w:t>
      </w:r>
      <w:bookmarkEnd w:id="22"/>
      <w:bookmarkEnd w:id="23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4" w:name="_Toc466542813"/>
      <w:r>
        <w:t>File naming convention</w:t>
      </w:r>
      <w:bookmarkEnd w:id="24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&gt;_&lt;</w:t>
      </w:r>
      <w:proofErr w:type="spellStart"/>
      <w:r>
        <w:rPr>
          <w:i/>
        </w:rPr>
        <w:t>additional_number</w:t>
      </w:r>
      <w:proofErr w:type="spellEnd"/>
      <w:r>
        <w:rPr>
          <w:i/>
        </w:rPr>
        <w:t>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proofErr w:type="spellStart"/>
      <w:r>
        <w:rPr>
          <w:i/>
        </w:rPr>
        <w:t>additional_number</w:t>
      </w:r>
      <w:proofErr w:type="spellEnd"/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5" w:name="_Toc456622973"/>
      <w:bookmarkStart w:id="26" w:name="_Toc466542814"/>
      <w:r>
        <w:t>List of tags</w:t>
      </w:r>
      <w:bookmarkEnd w:id="25"/>
      <w:bookmarkEnd w:id="26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cards_info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card_info</w:t>
            </w:r>
            <w:proofErr w:type="spellEnd"/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file_type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inst_id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tokenized_pan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7" w:name="_Hlk381887620"/>
            <w:proofErr w:type="spellStart"/>
            <w:r w:rsidRPr="005203F9">
              <w:rPr>
                <w:sz w:val="20"/>
              </w:rPr>
              <w:t>card_info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5203F9" w:rsidRPr="005203F9">
              <w:rPr>
                <w:sz w:val="20"/>
              </w:rPr>
              <w:t>card_info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8" w:name="_Hlk381887780"/>
            <w:bookmarkEnd w:id="27"/>
            <w:proofErr w:type="spellStart"/>
            <w:r w:rsidRPr="00A4242F">
              <w:rPr>
                <w:sz w:val="24"/>
              </w:rPr>
              <w:t>card_info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9" w:name="_Hlk383165616"/>
            <w:bookmarkStart w:id="30" w:name="_Hlk381887696"/>
            <w:bookmarkEnd w:id="28"/>
            <w:proofErr w:type="spellStart"/>
            <w:r w:rsidRPr="005203F9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9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525D9C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card_iss_date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1" w:name="_Hlk383165700"/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1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2" w:name="_Hlk383165393"/>
            <w:bookmarkStart w:id="33" w:name="_Hlk383165566"/>
            <w:proofErr w:type="spellStart"/>
            <w:r w:rsidRPr="00054FC7">
              <w:rPr>
                <w:sz w:val="20"/>
              </w:rPr>
              <w:t>sequential_number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2"/>
      <w:bookmarkEnd w:id="33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sec_word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sec_word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pvv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pin_offset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pin_update_flag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card_type_id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prev_card_number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4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4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personalization_info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B36451" w:rsidRPr="00054FC7">
              <w:rPr>
                <w:sz w:val="20"/>
              </w:rPr>
              <w:t>personalization_info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company_name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983E84" w:rsidRPr="00054FC7" w14:paraId="4B0B5F3B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0BBB9BC" w14:textId="0E514A88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CD15178" w14:textId="03EAAF50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“note”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52F18D9" w14:textId="77777777" w:rsidR="00983E84" w:rsidRPr="00054FC7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AD915C6" w14:textId="5D544E67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52517B6" w14:textId="7E8DCAB1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Notes (e.g. travel notifications, remarks, etc.)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sec_word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secret_question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F67770" w:rsidRPr="00A4242F" w14:paraId="5C32028C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F6E94" w14:textId="7192C2B1" w:rsidR="00F67770" w:rsidRPr="00F67770" w:rsidRDefault="00F67770" w:rsidP="00F67770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F67770" w:rsidRPr="00054FC7" w14:paraId="17BD471E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D1921AD" w14:textId="438E7722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82DBF31" w14:textId="4B7D32E2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E0C905E" w14:textId="1D15F8A5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0B509F" w14:textId="6EF0A509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0F834F8" w14:textId="7777777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 type:</w:t>
            </w:r>
          </w:p>
          <w:p w14:paraId="47C6D223" w14:textId="5E1320D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NTTP5001 – Travel notifications</w:t>
            </w:r>
          </w:p>
          <w:p w14:paraId="092A2687" w14:textId="01B6C15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NTTP5002 – Remarks</w:t>
            </w:r>
          </w:p>
          <w:p w14:paraId="2420C1F3" w14:textId="0C3C17C6" w:rsidR="00F67770" w:rsidRPr="00054FC7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Or another value from NTTP dictionary.</w:t>
            </w:r>
          </w:p>
        </w:tc>
      </w:tr>
      <w:tr w:rsidR="00F67770" w:rsidRPr="00054FC7" w14:paraId="5DF29FC1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E457F9F" w14:textId="225C233B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note_content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B3DF636" w14:textId="0D110B22" w:rsidR="00F67770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F67770">
              <w:rPr>
                <w:sz w:val="20"/>
              </w:rPr>
              <w:t>note_content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31B74C6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5B8CD9" w14:textId="3A44A9E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6372E29" w14:textId="773736E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Content of the note</w:t>
            </w:r>
          </w:p>
        </w:tc>
      </w:tr>
      <w:tr w:rsidR="00983E84" w:rsidRPr="00054FC7" w14:paraId="0F6D1F2D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8FD0D2" w14:textId="604A0FF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4AE68C" w14:textId="1454665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77B7607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66BDD68" w14:textId="04E6834E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19CA28" w14:textId="1A47F233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Start date of the note validity</w:t>
            </w:r>
          </w:p>
        </w:tc>
      </w:tr>
      <w:tr w:rsidR="00983E84" w:rsidRPr="00054FC7" w14:paraId="34368C22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C6134CB" w14:textId="113543D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8334250" w14:textId="437943BC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183C690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7655170" w14:textId="1E2863F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4F20855" w14:textId="3B338F1D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z w:val="20"/>
              </w:rPr>
              <w:t xml:space="preserve"> date of the note validity</w:t>
            </w:r>
          </w:p>
        </w:tc>
      </w:tr>
      <w:tr w:rsidR="00F67770" w:rsidRPr="00A4242F" w14:paraId="0F9EBAE8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7F7EA" w14:textId="489575EA" w:rsidR="00F67770" w:rsidRPr="00F67770" w:rsidRDefault="00F67770" w:rsidP="00F67770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note_content</w:t>
            </w:r>
            <w:proofErr w:type="spellEnd"/>
          </w:p>
        </w:tc>
      </w:tr>
      <w:bookmarkEnd w:id="30"/>
      <w:tr w:rsidR="00F67770" w:rsidRPr="00054FC7" w14:paraId="32F0AE8A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57A0860" w14:textId="28D96E7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5A004B9" w14:textId="386FD0F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6E1E95F" w14:textId="18423CD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3C2DC40" w14:textId="402519D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7C50D0B" w14:textId="39D624A5" w:rsidR="00F67770" w:rsidRPr="00F67770" w:rsidRDefault="00F67770" w:rsidP="00F67770">
            <w:pPr>
              <w:pStyle w:val="BPC3Tableitems"/>
              <w:rPr>
                <w:sz w:val="20"/>
              </w:rPr>
            </w:pPr>
            <w:r w:rsidRPr="00F67770">
              <w:rPr>
                <w:sz w:val="20"/>
              </w:rPr>
              <w:t>Dictionary LANG. For example:</w:t>
            </w:r>
          </w:p>
          <w:p w14:paraId="2D921BEA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LANGENG</w:t>
            </w:r>
          </w:p>
          <w:p w14:paraId="5945AD55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LANGRUS</w:t>
            </w:r>
          </w:p>
          <w:p w14:paraId="65882497" w14:textId="61178119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LANGBUL</w:t>
            </w:r>
          </w:p>
        </w:tc>
      </w:tr>
      <w:tr w:rsidR="00F67770" w:rsidRPr="00054FC7" w14:paraId="4820AAD3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3F66A84" w14:textId="6C7808F8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note_header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612E6E" w14:textId="53FCFBBE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E3F220E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70A42BC" w14:textId="2B52865C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FAF035C" w14:textId="17F94533" w:rsidR="00F67770" w:rsidRP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Header of the note</w:t>
            </w:r>
          </w:p>
        </w:tc>
      </w:tr>
      <w:tr w:rsidR="00F67770" w:rsidRPr="00054FC7" w14:paraId="2DB4F6F5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8F48EEC" w14:textId="04960886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note_text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1BC448" w14:textId="0AD19F0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45E21C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90031DA" w14:textId="26CD7DD2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7853E54" w14:textId="3460AB52" w:rsid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Text of the note</w:t>
            </w:r>
          </w:p>
        </w:tc>
      </w:tr>
      <w:tr w:rsidR="00F67770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26514EA1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F67770" w:rsidRPr="00FB00C5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F67770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customer_category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F67770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customer_relation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F67770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F67770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F67770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credit_rating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5" w:name="_Hlk381888951"/>
            <w:r w:rsidRPr="00054FC7">
              <w:rPr>
                <w:sz w:val="20"/>
              </w:rPr>
              <w:t>Dictionary value.</w:t>
            </w:r>
            <w:bookmarkEnd w:id="35"/>
          </w:p>
        </w:tc>
      </w:tr>
      <w:tr w:rsidR="00F67770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money_laundry_risk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F67770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money_laundry_reason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F67770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F67770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6" w:name="_Hlk381888108"/>
            <w:bookmarkStart w:id="37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6"/>
      <w:tr w:rsidR="00F67770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F67770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F67770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F67770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F67770" w:rsidRPr="00054FC7" w:rsidRDefault="00F67770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F67770" w:rsidRPr="00054FC7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F67770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F67770" w:rsidRPr="00054FC7" w:rsidRDefault="00F67770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F67770" w:rsidRPr="00054FC7" w:rsidRDefault="00F67770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F67770" w:rsidRPr="00054FC7" w:rsidRDefault="00F67770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F67770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8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8"/>
      <w:tr w:rsidR="00F67770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F67770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person_name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F67770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F67770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F67770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place_of_birth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F67770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F67770" w:rsidRPr="00054FC7" w:rsidRDefault="00F67770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F67770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F67770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person_name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F67770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F67770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F67770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second_name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F67770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identity_card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F67770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F67770" w:rsidRPr="00054FC7" w:rsidRDefault="00F67770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F67770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id_series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F67770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F67770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id_issuer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F67770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id_issue_date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F67770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id_expire_date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F67770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id_desc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F67770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F67770" w:rsidRPr="00FB00C5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F67770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contact_type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F67770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F67770" w:rsidRPr="005203F9" w:rsidRDefault="00F67770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F67770" w:rsidRPr="005203F9" w:rsidRDefault="00F67770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F67770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contact_data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F67770" w:rsidRPr="00094611" w:rsidRDefault="00F67770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F67770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F67770" w:rsidRPr="005203F9" w:rsidRDefault="00F67770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F67770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commun_address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F67770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F67770" w:rsidRPr="00402119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F67770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F67770" w:rsidRPr="005203F9" w:rsidRDefault="00F67770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proofErr w:type="spellStart"/>
            <w:r w:rsidRPr="005203F9">
              <w:rPr>
                <w:sz w:val="20"/>
              </w:rPr>
              <w:t>address_type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F67770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F67770" w:rsidRPr="005203F9" w:rsidRDefault="00F67770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F67770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address_name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5203F9">
              <w:rPr>
                <w:sz w:val="20"/>
              </w:rPr>
              <w:t>address_name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F67770" w:rsidRPr="005203F9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F67770" w:rsidRPr="005203F9" w:rsidRDefault="00F67770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F67770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F67770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F67770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postal_code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F67770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place_code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F67770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region_code</w:t>
            </w:r>
            <w:proofErr w:type="spellEnd"/>
            <w:r w:rsidRPr="00054FC7"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F67770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F67770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F67770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address_name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F67770" w:rsidRPr="00402119" w:rsidRDefault="00F67770" w:rsidP="00402119">
            <w:pPr>
              <w:pStyle w:val="BPC3Tableitems"/>
              <w:rPr>
                <w:sz w:val="20"/>
              </w:rPr>
            </w:pPr>
          </w:p>
        </w:tc>
      </w:tr>
      <w:tr w:rsidR="00F67770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F67770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F67770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F67770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F67770" w:rsidRPr="00CD4F64" w:rsidRDefault="00F67770" w:rsidP="00C4383E">
            <w:pPr>
              <w:pStyle w:val="BPC3Tableheadings"/>
              <w:rPr>
                <w:sz w:val="24"/>
              </w:rPr>
            </w:pPr>
            <w:proofErr w:type="spellStart"/>
            <w:r w:rsidRPr="00CD4F64">
              <w:rPr>
                <w:sz w:val="24"/>
              </w:rPr>
              <w:t>personalization_info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F67770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pin_mailer_request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F67770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embossing_request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F67770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perso_priority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 priority. Value from PRSP dictionary.</w:t>
            </w:r>
          </w:p>
        </w:tc>
      </w:tr>
      <w:tr w:rsidR="00F67770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perso_batch_id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F67770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F67770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notification_event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F67770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delivery_channel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F67770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F67770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F67770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lastRenderedPageBreak/>
              <w:t>service_type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F67770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F67770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F67770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F67770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F67770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F67770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F67770" w:rsidRPr="00A4242F" w:rsidRDefault="00F67770" w:rsidP="00CD4F64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service_attribute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F67770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F67770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F67770" w:rsidRPr="00402119" w:rsidRDefault="00F67770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F67770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F67770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F67770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F67770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F67770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is_pos_default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F67770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is_atm_default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F67770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F67770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F67770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F67770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F67770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F67770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F67770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bookmarkStart w:id="39" w:name="_Hlk383166161"/>
            <w:proofErr w:type="spellStart"/>
            <w:r w:rsidRPr="00054FC7">
              <w:rPr>
                <w:sz w:val="20"/>
              </w:rPr>
              <w:lastRenderedPageBreak/>
              <w:t>reissue_reason</w:t>
            </w:r>
            <w:bookmarkEnd w:id="39"/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F67770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F67770" w:rsidRPr="00054FC7" w:rsidRDefault="00F67770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F67770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F67770" w:rsidRPr="00A4242F" w:rsidRDefault="00F67770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F67770" w:rsidRPr="00402119" w:rsidRDefault="00F67770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F67770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limit_type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F67770" w:rsidRPr="005203F9" w:rsidRDefault="00F67770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F67770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F67770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count_limit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F67770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sum_current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F67770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F67770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F67770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F67770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37"/>
      <w:tr w:rsidR="00F67770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F67770" w:rsidRPr="00CD4F64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914D80">
              <w:rPr>
                <w:b/>
                <w:color w:val="1F497D" w:themeColor="text2"/>
                <w:szCs w:val="24"/>
              </w:rPr>
              <w:t>flexible_data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F67770" w:rsidRPr="00402119" w:rsidRDefault="00F6777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F67770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F67770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40" w:name="_Toc466542815"/>
      <w:r>
        <w:t>Card instance statuses</w:t>
      </w:r>
      <w:bookmarkEnd w:id="40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1" w:name="_Toc466542816"/>
      <w:r>
        <w:t>ID types</w:t>
      </w:r>
      <w:bookmarkEnd w:id="41"/>
    </w:p>
    <w:p w14:paraId="24C04751" w14:textId="77777777" w:rsidR="008E3CE2" w:rsidRDefault="008E3CE2" w:rsidP="005203F9">
      <w:pPr>
        <w:pStyle w:val="BPC3Bodyafterheading"/>
      </w:pPr>
      <w:r>
        <w:t>ID types are used in “</w:t>
      </w:r>
      <w:proofErr w:type="spellStart"/>
      <w:r>
        <w:t>identity_card</w:t>
      </w:r>
      <w:proofErr w:type="spellEnd"/>
      <w:r>
        <w:t>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2" w:name="_Toc466542817"/>
      <w:r>
        <w:t>Limit types</w:t>
      </w:r>
      <w:bookmarkEnd w:id="42"/>
    </w:p>
    <w:p w14:paraId="24C04796" w14:textId="77777777" w:rsidR="008E3CE2" w:rsidRDefault="00D655EC" w:rsidP="00763CAC">
      <w:pPr>
        <w:pStyle w:val="BPC3Bodyafterheading"/>
      </w:pPr>
      <w:r>
        <w:t>These values are used in “</w:t>
      </w:r>
      <w:proofErr w:type="spellStart"/>
      <w:r>
        <w:t>limit_type</w:t>
      </w:r>
      <w:proofErr w:type="spellEnd"/>
      <w:r>
        <w:t>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3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3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4" w:name="_Toc466542818"/>
      <w:r>
        <w:lastRenderedPageBreak/>
        <w:t>ACQUIRING</w:t>
      </w:r>
      <w:r w:rsidR="007A2A4D" w:rsidRPr="00930DE7">
        <w:t xml:space="preserve"> FILE STRUCTURE</w:t>
      </w:r>
      <w:bookmarkEnd w:id="44"/>
    </w:p>
    <w:p w14:paraId="24C04830" w14:textId="77777777" w:rsidR="005D1F39" w:rsidRDefault="005D1F39" w:rsidP="005D1F39">
      <w:pPr>
        <w:pStyle w:val="BPC3Heading2"/>
      </w:pPr>
      <w:bookmarkStart w:id="45" w:name="_Toc466542819"/>
      <w:r>
        <w:t>Overview</w:t>
      </w:r>
      <w:bookmarkEnd w:id="45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6" w:name="_Toc466542820"/>
      <w:r>
        <w:t>File naming convention</w:t>
      </w:r>
      <w:bookmarkEnd w:id="46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7" w:name="_Toc466542821"/>
      <w:r>
        <w:t>List of tags</w:t>
      </w:r>
      <w:bookmarkEnd w:id="47"/>
    </w:p>
    <w:p w14:paraId="24C0483D" w14:textId="77777777" w:rsidR="00E404E3" w:rsidRPr="00E404E3" w:rsidRDefault="00E404E3" w:rsidP="00E404E3">
      <w:pPr>
        <w:pStyle w:val="BPC3Bodyafterheading"/>
      </w:pPr>
      <w:r>
        <w:t xml:space="preserve">As of the current version, the structure is identical to that described in </w:t>
      </w:r>
      <w:r>
        <w:fldChar w:fldCharType="begin"/>
      </w:r>
      <w:r>
        <w:instrText xml:space="preserve"> REF SVAP_acq \h </w:instrText>
      </w:r>
      <w:r>
        <w:fldChar w:fldCharType="separate"/>
      </w:r>
      <w:r w:rsidR="000B7BAE">
        <w:t>SVAP Acquiring specification [4]</w:t>
      </w:r>
      <w:r>
        <w:fldChar w:fldCharType="end"/>
      </w:r>
      <w:r>
        <w:t>. The following table is provided for convenience reasons.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1559"/>
        <w:gridCol w:w="709"/>
        <w:gridCol w:w="992"/>
        <w:gridCol w:w="3969"/>
      </w:tblGrid>
      <w:tr w:rsidR="001C05A6" w:rsidRPr="0066146A" w14:paraId="24C04843" w14:textId="77777777" w:rsidTr="00BA623A">
        <w:trPr>
          <w:trHeight w:val="93"/>
          <w:tblHeader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application_date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application_flow_id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type. The ‘APTPACQA’ constant indicates the registration of acquiring structure.</w:t>
            </w:r>
          </w:p>
        </w:tc>
      </w:tr>
      <w:tr w:rsidR="00C4383E" w:rsidRPr="00054FC7" w14:paraId="24C04864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application_status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operator_id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institution_id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BA623A">
        <w:trPr>
          <w:trHeight w:val="70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BA623A">
        <w:trPr>
          <w:trHeight w:val="705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77777777" w:rsidR="00C4383E" w:rsidRPr="00054FC7" w:rsidRDefault="00C4383E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C4383E" w:rsidRPr="001C05A6" w14:paraId="24C048A4" w14:textId="77777777" w:rsidTr="00BA623A">
        <w:trPr>
          <w:trHeight w:val="435"/>
        </w:trPr>
        <w:tc>
          <w:tcPr>
            <w:tcW w:w="1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C4383E" w:rsidRPr="0066146A" w14:paraId="24C048A7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preferred_lang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contact_data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contact_data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8D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person_name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person_name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517838" w:rsidRPr="0066146A" w14:paraId="24C048DB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person_name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517838" w:rsidRPr="001C05A6" w14:paraId="24C048E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517838" w:rsidRPr="001C05A6" w14:paraId="24C048E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517838" w:rsidRPr="001C05A6" w14:paraId="24C048E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517838" w:rsidRPr="001C05A6" w:rsidRDefault="00517838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517838" w:rsidRPr="0066146A" w14:paraId="24C048F0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contact_data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517838" w:rsidRPr="001C05A6" w14:paraId="24C048F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commun_method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517838" w:rsidRPr="001C05A6" w14:paraId="24C048F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commun_address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517838" w:rsidRPr="0066146A" w14:paraId="24C04901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517838" w:rsidRPr="001C05A6" w14:paraId="24C04908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0E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517838" w:rsidRPr="001C05A6" w:rsidRDefault="00517838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517838" w:rsidRPr="001C05A6" w14:paraId="24C04914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address_name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address_name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517838" w:rsidRPr="001C05A6" w:rsidRDefault="00517838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517838" w:rsidRPr="001C05A6" w14:paraId="24C0491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517838" w:rsidRPr="001C05A6" w14:paraId="24C0492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postal_code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517838" w:rsidRPr="0066146A" w14:paraId="24C04923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address_name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517838" w:rsidRPr="0066146A" w:rsidRDefault="00517838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 w:rsidR="00054FC7"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 w:rsidR="00054FC7"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517838" w:rsidRPr="001C05A6" w14:paraId="24C0492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517838" w:rsidRPr="001C05A6" w14:paraId="24C0492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517838" w:rsidRPr="0066146A" w14:paraId="24C04932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contract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517838" w:rsidRPr="001C05A6" w14:paraId="24C0493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3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517838" w:rsidRPr="001C05A6" w14:paraId="24C0494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517838" w:rsidRPr="001C05A6" w14:paraId="24C0494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517838" w:rsidRPr="001C05A6" w:rsidRDefault="00517838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517838" w:rsidRPr="001C05A6" w14:paraId="24C0495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517838" w:rsidRPr="0066146A" w14:paraId="24C0495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merchant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517838" w:rsidRPr="0066146A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517838" w:rsidRPr="001C05A6" w14:paraId="24C0495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517838" w:rsidRPr="001C05A6" w14:paraId="24C0496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517838" w:rsidRPr="001C05A6" w14:paraId="24C0496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517838" w:rsidRPr="001C05A6" w:rsidRDefault="00517838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54303D" w:rsidRPr="007A4B9B" w14:paraId="24C0496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proofErr w:type="spellStart"/>
            <w:r w:rsidRPr="007A4B9B">
              <w:rPr>
                <w:sz w:val="20"/>
              </w:rPr>
              <w:t>merchant_type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54303D" w:rsidRPr="007A4B9B" w14:paraId="24C0497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54303D" w:rsidRPr="007A4B9B" w:rsidRDefault="0054303D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54303D" w:rsidRPr="007A4B9B" w:rsidRDefault="0054303D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54303D" w:rsidRPr="001C05A6" w14:paraId="24C0497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54303D" w:rsidRPr="001C05A6" w14:paraId="24C0497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merchant_desc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54303D" w:rsidRPr="001C05A6" w:rsidRDefault="0054303D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914D80" w:rsidRPr="001C05A6" w14:paraId="7D82CF9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914D80" w:rsidRPr="001C05A6" w:rsidRDefault="00914D80" w:rsidP="00907D33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ff_xxx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914D80" w:rsidRPr="009B5DEE" w:rsidRDefault="00914D80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914D80" w:rsidRPr="005A47EE" w:rsidRDefault="00914D80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914D80" w:rsidRPr="005A47EE" w:rsidRDefault="00914D80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914D80" w:rsidRPr="001C05A6" w:rsidRDefault="00914D80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C60548" w:rsidRPr="001C05A6" w14:paraId="24C0498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C60548" w:rsidRPr="001C05A6" w:rsidRDefault="00C6054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C60548" w:rsidRPr="009B5DEE" w:rsidRDefault="00C60548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C60548" w:rsidRPr="001C05A6" w:rsidRDefault="00C60548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C60548" w:rsidRPr="001C05A6" w14:paraId="24C0498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C60548" w:rsidRDefault="00C6054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C60548" w:rsidRDefault="00C60548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C60548" w:rsidRPr="005A47EE" w:rsidRDefault="00C6054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C60548" w:rsidRDefault="00C60548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C60548" w:rsidRDefault="00C60548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54303D" w:rsidRPr="001C05A6" w14:paraId="24C0499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54303D" w:rsidRPr="001C05A6" w:rsidRDefault="0054303D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54303D" w:rsidRPr="009B5DEE" w:rsidRDefault="0054303D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54303D" w:rsidRPr="005A47EE" w:rsidRDefault="0054303D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54303D" w:rsidRPr="001C05A6" w:rsidRDefault="0054303D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54303D" w:rsidRPr="0066146A" w14:paraId="24C0499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54303D" w:rsidRPr="001C05A6" w:rsidRDefault="0054303D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lastRenderedPageBreak/>
              <w:t>terminal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54303D" w:rsidRPr="0066146A" w:rsidRDefault="0054303D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54303D" w:rsidRPr="00A25A9B" w14:paraId="24C0499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command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C60548" w:rsidRPr="00A25A9B" w14:paraId="24C049A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C60548" w:rsidRPr="00A25A9B" w14:paraId="24C049A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C60548" w:rsidRPr="00A25A9B" w14:paraId="24C049A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standard_id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C60548" w:rsidRPr="00A25A9B" w14:paraId="24C049B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version_id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C60548" w:rsidRPr="00A25A9B" w14:paraId="24C049B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C60548" w:rsidRPr="00A25A9B" w14:paraId="24C049B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terminal_template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C60548" w:rsidRPr="00A25A9B" w14:paraId="24C049C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plastic_number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C60548" w:rsidRPr="00A25A9B" w14:paraId="24C049C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C60548" w:rsidRPr="00A25A9B" w14:paraId="24C049D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C60548" w:rsidRPr="00A25A9B" w14:paraId="24C049D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C60548" w:rsidRPr="00A25A9B" w14:paraId="24C049D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term_operating_env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C60548" w:rsidRPr="00A25A9B" w14:paraId="24C049E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crdh_data_present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C60548" w:rsidRPr="00A25A9B" w14:paraId="24C049E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card_data_present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C60548" w:rsidRPr="00A25A9B" w14:paraId="24C049E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C60548" w:rsidRPr="00A25A9B" w14:paraId="24C049F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C60548" w:rsidRPr="00A25A9B" w14:paraId="24C049F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C60548" w:rsidRPr="00A25A9B" w14:paraId="24C04A0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C60548" w:rsidRPr="00A25A9B" w14:paraId="24C04A0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term_data_output_cap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C60548" w:rsidRPr="00A25A9B" w14:paraId="24C04A0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pin_capture_cap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C60548" w:rsidRPr="00A25A9B" w14:paraId="24C04A1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cat_level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C60548" w:rsidRPr="00A25A9B" w14:paraId="24C04A1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C60548" w:rsidRPr="00A25A9B" w14:paraId="24C04A1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device_id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C60548" w:rsidRPr="00A25A9B" w14:paraId="24C04A2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gmt_offset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C60548" w:rsidRPr="00A25A9B" w14:paraId="24C04A2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is_mac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C60548" w:rsidRPr="00A25A9B" w:rsidRDefault="00C60548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0548" w:rsidRPr="00A25A9B" w14:paraId="24C04A3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cash_dispenser_present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C60548" w:rsidRPr="00A25A9B" w14:paraId="24C04A3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payment_possibility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C60548" w:rsidRPr="00A25A9B" w14:paraId="24C04A3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use_card_possibility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C60548" w:rsidRPr="00A25A9B" w14:paraId="24C04A4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cash_in_present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C60548" w:rsidRPr="00A25A9B" w14:paraId="24C04A4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available_network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C60548" w:rsidRPr="00A25A9B" w14:paraId="24C04A4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available_operation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C60548" w:rsidRPr="00A25A9B" w14:paraId="24C04A5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available_currency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C60548" w:rsidRPr="00A25A9B" w14:paraId="24C04A5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terminal_quantity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C60548" w:rsidRPr="00A25A9B" w14:paraId="24C04A6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mcc_template_id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C60548" w:rsidRPr="00A25A9B" w14:paraId="24C04A6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instalment_support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C60548" w:rsidRPr="00A25A9B" w14:paraId="24C04A6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pos_batch_support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C60548" w:rsidRPr="00A25A9B" w14:paraId="24C04A7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C60548" w:rsidRPr="00A25A9B" w14:paraId="24C04A7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pin_block_format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C60548" w:rsidRPr="00A25A9B" w14:paraId="24C04A7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tcp_ip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C60548" w:rsidRPr="00A25A9B" w:rsidRDefault="00CF1225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tcp_ip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C60548" w:rsidRPr="00A25A9B" w14:paraId="24C04A8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C60548" w:rsidRPr="00A25A9B" w:rsidRDefault="00CF1225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C60548" w:rsidRPr="00A25A9B" w:rsidRDefault="00C60548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C60548" w:rsidRPr="00A25A9B" w:rsidRDefault="00C60548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54303D" w:rsidRPr="00A25A9B" w14:paraId="24C04A8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54303D" w:rsidRPr="00A25A9B" w14:paraId="24C04A9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54303D" w:rsidRPr="00A25A9B" w:rsidRDefault="0054303D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54303D" w:rsidRPr="00A25A9B" w:rsidRDefault="0054303D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54303D" w:rsidRPr="00A25A9B" w:rsidRDefault="0054303D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431922" w:rsidRPr="00A25A9B" w14:paraId="24C04A94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431922" w:rsidRPr="009E1753" w:rsidRDefault="00431922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</w:p>
        </w:tc>
      </w:tr>
      <w:tr w:rsidR="00431922" w:rsidRPr="00A25A9B" w14:paraId="24C04A9A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encryption_key_type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type. Values are taken from the dictionary.</w:t>
            </w:r>
          </w:p>
        </w:tc>
      </w:tr>
      <w:tr w:rsidR="00431922" w:rsidRPr="00A25A9B" w14:paraId="24C04AA0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encryption_key_prefix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431922" w:rsidRPr="00A25A9B" w14:paraId="24C04AA6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431922" w:rsidRPr="00A25A9B" w14:paraId="24C04AAC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encryption_key_length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431922" w:rsidRPr="00A25A9B" w14:paraId="24C04AB2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encryption_key_check_value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431922" w:rsidRPr="00A25A9B" w:rsidRDefault="00431922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431922" w:rsidRPr="0066146A" w14:paraId="24C04AB5" w14:textId="77777777" w:rsidTr="00BA623A">
        <w:trPr>
          <w:trHeight w:val="134"/>
        </w:trPr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431922" w:rsidRPr="001C05A6" w:rsidRDefault="00431922" w:rsidP="007A3FF5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tcp_ip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431922" w:rsidRPr="0066146A" w:rsidRDefault="00431922" w:rsidP="007A3FF5">
            <w:pPr>
              <w:pStyle w:val="BPC3Tableitems"/>
              <w:rPr>
                <w:sz w:val="20"/>
              </w:rPr>
            </w:pPr>
          </w:p>
        </w:tc>
      </w:tr>
      <w:tr w:rsidR="00431922" w:rsidRPr="002403B6" w14:paraId="24C04ABB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431922" w:rsidRPr="002403B6" w14:paraId="24C04AC1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431922" w:rsidRPr="002403B6" w14:paraId="24C04AC7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431922" w:rsidRPr="002403B6" w14:paraId="24C04ACD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431922" w:rsidRPr="002403B6" w14:paraId="24C04AD3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431922" w:rsidRPr="002403B6" w14:paraId="24C04AD9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 xml:space="preserve">Keep connection 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alive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flag.</w:t>
            </w:r>
          </w:p>
        </w:tc>
      </w:tr>
      <w:tr w:rsidR="00431922" w:rsidRPr="002403B6" w14:paraId="24C04ADF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431922" w:rsidRPr="002403B6" w14:paraId="24C04AE5" w14:textId="77777777" w:rsidTr="00BA623A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431922" w:rsidRPr="00A25A9B" w:rsidRDefault="00431922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431922" w:rsidRPr="00431922" w:rsidRDefault="00431922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431922" w:rsidRPr="00A25A9B" w:rsidRDefault="00431922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1  -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8" w:name="_Toc367983153"/>
      <w:bookmarkStart w:id="49" w:name="_Toc378599840"/>
      <w:bookmarkStart w:id="50" w:name="_Toc383426718"/>
      <w:bookmarkStart w:id="51" w:name="_Toc377645740"/>
      <w:bookmarkEnd w:id="17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</w:t>
      </w:r>
      <w:proofErr w:type="spellStart"/>
      <w:r w:rsidRPr="00914D80">
        <w:t>ff</w:t>
      </w:r>
      <w:proofErr w:type="spellEnd"/>
      <w:r w:rsidRPr="00914D80">
        <w:t xml:space="preserve">_&lt;flex. </w:t>
      </w:r>
      <w:proofErr w:type="gramStart"/>
      <w:r w:rsidRPr="00914D80">
        <w:t>field</w:t>
      </w:r>
      <w:proofErr w:type="gramEnd"/>
      <w:r w:rsidRPr="00914D80">
        <w:t xml:space="preserve">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2" w:name="_Toc466542822"/>
      <w:r w:rsidRPr="00930DE7">
        <w:lastRenderedPageBreak/>
        <w:t>CLEARING FILE STRUCTURE</w:t>
      </w:r>
      <w:bookmarkEnd w:id="48"/>
      <w:bookmarkEnd w:id="49"/>
      <w:bookmarkEnd w:id="50"/>
      <w:bookmarkEnd w:id="52"/>
    </w:p>
    <w:p w14:paraId="24C04AE8" w14:textId="77777777" w:rsidR="008A5ACC" w:rsidRDefault="008A5ACC" w:rsidP="008A5ACC">
      <w:pPr>
        <w:pStyle w:val="BPC3Heading2"/>
      </w:pPr>
      <w:bookmarkStart w:id="53" w:name="_Toc383426794"/>
      <w:bookmarkStart w:id="54" w:name="_Toc456172894"/>
      <w:bookmarkStart w:id="55" w:name="_Toc466542823"/>
      <w:r>
        <w:t>Overview</w:t>
      </w:r>
      <w:bookmarkEnd w:id="53"/>
      <w:bookmarkEnd w:id="54"/>
      <w:bookmarkEnd w:id="55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6" w:name="_Toc466542824"/>
      <w:r>
        <w:t>File naming convention</w:t>
      </w:r>
      <w:bookmarkEnd w:id="56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proofErr w:type="spellStart"/>
      <w:r>
        <w:rPr>
          <w:i/>
        </w:rPr>
        <w:t>inst_</w:t>
      </w:r>
      <w:r w:rsidR="008A5ACC">
        <w:rPr>
          <w:i/>
        </w:rPr>
        <w:t>id</w:t>
      </w:r>
      <w:proofErr w:type="spellEnd"/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7" w:name="_Toc367983155"/>
      <w:bookmarkStart w:id="58" w:name="_Toc378599842"/>
      <w:bookmarkStart w:id="59" w:name="_Toc383426720"/>
      <w:bookmarkStart w:id="60" w:name="_Toc466542825"/>
      <w:r w:rsidRPr="000D67F3">
        <w:t>List</w:t>
      </w:r>
      <w:r w:rsidRPr="00452B0A">
        <w:t xml:space="preserve"> of </w:t>
      </w:r>
      <w:bookmarkEnd w:id="57"/>
      <w:bookmarkEnd w:id="58"/>
      <w:bookmarkEnd w:id="59"/>
      <w:r w:rsidR="005E4BCF">
        <w:t>tags</w:t>
      </w:r>
      <w:bookmarkEnd w:id="60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file_id</w:t>
            </w:r>
            <w:proofErr w:type="spellEnd"/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file_type</w:t>
            </w:r>
            <w:proofErr w:type="spellEnd"/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original_file_id</w:t>
            </w:r>
            <w:proofErr w:type="spellEnd"/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start_date</w:t>
            </w:r>
            <w:proofErr w:type="spellEnd"/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end_date</w:t>
            </w:r>
            <w:proofErr w:type="spellEnd"/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oper_type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reconciliation_type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host_date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1" w:name="_Hlk360196466"/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oper_request_amount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1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oper_surcharge_amount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oper_cashback_amount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interchange_fee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originator_refnum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response_code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status_reason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FF6037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FF6037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FF6037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FF6037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FF6037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FF6037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FF6037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FF6037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FF6037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FF6037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FF6037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match_status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FF6037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FF6037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FF6037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FF6037" w:rsidRPr="00FF6037" w:rsidRDefault="00FF6037" w:rsidP="007A3FF5">
            <w:pPr>
              <w:pStyle w:val="BPC3Tableitems"/>
              <w:rPr>
                <w:sz w:val="20"/>
                <w:szCs w:val="18"/>
              </w:rPr>
            </w:pPr>
            <w:proofErr w:type="spellStart"/>
            <w:r w:rsidRPr="00FF6037">
              <w:rPr>
                <w:sz w:val="20"/>
                <w:szCs w:val="18"/>
              </w:rPr>
              <w:t>payment_order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FF6037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FF6037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FF6037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FF6037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FF6037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2" w:name="_Hlk358368896"/>
            <w:r w:rsidRPr="00FF6037">
              <w:rPr>
                <w:sz w:val="20"/>
              </w:rPr>
              <w:t>Operation participant - destination</w:t>
            </w:r>
            <w:bookmarkEnd w:id="62"/>
          </w:p>
        </w:tc>
      </w:tr>
      <w:tr w:rsidR="00FF6037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3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4" w:name="_Hlk358368888"/>
            <w:r w:rsidRPr="00FF6037">
              <w:rPr>
                <w:sz w:val="20"/>
              </w:rPr>
              <w:t>participant</w:t>
            </w:r>
            <w:bookmarkEnd w:id="6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FF6037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service_provider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FF6037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FF6037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FF6037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FF6037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5" w:name="_Hlk379893824"/>
            <w:proofErr w:type="spellStart"/>
            <w:r w:rsidRPr="00FF6037">
              <w:rPr>
                <w:sz w:val="20"/>
              </w:rPr>
              <w:lastRenderedPageBreak/>
              <w:t>ipm_data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FF6037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FF6037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FF6037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3"/>
      <w:bookmarkEnd w:id="65"/>
      <w:tr w:rsidR="00FF6037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FF6037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FF6037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FF6037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FF6037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FF6037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FF6037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card_instance_id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FF6037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FF6037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FF6037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FF6037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FF6037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FF6037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</w:t>
            </w:r>
            <w:proofErr w:type="spellEnd"/>
            <w:r w:rsidRPr="00FF6037">
              <w:rPr>
                <w:sz w:val="20"/>
              </w:rPr>
              <w:t xml:space="preserve"> code </w:t>
            </w:r>
          </w:p>
        </w:tc>
      </w:tr>
      <w:tr w:rsidR="00FF6037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FF6037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payment_order</w:t>
            </w:r>
            <w:proofErr w:type="spellEnd"/>
          </w:p>
        </w:tc>
      </w:tr>
      <w:tr w:rsidR="00FF6037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FF6037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FF6037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payment_order_number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FF6037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FF6037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FF6037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FF6037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FF6037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FF6037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FF6037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payment_parameter</w:t>
            </w:r>
            <w:proofErr w:type="spellEnd"/>
          </w:p>
        </w:tc>
      </w:tr>
      <w:tr w:rsidR="00FF6037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FF6037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FF6037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FF6037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FF6037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FF6037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posting_date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FF6037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debit_entry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FF6037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credit_entry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FF6037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FF6037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conversion_rate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FF6037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amount_purpose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FF6037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lastRenderedPageBreak/>
              <w:t>entry</w:t>
            </w:r>
          </w:p>
        </w:tc>
      </w:tr>
      <w:tr w:rsidR="00FF6037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entry_id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FF6037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FF6037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FF6037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FF6037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FF6037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FF6037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FF6037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FF6037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FF6037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FF6037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FF6037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FF6037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6" w:name="_Hlk379894002"/>
            <w:r w:rsidRPr="00FF6037">
              <w:rPr>
                <w:sz w:val="20"/>
              </w:rPr>
              <w:t>200</w:t>
            </w:r>
            <w:bookmarkEnd w:id="66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FF6037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proofErr w:type="spellStart"/>
            <w:r w:rsidRPr="00FF6037">
              <w:rPr>
                <w:sz w:val="20"/>
                <w:szCs w:val="24"/>
              </w:rPr>
              <w:t>document_content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FF6037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7" w:name="_Hlk379893980"/>
            <w:proofErr w:type="spellStart"/>
            <w:r w:rsidRPr="00FF6037">
              <w:rPr>
                <w:sz w:val="24"/>
              </w:rPr>
              <w:t>document_content</w:t>
            </w:r>
            <w:proofErr w:type="spellEnd"/>
          </w:p>
        </w:tc>
      </w:tr>
      <w:tr w:rsidR="00FF6037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content_type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FF6037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FF6037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8" w:name="_Hlk379894041"/>
            <w:r w:rsidRPr="00FF6037">
              <w:rPr>
                <w:sz w:val="24"/>
              </w:rPr>
              <w:t>note</w:t>
            </w:r>
          </w:p>
        </w:tc>
      </w:tr>
      <w:tr w:rsidR="00FF6037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9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NTTPRSTR - Notes for registry of opened and closed accounts;</w:t>
            </w:r>
          </w:p>
          <w:p w14:paraId="24C04D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9"/>
          <w:p w14:paraId="24C04D9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F6037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note_content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FF6037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70" w:name="_Hlk381893468"/>
            <w:proofErr w:type="spellStart"/>
            <w:r w:rsidRPr="00FF6037">
              <w:rPr>
                <w:sz w:val="24"/>
              </w:rPr>
              <w:t>note_content</w:t>
            </w:r>
            <w:proofErr w:type="spellEnd"/>
          </w:p>
        </w:tc>
      </w:tr>
      <w:bookmarkEnd w:id="70"/>
      <w:tr w:rsidR="00FF6037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FF6037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1" w:name="_Hlk379894118"/>
            <w:proofErr w:type="spellStart"/>
            <w:r w:rsidRPr="00FF6037">
              <w:rPr>
                <w:sz w:val="20"/>
              </w:rPr>
              <w:t>note_header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FF6037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FF6037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72" w:name="_Hlk381893642"/>
            <w:proofErr w:type="spellStart"/>
            <w:r w:rsidRPr="00FF6037">
              <w:rPr>
                <w:sz w:val="24"/>
              </w:rPr>
              <w:t>auth_data</w:t>
            </w:r>
            <w:proofErr w:type="spellEnd"/>
          </w:p>
        </w:tc>
      </w:tr>
      <w:bookmarkEnd w:id="72"/>
      <w:tr w:rsidR="00FF6037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FF6037" w:rsidRPr="00FF6037" w:rsidRDefault="00FF6037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FF6037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FF6037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FF6037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is_advice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FF6037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is_repeat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Flag shows if authorization is </w:t>
            </w:r>
            <w:proofErr w:type="gramStart"/>
            <w:r w:rsidRPr="00FF6037">
              <w:rPr>
                <w:sz w:val="20"/>
              </w:rPr>
              <w:t>repeat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FF6037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FF6037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FF6037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FF6037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FF6037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FF6037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FF6037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Converting rate from </w:t>
            </w:r>
            <w:proofErr w:type="gramStart"/>
            <w:r w:rsidRPr="00FF6037">
              <w:rPr>
                <w:sz w:val="20"/>
              </w:rPr>
              <w:t>account(</w:t>
            </w:r>
            <w:proofErr w:type="gramEnd"/>
            <w:r w:rsidRPr="00FF6037">
              <w:rPr>
                <w:sz w:val="20"/>
              </w:rPr>
              <w:t>billing) currency into transaction currency.</w:t>
            </w:r>
          </w:p>
        </w:tc>
      </w:tr>
      <w:tr w:rsidR="00FF6037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addr_verif_result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FF6037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FF6037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acq_device_proc_result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FF6037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cat_level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FF6037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FF6037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FF6037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FF6037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terminal_operating_env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FF6037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FF6037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FF6037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FF6037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FF6037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FF6037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FF6037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FF6037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FF6037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FF6037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FF6037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cvc_indicator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FF6037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FF6037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FF6037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emv_data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FF6037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atc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FF6037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FF6037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FF6037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FF6037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3" w:name="_Hlk381893532"/>
            <w:proofErr w:type="spellStart"/>
            <w:r w:rsidRPr="00FF6037">
              <w:rPr>
                <w:sz w:val="20"/>
              </w:rPr>
              <w:t>device_date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Date on device when authorization was </w:t>
            </w:r>
            <w:proofErr w:type="spellStart"/>
            <w:r w:rsidRPr="00FF6037">
              <w:rPr>
                <w:sz w:val="20"/>
              </w:rPr>
              <w:t>recieved</w:t>
            </w:r>
            <w:proofErr w:type="spellEnd"/>
          </w:p>
        </w:tc>
      </w:tr>
      <w:tr w:rsidR="00FF6037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FF6037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FF6037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FF6037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FF6037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4" w:name="_Hlk381893527"/>
            <w:proofErr w:type="spellStart"/>
            <w:r w:rsidRPr="00FF6037">
              <w:rPr>
                <w:sz w:val="20"/>
              </w:rPr>
              <w:t>cardholder_certif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FF6037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ucaf_indicator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Indicator of supporting UCAF data. </w:t>
            </w:r>
            <w:proofErr w:type="gramStart"/>
            <w:r w:rsidRPr="00FF6037">
              <w:rPr>
                <w:sz w:val="20"/>
              </w:rPr>
              <w:t>This field indicate</w:t>
            </w:r>
            <w:proofErr w:type="gramEnd"/>
            <w:r w:rsidRPr="00FF6037">
              <w:rPr>
                <w:sz w:val="20"/>
              </w:rPr>
              <w:t xml:space="preserve"> supporting MasterCard e-commerce Universal Cardholder Authentication data.</w:t>
            </w:r>
          </w:p>
        </w:tc>
      </w:tr>
      <w:tr w:rsidR="00FF6037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is_early_emv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FF6037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is_completed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FF6037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amounts for online authorization processing</w:t>
            </w:r>
          </w:p>
        </w:tc>
      </w:tr>
      <w:tr w:rsidR="00FF6037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system_trace_audit_numbe</w:t>
            </w: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FF6037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FF6037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FF6037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FF6037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agent_unique_id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FF6037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native_resp_code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FF6037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FF6037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FF6037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bookmarkStart w:id="75" w:name="_Hlk381893874"/>
            <w:bookmarkStart w:id="76" w:name="_Hlk381893476"/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</w:tr>
      <w:tr w:rsidR="00FF6037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</w:t>
            </w:r>
            <w:proofErr w:type="spellStart"/>
            <w:r w:rsidRPr="00FF6037">
              <w:rPr>
                <w:sz w:val="20"/>
              </w:rPr>
              <w:t>tag_name</w:t>
            </w:r>
            <w:proofErr w:type="spellEnd"/>
            <w:r w:rsidRPr="00FF6037">
              <w:rPr>
                <w:sz w:val="20"/>
              </w:rPr>
              <w:t xml:space="preserve"> </w:t>
            </w:r>
          </w:p>
        </w:tc>
      </w:tr>
      <w:tr w:rsidR="00FF6037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name. This tag optional if present </w:t>
            </w: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</w:tr>
      <w:tr w:rsidR="00FF6037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FF6037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</w:tr>
      <w:bookmarkEnd w:id="75"/>
      <w:tr w:rsidR="00FF6037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FF6037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FF6037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is_rejected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FF6037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FF6037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FF6037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24 (Function Code) indicates a messages specific purpose.</w:t>
            </w:r>
          </w:p>
        </w:tc>
      </w:tr>
      <w:tr w:rsidR="00FF6037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 (Primary Account Number [PAN]) is a series of digits that identify a customer account or relationship.</w:t>
            </w:r>
          </w:p>
        </w:tc>
      </w:tr>
      <w:tr w:rsidR="00FF6037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FF6037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FF6037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FF6037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FF6037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FF6037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FF6037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FF6037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FF6037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FF6037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FF6037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FF6037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FF6037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FF6037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FF6037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FF6037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FF6037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FF6037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FF6037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FF6037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FF6037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FF6037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FF6037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FF6037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FF6037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FF6037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FF6037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FF6037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FF6037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FF6037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FF6037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FF6037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FF6037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7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FF6037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FF6037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FF6037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FF6037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FF6037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FF6037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FF6037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FF6037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FF6037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FF6037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FF6037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54 (Amounts, Additional) are additional amounts and related account data for which specific data elements have not been defined</w:t>
            </w:r>
          </w:p>
        </w:tc>
      </w:tr>
      <w:tr w:rsidR="00FF6037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FF6037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FF6037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FF6037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FF6037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FF6037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FF6037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FF6037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FF6037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FF6037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FF6037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7"/>
      <w:tr w:rsidR="00FF6037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FF6037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FF6037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FF6037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FF6037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FF6037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FF6037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FF6037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FF6037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 value of p0146 Amounts, Transaction Fee</w:t>
            </w:r>
          </w:p>
        </w:tc>
      </w:tr>
      <w:tr w:rsidR="00FF6037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Extented</w:t>
            </w:r>
            <w:proofErr w:type="spellEnd"/>
            <w:r w:rsidRPr="00FF6037">
              <w:rPr>
                <w:sz w:val="20"/>
              </w:rPr>
              <w:t xml:space="preserve"> Fee Amounts</w:t>
            </w:r>
          </w:p>
        </w:tc>
      </w:tr>
      <w:tr w:rsidR="00FF6037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FF6037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FF6037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FF6037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FF6037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FF6037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FF6037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FF6037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FF6037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FF6037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FF6037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FF6037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FF6037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FF6037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FF6037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FF6037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FF6037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FF6037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FF6037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FF6037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FF6037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FF6037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FF6037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FF6037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FF6037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FF6037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FF6037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8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FF6037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Control Number</w:t>
            </w:r>
          </w:p>
        </w:tc>
      </w:tr>
      <w:tr w:rsidR="00FF6037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Retrieval Response Data</w:t>
            </w:r>
          </w:p>
        </w:tc>
      </w:tr>
      <w:tr w:rsidR="00FF6037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Chargeback Support Documentation Dates</w:t>
            </w:r>
          </w:p>
        </w:tc>
      </w:tr>
      <w:tr w:rsidR="00FF6037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FF6037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FF6037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FF6037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FF6037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FF6037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FF6037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FF6037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FF6037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FF6037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FF6037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FF6037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Amount,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.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 amount of the transaction (excluding adjustments)</w:t>
            </w:r>
          </w:p>
        </w:tc>
      </w:tr>
      <w:tr w:rsidR="00FF6037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FF6037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FF6037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FF6037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FF6037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FF6037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Transaction Date. Local date that the transaction was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</w:p>
        </w:tc>
      </w:tr>
      <w:tr w:rsidR="00FF6037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FF6037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FF6037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FF6037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FF6037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FF6037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FF6037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Indicates the environment of the terminal, its communications capability, and its operational control</w:t>
            </w:r>
          </w:p>
        </w:tc>
      </w:tr>
      <w:tr w:rsidR="00FF6037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FF6037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Dedicated File (DF) Name. Identifies </w:t>
            </w:r>
            <w:r w:rsidRPr="00FF6037">
              <w:rPr>
                <w:sz w:val="20"/>
              </w:rPr>
              <w:lastRenderedPageBreak/>
              <w:t>the name of the DF as described in ISO/IEC 7816-4</w:t>
            </w:r>
          </w:p>
        </w:tc>
      </w:tr>
      <w:tr w:rsidR="00FF6037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FF6037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FF6037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FF6037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FF6037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FF6037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FF6037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FF6037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FF6037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FF6037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FF6037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FF6037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Transaction Function Group Code</w:t>
            </w:r>
          </w:p>
        </w:tc>
      </w:tr>
      <w:tr w:rsidR="00FF6037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FF6037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FF6037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FF6037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FF6037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FF6037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FF6037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FF6037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FF6037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FF6037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FF6037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FF6037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FF6037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FF6037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FF6037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FF6037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FF6037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FF6037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FF6037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FF6037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FF6037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FF6037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FF6037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FF6037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FF6037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FF6037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FF6037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FF6037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FF6037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FF6037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FF6037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FF6037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FF6037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FF6037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FF6037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</w:tr>
      <w:tr w:rsidR="00FF6037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FF6037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FF6037" w:rsidRPr="00FF6037" w:rsidRDefault="00FF6037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Incoming/Outgoing message flag. 1- </w:t>
            </w:r>
            <w:proofErr w:type="gramStart"/>
            <w:r w:rsidRPr="00FF6037">
              <w:rPr>
                <w:sz w:val="20"/>
              </w:rPr>
              <w:t>incoming</w:t>
            </w:r>
            <w:proofErr w:type="gramEnd"/>
            <w:r w:rsidRPr="00FF6037">
              <w:rPr>
                <w:sz w:val="20"/>
              </w:rPr>
              <w:t>, 0- outgoing.</w:t>
            </w:r>
          </w:p>
        </w:tc>
      </w:tr>
      <w:tr w:rsidR="00FF6037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is_returned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FF6037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is_invalid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Is financial message loaded with </w:t>
            </w:r>
            <w:proofErr w:type="gramStart"/>
            <w:r w:rsidRPr="00FF6037">
              <w:rPr>
                <w:sz w:val="20"/>
              </w:rPr>
              <w:t>errors.</w:t>
            </w:r>
            <w:proofErr w:type="gramEnd"/>
          </w:p>
        </w:tc>
      </w:tr>
      <w:tr w:rsidR="00FF6037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FF6037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FF6037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trans_code_qualifier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FF6037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card_mask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FF6037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FF6037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FF6037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FF6037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FF6037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FF6037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FF6037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FF6037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9" w:name="_Hlk381893919"/>
            <w:proofErr w:type="spellStart"/>
            <w:r w:rsidRPr="00FF6037">
              <w:rPr>
                <w:sz w:val="20"/>
              </w:rPr>
              <w:t>floor_limit_ind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FF6037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exept_file_ind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FF6037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pcas_ind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Positive Cardholder Authorization </w:t>
            </w:r>
            <w:r w:rsidRPr="00FF6037">
              <w:rPr>
                <w:sz w:val="20"/>
              </w:rPr>
              <w:lastRenderedPageBreak/>
              <w:t>Service (PCAS) indicator.</w:t>
            </w:r>
          </w:p>
        </w:tc>
      </w:tr>
      <w:tr w:rsidR="00FF6037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FF6037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acquirer_bin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FF6037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acq_business_id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FF6037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FF6037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FF6037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FF6037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merchant_postal_code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FF6037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FF6037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FF6037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FF6037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req_pay_service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FF6037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usage_code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FF6037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FF6037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settlement_flag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FF6037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auth_char_ind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FF6037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FF6037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pos_terminal_cap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FF6037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inter_fee_ind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FF6037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crdh_id_method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FF6037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collect_only_flag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FF6037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FF6037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central_proc_date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FF6037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reimburst_attr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Reimbursement attribute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FF6037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acq_workst_bin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FF6037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chargeback_ref_num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FF6037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FF6037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member_msg_text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FF6037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spec_cond_ind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FF6037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fee_program_ind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FF6037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issuer_charge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FF6037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FF6037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FF6037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national_reimb_fee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FF6037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electr_comm_ind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FF6037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spec_chargeback_ind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FF6037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interface_trace_num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Interface trace</w:t>
            </w:r>
            <w:proofErr w:type="gramEnd"/>
            <w:r w:rsidRPr="00FF6037">
              <w:rPr>
                <w:sz w:val="20"/>
              </w:rPr>
              <w:t xml:space="preserve"> number.</w:t>
            </w:r>
          </w:p>
        </w:tc>
      </w:tr>
      <w:tr w:rsidR="00FF6037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unatt_accept_term_ind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FF6037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prepaid_card_ind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FF6037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service_development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FF6037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avs_resp_code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FF6037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auth_source_code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FF6037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purch_id_format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FF6037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account_selection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FF6037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installment_pay_count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FF6037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FF6037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FF6037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chip_cond_code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FF6037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pos_environment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FF6037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FF6037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FF6037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FF6037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unpredict_number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FF6037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appl_trans_counter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Application </w:t>
            </w:r>
            <w:proofErr w:type="gramStart"/>
            <w:r w:rsidRPr="00FF6037">
              <w:rPr>
                <w:sz w:val="20"/>
              </w:rPr>
              <w:t>transaction counter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appl_interch_profile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FF6037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FF6037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FF6037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FF6037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FF6037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issuer_appl_data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FF6037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issuer_script_result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FF6037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FF6037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cryptogram_version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FF6037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FF6037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FF6037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cryptogram_info_data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FF6037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FF6037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merchant_verif_value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FF6037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FF6037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FF6037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destination_channel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FF6037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source_channel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FF6037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FF6037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spend_qualified_ind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FF6037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sttl_service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FF6037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FF6037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up_sre_id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FF6037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jurisdict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FF6037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FF6037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FF6037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FF6037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FF6037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FF6037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bus_tr_type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FF6037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first_count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FF6037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additional_amount</w:t>
            </w:r>
            <w:proofErr w:type="spellEnd"/>
          </w:p>
        </w:tc>
      </w:tr>
      <w:tr w:rsidR="00FF6037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FF6037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FF6037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FF6037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processing_stage</w:t>
            </w:r>
            <w:proofErr w:type="spellEnd"/>
          </w:p>
        </w:tc>
      </w:tr>
      <w:tr w:rsidR="00FF6037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FF6037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7"/>
      <w:bookmarkEnd w:id="68"/>
      <w:bookmarkEnd w:id="71"/>
      <w:bookmarkEnd w:id="73"/>
      <w:bookmarkEnd w:id="74"/>
      <w:bookmarkEnd w:id="76"/>
      <w:bookmarkEnd w:id="78"/>
      <w:bookmarkEnd w:id="79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80" w:name="_Toc466542826"/>
      <w:r>
        <w:lastRenderedPageBreak/>
        <w:t>CURRENCY RATES</w:t>
      </w:r>
      <w:r w:rsidRPr="00930DE7">
        <w:t xml:space="preserve"> FILE STRUCTURE</w:t>
      </w:r>
      <w:bookmarkEnd w:id="80"/>
    </w:p>
    <w:p w14:paraId="24C05606" w14:textId="77777777" w:rsidR="000D627B" w:rsidRDefault="000D627B" w:rsidP="000D627B">
      <w:pPr>
        <w:pStyle w:val="BPC3Heading2"/>
      </w:pPr>
      <w:bookmarkStart w:id="81" w:name="_Toc458007322"/>
      <w:bookmarkStart w:id="82" w:name="_Toc466542827"/>
      <w:r>
        <w:t>Overview</w:t>
      </w:r>
      <w:bookmarkEnd w:id="81"/>
      <w:bookmarkEnd w:id="82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</w:t>
      </w:r>
      <w:proofErr w:type="spellStart"/>
      <w:r>
        <w:t>src_currency</w:t>
      </w:r>
      <w:proofErr w:type="spellEnd"/>
      <w:r>
        <w:t>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</w:t>
      </w:r>
      <w:proofErr w:type="spellStart"/>
      <w:r>
        <w:t>dst_currency</w:t>
      </w:r>
      <w:proofErr w:type="spellEnd"/>
      <w:r>
        <w:t>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</w:t>
      </w:r>
      <w:proofErr w:type="spellStart"/>
      <w:r>
        <w:t>src_currency</w:t>
      </w:r>
      <w:proofErr w:type="spellEnd"/>
      <w:r>
        <w:t>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</w:t>
      </w:r>
      <w:proofErr w:type="spellStart"/>
      <w:r>
        <w:t>dst_currency</w:t>
      </w:r>
      <w:proofErr w:type="spellEnd"/>
      <w:r>
        <w:t>&gt;) is transaction currency</w:t>
      </w:r>
    </w:p>
    <w:p w14:paraId="24C0560E" w14:textId="77777777" w:rsidR="000D627B" w:rsidRDefault="000D627B" w:rsidP="000D627B">
      <w:pPr>
        <w:pStyle w:val="BPC3Heading2"/>
      </w:pPr>
      <w:bookmarkStart w:id="83" w:name="_Toc458007323"/>
      <w:bookmarkStart w:id="84" w:name="_Toc466542828"/>
      <w:r>
        <w:t>File naming convention</w:t>
      </w:r>
      <w:bookmarkEnd w:id="83"/>
      <w:bookmarkEnd w:id="84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</w:t>
      </w:r>
      <w:proofErr w:type="spellStart"/>
      <w:r w:rsidRPr="001C4720">
        <w:rPr>
          <w:i/>
        </w:rPr>
        <w:t>inst_id</w:t>
      </w:r>
      <w:proofErr w:type="spellEnd"/>
      <w:r w:rsidRPr="001C4720">
        <w:rPr>
          <w:i/>
        </w:rPr>
        <w:t>&gt;_</w:t>
      </w:r>
      <w:proofErr w:type="spellStart"/>
      <w:r>
        <w:rPr>
          <w:i/>
        </w:rPr>
        <w:t>currates</w:t>
      </w:r>
      <w:proofErr w:type="spellEnd"/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proofErr w:type="gramStart"/>
      <w:r w:rsidRPr="0006398F">
        <w:rPr>
          <w:i/>
        </w:rPr>
        <w:t>additional</w:t>
      </w:r>
      <w:proofErr w:type="gramEnd"/>
      <w:r w:rsidRPr="0006398F">
        <w:rPr>
          <w:i/>
        </w:rPr>
        <w:t xml:space="preserve">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5" w:name="_Toc458007324"/>
      <w:bookmarkStart w:id="86" w:name="_Toc466542829"/>
      <w:r>
        <w:t>List of tags</w:t>
      </w:r>
      <w:bookmarkEnd w:id="85"/>
      <w:bookmarkEnd w:id="86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inst_id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rate_type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src_currency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dst_currency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currency_scale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exponent_scale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7" w:name="_Toc466542830"/>
      <w:bookmarkEnd w:id="51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7"/>
    </w:p>
    <w:p w14:paraId="24C0566E" w14:textId="77777777" w:rsidR="000A531B" w:rsidRDefault="000A531B" w:rsidP="000A531B">
      <w:pPr>
        <w:pStyle w:val="BPC3Heading2"/>
      </w:pPr>
      <w:bookmarkStart w:id="88" w:name="_Toc466542831"/>
      <w:r>
        <w:t>Overview</w:t>
      </w:r>
      <w:bookmarkEnd w:id="88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9" w:name="_Toc466542832"/>
      <w:r>
        <w:t>File naming convention</w:t>
      </w:r>
      <w:bookmarkEnd w:id="89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&lt;BIC&gt;_</w:t>
      </w:r>
      <w:proofErr w:type="spellStart"/>
      <w:r w:rsidRPr="00F76343">
        <w:rPr>
          <w:rFonts w:asciiTheme="minorHAnsi" w:hAnsiTheme="minorHAnsi"/>
        </w:rPr>
        <w:t>fms_tr</w:t>
      </w:r>
      <w:proofErr w:type="spellEnd"/>
      <w:r w:rsidRPr="00F76343">
        <w:rPr>
          <w:rFonts w:asciiTheme="minorHAnsi" w:hAnsiTheme="minorHAnsi"/>
        </w:rPr>
        <w:t>-control_&lt;YYMMDD&gt;_&lt;n&gt;.</w:t>
      </w:r>
      <w:proofErr w:type="gramEnd"/>
      <w:r w:rsidRPr="00F76343">
        <w:rPr>
          <w:rFonts w:asciiTheme="minorHAnsi" w:hAnsiTheme="minorHAnsi"/>
        </w:rPr>
        <w:t xml:space="preserve"> </w:t>
      </w:r>
      <w:proofErr w:type="spellStart"/>
      <w:proofErr w:type="gramStart"/>
      <w:r w:rsidRPr="00F76343">
        <w:rPr>
          <w:rFonts w:asciiTheme="minorHAnsi" w:hAnsiTheme="minorHAnsi"/>
        </w:rPr>
        <w:t>btf</w:t>
      </w:r>
      <w:proofErr w:type="spellEnd"/>
      <w:proofErr w:type="gramEnd"/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where</w:t>
      </w:r>
      <w:proofErr w:type="gramEnd"/>
      <w:r w:rsidRPr="00F76343">
        <w:rPr>
          <w:rFonts w:asciiTheme="minorHAnsi" w:hAnsiTheme="minorHAnsi"/>
        </w:rPr>
        <w:t>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fms</w:t>
      </w:r>
      <w:proofErr w:type="spellEnd"/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tr</w:t>
      </w:r>
      <w:proofErr w:type="spellEnd"/>
      <w:r w:rsidRPr="00F76343">
        <w:rPr>
          <w:rFonts w:asciiTheme="minorHAnsi" w:hAnsiTheme="minorHAnsi"/>
          <w:i/>
        </w:rPr>
        <w:t xml:space="preserve">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90" w:name="_Toc466542833"/>
      <w:r>
        <w:t>File structure</w:t>
      </w:r>
      <w:bookmarkEnd w:id="90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M – </w:t>
      </w:r>
      <w:proofErr w:type="gramStart"/>
      <w:r w:rsidRPr="00F76343">
        <w:rPr>
          <w:rFonts w:asciiTheme="minorHAnsi" w:hAnsiTheme="minorHAnsi"/>
        </w:rPr>
        <w:t>mandatory</w:t>
      </w:r>
      <w:proofErr w:type="gramEnd"/>
      <w:r w:rsidRPr="00F76343">
        <w:rPr>
          <w:rFonts w:asciiTheme="minorHAnsi" w:hAnsiTheme="minorHAnsi"/>
        </w:rPr>
        <w:t>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P – </w:t>
      </w:r>
      <w:proofErr w:type="gramStart"/>
      <w:r w:rsidRPr="00F76343">
        <w:rPr>
          <w:rFonts w:asciiTheme="minorHAnsi" w:hAnsiTheme="minorHAnsi"/>
        </w:rPr>
        <w:t>conditional</w:t>
      </w:r>
      <w:proofErr w:type="gramEnd"/>
      <w:r w:rsidRPr="00F76343">
        <w:rPr>
          <w:rFonts w:asciiTheme="minorHAnsi" w:hAnsiTheme="minorHAnsi"/>
        </w:rPr>
        <w:t>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 xml:space="preserve">BO </w:t>
            </w:r>
            <w:proofErr w:type="spellStart"/>
            <w:r w:rsidRPr="00AC6E73">
              <w:rPr>
                <w:rFonts w:asciiTheme="minorHAnsi" w:hAnsiTheme="minorHAnsi"/>
                <w:sz w:val="20"/>
                <w:szCs w:val="20"/>
              </w:rPr>
              <w:t>utrnno</w:t>
            </w:r>
            <w:proofErr w:type="spellEnd"/>
            <w:r w:rsidRPr="00AC6E73">
              <w:rPr>
                <w:rFonts w:asciiTheme="minorHAnsi" w:hAnsiTheme="minorHAnsi"/>
                <w:sz w:val="20"/>
                <w:szCs w:val="20"/>
              </w:rPr>
              <w:t>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1" w:name="_Toc466542834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1"/>
    </w:p>
    <w:p w14:paraId="24C05726" w14:textId="77777777" w:rsidR="00454835" w:rsidRDefault="00454835" w:rsidP="00454835">
      <w:pPr>
        <w:pStyle w:val="BPC3Heading2"/>
      </w:pPr>
      <w:bookmarkStart w:id="92" w:name="_Toc466542835"/>
      <w:r>
        <w:t>Overview</w:t>
      </w:r>
      <w:bookmarkEnd w:id="92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proofErr w:type="spellStart"/>
      <w:r w:rsidRPr="00236A5A">
        <w:rPr>
          <w:rFonts w:ascii="Consolas" w:hAnsi="Consolas" w:cs="Consolas"/>
          <w:sz w:val="22"/>
          <w:szCs w:val="22"/>
        </w:rPr>
        <w:t>external_auth_id</w:t>
      </w:r>
      <w:proofErr w:type="spellEnd"/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proofErr w:type="spellStart"/>
      <w:r w:rsidRPr="00236A5A">
        <w:rPr>
          <w:rFonts w:ascii="Consolas" w:hAnsi="Consolas" w:cs="Consolas"/>
          <w:sz w:val="22"/>
          <w:szCs w:val="22"/>
        </w:rPr>
        <w:t>oper_id</w:t>
      </w:r>
      <w:proofErr w:type="spellEnd"/>
      <w:r>
        <w:t>.</w:t>
      </w:r>
    </w:p>
    <w:p w14:paraId="24C05729" w14:textId="77777777" w:rsidR="00454835" w:rsidRDefault="00454835" w:rsidP="00454835">
      <w:pPr>
        <w:pStyle w:val="BPC3Heading2"/>
      </w:pPr>
      <w:bookmarkStart w:id="93" w:name="_Toc466542836"/>
      <w:r>
        <w:t>File naming convention</w:t>
      </w:r>
      <w:bookmarkEnd w:id="93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4" w:name="_Toc466542837"/>
      <w:r w:rsidRPr="000D67F3">
        <w:t>List</w:t>
      </w:r>
      <w:r w:rsidRPr="00452B0A">
        <w:t xml:space="preserve"> of </w:t>
      </w:r>
      <w:r>
        <w:t>tags</w:t>
      </w:r>
      <w:bookmarkEnd w:id="94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  <w:proofErr w:type="spellEnd"/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oper_id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 w:rsidRPr="00FF6037">
              <w:rPr>
                <w:sz w:val="20"/>
              </w:rPr>
              <w:t>is_reversal</w:t>
            </w:r>
            <w:proofErr w:type="spellEnd"/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is_reversal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2F5EE" w14:textId="77777777" w:rsidR="006A5965" w:rsidRDefault="006A5965">
      <w:r>
        <w:separator/>
      </w:r>
    </w:p>
    <w:p w14:paraId="22517199" w14:textId="77777777" w:rsidR="006A5965" w:rsidRDefault="006A5965"/>
    <w:p w14:paraId="297FAEA9" w14:textId="77777777" w:rsidR="006A5965" w:rsidRDefault="006A5965"/>
    <w:p w14:paraId="225C4617" w14:textId="77777777" w:rsidR="006A5965" w:rsidRDefault="006A5965"/>
  </w:endnote>
  <w:endnote w:type="continuationSeparator" w:id="0">
    <w:p w14:paraId="2A66DB84" w14:textId="77777777" w:rsidR="006A5965" w:rsidRDefault="006A5965">
      <w:r>
        <w:continuationSeparator/>
      </w:r>
    </w:p>
    <w:p w14:paraId="47002CE5" w14:textId="77777777" w:rsidR="006A5965" w:rsidRDefault="006A5965"/>
    <w:p w14:paraId="6CC73424" w14:textId="77777777" w:rsidR="006A5965" w:rsidRDefault="006A5965"/>
    <w:p w14:paraId="312838F3" w14:textId="77777777" w:rsidR="006A5965" w:rsidRDefault="006A5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5C0F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85C0F">
      <w:rPr>
        <w:noProof/>
      </w:rPr>
      <w:t>55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5C0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85C0F">
      <w:rPr>
        <w:noProof/>
      </w:rPr>
      <w:t>55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F67770" w:rsidRPr="0055284B" w:rsidRDefault="00F67770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F67770" w:rsidRDefault="00F67770"/>
  <w:p w14:paraId="24C057C2" w14:textId="77777777" w:rsidR="00F67770" w:rsidRDefault="00F67770"/>
  <w:p w14:paraId="24C057C3" w14:textId="77777777" w:rsidR="00F67770" w:rsidRDefault="00F677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9A57F" w14:textId="77777777" w:rsidR="006A5965" w:rsidRDefault="006A5965">
      <w:r>
        <w:separator/>
      </w:r>
    </w:p>
    <w:p w14:paraId="0FAEE290" w14:textId="77777777" w:rsidR="006A5965" w:rsidRDefault="006A5965"/>
    <w:p w14:paraId="43367798" w14:textId="77777777" w:rsidR="006A5965" w:rsidRDefault="006A5965"/>
    <w:p w14:paraId="1B96CE6C" w14:textId="77777777" w:rsidR="006A5965" w:rsidRDefault="006A5965"/>
  </w:footnote>
  <w:footnote w:type="continuationSeparator" w:id="0">
    <w:p w14:paraId="73E01F8C" w14:textId="77777777" w:rsidR="006A5965" w:rsidRDefault="006A5965">
      <w:r>
        <w:continuationSeparator/>
      </w:r>
    </w:p>
    <w:p w14:paraId="78273AFD" w14:textId="77777777" w:rsidR="006A5965" w:rsidRDefault="006A5965"/>
    <w:p w14:paraId="140EE2F1" w14:textId="77777777" w:rsidR="006A5965" w:rsidRDefault="006A5965"/>
    <w:p w14:paraId="1A24E1BD" w14:textId="77777777" w:rsidR="006A5965" w:rsidRDefault="006A59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F67770" w:rsidRDefault="00F67770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F67770" w:rsidRDefault="00F67770"/>
  <w:p w14:paraId="24C057B8" w14:textId="77777777" w:rsidR="00F67770" w:rsidRDefault="00F67770"/>
  <w:p w14:paraId="24C057B9" w14:textId="77777777" w:rsidR="00F67770" w:rsidRDefault="00F677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F67770" w:rsidRPr="00A40341" w:rsidRDefault="00F67770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F67770" w:rsidRDefault="00F67770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F67770" w:rsidRDefault="00F67770"/>
  <w:p w14:paraId="24C057BE" w14:textId="77777777" w:rsidR="00F67770" w:rsidRDefault="00F67770"/>
  <w:p w14:paraId="24C057BF" w14:textId="77777777" w:rsidR="00F67770" w:rsidRDefault="00F677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15AB"/>
    <w:rsid w:val="000C2C9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4D73"/>
    <w:rsid w:val="002064BA"/>
    <w:rsid w:val="00212F61"/>
    <w:rsid w:val="0021349F"/>
    <w:rsid w:val="00217379"/>
    <w:rsid w:val="00223671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5965"/>
    <w:rsid w:val="006A7C94"/>
    <w:rsid w:val="006B0CBD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C3E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1009B"/>
    <w:rsid w:val="008114D0"/>
    <w:rsid w:val="00814529"/>
    <w:rsid w:val="00815FB3"/>
    <w:rsid w:val="00820E5C"/>
    <w:rsid w:val="008230BD"/>
    <w:rsid w:val="00831D57"/>
    <w:rsid w:val="008418C5"/>
    <w:rsid w:val="00844BE5"/>
    <w:rsid w:val="00845AF1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A1F"/>
    <w:rsid w:val="00896071"/>
    <w:rsid w:val="00897D31"/>
    <w:rsid w:val="008A03CD"/>
    <w:rsid w:val="008A5ACC"/>
    <w:rsid w:val="008A6663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C39"/>
    <w:rsid w:val="00936DF2"/>
    <w:rsid w:val="00943FC7"/>
    <w:rsid w:val="00945F99"/>
    <w:rsid w:val="0094698E"/>
    <w:rsid w:val="00961495"/>
    <w:rsid w:val="00966C7A"/>
    <w:rsid w:val="00973732"/>
    <w:rsid w:val="009737D7"/>
    <w:rsid w:val="00974345"/>
    <w:rsid w:val="00974385"/>
    <w:rsid w:val="0097440E"/>
    <w:rsid w:val="009770B9"/>
    <w:rsid w:val="009806E5"/>
    <w:rsid w:val="00983E84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AC9"/>
    <w:rsid w:val="00A15D60"/>
    <w:rsid w:val="00A2008B"/>
    <w:rsid w:val="00A22C98"/>
    <w:rsid w:val="00A2439D"/>
    <w:rsid w:val="00A25A9B"/>
    <w:rsid w:val="00A26C2B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C3ABD"/>
    <w:rsid w:val="00AC6E73"/>
    <w:rsid w:val="00AD0D60"/>
    <w:rsid w:val="00AD7995"/>
    <w:rsid w:val="00B00DBE"/>
    <w:rsid w:val="00B033D3"/>
    <w:rsid w:val="00B0561E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5C0F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7439"/>
    <w:rsid w:val="00C83858"/>
    <w:rsid w:val="00CA1EEE"/>
    <w:rsid w:val="00CA21C5"/>
    <w:rsid w:val="00CA593A"/>
    <w:rsid w:val="00CB1EDC"/>
    <w:rsid w:val="00CB267C"/>
    <w:rsid w:val="00CC15F7"/>
    <w:rsid w:val="00CC5A92"/>
    <w:rsid w:val="00CC7547"/>
    <w:rsid w:val="00CD4F64"/>
    <w:rsid w:val="00CD5185"/>
    <w:rsid w:val="00CD5AA7"/>
    <w:rsid w:val="00CD5D76"/>
    <w:rsid w:val="00CE0566"/>
    <w:rsid w:val="00CE65F1"/>
    <w:rsid w:val="00CF1225"/>
    <w:rsid w:val="00CF4279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6644"/>
    <w:rsid w:val="00E07A22"/>
    <w:rsid w:val="00E07C3A"/>
    <w:rsid w:val="00E1181C"/>
    <w:rsid w:val="00E1311F"/>
    <w:rsid w:val="00E20069"/>
    <w:rsid w:val="00E2162A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291B"/>
    <w:rsid w:val="00F33775"/>
    <w:rsid w:val="00F372ED"/>
    <w:rsid w:val="00F4241E"/>
    <w:rsid w:val="00F44071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67770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3B750-9F71-4267-ACA1-38373339B00E}">
  <ds:schemaRefs>
    <ds:schemaRef ds:uri="http://schemas.microsoft.com/office/2006/metadata/properties"/>
    <ds:schemaRef ds:uri="http://schemas.microsoft.com/office/infopath/2007/PartnerControls"/>
    <ds:schemaRef ds:uri="dbef1542-d588-40b1-b7af-4ed67e954938"/>
  </ds:schemaRefs>
</ds:datastoreItem>
</file>

<file path=customXml/itemProps4.xml><?xml version="1.0" encoding="utf-8"?>
<ds:datastoreItem xmlns:ds="http://schemas.openxmlformats.org/officeDocument/2006/customXml" ds:itemID="{088C062F-5B4C-4F0D-938F-F8213809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1568</TotalTime>
  <Pages>55</Pages>
  <Words>9994</Words>
  <Characters>56972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66833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keywords/>
  <cp:lastModifiedBy>Alexey Zabrodin</cp:lastModifiedBy>
  <cp:revision>270</cp:revision>
  <cp:lastPrinted>2014-05-30T13:58:00Z</cp:lastPrinted>
  <dcterms:created xsi:type="dcterms:W3CDTF">2016-07-15T15:43:00Z</dcterms:created>
  <dcterms:modified xsi:type="dcterms:W3CDTF">2016-11-10T09:05:00Z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