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33" w:rsidRPr="00C7522E" w:rsidRDefault="00024DB1" w:rsidP="004704C8">
      <w:pPr>
        <w:pStyle w:val="BPC1Covertitle"/>
        <w:ind w:left="567" w:right="-330"/>
        <w:rPr>
          <w:sz w:val="56"/>
          <w:szCs w:val="56"/>
        </w:rPr>
      </w:pPr>
      <w:proofErr w:type="spellStart"/>
      <w:r w:rsidRPr="00C7522E">
        <w:rPr>
          <w:sz w:val="56"/>
          <w:szCs w:val="56"/>
        </w:rPr>
        <w:t>SmartVista</w:t>
      </w:r>
      <w:proofErr w:type="spellEnd"/>
      <w:r w:rsidRPr="00C7522E">
        <w:rPr>
          <w:sz w:val="56"/>
          <w:szCs w:val="56"/>
        </w:rPr>
        <w:t xml:space="preserve"> </w:t>
      </w:r>
      <w:proofErr w:type="spellStart"/>
      <w:r w:rsidR="000621A1">
        <w:rPr>
          <w:sz w:val="56"/>
          <w:szCs w:val="56"/>
        </w:rPr>
        <w:t>InstantIssue</w:t>
      </w:r>
      <w:proofErr w:type="spellEnd"/>
      <w:r w:rsidR="000621A1">
        <w:rPr>
          <w:sz w:val="56"/>
          <w:szCs w:val="56"/>
        </w:rPr>
        <w:t xml:space="preserve"> Web Service</w:t>
      </w:r>
    </w:p>
    <w:p w:rsidR="00AB1B33" w:rsidRPr="00367DD5" w:rsidRDefault="00024DB1" w:rsidP="004704C8">
      <w:pPr>
        <w:pStyle w:val="BPC1Subhead"/>
        <w:ind w:left="567" w:right="-330"/>
      </w:pPr>
      <w:r w:rsidRPr="006E7328">
        <w:rPr>
          <w:rFonts w:asciiTheme="minorHAnsi" w:hAnsiTheme="minorHAnsi" w:cstheme="minorHAnsi"/>
          <w:szCs w:val="32"/>
        </w:rPr>
        <w:t>S</w:t>
      </w:r>
      <w:r>
        <w:rPr>
          <w:rFonts w:asciiTheme="minorHAnsi" w:hAnsiTheme="minorHAnsi" w:cstheme="minorHAnsi"/>
          <w:szCs w:val="32"/>
        </w:rPr>
        <w:t xml:space="preserve">OAP API </w:t>
      </w:r>
      <w:r w:rsidRPr="008B3F9F">
        <w:rPr>
          <w:rFonts w:asciiTheme="minorHAnsi" w:hAnsiTheme="minorHAnsi" w:cstheme="minorHAnsi"/>
          <w:szCs w:val="32"/>
        </w:rPr>
        <w:t>D</w:t>
      </w:r>
      <w:r>
        <w:rPr>
          <w:rFonts w:asciiTheme="minorHAnsi" w:hAnsiTheme="minorHAnsi" w:cstheme="minorHAnsi"/>
          <w:szCs w:val="32"/>
        </w:rPr>
        <w:t>eveloper Reference</w:t>
      </w:r>
    </w:p>
    <w:p w:rsidR="0094698E" w:rsidRDefault="0094698E" w:rsidP="00AB1B33">
      <w:pPr>
        <w:pStyle w:val="BPC1Request"/>
      </w:pPr>
    </w:p>
    <w:p w:rsidR="0094698E" w:rsidRDefault="0094698E" w:rsidP="00AB1B33">
      <w:pPr>
        <w:pStyle w:val="BPC1Request"/>
      </w:pPr>
    </w:p>
    <w:p w:rsidR="00C7522E" w:rsidRDefault="00C7522E" w:rsidP="00AB1B33">
      <w:pPr>
        <w:pStyle w:val="BPC1Request"/>
      </w:pPr>
    </w:p>
    <w:p w:rsidR="00930D40" w:rsidRPr="00367DD5" w:rsidRDefault="00930D40" w:rsidP="006F1627">
      <w:pPr>
        <w:sectPr w:rsidR="00930D40" w:rsidRPr="00367DD5" w:rsidSect="00CF422E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C41A86" w:rsidRPr="00367DD5" w:rsidRDefault="0069206D" w:rsidP="0069206D">
      <w:pPr>
        <w:pStyle w:val="BPC2TOCheader"/>
      </w:pPr>
      <w:r w:rsidRPr="00367DD5">
        <w:lastRenderedPageBreak/>
        <w:t>Contents</w:t>
      </w:r>
    </w:p>
    <w:p w:rsidR="007C0C0B" w:rsidRDefault="00F4241E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459910881" w:history="1">
        <w:r w:rsidR="007C0C0B" w:rsidRPr="005F0F41">
          <w:rPr>
            <w:rStyle w:val="aa"/>
            <w:noProof/>
          </w:rPr>
          <w:t>1</w:t>
        </w:r>
        <w:r w:rsidR="007C0C0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7C0C0B" w:rsidRPr="005F0F41">
          <w:rPr>
            <w:rStyle w:val="aa"/>
            <w:noProof/>
          </w:rPr>
          <w:t>PREFACE</w:t>
        </w:r>
        <w:r w:rsidR="007C0C0B">
          <w:rPr>
            <w:noProof/>
            <w:webHidden/>
          </w:rPr>
          <w:tab/>
        </w:r>
        <w:r w:rsidR="007C0C0B">
          <w:rPr>
            <w:noProof/>
            <w:webHidden/>
          </w:rPr>
          <w:fldChar w:fldCharType="begin"/>
        </w:r>
        <w:r w:rsidR="007C0C0B">
          <w:rPr>
            <w:noProof/>
            <w:webHidden/>
          </w:rPr>
          <w:instrText xml:space="preserve"> PAGEREF _Toc459910881 \h </w:instrText>
        </w:r>
        <w:r w:rsidR="007C0C0B">
          <w:rPr>
            <w:noProof/>
            <w:webHidden/>
          </w:rPr>
        </w:r>
        <w:r w:rsidR="007C0C0B">
          <w:rPr>
            <w:noProof/>
            <w:webHidden/>
          </w:rPr>
          <w:fldChar w:fldCharType="separate"/>
        </w:r>
        <w:r w:rsidR="002F1BC8">
          <w:rPr>
            <w:noProof/>
            <w:webHidden/>
          </w:rPr>
          <w:t>3</w:t>
        </w:r>
        <w:r w:rsidR="007C0C0B">
          <w:rPr>
            <w:noProof/>
            <w:webHidden/>
          </w:rPr>
          <w:fldChar w:fldCharType="end"/>
        </w:r>
      </w:hyperlink>
    </w:p>
    <w:p w:rsidR="007C0C0B" w:rsidRDefault="009B69C2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59910882" w:history="1">
        <w:r w:rsidR="007C0C0B" w:rsidRPr="005F0F41">
          <w:rPr>
            <w:rStyle w:val="aa"/>
            <w:noProof/>
          </w:rPr>
          <w:t>1.1</w:t>
        </w:r>
        <w:r w:rsidR="007C0C0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7C0C0B" w:rsidRPr="005F0F41">
          <w:rPr>
            <w:rStyle w:val="aa"/>
            <w:noProof/>
          </w:rPr>
          <w:t>Revision history</w:t>
        </w:r>
        <w:r w:rsidR="007C0C0B">
          <w:rPr>
            <w:noProof/>
            <w:webHidden/>
          </w:rPr>
          <w:tab/>
        </w:r>
        <w:r w:rsidR="007C0C0B">
          <w:rPr>
            <w:noProof/>
            <w:webHidden/>
          </w:rPr>
          <w:fldChar w:fldCharType="begin"/>
        </w:r>
        <w:r w:rsidR="007C0C0B">
          <w:rPr>
            <w:noProof/>
            <w:webHidden/>
          </w:rPr>
          <w:instrText xml:space="preserve"> PAGEREF _Toc459910882 \h </w:instrText>
        </w:r>
        <w:r w:rsidR="007C0C0B">
          <w:rPr>
            <w:noProof/>
            <w:webHidden/>
          </w:rPr>
        </w:r>
        <w:r w:rsidR="007C0C0B">
          <w:rPr>
            <w:noProof/>
            <w:webHidden/>
          </w:rPr>
          <w:fldChar w:fldCharType="separate"/>
        </w:r>
        <w:r w:rsidR="002F1BC8">
          <w:rPr>
            <w:noProof/>
            <w:webHidden/>
          </w:rPr>
          <w:t>3</w:t>
        </w:r>
        <w:r w:rsidR="007C0C0B">
          <w:rPr>
            <w:noProof/>
            <w:webHidden/>
          </w:rPr>
          <w:fldChar w:fldCharType="end"/>
        </w:r>
      </w:hyperlink>
    </w:p>
    <w:p w:rsidR="007C0C0B" w:rsidRDefault="009B69C2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59910883" w:history="1">
        <w:r w:rsidR="007C0C0B" w:rsidRPr="005F0F41">
          <w:rPr>
            <w:rStyle w:val="aa"/>
            <w:noProof/>
          </w:rPr>
          <w:t>2</w:t>
        </w:r>
        <w:r w:rsidR="007C0C0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7C0C0B" w:rsidRPr="005F0F41">
          <w:rPr>
            <w:rStyle w:val="aa"/>
            <w:noProof/>
          </w:rPr>
          <w:t>SMARTVISTA Instant Issue service description</w:t>
        </w:r>
        <w:r w:rsidR="007C0C0B">
          <w:rPr>
            <w:noProof/>
            <w:webHidden/>
          </w:rPr>
          <w:tab/>
        </w:r>
        <w:r w:rsidR="007C0C0B">
          <w:rPr>
            <w:noProof/>
            <w:webHidden/>
          </w:rPr>
          <w:fldChar w:fldCharType="begin"/>
        </w:r>
        <w:r w:rsidR="007C0C0B">
          <w:rPr>
            <w:noProof/>
            <w:webHidden/>
          </w:rPr>
          <w:instrText xml:space="preserve"> PAGEREF _Toc459910883 \h </w:instrText>
        </w:r>
        <w:r w:rsidR="007C0C0B">
          <w:rPr>
            <w:noProof/>
            <w:webHidden/>
          </w:rPr>
        </w:r>
        <w:r w:rsidR="007C0C0B">
          <w:rPr>
            <w:noProof/>
            <w:webHidden/>
          </w:rPr>
          <w:fldChar w:fldCharType="separate"/>
        </w:r>
        <w:r w:rsidR="002F1BC8">
          <w:rPr>
            <w:noProof/>
            <w:webHidden/>
          </w:rPr>
          <w:t>3</w:t>
        </w:r>
        <w:r w:rsidR="007C0C0B">
          <w:rPr>
            <w:noProof/>
            <w:webHidden/>
          </w:rPr>
          <w:fldChar w:fldCharType="end"/>
        </w:r>
      </w:hyperlink>
    </w:p>
    <w:p w:rsidR="007C0C0B" w:rsidRDefault="009B69C2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59910884" w:history="1">
        <w:r w:rsidR="007C0C0B" w:rsidRPr="005F0F41">
          <w:rPr>
            <w:rStyle w:val="aa"/>
            <w:noProof/>
          </w:rPr>
          <w:t>3</w:t>
        </w:r>
        <w:r w:rsidR="007C0C0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7C0C0B" w:rsidRPr="005F0F41">
          <w:rPr>
            <w:rStyle w:val="aa"/>
            <w:noProof/>
          </w:rPr>
          <w:t>SMARTVISTA Instant Issue service METHODS</w:t>
        </w:r>
        <w:r w:rsidR="007C0C0B">
          <w:rPr>
            <w:noProof/>
            <w:webHidden/>
          </w:rPr>
          <w:tab/>
        </w:r>
        <w:r w:rsidR="007C0C0B">
          <w:rPr>
            <w:noProof/>
            <w:webHidden/>
          </w:rPr>
          <w:fldChar w:fldCharType="begin"/>
        </w:r>
        <w:r w:rsidR="007C0C0B">
          <w:rPr>
            <w:noProof/>
            <w:webHidden/>
          </w:rPr>
          <w:instrText xml:space="preserve"> PAGEREF _Toc459910884 \h </w:instrText>
        </w:r>
        <w:r w:rsidR="007C0C0B">
          <w:rPr>
            <w:noProof/>
            <w:webHidden/>
          </w:rPr>
        </w:r>
        <w:r w:rsidR="007C0C0B">
          <w:rPr>
            <w:noProof/>
            <w:webHidden/>
          </w:rPr>
          <w:fldChar w:fldCharType="separate"/>
        </w:r>
        <w:r w:rsidR="002F1BC8">
          <w:rPr>
            <w:noProof/>
            <w:webHidden/>
          </w:rPr>
          <w:t>3</w:t>
        </w:r>
        <w:r w:rsidR="007C0C0B">
          <w:rPr>
            <w:noProof/>
            <w:webHidden/>
          </w:rPr>
          <w:fldChar w:fldCharType="end"/>
        </w:r>
      </w:hyperlink>
    </w:p>
    <w:p w:rsidR="007C0C0B" w:rsidRDefault="009B69C2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59910885" w:history="1">
        <w:r w:rsidR="007C0C0B" w:rsidRPr="005F0F41">
          <w:rPr>
            <w:rStyle w:val="aa"/>
            <w:noProof/>
          </w:rPr>
          <w:t>3.1</w:t>
        </w:r>
        <w:r w:rsidR="007C0C0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7C0C0B" w:rsidRPr="005F0F41">
          <w:rPr>
            <w:rStyle w:val="aa"/>
            <w:noProof/>
          </w:rPr>
          <w:t>Request for OCG data</w:t>
        </w:r>
        <w:r w:rsidR="007C0C0B">
          <w:rPr>
            <w:noProof/>
            <w:webHidden/>
          </w:rPr>
          <w:tab/>
        </w:r>
        <w:r w:rsidR="007C0C0B">
          <w:rPr>
            <w:noProof/>
            <w:webHidden/>
          </w:rPr>
          <w:fldChar w:fldCharType="begin"/>
        </w:r>
        <w:r w:rsidR="007C0C0B">
          <w:rPr>
            <w:noProof/>
            <w:webHidden/>
          </w:rPr>
          <w:instrText xml:space="preserve"> PAGEREF _Toc459910885 \h </w:instrText>
        </w:r>
        <w:r w:rsidR="007C0C0B">
          <w:rPr>
            <w:noProof/>
            <w:webHidden/>
          </w:rPr>
        </w:r>
        <w:r w:rsidR="007C0C0B">
          <w:rPr>
            <w:noProof/>
            <w:webHidden/>
          </w:rPr>
          <w:fldChar w:fldCharType="separate"/>
        </w:r>
        <w:r w:rsidR="002F1BC8">
          <w:rPr>
            <w:noProof/>
            <w:webHidden/>
          </w:rPr>
          <w:t>3</w:t>
        </w:r>
        <w:r w:rsidR="007C0C0B">
          <w:rPr>
            <w:noProof/>
            <w:webHidden/>
          </w:rPr>
          <w:fldChar w:fldCharType="end"/>
        </w:r>
      </w:hyperlink>
    </w:p>
    <w:p w:rsidR="007C0C0B" w:rsidRDefault="009B69C2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59910886" w:history="1">
        <w:r w:rsidR="007C0C0B" w:rsidRPr="005F0F41">
          <w:rPr>
            <w:rStyle w:val="aa"/>
            <w:noProof/>
          </w:rPr>
          <w:t>3.1.1</w:t>
        </w:r>
        <w:r w:rsidR="007C0C0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7C0C0B" w:rsidRPr="005F0F41">
          <w:rPr>
            <w:rStyle w:val="aa"/>
            <w:noProof/>
          </w:rPr>
          <w:t>Request format</w:t>
        </w:r>
        <w:r w:rsidR="007C0C0B">
          <w:rPr>
            <w:noProof/>
            <w:webHidden/>
          </w:rPr>
          <w:tab/>
        </w:r>
        <w:r w:rsidR="007C0C0B">
          <w:rPr>
            <w:noProof/>
            <w:webHidden/>
          </w:rPr>
          <w:fldChar w:fldCharType="begin"/>
        </w:r>
        <w:r w:rsidR="007C0C0B">
          <w:rPr>
            <w:noProof/>
            <w:webHidden/>
          </w:rPr>
          <w:instrText xml:space="preserve"> PAGEREF _Toc459910886 \h </w:instrText>
        </w:r>
        <w:r w:rsidR="007C0C0B">
          <w:rPr>
            <w:noProof/>
            <w:webHidden/>
          </w:rPr>
        </w:r>
        <w:r w:rsidR="007C0C0B">
          <w:rPr>
            <w:noProof/>
            <w:webHidden/>
          </w:rPr>
          <w:fldChar w:fldCharType="separate"/>
        </w:r>
        <w:r w:rsidR="002F1BC8">
          <w:rPr>
            <w:noProof/>
            <w:webHidden/>
          </w:rPr>
          <w:t>4</w:t>
        </w:r>
        <w:r w:rsidR="007C0C0B">
          <w:rPr>
            <w:noProof/>
            <w:webHidden/>
          </w:rPr>
          <w:fldChar w:fldCharType="end"/>
        </w:r>
      </w:hyperlink>
    </w:p>
    <w:p w:rsidR="007C0C0B" w:rsidRDefault="009B69C2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59910887" w:history="1">
        <w:r w:rsidR="007C0C0B" w:rsidRPr="005F0F41">
          <w:rPr>
            <w:rStyle w:val="aa"/>
            <w:noProof/>
          </w:rPr>
          <w:t>3.1.2</w:t>
        </w:r>
        <w:r w:rsidR="007C0C0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7C0C0B" w:rsidRPr="005F0F41">
          <w:rPr>
            <w:rStyle w:val="aa"/>
            <w:noProof/>
          </w:rPr>
          <w:t>Response format</w:t>
        </w:r>
        <w:r w:rsidR="007C0C0B">
          <w:rPr>
            <w:noProof/>
            <w:webHidden/>
          </w:rPr>
          <w:tab/>
        </w:r>
        <w:r w:rsidR="007C0C0B">
          <w:rPr>
            <w:noProof/>
            <w:webHidden/>
          </w:rPr>
          <w:fldChar w:fldCharType="begin"/>
        </w:r>
        <w:r w:rsidR="007C0C0B">
          <w:rPr>
            <w:noProof/>
            <w:webHidden/>
          </w:rPr>
          <w:instrText xml:space="preserve"> PAGEREF _Toc459910887 \h </w:instrText>
        </w:r>
        <w:r w:rsidR="007C0C0B">
          <w:rPr>
            <w:noProof/>
            <w:webHidden/>
          </w:rPr>
        </w:r>
        <w:r w:rsidR="007C0C0B">
          <w:rPr>
            <w:noProof/>
            <w:webHidden/>
          </w:rPr>
          <w:fldChar w:fldCharType="separate"/>
        </w:r>
        <w:r w:rsidR="002F1BC8">
          <w:rPr>
            <w:noProof/>
            <w:webHidden/>
          </w:rPr>
          <w:t>4</w:t>
        </w:r>
        <w:r w:rsidR="007C0C0B">
          <w:rPr>
            <w:noProof/>
            <w:webHidden/>
          </w:rPr>
          <w:fldChar w:fldCharType="end"/>
        </w:r>
      </w:hyperlink>
    </w:p>
    <w:p w:rsidR="002C2A20" w:rsidRPr="0002617F" w:rsidRDefault="00F4241E" w:rsidP="002C2A20">
      <w:pPr>
        <w:pStyle w:val="BPC3Bodynormal"/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ru-RU"/>
        </w:rPr>
        <w:fldChar w:fldCharType="end"/>
      </w:r>
    </w:p>
    <w:p w:rsidR="002C2A20" w:rsidRPr="0002617F" w:rsidRDefault="002C2A20" w:rsidP="006F1627">
      <w:pPr>
        <w:sectPr w:rsidR="002C2A20" w:rsidRPr="0002617F" w:rsidSect="00CF422E">
          <w:headerReference w:type="first" r:id="rId12"/>
          <w:footerReference w:type="first" r:id="rId13"/>
          <w:pgSz w:w="11906" w:h="16838" w:code="9"/>
          <w:pgMar w:top="2377" w:right="1440" w:bottom="1440" w:left="1440" w:header="709" w:footer="709" w:gutter="0"/>
          <w:cols w:space="708"/>
          <w:titlePg/>
          <w:docGrid w:linePitch="360"/>
        </w:sectPr>
      </w:pPr>
    </w:p>
    <w:p w:rsidR="000D250C" w:rsidRDefault="000D250C" w:rsidP="000D250C">
      <w:pPr>
        <w:pStyle w:val="BPC3Heading1"/>
      </w:pPr>
      <w:bookmarkStart w:id="0" w:name="_Toc385942027"/>
      <w:bookmarkStart w:id="1" w:name="_Toc459910881"/>
      <w:r>
        <w:lastRenderedPageBreak/>
        <w:t>PREFACE</w:t>
      </w:r>
      <w:bookmarkEnd w:id="0"/>
      <w:bookmarkEnd w:id="1"/>
    </w:p>
    <w:p w:rsidR="000D250C" w:rsidRPr="006704C2" w:rsidRDefault="000D250C" w:rsidP="000D250C">
      <w:pPr>
        <w:pStyle w:val="BPC3Heading2"/>
      </w:pPr>
      <w:bookmarkStart w:id="2" w:name="_Toc377645731"/>
      <w:bookmarkStart w:id="3" w:name="_Toc385942028"/>
      <w:bookmarkStart w:id="4" w:name="_Toc459910882"/>
      <w:r w:rsidRPr="006704C2">
        <w:t>Revision history</w:t>
      </w:r>
      <w:bookmarkEnd w:id="2"/>
      <w:bookmarkEnd w:id="3"/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5"/>
      </w:tblGrid>
      <w:tr w:rsidR="000D250C" w:rsidTr="00214FCD">
        <w:trPr>
          <w:tblHeader/>
        </w:trPr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  <w:vAlign w:val="center"/>
          </w:tcPr>
          <w:p w:rsidR="000D250C" w:rsidRPr="00B6469A" w:rsidRDefault="000D250C" w:rsidP="00214FCD">
            <w:pPr>
              <w:pStyle w:val="BPC3Tableheadings"/>
            </w:pPr>
            <w:r w:rsidRPr="00B6469A">
              <w:t>Revision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  <w:vAlign w:val="center"/>
          </w:tcPr>
          <w:p w:rsidR="000D250C" w:rsidRPr="00B6469A" w:rsidRDefault="000D250C" w:rsidP="00214FCD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0D250C" w:rsidRPr="00B6469A" w:rsidRDefault="000D250C" w:rsidP="00214FCD">
            <w:pPr>
              <w:pStyle w:val="BPC3Tableheadings"/>
            </w:pPr>
            <w:r w:rsidRPr="00B6469A">
              <w:t>Author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0D250C" w:rsidRPr="00B6469A" w:rsidRDefault="000D250C" w:rsidP="00214FCD">
            <w:pPr>
              <w:pStyle w:val="BPC3Tableheadings"/>
            </w:pPr>
            <w:r w:rsidRPr="00B6469A">
              <w:t>Details</w:t>
            </w:r>
          </w:p>
        </w:tc>
      </w:tr>
      <w:tr w:rsidR="000D250C" w:rsidRPr="001E7B21" w:rsidTr="00DF62BF">
        <w:tc>
          <w:tcPr>
            <w:tcW w:w="1136" w:type="dxa"/>
            <w:tcBorders>
              <w:top w:val="single" w:sz="4" w:space="0" w:color="003399"/>
              <w:bottom w:val="single" w:sz="4" w:space="0" w:color="003399"/>
            </w:tcBorders>
            <w:vAlign w:val="center"/>
          </w:tcPr>
          <w:p w:rsidR="000D250C" w:rsidRPr="00201993" w:rsidRDefault="000D250C" w:rsidP="00214FCD">
            <w:pPr>
              <w:pStyle w:val="BPC3Tableitems"/>
            </w:pPr>
            <w:r>
              <w:t>0.</w:t>
            </w:r>
            <w:r w:rsidRPr="00201993">
              <w:t>1</w:t>
            </w:r>
          </w:p>
        </w:tc>
        <w:tc>
          <w:tcPr>
            <w:tcW w:w="1542" w:type="dxa"/>
            <w:tcBorders>
              <w:top w:val="single" w:sz="4" w:space="0" w:color="003399"/>
              <w:bottom w:val="single" w:sz="4" w:space="0" w:color="003399"/>
            </w:tcBorders>
            <w:vAlign w:val="center"/>
          </w:tcPr>
          <w:p w:rsidR="000D250C" w:rsidRPr="00201993" w:rsidRDefault="00540A32" w:rsidP="00540A32">
            <w:pPr>
              <w:pStyle w:val="BPC3Tableitems"/>
            </w:pPr>
            <w:r>
              <w:t>25</w:t>
            </w:r>
            <w:r w:rsidR="000D250C">
              <w:t>.</w:t>
            </w:r>
            <w:r>
              <w:t>08</w:t>
            </w:r>
            <w:r w:rsidR="000D250C">
              <w:t>.201</w:t>
            </w:r>
            <w:r>
              <w:t>6</w:t>
            </w:r>
          </w:p>
        </w:tc>
        <w:tc>
          <w:tcPr>
            <w:tcW w:w="1951" w:type="dxa"/>
            <w:tcBorders>
              <w:top w:val="single" w:sz="4" w:space="0" w:color="003399"/>
              <w:bottom w:val="single" w:sz="4" w:space="0" w:color="003399"/>
            </w:tcBorders>
            <w:vAlign w:val="center"/>
          </w:tcPr>
          <w:p w:rsidR="000D250C" w:rsidRPr="00925BA0" w:rsidRDefault="00540A32" w:rsidP="00214FCD">
            <w:pPr>
              <w:pStyle w:val="BPC3Tableitems"/>
            </w:pPr>
            <w:r>
              <w:t xml:space="preserve">A. </w:t>
            </w:r>
            <w:proofErr w:type="spellStart"/>
            <w:r>
              <w:t>Perminov</w:t>
            </w:r>
            <w:proofErr w:type="spellEnd"/>
          </w:p>
        </w:tc>
        <w:tc>
          <w:tcPr>
            <w:tcW w:w="4505" w:type="dxa"/>
            <w:tcBorders>
              <w:top w:val="single" w:sz="4" w:space="0" w:color="003399"/>
              <w:bottom w:val="single" w:sz="4" w:space="0" w:color="003399"/>
            </w:tcBorders>
            <w:vAlign w:val="center"/>
          </w:tcPr>
          <w:p w:rsidR="000D250C" w:rsidRPr="00925BA0" w:rsidRDefault="000621A1" w:rsidP="000621A1">
            <w:pPr>
              <w:pStyle w:val="BPC3Tableitems"/>
            </w:pPr>
            <w:r>
              <w:t>Initial version</w:t>
            </w:r>
          </w:p>
        </w:tc>
      </w:tr>
      <w:tr w:rsidR="00DF62BF" w:rsidRPr="001E7B21" w:rsidTr="00BF23AA">
        <w:tc>
          <w:tcPr>
            <w:tcW w:w="1136" w:type="dxa"/>
            <w:tcBorders>
              <w:top w:val="single" w:sz="4" w:space="0" w:color="003399"/>
              <w:bottom w:val="single" w:sz="4" w:space="0" w:color="003399"/>
            </w:tcBorders>
            <w:vAlign w:val="center"/>
          </w:tcPr>
          <w:p w:rsidR="00DF62BF" w:rsidRDefault="00DF62BF" w:rsidP="00214FCD">
            <w:pPr>
              <w:pStyle w:val="BPC3Tableitems"/>
            </w:pPr>
          </w:p>
        </w:tc>
        <w:tc>
          <w:tcPr>
            <w:tcW w:w="1542" w:type="dxa"/>
            <w:tcBorders>
              <w:top w:val="single" w:sz="4" w:space="0" w:color="003399"/>
              <w:bottom w:val="single" w:sz="4" w:space="0" w:color="003399"/>
            </w:tcBorders>
            <w:vAlign w:val="center"/>
          </w:tcPr>
          <w:p w:rsidR="00DF62BF" w:rsidRDefault="00DF62BF" w:rsidP="00540A32">
            <w:pPr>
              <w:pStyle w:val="BPC3Tableitems"/>
            </w:pPr>
            <w:r>
              <w:t>26.09.2016</w:t>
            </w:r>
          </w:p>
        </w:tc>
        <w:tc>
          <w:tcPr>
            <w:tcW w:w="1951" w:type="dxa"/>
            <w:tcBorders>
              <w:top w:val="single" w:sz="4" w:space="0" w:color="003399"/>
              <w:bottom w:val="single" w:sz="4" w:space="0" w:color="003399"/>
            </w:tcBorders>
            <w:vAlign w:val="center"/>
          </w:tcPr>
          <w:p w:rsidR="00DF62BF" w:rsidRDefault="00DF62BF" w:rsidP="00214FCD">
            <w:pPr>
              <w:pStyle w:val="BPC3Tableitems"/>
            </w:pPr>
            <w:proofErr w:type="spellStart"/>
            <w:r>
              <w:t>M.Gasanov</w:t>
            </w:r>
            <w:proofErr w:type="spellEnd"/>
          </w:p>
        </w:tc>
        <w:tc>
          <w:tcPr>
            <w:tcW w:w="4505" w:type="dxa"/>
            <w:tcBorders>
              <w:top w:val="single" w:sz="4" w:space="0" w:color="003399"/>
              <w:bottom w:val="single" w:sz="4" w:space="0" w:color="003399"/>
            </w:tcBorders>
            <w:vAlign w:val="center"/>
          </w:tcPr>
          <w:p w:rsidR="00DF62BF" w:rsidRDefault="00DF62BF" w:rsidP="00DF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0" w:right="150"/>
            </w:pPr>
            <w:r w:rsidRPr="00DF62BF">
              <w:rPr>
                <w:rFonts w:asciiTheme="minorHAnsi" w:hAnsiTheme="minorHAnsi" w:cs="Courier New"/>
                <w:color w:val="000000"/>
              </w:rPr>
              <w:t>unload card and account</w:t>
            </w:r>
          </w:p>
        </w:tc>
      </w:tr>
      <w:tr w:rsidR="00BF23AA" w:rsidRPr="001E7B21" w:rsidTr="0061393B">
        <w:tc>
          <w:tcPr>
            <w:tcW w:w="1136" w:type="dxa"/>
            <w:tcBorders>
              <w:top w:val="single" w:sz="4" w:space="0" w:color="003399"/>
              <w:bottom w:val="single" w:sz="4" w:space="0" w:color="003399"/>
            </w:tcBorders>
            <w:vAlign w:val="center"/>
          </w:tcPr>
          <w:p w:rsidR="00BF23AA" w:rsidRDefault="00BF23AA" w:rsidP="00214FCD">
            <w:pPr>
              <w:pStyle w:val="BPC3Tableitems"/>
            </w:pPr>
            <w:r>
              <w:t>0.2</w:t>
            </w:r>
          </w:p>
        </w:tc>
        <w:tc>
          <w:tcPr>
            <w:tcW w:w="1542" w:type="dxa"/>
            <w:tcBorders>
              <w:top w:val="single" w:sz="4" w:space="0" w:color="003399"/>
              <w:bottom w:val="single" w:sz="4" w:space="0" w:color="003399"/>
            </w:tcBorders>
            <w:vAlign w:val="center"/>
          </w:tcPr>
          <w:p w:rsidR="00BF23AA" w:rsidRDefault="00BF23AA" w:rsidP="00540A32">
            <w:pPr>
              <w:pStyle w:val="BPC3Tableitems"/>
            </w:pPr>
            <w:r>
              <w:t>18.04.2016</w:t>
            </w:r>
          </w:p>
        </w:tc>
        <w:tc>
          <w:tcPr>
            <w:tcW w:w="1951" w:type="dxa"/>
            <w:tcBorders>
              <w:top w:val="single" w:sz="4" w:space="0" w:color="003399"/>
              <w:bottom w:val="single" w:sz="4" w:space="0" w:color="003399"/>
            </w:tcBorders>
            <w:vAlign w:val="center"/>
          </w:tcPr>
          <w:p w:rsidR="00BF23AA" w:rsidRDefault="00BF23AA" w:rsidP="00214FCD">
            <w:pPr>
              <w:pStyle w:val="BPC3Tableitems"/>
            </w:pPr>
            <w:r>
              <w:t xml:space="preserve">I. </w:t>
            </w:r>
            <w:proofErr w:type="spellStart"/>
            <w:r>
              <w:t>Kazakov</w:t>
            </w:r>
            <w:proofErr w:type="spellEnd"/>
          </w:p>
        </w:tc>
        <w:tc>
          <w:tcPr>
            <w:tcW w:w="4505" w:type="dxa"/>
            <w:tcBorders>
              <w:top w:val="single" w:sz="4" w:space="0" w:color="003399"/>
              <w:bottom w:val="single" w:sz="4" w:space="0" w:color="003399"/>
            </w:tcBorders>
            <w:vAlign w:val="center"/>
          </w:tcPr>
          <w:p w:rsidR="00BF23AA" w:rsidRPr="00DF62BF" w:rsidRDefault="00BF23AA" w:rsidP="00DF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0" w:right="150"/>
              <w:rPr>
                <w:rFonts w:asciiTheme="minorHAnsi" w:hAnsiTheme="minorHAnsi" w:cs="Courier New"/>
                <w:color w:val="000000"/>
              </w:rPr>
            </w:pPr>
            <w:r>
              <w:rPr>
                <w:rFonts w:asciiTheme="minorHAnsi" w:hAnsiTheme="minorHAnsi" w:cs="Courier New"/>
                <w:color w:val="000000"/>
              </w:rPr>
              <w:t>PIN block is added to card info</w:t>
            </w:r>
          </w:p>
        </w:tc>
      </w:tr>
      <w:tr w:rsidR="0061393B" w:rsidRPr="001E7B21" w:rsidTr="00214FCD">
        <w:tc>
          <w:tcPr>
            <w:tcW w:w="1136" w:type="dxa"/>
            <w:tcBorders>
              <w:top w:val="single" w:sz="4" w:space="0" w:color="003399"/>
            </w:tcBorders>
            <w:vAlign w:val="center"/>
          </w:tcPr>
          <w:p w:rsidR="0061393B" w:rsidRDefault="0061393B" w:rsidP="00214FCD">
            <w:pPr>
              <w:pStyle w:val="BPC3Tableitems"/>
            </w:pPr>
            <w:r>
              <w:t>0.3</w:t>
            </w:r>
          </w:p>
        </w:tc>
        <w:tc>
          <w:tcPr>
            <w:tcW w:w="1542" w:type="dxa"/>
            <w:tcBorders>
              <w:top w:val="single" w:sz="4" w:space="0" w:color="003399"/>
            </w:tcBorders>
            <w:vAlign w:val="center"/>
          </w:tcPr>
          <w:p w:rsidR="0061393B" w:rsidRDefault="0061393B" w:rsidP="00540A32">
            <w:pPr>
              <w:pStyle w:val="BPC3Tableitems"/>
            </w:pPr>
            <w:r>
              <w:t>05.05.2018</w:t>
            </w:r>
          </w:p>
        </w:tc>
        <w:tc>
          <w:tcPr>
            <w:tcW w:w="1951" w:type="dxa"/>
            <w:tcBorders>
              <w:top w:val="single" w:sz="4" w:space="0" w:color="003399"/>
            </w:tcBorders>
            <w:vAlign w:val="center"/>
          </w:tcPr>
          <w:p w:rsidR="0061393B" w:rsidRDefault="0061393B" w:rsidP="00214FCD">
            <w:pPr>
              <w:pStyle w:val="BPC3Tableitems"/>
            </w:pPr>
            <w:r>
              <w:t>A. Kulikov</w:t>
            </w:r>
          </w:p>
        </w:tc>
        <w:tc>
          <w:tcPr>
            <w:tcW w:w="4505" w:type="dxa"/>
            <w:tcBorders>
              <w:top w:val="single" w:sz="4" w:space="0" w:color="003399"/>
            </w:tcBorders>
            <w:vAlign w:val="center"/>
          </w:tcPr>
          <w:p w:rsidR="0061393B" w:rsidRDefault="0061393B" w:rsidP="00DF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0" w:right="150"/>
              <w:rPr>
                <w:rFonts w:asciiTheme="minorHAnsi" w:hAnsiTheme="minorHAnsi" w:cs="Courier New"/>
                <w:color w:val="000000"/>
              </w:rPr>
            </w:pPr>
            <w:r>
              <w:rPr>
                <w:rFonts w:asciiTheme="minorHAnsi" w:hAnsiTheme="minorHAnsi" w:cs="Courier New"/>
                <w:color w:val="000000"/>
              </w:rPr>
              <w:t>Add issue date into process IBG data</w:t>
            </w:r>
          </w:p>
        </w:tc>
      </w:tr>
    </w:tbl>
    <w:p w:rsidR="00540A32" w:rsidRDefault="00540A32" w:rsidP="00540A32">
      <w:pPr>
        <w:pStyle w:val="BPC3Bodyafterheading"/>
      </w:pPr>
      <w:bookmarkStart w:id="5" w:name="_Toc377645733"/>
      <w:bookmarkStart w:id="6" w:name="_Toc385942030"/>
    </w:p>
    <w:p w:rsidR="000D250C" w:rsidRDefault="000D250C" w:rsidP="000D250C">
      <w:pPr>
        <w:pStyle w:val="BPC3Heading1"/>
      </w:pPr>
      <w:bookmarkStart w:id="7" w:name="_Toc459910883"/>
      <w:r>
        <w:t xml:space="preserve">SMARTVISTA </w:t>
      </w:r>
      <w:bookmarkEnd w:id="5"/>
      <w:bookmarkEnd w:id="6"/>
      <w:r w:rsidR="00540A32">
        <w:t>Instant Issue service description</w:t>
      </w:r>
      <w:bookmarkEnd w:id="7"/>
    </w:p>
    <w:p w:rsidR="0067595C" w:rsidRDefault="00540A32" w:rsidP="0067595C">
      <w:pPr>
        <w:pStyle w:val="BPC3Bodyafterheading"/>
      </w:pPr>
      <w:proofErr w:type="spellStart"/>
      <w:r w:rsidRPr="00540A32">
        <w:t>InstantIssue</w:t>
      </w:r>
      <w:proofErr w:type="spellEnd"/>
      <w:r w:rsidRPr="00540A32">
        <w:t xml:space="preserve"> web service is used to integrate SVII (</w:t>
      </w:r>
      <w:proofErr w:type="spellStart"/>
      <w:r w:rsidRPr="00540A32">
        <w:t>SmartVista</w:t>
      </w:r>
      <w:proofErr w:type="spellEnd"/>
      <w:r w:rsidRPr="00540A32">
        <w:t xml:space="preserve"> Instant Issue) and SVBO (</w:t>
      </w:r>
      <w:proofErr w:type="spellStart"/>
      <w:r w:rsidRPr="00540A32">
        <w:t>SmartVista</w:t>
      </w:r>
      <w:proofErr w:type="spellEnd"/>
      <w:r w:rsidRPr="00540A32">
        <w:t xml:space="preserve"> Back Office).</w:t>
      </w:r>
      <w:bookmarkStart w:id="8" w:name="_Toc377645736"/>
      <w:r w:rsidR="00581B89">
        <w:t xml:space="preserve"> </w:t>
      </w:r>
      <w:r w:rsidR="00581B89" w:rsidRPr="00540A32">
        <w:t>SVII</w:t>
      </w:r>
      <w:r w:rsidR="00581B89">
        <w:t xml:space="preserve"> sends </w:t>
      </w:r>
      <w:proofErr w:type="spellStart"/>
      <w:r w:rsidR="00581B89" w:rsidRPr="0067595C">
        <w:t>getCardInfo</w:t>
      </w:r>
      <w:proofErr w:type="spellEnd"/>
      <w:r w:rsidR="00581B89">
        <w:t xml:space="preserve"> request to get card data for </w:t>
      </w:r>
      <w:proofErr w:type="spellStart"/>
      <w:r w:rsidR="00581B89">
        <w:t>cardgen</w:t>
      </w:r>
      <w:proofErr w:type="spellEnd"/>
      <w:r w:rsidR="00581B89">
        <w:t xml:space="preserve"> and then, after card is issued, updates card state and security data via </w:t>
      </w:r>
      <w:proofErr w:type="spellStart"/>
      <w:r w:rsidR="00581B89" w:rsidRPr="00096DEB">
        <w:t>processIBGData</w:t>
      </w:r>
      <w:proofErr w:type="spellEnd"/>
      <w:r w:rsidR="00581B89">
        <w:t xml:space="preserve"> operation.</w:t>
      </w:r>
    </w:p>
    <w:p w:rsidR="000D250C" w:rsidRDefault="000E5FEF" w:rsidP="00D806B1">
      <w:pPr>
        <w:pStyle w:val="BPC3Bodyafterheading"/>
      </w:pPr>
      <w:r>
        <w:t xml:space="preserve">Instant issue service is secured, so you must provide a SOAP security header with </w:t>
      </w:r>
      <w:r w:rsidR="00550903">
        <w:t xml:space="preserve">a request. </w:t>
      </w:r>
    </w:p>
    <w:p w:rsidR="00550903" w:rsidRDefault="00550903" w:rsidP="00D806B1">
      <w:pPr>
        <w:pStyle w:val="BPC3Bodyafterheading"/>
      </w:pPr>
      <w:r>
        <w:t>Example:</w:t>
      </w:r>
    </w:p>
    <w:p w:rsidR="00550903" w:rsidRDefault="00550903" w:rsidP="00550903">
      <w:pPr>
        <w:pStyle w:val="BPC3Code"/>
      </w:pPr>
      <w:r>
        <w:t xml:space="preserve">  &lt;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 xml:space="preserve"> xmlns:wsse="http://docs.oasis-open.org/wss/2004/01/oasis-200401-wss-wssecurity-secext-1.0.xsd" xmlns:wsu="http://docs.oasis-open.org/wss/2004/01/oasis-200401-wss-wssecurity-utility-1.0.xsd"&gt;</w:t>
      </w:r>
    </w:p>
    <w:p w:rsidR="00550903" w:rsidRDefault="00550903" w:rsidP="00550903">
      <w:pPr>
        <w:pStyle w:val="BPC3Code"/>
      </w:pPr>
      <w:r>
        <w:t xml:space="preserve">      &lt;</w:t>
      </w:r>
      <w:proofErr w:type="spellStart"/>
      <w:proofErr w:type="gramStart"/>
      <w:r>
        <w:t>wsse:</w:t>
      </w:r>
      <w:proofErr w:type="gramEnd"/>
      <w:r>
        <w:t>Security</w:t>
      </w:r>
      <w:proofErr w:type="spellEnd"/>
      <w:r>
        <w:t>&gt;</w:t>
      </w:r>
    </w:p>
    <w:p w:rsidR="00550903" w:rsidRDefault="00550903" w:rsidP="00550903">
      <w:pPr>
        <w:pStyle w:val="BPC3Code"/>
      </w:pPr>
      <w:r>
        <w:t xml:space="preserve">         &lt;</w:t>
      </w:r>
      <w:proofErr w:type="spellStart"/>
      <w:proofErr w:type="gramStart"/>
      <w:r>
        <w:t>wsse:</w:t>
      </w:r>
      <w:proofErr w:type="gramEnd"/>
      <w:r>
        <w:t>UsernameToken</w:t>
      </w:r>
      <w:proofErr w:type="spellEnd"/>
      <w:r>
        <w:t>&gt;</w:t>
      </w:r>
    </w:p>
    <w:p w:rsidR="00550903" w:rsidRDefault="00550903" w:rsidP="00550903">
      <w:pPr>
        <w:pStyle w:val="BPC3Code"/>
      </w:pPr>
      <w:r>
        <w:t xml:space="preserve">            &lt;</w:t>
      </w:r>
      <w:proofErr w:type="spellStart"/>
      <w:r>
        <w:t>wsse</w:t>
      </w:r>
      <w:proofErr w:type="gramStart"/>
      <w:r>
        <w:t>:Username</w:t>
      </w:r>
      <w:proofErr w:type="spellEnd"/>
      <w:proofErr w:type="gramEnd"/>
      <w:r>
        <w:t>&gt;admin&lt;/</w:t>
      </w:r>
      <w:proofErr w:type="spellStart"/>
      <w:r>
        <w:t>wsse:Username</w:t>
      </w:r>
      <w:proofErr w:type="spellEnd"/>
      <w:r>
        <w:t>&gt;</w:t>
      </w:r>
    </w:p>
    <w:p w:rsidR="00550903" w:rsidRDefault="00550903" w:rsidP="00550903">
      <w:pPr>
        <w:pStyle w:val="BPC3Code"/>
      </w:pPr>
      <w:r>
        <w:t xml:space="preserve">            &lt;</w:t>
      </w:r>
      <w:proofErr w:type="spellStart"/>
      <w:r>
        <w:t>wsse</w:t>
      </w:r>
      <w:proofErr w:type="gramStart"/>
      <w:r>
        <w:t>:Password</w:t>
      </w:r>
      <w:proofErr w:type="spellEnd"/>
      <w:proofErr w:type="gramEnd"/>
      <w:r>
        <w:t xml:space="preserve"> Type="http://docs.oasis-open.org/wss/2004/01/oasis-200401-wss-username-token-profile-1.0#PasswordText"&gt;admin&lt;/wsse:Password&gt;</w:t>
      </w:r>
    </w:p>
    <w:p w:rsidR="00550903" w:rsidRDefault="00550903" w:rsidP="00550903">
      <w:pPr>
        <w:pStyle w:val="BPC3Code"/>
      </w:pPr>
      <w:r>
        <w:t xml:space="preserve">         &lt;/</w:t>
      </w:r>
      <w:proofErr w:type="spellStart"/>
      <w:r>
        <w:t>wsse</w:t>
      </w:r>
      <w:proofErr w:type="gramStart"/>
      <w:r>
        <w:t>:UsernameToken</w:t>
      </w:r>
      <w:proofErr w:type="spellEnd"/>
      <w:proofErr w:type="gramEnd"/>
      <w:r>
        <w:t>&gt;</w:t>
      </w:r>
    </w:p>
    <w:p w:rsidR="00550903" w:rsidRDefault="00550903" w:rsidP="00550903">
      <w:pPr>
        <w:pStyle w:val="BPC3Code"/>
      </w:pPr>
      <w:r>
        <w:t xml:space="preserve">      &lt;/</w:t>
      </w:r>
      <w:proofErr w:type="spellStart"/>
      <w:r>
        <w:t>wsse</w:t>
      </w:r>
      <w:proofErr w:type="gramStart"/>
      <w:r>
        <w:t>:Security</w:t>
      </w:r>
      <w:proofErr w:type="spellEnd"/>
      <w:proofErr w:type="gramEnd"/>
      <w:r>
        <w:t>&gt;</w:t>
      </w:r>
    </w:p>
    <w:p w:rsidR="00550903" w:rsidRDefault="00550903" w:rsidP="00550903">
      <w:pPr>
        <w:pStyle w:val="BPC3Code"/>
      </w:pPr>
      <w:r>
        <w:t xml:space="preserve">   &lt;/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>&gt;</w:t>
      </w:r>
    </w:p>
    <w:p w:rsidR="000E5FEF" w:rsidRDefault="000E5FEF" w:rsidP="00D806B1">
      <w:pPr>
        <w:pStyle w:val="BPC3Bodyafterheading"/>
      </w:pPr>
    </w:p>
    <w:p w:rsidR="00550903" w:rsidRPr="00550903" w:rsidRDefault="00550903" w:rsidP="00550903">
      <w:pPr>
        <w:pStyle w:val="BPC3Bodyafterheading"/>
      </w:pPr>
      <w:r w:rsidRPr="00550903">
        <w:t>Web service is deployed under /</w:t>
      </w:r>
      <w:proofErr w:type="spellStart"/>
      <w:r w:rsidRPr="00550903">
        <w:t>InstantIssue</w:t>
      </w:r>
      <w:proofErr w:type="spellEnd"/>
      <w:r w:rsidRPr="00550903">
        <w:t xml:space="preserve"> context path, for example: </w:t>
      </w:r>
    </w:p>
    <w:p w:rsidR="00550903" w:rsidRPr="00550903" w:rsidRDefault="00550903" w:rsidP="00550903">
      <w:pPr>
        <w:pStyle w:val="BPC3Bodyafterheading"/>
      </w:pPr>
      <w:r w:rsidRPr="00550903">
        <w:t>http://localapp:7001/sv/InstantIssue</w:t>
      </w:r>
    </w:p>
    <w:p w:rsidR="000D250C" w:rsidRPr="005B39D5" w:rsidRDefault="000D250C" w:rsidP="000D250C">
      <w:pPr>
        <w:pStyle w:val="BPC3Heading1"/>
      </w:pPr>
      <w:bookmarkStart w:id="9" w:name="_Toc385942035"/>
      <w:bookmarkStart w:id="10" w:name="_Toc459910884"/>
      <w:bookmarkEnd w:id="8"/>
      <w:r>
        <w:t xml:space="preserve">SMARTVISTA </w:t>
      </w:r>
      <w:r w:rsidR="0067595C">
        <w:t>Instant Issue service</w:t>
      </w:r>
      <w:r>
        <w:t xml:space="preserve"> METHODS</w:t>
      </w:r>
      <w:bookmarkEnd w:id="9"/>
      <w:bookmarkEnd w:id="10"/>
    </w:p>
    <w:p w:rsidR="000D250C" w:rsidRDefault="0067595C" w:rsidP="0067595C">
      <w:pPr>
        <w:pStyle w:val="BPC3Heading2"/>
      </w:pPr>
      <w:bookmarkStart w:id="11" w:name="_Toc459910885"/>
      <w:r w:rsidRPr="0067595C">
        <w:t>Request for OCG data</w:t>
      </w:r>
      <w:bookmarkEnd w:id="11"/>
    </w:p>
    <w:p w:rsidR="00A558AB" w:rsidRPr="00A558AB" w:rsidRDefault="00A558AB" w:rsidP="00A558AB">
      <w:pPr>
        <w:pStyle w:val="BPC3Bodyafterheading"/>
      </w:pPr>
      <w:r>
        <w:t xml:space="preserve">Provides card data for </w:t>
      </w:r>
      <w:proofErr w:type="spellStart"/>
      <w:r>
        <w:t>Cardgen</w:t>
      </w:r>
      <w:proofErr w:type="spellEnd"/>
    </w:p>
    <w:p w:rsidR="000D250C" w:rsidRDefault="000D250C" w:rsidP="00D806B1">
      <w:pPr>
        <w:pStyle w:val="BPC3Heading3"/>
      </w:pPr>
      <w:bookmarkStart w:id="12" w:name="_Toc377645739"/>
      <w:bookmarkStart w:id="13" w:name="_Toc385942037"/>
      <w:bookmarkStart w:id="14" w:name="_Toc459910886"/>
      <w:bookmarkStart w:id="15" w:name="_Toc377645740"/>
      <w:r w:rsidRPr="001311BC">
        <w:lastRenderedPageBreak/>
        <w:t>Reques</w:t>
      </w:r>
      <w:r>
        <w:t>t format</w:t>
      </w:r>
      <w:bookmarkEnd w:id="12"/>
      <w:bookmarkEnd w:id="13"/>
      <w:bookmarkEnd w:id="14"/>
    </w:p>
    <w:p w:rsidR="0067595C" w:rsidRPr="0067595C" w:rsidRDefault="0067595C" w:rsidP="0067595C">
      <w:pPr>
        <w:pStyle w:val="BPC3Bodyafterheading"/>
      </w:pPr>
      <w:r>
        <w:t xml:space="preserve">Operation: </w:t>
      </w:r>
      <w:proofErr w:type="spellStart"/>
      <w:r w:rsidRPr="0067595C">
        <w:t>getCardInfo</w:t>
      </w:r>
      <w:proofErr w:type="spellEnd"/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72"/>
        <w:gridCol w:w="1134"/>
        <w:gridCol w:w="993"/>
        <w:gridCol w:w="1559"/>
        <w:gridCol w:w="3396"/>
      </w:tblGrid>
      <w:tr w:rsidR="000D250C" w:rsidRPr="00D50130" w:rsidTr="00976072">
        <w:trPr>
          <w:trHeight w:val="93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0D250C" w:rsidRPr="00B6469A" w:rsidRDefault="000D250C" w:rsidP="00D806B1">
            <w:pPr>
              <w:pStyle w:val="BPC3Tableheadings"/>
            </w:pPr>
            <w:r w:rsidRPr="00B6469A">
              <w:t>Tag 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0D250C" w:rsidRPr="00B6469A" w:rsidRDefault="000D250C" w:rsidP="00D806B1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0D250C" w:rsidRPr="00B6469A" w:rsidRDefault="000D250C" w:rsidP="00D806B1">
            <w:pPr>
              <w:pStyle w:val="BPC3Tableheadings"/>
            </w:pPr>
            <w:r w:rsidRPr="00B6469A">
              <w:t>Length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0D250C" w:rsidRPr="00B6469A" w:rsidRDefault="000D250C" w:rsidP="00D806B1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:rsidR="000D250C" w:rsidRPr="00B6469A" w:rsidRDefault="000D250C" w:rsidP="00D806B1">
            <w:pPr>
              <w:pStyle w:val="BPC3Tableheadings"/>
            </w:pPr>
            <w:r w:rsidRPr="00B6469A">
              <w:t>Description</w:t>
            </w:r>
          </w:p>
        </w:tc>
      </w:tr>
      <w:tr w:rsidR="000D250C" w:rsidRPr="00D50130" w:rsidTr="00214FCD">
        <w:trPr>
          <w:trHeight w:val="134"/>
        </w:trPr>
        <w:tc>
          <w:tcPr>
            <w:tcW w:w="93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250C" w:rsidRPr="00B6469A" w:rsidRDefault="0067595C" w:rsidP="00976072">
            <w:pPr>
              <w:pStyle w:val="BPC3Tableheadings"/>
            </w:pPr>
            <w:proofErr w:type="spellStart"/>
            <w:r w:rsidRPr="0067595C">
              <w:t>getCardInfoRequest</w:t>
            </w:r>
            <w:proofErr w:type="spellEnd"/>
          </w:p>
        </w:tc>
      </w:tr>
      <w:tr w:rsidR="000D250C" w:rsidRPr="00D50130" w:rsidTr="00976072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67595C" w:rsidP="00976072">
            <w:pPr>
              <w:pStyle w:val="BPC3Tableitems"/>
            </w:pPr>
            <w:proofErr w:type="spellStart"/>
            <w:r w:rsidRPr="0067595C">
              <w:t>applId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67595C" w:rsidP="00976072">
            <w:pPr>
              <w:pStyle w:val="BPC3Tableitems"/>
            </w:pPr>
            <w:r>
              <w:t>Long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67595C" w:rsidP="00976072">
            <w:pPr>
              <w:pStyle w:val="BPC3Tableitems"/>
            </w:pPr>
            <w: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67595C" w:rsidP="00976072">
            <w:pPr>
              <w:pStyle w:val="BPC3Tableitems"/>
            </w:pPr>
            <w:r>
              <w:t>1</w:t>
            </w:r>
            <w:r w:rsidR="000D250C"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250C" w:rsidRPr="00B6469A" w:rsidRDefault="0067595C" w:rsidP="00976072">
            <w:pPr>
              <w:pStyle w:val="BPC3Tableitems"/>
            </w:pPr>
            <w:r>
              <w:t>Application id</w:t>
            </w:r>
          </w:p>
        </w:tc>
      </w:tr>
      <w:tr w:rsidR="000D250C" w:rsidRPr="00D50130" w:rsidTr="00976072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67595C" w:rsidP="00976072">
            <w:pPr>
              <w:pStyle w:val="BPC3Tableitems"/>
            </w:pPr>
            <w:proofErr w:type="spellStart"/>
            <w:r w:rsidRPr="0067595C">
              <w:t>includeLimits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67595C" w:rsidP="00976072">
            <w:pPr>
              <w:pStyle w:val="BPC3Tableitems"/>
            </w:pPr>
            <w:proofErr w:type="spellStart"/>
            <w:r>
              <w:t>boolean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0D250C" w:rsidP="00976072">
            <w:pPr>
              <w:pStyle w:val="BPC3Tableitems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67595C" w:rsidP="00976072">
            <w:pPr>
              <w:pStyle w:val="BPC3Tableitems"/>
            </w:pPr>
            <w:r>
              <w:t>0</w:t>
            </w:r>
            <w:r w:rsidR="000D250C"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250C" w:rsidRPr="00B6469A" w:rsidRDefault="0067595C" w:rsidP="00976072">
            <w:pPr>
              <w:pStyle w:val="BPC3Tableitems"/>
            </w:pPr>
            <w:r>
              <w:t>Include information about limits in response. Default: false</w:t>
            </w:r>
          </w:p>
        </w:tc>
      </w:tr>
      <w:tr w:rsidR="000D250C" w:rsidRPr="00B603F4" w:rsidTr="00976072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C01599" w:rsidP="00976072">
            <w:pPr>
              <w:pStyle w:val="BPC3Tableitems"/>
            </w:pPr>
            <w:proofErr w:type="spellStart"/>
            <w:r>
              <w:t>l</w:t>
            </w:r>
            <w:r w:rsidR="000D250C" w:rsidRPr="00B6469A">
              <w:t>ang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0D250C" w:rsidP="00976072">
            <w:pPr>
              <w:pStyle w:val="BPC3Tableitems"/>
            </w:pPr>
            <w:r w:rsidRPr="00B6469A">
              <w:t>string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C01599" w:rsidP="00976072">
            <w:pPr>
              <w:pStyle w:val="BPC3Tableitems"/>
            </w:pPr>
            <w: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B6469A" w:rsidRDefault="000D250C" w:rsidP="00976072">
            <w:pPr>
              <w:pStyle w:val="BPC3Tableitems"/>
            </w:pPr>
            <w:r w:rsidRPr="00B6469A">
              <w:t>0-1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250C" w:rsidRPr="00B6469A" w:rsidRDefault="000D250C" w:rsidP="00976072">
            <w:pPr>
              <w:pStyle w:val="BPC3Tableitems"/>
            </w:pPr>
            <w:r w:rsidRPr="00B6469A">
              <w:t>Language. Please refer to LANG dictionary.</w:t>
            </w:r>
          </w:p>
        </w:tc>
      </w:tr>
    </w:tbl>
    <w:p w:rsidR="005B3398" w:rsidRPr="00FE1380" w:rsidRDefault="005B3398" w:rsidP="005B3398">
      <w:pPr>
        <w:pStyle w:val="BPC3Bullet1"/>
        <w:numPr>
          <w:ilvl w:val="0"/>
          <w:numId w:val="0"/>
        </w:numPr>
        <w:ind w:left="1440"/>
        <w:rPr>
          <w:lang w:eastAsia="ru-RU"/>
        </w:rPr>
      </w:pPr>
    </w:p>
    <w:p w:rsidR="000D250C" w:rsidRDefault="000D250C" w:rsidP="00D806B1">
      <w:pPr>
        <w:pStyle w:val="BPC3Heading3"/>
      </w:pPr>
      <w:bookmarkStart w:id="16" w:name="_Toc385942038"/>
      <w:bookmarkStart w:id="17" w:name="_Toc459910887"/>
      <w:r>
        <w:t>Response format</w:t>
      </w:r>
      <w:bookmarkEnd w:id="15"/>
      <w:bookmarkEnd w:id="16"/>
      <w:bookmarkEnd w:id="17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4"/>
        <w:gridCol w:w="1418"/>
        <w:gridCol w:w="992"/>
        <w:gridCol w:w="1559"/>
        <w:gridCol w:w="2977"/>
      </w:tblGrid>
      <w:tr w:rsidR="000D250C" w:rsidRPr="007161C3" w:rsidTr="007C0C0B">
        <w:trPr>
          <w:trHeight w:val="93"/>
          <w:tblHeader/>
        </w:trPr>
        <w:tc>
          <w:tcPr>
            <w:tcW w:w="2414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0D250C" w:rsidRPr="00B6469A" w:rsidRDefault="000D250C" w:rsidP="00976072">
            <w:pPr>
              <w:pStyle w:val="BPC3Tableheadings"/>
            </w:pPr>
            <w:r w:rsidRPr="00B6469A">
              <w:t>Tag name</w:t>
            </w:r>
          </w:p>
        </w:tc>
        <w:tc>
          <w:tcPr>
            <w:tcW w:w="1418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0D250C" w:rsidRPr="00B6469A" w:rsidRDefault="000D250C" w:rsidP="00976072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0D250C" w:rsidRPr="00B6469A" w:rsidRDefault="000D250C" w:rsidP="00976072">
            <w:pPr>
              <w:pStyle w:val="BPC3Tableheadings"/>
            </w:pPr>
            <w:r w:rsidRPr="00B6469A">
              <w:t>Length</w:t>
            </w:r>
          </w:p>
        </w:tc>
        <w:tc>
          <w:tcPr>
            <w:tcW w:w="1559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0D250C" w:rsidRPr="00B6469A" w:rsidRDefault="000D250C" w:rsidP="00976072">
            <w:pPr>
              <w:pStyle w:val="BPC3Tableheadings"/>
            </w:pPr>
            <w:r>
              <w:t>Occurrence</w:t>
            </w:r>
            <w:r w:rsidRPr="00B6469A">
              <w:br/>
              <w:t>(min-max)</w:t>
            </w:r>
          </w:p>
        </w:tc>
        <w:tc>
          <w:tcPr>
            <w:tcW w:w="2977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0D250C" w:rsidRPr="00B6469A" w:rsidRDefault="000D250C" w:rsidP="00976072">
            <w:pPr>
              <w:pStyle w:val="BPC3Tableheadings"/>
            </w:pPr>
            <w:r w:rsidRPr="00B6469A">
              <w:t>Description</w:t>
            </w:r>
          </w:p>
        </w:tc>
      </w:tr>
      <w:tr w:rsidR="000D250C" w:rsidRPr="007161C3" w:rsidTr="007C0C0B">
        <w:trPr>
          <w:trHeight w:val="134"/>
        </w:trPr>
        <w:tc>
          <w:tcPr>
            <w:tcW w:w="9360" w:type="dxa"/>
            <w:gridSpan w:val="5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250C" w:rsidRPr="007C0C0B" w:rsidRDefault="005B3398" w:rsidP="00976072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 w:rsidRPr="007C0C0B">
              <w:rPr>
                <w:rFonts w:asciiTheme="minorHAnsi" w:hAnsiTheme="minorHAnsi"/>
                <w:sz w:val="24"/>
              </w:rPr>
              <w:t>getCardInfoResponse</w:t>
            </w:r>
            <w:proofErr w:type="spellEnd"/>
          </w:p>
        </w:tc>
      </w:tr>
      <w:tr w:rsidR="000D250C" w:rsidRPr="007161C3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7C0C0B" w:rsidRDefault="000D250C" w:rsidP="00976072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7C0C0B" w:rsidRDefault="000D250C" w:rsidP="00976072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7C0C0B" w:rsidRDefault="000D250C" w:rsidP="00976072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250C" w:rsidRPr="007C0C0B" w:rsidRDefault="000D250C" w:rsidP="00976072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0-*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250C" w:rsidRPr="007C0C0B" w:rsidRDefault="000D250C" w:rsidP="00976072">
            <w:pPr>
              <w:pStyle w:val="BPC3Tableitems"/>
              <w:rPr>
                <w:rFonts w:asciiTheme="minorHAnsi" w:hAnsiTheme="minorHAnsi"/>
                <w:szCs w:val="24"/>
              </w:rPr>
            </w:pPr>
          </w:p>
        </w:tc>
      </w:tr>
      <w:tr w:rsidR="00146DE9" w:rsidRPr="00B6469A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bookmarkStart w:id="18" w:name="_Toc385942039"/>
            <w:proofErr w:type="spellStart"/>
            <w:r w:rsidRPr="007C0C0B">
              <w:rPr>
                <w:rFonts w:asciiTheme="minorHAnsi" w:hAnsiTheme="minorHAnsi"/>
                <w:szCs w:val="24"/>
              </w:rPr>
              <w:t>card_number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Card number</w:t>
            </w:r>
          </w:p>
        </w:tc>
      </w:tr>
      <w:tr w:rsidR="005B3398" w:rsidRPr="00B6469A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card_mask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Card number mask</w:t>
            </w:r>
          </w:p>
        </w:tc>
      </w:tr>
      <w:tr w:rsidR="005B3398" w:rsidRPr="007161C3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card_id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Card identifier</w:t>
            </w:r>
          </w:p>
        </w:tc>
      </w:tr>
      <w:tr w:rsidR="005B3398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card_iss_date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Date of card issuing</w:t>
            </w:r>
          </w:p>
        </w:tc>
      </w:tr>
      <w:tr w:rsidR="005B3398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card_start_date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Card validity start date</w:t>
            </w:r>
          </w:p>
        </w:tc>
      </w:tr>
      <w:tr w:rsidR="005B3398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expiration_date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Card expire date</w:t>
            </w:r>
          </w:p>
        </w:tc>
      </w:tr>
      <w:tr w:rsidR="005B3398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sequential_number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Sequential number of plastic (card instance)</w:t>
            </w:r>
          </w:p>
        </w:tc>
      </w:tr>
      <w:tr w:rsidR="005B3398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card_status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Status of card. Value from dictionary CSTS</w:t>
            </w:r>
          </w:p>
        </w:tc>
      </w:tr>
      <w:tr w:rsidR="005B3398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card_state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State of card. Value from dictionary CSTE</w:t>
            </w:r>
          </w:p>
        </w:tc>
      </w:tr>
      <w:tr w:rsidR="005B3398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pvv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PVV value</w:t>
            </w:r>
          </w:p>
        </w:tc>
      </w:tr>
      <w:tr w:rsidR="00146DE9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lastRenderedPageBreak/>
              <w:t>pin_offset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PIN offset</w:t>
            </w:r>
          </w:p>
        </w:tc>
      </w:tr>
      <w:tr w:rsidR="00D431A2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31A2" w:rsidRPr="007C0C0B" w:rsidRDefault="00D431A2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pin_block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31A2" w:rsidRPr="007C0C0B" w:rsidRDefault="00D431A2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31A2" w:rsidRPr="007C0C0B" w:rsidRDefault="00D431A2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31A2" w:rsidRPr="007C0C0B" w:rsidRDefault="00D431A2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A2" w:rsidRPr="007C0C0B" w:rsidRDefault="00D431A2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PIN block</w:t>
            </w:r>
          </w:p>
        </w:tc>
      </w:tr>
      <w:tr w:rsidR="005B3398" w:rsidRPr="00B603F4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pin_update_flag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PIN update flag</w:t>
            </w:r>
          </w:p>
        </w:tc>
      </w:tr>
      <w:tr w:rsidR="00146DE9" w:rsidRPr="00B6469A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card_type_id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Card type identifier</w:t>
            </w:r>
          </w:p>
        </w:tc>
      </w:tr>
      <w:tr w:rsidR="005B3398" w:rsidRPr="00E979F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prev_card_number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Previous card number</w:t>
            </w:r>
          </w:p>
        </w:tc>
      </w:tr>
      <w:tr w:rsidR="005B3398" w:rsidRPr="00E979F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agent_number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Agent code</w:t>
            </w:r>
          </w:p>
        </w:tc>
      </w:tr>
      <w:tr w:rsidR="005B3398" w:rsidRPr="007161C3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agent_name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Name of the agent</w:t>
            </w:r>
          </w:p>
        </w:tc>
      </w:tr>
      <w:tr w:rsidR="005B3398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delivery_agent_number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External number of agent delivery</w:t>
            </w:r>
          </w:p>
        </w:tc>
      </w:tr>
      <w:tr w:rsidR="00146DE9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delivery_agent_name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Name of agent delivery</w:t>
            </w:r>
          </w:p>
        </w:tc>
      </w:tr>
      <w:tr w:rsidR="005B3398" w:rsidRPr="00E979F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product_number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Product code</w:t>
            </w:r>
          </w:p>
        </w:tc>
      </w:tr>
      <w:tr w:rsidR="005B3398" w:rsidRPr="004B3BCE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product_name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Product name</w:t>
            </w:r>
          </w:p>
        </w:tc>
      </w:tr>
      <w:tr w:rsidR="005B3398" w:rsidRPr="004B3BCE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customer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Customer data</w:t>
            </w:r>
          </w:p>
        </w:tc>
      </w:tr>
      <w:tr w:rsidR="00146DE9" w:rsidRPr="004B3BCE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cardholder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Cardholder data</w:t>
            </w:r>
          </w:p>
        </w:tc>
      </w:tr>
      <w:tr w:rsidR="00146DE9" w:rsidRPr="004B3BCE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Account data</w:t>
            </w:r>
          </w:p>
        </w:tc>
      </w:tr>
      <w:tr w:rsidR="00146DE9" w:rsidRPr="004B3BCE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limits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Limits data</w:t>
            </w:r>
          </w:p>
        </w:tc>
      </w:tr>
      <w:tr w:rsidR="00146DE9" w:rsidRPr="004B3BCE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notification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Notification data</w:t>
            </w:r>
          </w:p>
        </w:tc>
      </w:tr>
      <w:tr w:rsidR="00146DE9" w:rsidRPr="004B3BCE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service_code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Service code</w:t>
            </w:r>
          </w:p>
        </w:tc>
      </w:tr>
      <w:tr w:rsidR="005B3398" w:rsidRPr="007161C3" w:rsidTr="007C0C0B">
        <w:trPr>
          <w:trHeight w:val="134"/>
        </w:trPr>
        <w:tc>
          <w:tcPr>
            <w:tcW w:w="9360" w:type="dxa"/>
            <w:gridSpan w:val="5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3398" w:rsidRPr="007C0C0B" w:rsidRDefault="005B3398" w:rsidP="007C0C0B">
            <w:pPr>
              <w:pStyle w:val="BPC3Tableheadings"/>
              <w:rPr>
                <w:rFonts w:asciiTheme="minorHAnsi" w:hAnsiTheme="minorHAnsi" w:cs="Arial"/>
                <w:sz w:val="24"/>
              </w:rPr>
            </w:pPr>
            <w:r w:rsidRPr="007C0C0B">
              <w:rPr>
                <w:rFonts w:asciiTheme="minorHAnsi" w:hAnsiTheme="minorHAnsi" w:cs="Arial"/>
                <w:sz w:val="24"/>
              </w:rPr>
              <w:t>customer</w:t>
            </w:r>
          </w:p>
        </w:tc>
      </w:tr>
      <w:tr w:rsidR="005B3398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customer_number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External identifier of customer. Should be unique within an institution.</w:t>
            </w:r>
          </w:p>
        </w:tc>
      </w:tr>
      <w:tr w:rsidR="005B3398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customer_category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Customer category: regular, privileged, VIP etc. Value from dictionary CCTG.</w:t>
            </w:r>
          </w:p>
        </w:tc>
      </w:tr>
      <w:tr w:rsidR="005B3398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customer_relation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 xml:space="preserve">Customer relation type: </w:t>
            </w:r>
            <w:r w:rsidRPr="007C0C0B">
              <w:rPr>
                <w:rFonts w:asciiTheme="minorHAnsi" w:hAnsiTheme="minorHAnsi"/>
                <w:szCs w:val="24"/>
              </w:rPr>
              <w:lastRenderedPageBreak/>
              <w:t>affiliate, employee, insider, no relation. Value from dictionary RSCB.</w:t>
            </w:r>
          </w:p>
        </w:tc>
      </w:tr>
      <w:tr w:rsidR="005B3398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lastRenderedPageBreak/>
              <w:t>resident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Resident flag: 1 – resident, 0 – nonresident.</w:t>
            </w:r>
          </w:p>
        </w:tc>
      </w:tr>
      <w:tr w:rsidR="005B3398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nationality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398" w:rsidRPr="007C0C0B" w:rsidRDefault="005B339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Nationality. Numeric ISO code of country of nationality.</w:t>
            </w:r>
          </w:p>
        </w:tc>
      </w:tr>
      <w:tr w:rsidR="00146DE9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credit_rating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Category of customer quality (creditworthiness). Value from dictionary CRDR.</w:t>
            </w:r>
          </w:p>
        </w:tc>
      </w:tr>
      <w:tr w:rsidR="00146DE9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money_laundry_risk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Risk of money laundry by customer: high, low. Value from dictionary MOLR.</w:t>
            </w:r>
          </w:p>
        </w:tc>
      </w:tr>
      <w:tr w:rsidR="00146DE9" w:rsidRPr="00B7466F" w:rsidTr="007C0C0B"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money_laundry_reason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Reason of high risk of money laundry. Value from dictionary MLRS.</w:t>
            </w:r>
          </w:p>
        </w:tc>
      </w:tr>
      <w:tr w:rsidR="00146DE9" w:rsidRPr="007161C3" w:rsidTr="007C0C0B">
        <w:trPr>
          <w:trHeight w:val="134"/>
        </w:trPr>
        <w:tc>
          <w:tcPr>
            <w:tcW w:w="9360" w:type="dxa"/>
            <w:gridSpan w:val="5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6DE9" w:rsidRPr="007C0C0B" w:rsidRDefault="00146DE9" w:rsidP="007C0C0B">
            <w:pPr>
              <w:pStyle w:val="BPC3Tableheadings"/>
              <w:rPr>
                <w:rFonts w:asciiTheme="minorHAnsi" w:hAnsiTheme="minorHAnsi" w:cs="Arial"/>
                <w:sz w:val="24"/>
              </w:rPr>
            </w:pPr>
            <w:r w:rsidRPr="007C0C0B">
              <w:rPr>
                <w:rFonts w:asciiTheme="minorHAnsi" w:hAnsiTheme="minorHAnsi" w:cs="Arial"/>
                <w:sz w:val="24"/>
              </w:rPr>
              <w:t>cardholder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cardholder_number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External cardholder identifier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cardholder_name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Embossed cardholder name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person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 xml:space="preserve">Cardholder person data. In case person is not defined then both cardholder and customer </w:t>
            </w:r>
            <w:proofErr w:type="gramStart"/>
            <w:r w:rsidRPr="007C0C0B">
              <w:rPr>
                <w:rFonts w:asciiTheme="minorHAnsi" w:hAnsiTheme="minorHAnsi"/>
                <w:szCs w:val="24"/>
              </w:rPr>
              <w:t>are</w:t>
            </w:r>
            <w:proofErr w:type="gramEnd"/>
            <w:r w:rsidRPr="007C0C0B">
              <w:rPr>
                <w:rFonts w:asciiTheme="minorHAnsi" w:hAnsiTheme="minorHAnsi"/>
                <w:szCs w:val="24"/>
              </w:rPr>
              <w:t xml:space="preserve"> the same person. Only if customer type is person.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0-*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Cardholder post addresses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contact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0-*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Cardholder contact data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person_title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146DE9">
            <w:pPr>
              <w:rPr>
                <w:rFonts w:asciiTheme="minorHAnsi" w:hAnsiTheme="minorHAnsi" w:cs="Arial"/>
              </w:rPr>
            </w:pPr>
            <w:r w:rsidRPr="007C0C0B">
              <w:rPr>
                <w:rFonts w:asciiTheme="minorHAnsi" w:hAnsiTheme="minorHAnsi" w:cs="Arial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Title: Mrs., Mss., Dr. Value from dictionary PTTL.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person_name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 xml:space="preserve">Person name. Could be provided in a few </w:t>
            </w:r>
            <w:r w:rsidRPr="007C0C0B">
              <w:rPr>
                <w:rFonts w:asciiTheme="minorHAnsi" w:hAnsiTheme="minorHAnsi"/>
                <w:szCs w:val="24"/>
              </w:rPr>
              <w:lastRenderedPageBreak/>
              <w:t>languages.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lastRenderedPageBreak/>
              <w:t>suffix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146DE9">
            <w:pPr>
              <w:rPr>
                <w:rFonts w:asciiTheme="minorHAnsi" w:hAnsiTheme="minorHAnsi" w:cs="Arial"/>
              </w:rPr>
            </w:pPr>
            <w:r w:rsidRPr="007C0C0B">
              <w:rPr>
                <w:rFonts w:asciiTheme="minorHAnsi" w:hAnsiTheme="minorHAnsi" w:cs="Arial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Name suffix: Sr., Jr. Value from dictionary PSFX.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birthday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Date of birth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place_of_birth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146DE9">
            <w:pPr>
              <w:rPr>
                <w:rFonts w:asciiTheme="minorHAnsi" w:hAnsiTheme="minorHAnsi" w:cs="Arial"/>
              </w:rPr>
            </w:pPr>
            <w:r w:rsidRPr="007C0C0B">
              <w:rPr>
                <w:rFonts w:asciiTheme="minorHAnsi" w:hAnsiTheme="minorHAnsi" w:cs="Arial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Place of birth. In free form.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gender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146DE9">
            <w:pPr>
              <w:rPr>
                <w:rFonts w:asciiTheme="minorHAnsi" w:hAnsiTheme="minorHAnsi" w:cs="Arial"/>
              </w:rPr>
            </w:pPr>
            <w:r w:rsidRPr="007C0C0B">
              <w:rPr>
                <w:rFonts w:asciiTheme="minorHAnsi" w:hAnsiTheme="minorHAnsi" w:cs="Arial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Gender: Male, Female. Dictionary GNDR value.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identity_card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ID data.</w:t>
            </w:r>
          </w:p>
        </w:tc>
      </w:tr>
      <w:tr w:rsidR="00146DE9" w:rsidRPr="007161C3" w:rsidTr="007C0C0B">
        <w:trPr>
          <w:trHeight w:val="134"/>
        </w:trPr>
        <w:tc>
          <w:tcPr>
            <w:tcW w:w="9360" w:type="dxa"/>
            <w:gridSpan w:val="5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6DE9" w:rsidRPr="007C0C0B" w:rsidRDefault="00146DE9" w:rsidP="007C0C0B">
            <w:pPr>
              <w:pStyle w:val="BPC3Tableheadings"/>
              <w:rPr>
                <w:rFonts w:asciiTheme="minorHAnsi" w:hAnsiTheme="minorHAnsi" w:cs="Arial"/>
                <w:sz w:val="24"/>
              </w:rPr>
            </w:pPr>
            <w:proofErr w:type="spellStart"/>
            <w:r w:rsidRPr="007C0C0B">
              <w:rPr>
                <w:rFonts w:asciiTheme="minorHAnsi" w:hAnsiTheme="minorHAnsi" w:cs="Arial"/>
                <w:sz w:val="24"/>
              </w:rPr>
              <w:t>identity_card</w:t>
            </w:r>
            <w:proofErr w:type="spellEnd"/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id_type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ID type: passport, driver license etc. Value from dictionary IDTP.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id_series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ID series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id_number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ID number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id_issuer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Issuing authority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id_issue_date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146DE9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Validity start date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id_expire_date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146DE9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Expiration date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id_desc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Description in free form</w:t>
            </w:r>
          </w:p>
        </w:tc>
      </w:tr>
      <w:tr w:rsidR="00146DE9" w:rsidRPr="007161C3" w:rsidTr="007C0C0B">
        <w:trPr>
          <w:trHeight w:val="134"/>
        </w:trPr>
        <w:tc>
          <w:tcPr>
            <w:tcW w:w="9360" w:type="dxa"/>
            <w:gridSpan w:val="5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6DE9" w:rsidRPr="007C0C0B" w:rsidRDefault="00146DE9" w:rsidP="007C0C0B">
            <w:pPr>
              <w:pStyle w:val="BPC3Tableheadings"/>
              <w:rPr>
                <w:rFonts w:asciiTheme="minorHAnsi" w:hAnsiTheme="minorHAnsi" w:cs="Arial"/>
                <w:sz w:val="24"/>
              </w:rPr>
            </w:pPr>
            <w:r w:rsidRPr="007C0C0B">
              <w:rPr>
                <w:rFonts w:asciiTheme="minorHAnsi" w:hAnsiTheme="minorHAnsi" w:cs="Arial"/>
                <w:sz w:val="24"/>
              </w:rPr>
              <w:t>person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person_title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Title: Mrs., Mss., Dr. Value from dictionary PTTL.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person_name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146DE9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Person name. Could be provided in a few languages.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suffix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Name suffix: Sr., Jr. Value from dictionary PSFX.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birthday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146DE9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Date of birth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place_of_birth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Place of birth. In free form.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gender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Gender: Male, Female. Dictionary value.</w:t>
            </w:r>
          </w:p>
        </w:tc>
      </w:tr>
      <w:tr w:rsidR="00146DE9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identity_card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146DE9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6DE9" w:rsidRPr="007C0C0B" w:rsidRDefault="00146DE9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ID data.</w:t>
            </w:r>
          </w:p>
        </w:tc>
      </w:tr>
      <w:tr w:rsidR="00146DE9" w:rsidRPr="007161C3" w:rsidTr="007C0C0B">
        <w:trPr>
          <w:trHeight w:val="134"/>
        </w:trPr>
        <w:tc>
          <w:tcPr>
            <w:tcW w:w="9360" w:type="dxa"/>
            <w:gridSpan w:val="5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6DE9" w:rsidRPr="007C0C0B" w:rsidRDefault="00146DE9" w:rsidP="007C0C0B">
            <w:pPr>
              <w:pStyle w:val="BPC3Tableheadings"/>
              <w:rPr>
                <w:rFonts w:asciiTheme="minorHAnsi" w:hAnsiTheme="minorHAnsi" w:cs="Arial"/>
                <w:sz w:val="24"/>
              </w:rPr>
            </w:pPr>
            <w:r w:rsidRPr="007C0C0B">
              <w:rPr>
                <w:rFonts w:asciiTheme="minorHAnsi" w:hAnsiTheme="minorHAnsi" w:cs="Arial"/>
                <w:sz w:val="24"/>
              </w:rPr>
              <w:t>address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lastRenderedPageBreak/>
              <w:t>address_type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Address purpose: business, legal, home, delivery. Value from dictionary ADTP.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country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Numeric ISO country code. ISO Dictionary value.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address_name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9D6C58">
            <w:pPr>
              <w:pStyle w:val="BPC3Tableitems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Address text data which could be provided as multilingual. Should contain an attribute LANGUAGE to display language in which the data is.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house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House number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apartment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Office or apartment number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postal_code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4-10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Postal code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place_code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Place code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region_code</w:t>
            </w:r>
            <w:proofErr w:type="spellEnd"/>
            <w:r w:rsidRPr="007C0C0B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 xml:space="preserve">Region code 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latitude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Location coordinates – latitude (N)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longitude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 w:cs="Arial"/>
                <w:szCs w:val="24"/>
              </w:rPr>
            </w:pPr>
            <w:r w:rsidRPr="007C0C0B">
              <w:rPr>
                <w:rFonts w:asciiTheme="minorHAnsi" w:hAnsiTheme="minorHAnsi" w:cs="Arial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Location coordinates – longitude (W)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6C58" w:rsidRPr="007C0C0B" w:rsidRDefault="009D6C58" w:rsidP="007C0C0B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 w:rsidRPr="007C0C0B">
              <w:rPr>
                <w:rFonts w:asciiTheme="minorHAnsi" w:hAnsiTheme="minorHAnsi"/>
                <w:sz w:val="24"/>
              </w:rPr>
              <w:t>address_name</w:t>
            </w:r>
            <w:proofErr w:type="spellEnd"/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region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Country region (State, Province)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City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street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Street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6C58" w:rsidRPr="007C0C0B" w:rsidRDefault="009D6C58" w:rsidP="007C0C0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7C0C0B">
              <w:rPr>
                <w:rFonts w:asciiTheme="minorHAnsi" w:hAnsiTheme="minorHAnsi"/>
                <w:sz w:val="24"/>
              </w:rPr>
              <w:t>contact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contact_type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Contact purpose (owner): primary, secondary, notification, CEO, CFO etc. Value from dictionary CNTT.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commun_method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Communication method: phone, fax, email, Skype etc. Value from dictionary CMNM.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commun_address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 xml:space="preserve">Communication identifier: </w:t>
            </w:r>
            <w:r w:rsidRPr="007C0C0B">
              <w:rPr>
                <w:rFonts w:asciiTheme="minorHAnsi" w:hAnsiTheme="minorHAnsi"/>
                <w:szCs w:val="24"/>
              </w:rPr>
              <w:lastRenderedPageBreak/>
              <w:t>phone number, email address, Skype user name etc.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6C58" w:rsidRPr="007C0C0B" w:rsidRDefault="009D6C58" w:rsidP="007C0C0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7C0C0B">
              <w:rPr>
                <w:rFonts w:asciiTheme="minorHAnsi" w:hAnsiTheme="minorHAnsi"/>
                <w:sz w:val="24"/>
              </w:rPr>
              <w:lastRenderedPageBreak/>
              <w:t>account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account_number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Account number. Unique within institution.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currency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Account currency. Numeric ISO currency code.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account_type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Account type: credit, checking, savings etc. Value from dictionary ACTP.</w:t>
            </w:r>
          </w:p>
        </w:tc>
      </w:tr>
      <w:bookmarkEnd w:id="18"/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account_status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Account status: active, suspended, closed. Value from dictionary ACST.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is_pos_default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Default account for POS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is_atm_default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Default account for ATM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6C58" w:rsidRPr="007C0C0B" w:rsidRDefault="009D6C58" w:rsidP="007C0C0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7C0C0B">
              <w:rPr>
                <w:rFonts w:asciiTheme="minorHAnsi" w:hAnsiTheme="minorHAnsi"/>
                <w:sz w:val="24"/>
              </w:rPr>
              <w:t>limits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limit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0-*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Account number. Unique within institution.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6C58" w:rsidRPr="007C0C0B" w:rsidRDefault="009D6C58" w:rsidP="007C0C0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7C0C0B">
              <w:rPr>
                <w:rFonts w:asciiTheme="minorHAnsi" w:hAnsiTheme="minorHAnsi"/>
                <w:sz w:val="24"/>
              </w:rPr>
              <w:t>limit</w:t>
            </w:r>
          </w:p>
        </w:tc>
      </w:tr>
      <w:tr w:rsidR="009D6C58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account_number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6C58" w:rsidRPr="007C0C0B" w:rsidRDefault="009D6C58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Account number. Unique within institution.</w:t>
            </w:r>
          </w:p>
        </w:tc>
      </w:tr>
      <w:tr w:rsidR="007C0C0B" w:rsidRPr="00EC1DBA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limit_type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Limit type. Value from dictionary LMTP</w:t>
            </w:r>
          </w:p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</w:p>
        </w:tc>
      </w:tr>
      <w:tr w:rsidR="007C0C0B" w:rsidRPr="00EC1DBA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sum_limit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Sum threshold</w:t>
            </w:r>
          </w:p>
        </w:tc>
      </w:tr>
      <w:tr w:rsidR="007C0C0B" w:rsidRPr="00EC1DBA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count_limit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Count threshold</w:t>
            </w:r>
          </w:p>
        </w:tc>
      </w:tr>
      <w:tr w:rsidR="007C0C0B" w:rsidRPr="00EC1DBA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sum_current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Limit sum</w:t>
            </w:r>
          </w:p>
        </w:tc>
      </w:tr>
      <w:tr w:rsidR="007C0C0B" w:rsidRPr="007C283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currency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Limit currency</w:t>
            </w:r>
          </w:p>
        </w:tc>
      </w:tr>
      <w:tr w:rsidR="007C0C0B" w:rsidRPr="00B603F4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next_date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Ending date of the current limit period</w:t>
            </w:r>
          </w:p>
        </w:tc>
      </w:tr>
      <w:tr w:rsidR="007C0C0B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length_type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Time period unit. Value from dictionary LNGT.</w:t>
            </w:r>
          </w:p>
        </w:tc>
      </w:tr>
      <w:tr w:rsidR="007C0C0B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cycle_length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Length of period in period units</w:t>
            </w:r>
          </w:p>
        </w:tc>
      </w:tr>
      <w:tr w:rsidR="007C0C0B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7C0C0B">
              <w:rPr>
                <w:rFonts w:asciiTheme="minorHAnsi" w:hAnsiTheme="minorHAnsi"/>
                <w:sz w:val="24"/>
              </w:rPr>
              <w:lastRenderedPageBreak/>
              <w:t>notification</w:t>
            </w:r>
          </w:p>
        </w:tc>
      </w:tr>
      <w:tr w:rsidR="007C0C0B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service_id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r w:rsidRPr="007C0C0B">
              <w:rPr>
                <w:rFonts w:asciiTheme="minorHAnsi" w:hAnsiTheme="minorHAnsi" w:cs="Calibri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r w:rsidRPr="007C0C0B">
              <w:rPr>
                <w:rFonts w:asciiTheme="minorHAnsi" w:hAnsiTheme="minorHAnsi" w:cs="Calibri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r w:rsidRPr="007C0C0B">
              <w:rPr>
                <w:rFonts w:asciiTheme="minorHAnsi" w:hAnsiTheme="minorHAnsi" w:cs="Calibri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Notification service id</w:t>
            </w:r>
          </w:p>
        </w:tc>
      </w:tr>
      <w:tr w:rsidR="007C0C0B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notification_event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r w:rsidRPr="007C0C0B">
              <w:rPr>
                <w:rFonts w:asciiTheme="minorHAnsi" w:hAnsiTheme="minorHAnsi" w:cs="Calibri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r w:rsidRPr="007C0C0B">
              <w:rPr>
                <w:rFonts w:asciiTheme="minorHAnsi" w:hAnsiTheme="minorHAnsi" w:cs="Calibri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r w:rsidRPr="007C0C0B">
              <w:rPr>
                <w:rFonts w:asciiTheme="minorHAnsi" w:hAnsiTheme="minorHAnsi" w:cs="Calibri"/>
              </w:rPr>
              <w:t>0-1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 notification event the settings passed relate to. If not set then settings will used for all events.</w:t>
            </w:r>
          </w:p>
        </w:tc>
      </w:tr>
      <w:tr w:rsidR="007C0C0B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delivery_channel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proofErr w:type="spellStart"/>
            <w:r w:rsidRPr="007C0C0B">
              <w:rPr>
                <w:rFonts w:asciiTheme="minorHAnsi" w:hAnsiTheme="minorHAnsi" w:cs="Calibri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r w:rsidRPr="007C0C0B">
              <w:rPr>
                <w:rFonts w:asciiTheme="minorHAnsi" w:hAnsiTheme="minorHAnsi" w:cs="Calibri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r w:rsidRPr="007C0C0B">
              <w:rPr>
                <w:rFonts w:asciiTheme="minorHAnsi" w:hAnsiTheme="minorHAnsi" w:cs="Calibri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 method of notification delivery. Values are taken from dictionary.</w:t>
            </w:r>
          </w:p>
        </w:tc>
      </w:tr>
      <w:tr w:rsidR="007C0C0B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delivery_address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r w:rsidRPr="007C0C0B">
              <w:rPr>
                <w:rFonts w:asciiTheme="minorHAnsi" w:hAnsiTheme="minorHAnsi" w:cs="Calibri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r w:rsidRPr="007C0C0B">
              <w:rPr>
                <w:rFonts w:asciiTheme="minorHAnsi" w:hAnsiTheme="minorHAnsi" w:cs="Calibri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r w:rsidRPr="007C0C0B">
              <w:rPr>
                <w:rFonts w:asciiTheme="minorHAnsi" w:hAnsiTheme="minorHAnsi" w:cs="Calibri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An address of notification delivery according to a method.</w:t>
            </w:r>
          </w:p>
        </w:tc>
      </w:tr>
      <w:tr w:rsidR="007C0C0B" w:rsidRPr="00B7466F" w:rsidTr="007C0C0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7C0C0B">
              <w:rPr>
                <w:rFonts w:asciiTheme="minorHAnsi" w:hAnsiTheme="minorHAnsi"/>
                <w:szCs w:val="24"/>
              </w:rPr>
              <w:t>is_active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proofErr w:type="spellStart"/>
            <w:r w:rsidRPr="007C0C0B">
              <w:rPr>
                <w:rFonts w:asciiTheme="minorHAnsi" w:hAnsiTheme="minorHAnsi" w:cs="Calibri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r w:rsidRPr="007C0C0B">
              <w:rPr>
                <w:rFonts w:asciiTheme="minorHAnsi" w:hAnsiTheme="minorHAnsi" w:cs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7C0C0B" w:rsidRPr="007C0C0B" w:rsidRDefault="007C0C0B" w:rsidP="007C0C0B">
            <w:pPr>
              <w:snapToGrid w:val="0"/>
              <w:rPr>
                <w:rFonts w:asciiTheme="minorHAnsi" w:hAnsiTheme="minorHAnsi" w:cs="Calibri"/>
              </w:rPr>
            </w:pPr>
            <w:r w:rsidRPr="007C0C0B">
              <w:rPr>
                <w:rFonts w:asciiTheme="minorHAnsi" w:hAnsiTheme="minorHAnsi" w:cs="Calibri"/>
              </w:rPr>
              <w:t>1-1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C0C0B" w:rsidRPr="007C0C0B" w:rsidRDefault="007C0C0B" w:rsidP="007C0C0B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7C0C0B">
              <w:rPr>
                <w:rFonts w:asciiTheme="minorHAnsi" w:hAnsiTheme="minorHAnsi"/>
                <w:szCs w:val="24"/>
              </w:rPr>
              <w:t>Indicates whether a notification is active or not.</w:t>
            </w:r>
          </w:p>
        </w:tc>
      </w:tr>
    </w:tbl>
    <w:p w:rsidR="0011490B" w:rsidRDefault="0011490B" w:rsidP="0011490B">
      <w:pPr>
        <w:pStyle w:val="BPC3Heading3"/>
      </w:pPr>
      <w:bookmarkStart w:id="19" w:name="_GoBack"/>
      <w:bookmarkEnd w:id="19"/>
      <w:r>
        <w:t>Response format</w:t>
      </w:r>
    </w:p>
    <w:p w:rsidR="0011490B" w:rsidRDefault="0011490B" w:rsidP="0011490B">
      <w:pPr>
        <w:pStyle w:val="BPC3Bodyafterheading"/>
      </w:pPr>
      <w:r>
        <w:t>On successful completion, service returns “0” as result.</w:t>
      </w:r>
    </w:p>
    <w:p w:rsidR="0011490B" w:rsidRPr="0011490B" w:rsidRDefault="0011490B" w:rsidP="0011490B">
      <w:pPr>
        <w:pStyle w:val="BPC3Bodyafterheading"/>
      </w:pPr>
    </w:p>
    <w:p w:rsidR="00096DEB" w:rsidRDefault="00096DEB" w:rsidP="00096DEB">
      <w:pPr>
        <w:pStyle w:val="BPC3Heading2"/>
      </w:pPr>
      <w:r>
        <w:t>Report on card generation</w:t>
      </w:r>
    </w:p>
    <w:p w:rsidR="00A558AB" w:rsidRPr="00A558AB" w:rsidRDefault="00A558AB" w:rsidP="00A558AB">
      <w:pPr>
        <w:pStyle w:val="BPC3Bodyafterheading"/>
      </w:pPr>
      <w:r>
        <w:t xml:space="preserve">Updates card </w:t>
      </w:r>
      <w:r w:rsidR="00ED4A2A">
        <w:t xml:space="preserve">state and </w:t>
      </w:r>
      <w:r>
        <w:t>security data</w:t>
      </w:r>
    </w:p>
    <w:p w:rsidR="00096DEB" w:rsidRDefault="00096DEB" w:rsidP="00096DEB">
      <w:pPr>
        <w:pStyle w:val="BPC3Heading3"/>
      </w:pPr>
      <w:r w:rsidRPr="001311BC">
        <w:t>Reques</w:t>
      </w:r>
      <w:r>
        <w:t>t format</w:t>
      </w:r>
    </w:p>
    <w:p w:rsidR="00096DEB" w:rsidRPr="0067595C" w:rsidRDefault="00096DEB" w:rsidP="00096DEB">
      <w:pPr>
        <w:pStyle w:val="BPC3Bodyafterheading"/>
      </w:pPr>
      <w:r>
        <w:t xml:space="preserve">Operation: </w:t>
      </w:r>
      <w:proofErr w:type="spellStart"/>
      <w:r w:rsidRPr="00096DEB">
        <w:t>processIBGData</w:t>
      </w:r>
      <w:proofErr w:type="spellEnd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72"/>
        <w:gridCol w:w="1134"/>
        <w:gridCol w:w="993"/>
        <w:gridCol w:w="1559"/>
        <w:gridCol w:w="3396"/>
        <w:gridCol w:w="6"/>
      </w:tblGrid>
      <w:tr w:rsidR="00096DEB" w:rsidRPr="00D50130" w:rsidTr="00A558AB">
        <w:trPr>
          <w:gridAfter w:val="1"/>
          <w:wAfter w:w="6" w:type="dxa"/>
          <w:trHeight w:val="93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096DEB" w:rsidRPr="00B6469A" w:rsidRDefault="00096DEB" w:rsidP="0011490B">
            <w:pPr>
              <w:pStyle w:val="BPC3Tableheadings"/>
            </w:pPr>
            <w:r w:rsidRPr="00B6469A">
              <w:t>Tag 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096DEB" w:rsidRPr="00B6469A" w:rsidRDefault="00096DEB" w:rsidP="0011490B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096DEB" w:rsidRPr="00B6469A" w:rsidRDefault="00096DEB" w:rsidP="0011490B">
            <w:pPr>
              <w:pStyle w:val="BPC3Tableheadings"/>
            </w:pPr>
            <w:r w:rsidRPr="00B6469A">
              <w:t>Length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096DEB" w:rsidRPr="00B6469A" w:rsidRDefault="00096DEB" w:rsidP="0011490B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:rsidR="00096DEB" w:rsidRPr="00B6469A" w:rsidRDefault="00096DEB" w:rsidP="0011490B">
            <w:pPr>
              <w:pStyle w:val="BPC3Tableheadings"/>
            </w:pPr>
            <w:r w:rsidRPr="00B6469A">
              <w:t>Description</w:t>
            </w:r>
          </w:p>
        </w:tc>
      </w:tr>
      <w:tr w:rsidR="00096DEB" w:rsidRPr="00D50130" w:rsidTr="00A558AB">
        <w:trPr>
          <w:gridAfter w:val="1"/>
          <w:wAfter w:w="6" w:type="dxa"/>
          <w:trHeight w:val="134"/>
        </w:trPr>
        <w:tc>
          <w:tcPr>
            <w:tcW w:w="93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DEB" w:rsidRPr="00B6469A" w:rsidRDefault="00096DEB" w:rsidP="0011490B">
            <w:pPr>
              <w:pStyle w:val="BPC3Tableheadings"/>
            </w:pPr>
            <w:proofErr w:type="spellStart"/>
            <w:r w:rsidRPr="00096DEB">
              <w:t>processIBGDataRequest</w:t>
            </w:r>
            <w:proofErr w:type="spellEnd"/>
          </w:p>
        </w:tc>
      </w:tr>
      <w:tr w:rsidR="00096DEB" w:rsidRPr="00D50130" w:rsidTr="00A558AB">
        <w:trPr>
          <w:gridAfter w:val="1"/>
          <w:wAfter w:w="6" w:type="dxa"/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6DEB" w:rsidRPr="00B6469A" w:rsidRDefault="00096DEB" w:rsidP="0011490B">
            <w:pPr>
              <w:pStyle w:val="BPC3Tableitems"/>
            </w:pPr>
            <w:proofErr w:type="spellStart"/>
            <w:r>
              <w:t>card_id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6DEB" w:rsidRPr="00B6469A" w:rsidRDefault="00096DEB" w:rsidP="0011490B">
            <w:pPr>
              <w:pStyle w:val="BPC3Tableitems"/>
            </w:pPr>
            <w:r>
              <w:t>Long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6DEB" w:rsidRPr="00B6469A" w:rsidRDefault="00096DEB" w:rsidP="0011490B">
            <w:pPr>
              <w:pStyle w:val="BPC3Tableitems"/>
            </w:pPr>
            <w: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6DEB" w:rsidRPr="00B6469A" w:rsidRDefault="00096DEB" w:rsidP="0011490B">
            <w:pPr>
              <w:pStyle w:val="BPC3Tableitems"/>
            </w:pPr>
            <w:r>
              <w:t>1</w:t>
            </w:r>
            <w:r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DEB" w:rsidRPr="00B6469A" w:rsidRDefault="00096DEB" w:rsidP="0011490B">
            <w:pPr>
              <w:pStyle w:val="BPC3Tableitems"/>
            </w:pPr>
            <w:r>
              <w:t>Application id</w:t>
            </w:r>
          </w:p>
        </w:tc>
      </w:tr>
      <w:tr w:rsidR="00A558AB" w:rsidRPr="00B7466F" w:rsidTr="00A558AB">
        <w:trPr>
          <w:gridAfter w:val="1"/>
          <w:wAfter w:w="6" w:type="dxa"/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proofErr w:type="spellStart"/>
            <w:r w:rsidRPr="00B7466F">
              <w:t>card_number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>string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>2</w:t>
            </w:r>
            <w: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>0-1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>Card number</w:t>
            </w:r>
          </w:p>
        </w:tc>
      </w:tr>
      <w:tr w:rsidR="00A558AB" w:rsidRPr="00B7466F" w:rsidTr="00A558AB">
        <w:trPr>
          <w:gridAfter w:val="1"/>
          <w:wAfter w:w="6" w:type="dxa"/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proofErr w:type="spellStart"/>
            <w:r w:rsidRPr="00B7466F">
              <w:t>expiration_date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>date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A558AB" w:rsidRDefault="00A558AB" w:rsidP="00A558AB">
            <w:pPr>
              <w:pStyle w:val="BPC3Tableitems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>0-1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>
              <w:t>Card expiration date</w:t>
            </w:r>
          </w:p>
        </w:tc>
      </w:tr>
      <w:tr w:rsidR="00A558AB" w:rsidRPr="007161C3" w:rsidTr="00A558AB">
        <w:trPr>
          <w:gridAfter w:val="1"/>
          <w:wAfter w:w="6" w:type="dxa"/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proofErr w:type="spellStart"/>
            <w:r w:rsidRPr="00A558AB">
              <w:t>card_sequental_number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proofErr w:type="spellStart"/>
            <w:r>
              <w:t>int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>
              <w:t>0</w:t>
            </w:r>
            <w:r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 w:rsidRPr="00B6469A">
              <w:t>Card instance number</w:t>
            </w:r>
          </w:p>
        </w:tc>
      </w:tr>
      <w:tr w:rsidR="00A558AB" w:rsidRPr="00B6469A" w:rsidTr="00A558AB">
        <w:trPr>
          <w:gridAfter w:val="1"/>
          <w:wAfter w:w="6" w:type="dxa"/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ED4A2A" w:rsidRDefault="00A558AB" w:rsidP="0011490B">
            <w:pPr>
              <w:pStyle w:val="BPC3Tableitems"/>
              <w:rPr>
                <w:lang w:val="ru-RU"/>
              </w:rPr>
            </w:pPr>
            <w:proofErr w:type="spellStart"/>
            <w:r w:rsidRPr="00B6469A">
              <w:t>card_instance_id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 w:rsidRPr="00B6469A">
              <w:t>long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 w:rsidRPr="00B6469A"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>
              <w:t>0</w:t>
            </w:r>
            <w:r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 w:rsidRPr="00B6469A">
              <w:t>Card instance identifier</w:t>
            </w:r>
          </w:p>
        </w:tc>
      </w:tr>
      <w:tr w:rsidR="00A558AB" w:rsidRPr="00B6469A" w:rsidTr="00A558AB">
        <w:trPr>
          <w:gridAfter w:val="1"/>
          <w:wAfter w:w="6" w:type="dxa"/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A558AB" w:rsidRDefault="00A558AB" w:rsidP="0011490B">
            <w:pPr>
              <w:pStyle w:val="BPC3Tableitems"/>
            </w:pPr>
            <w:r w:rsidRPr="00B6469A">
              <w:lastRenderedPageBreak/>
              <w:t>state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 w:rsidRPr="00B6469A">
              <w:t>string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 w:rsidRPr="00B6469A"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>
              <w:t>0</w:t>
            </w:r>
            <w:r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 w:rsidRPr="00B6469A">
              <w:t>Card state. Please refer to CSTE dictionary.</w:t>
            </w:r>
          </w:p>
        </w:tc>
      </w:tr>
      <w:tr w:rsidR="00A558AB" w:rsidRPr="00B6469A" w:rsidTr="00A558AB">
        <w:trPr>
          <w:gridAfter w:val="1"/>
          <w:wAfter w:w="6" w:type="dxa"/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A558AB" w:rsidRDefault="00A558AB" w:rsidP="0011490B">
            <w:pPr>
              <w:pStyle w:val="BPC3Tableitems"/>
            </w:pPr>
            <w:proofErr w:type="spellStart"/>
            <w:r w:rsidRPr="00A558AB">
              <w:t>card_security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>
              <w:t>complex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>
              <w:t>0</w:t>
            </w:r>
            <w:r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8AB" w:rsidRPr="00B6469A" w:rsidRDefault="00A558AB" w:rsidP="0011490B">
            <w:pPr>
              <w:pStyle w:val="BPC3Tableitems"/>
            </w:pPr>
            <w:r>
              <w:t>Card security data</w:t>
            </w:r>
          </w:p>
        </w:tc>
      </w:tr>
      <w:tr w:rsidR="0061393B" w:rsidRPr="00B6469A" w:rsidTr="00A558AB">
        <w:trPr>
          <w:gridAfter w:val="1"/>
          <w:wAfter w:w="6" w:type="dxa"/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93B" w:rsidRPr="00A558AB" w:rsidRDefault="0061393B" w:rsidP="0011490B">
            <w:pPr>
              <w:pStyle w:val="BPC3Tableitems"/>
            </w:pPr>
            <w:proofErr w:type="spellStart"/>
            <w:r>
              <w:t>issue_date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93B" w:rsidRDefault="0061393B" w:rsidP="0011490B">
            <w:pPr>
              <w:pStyle w:val="BPC3Tableitems"/>
            </w:pPr>
            <w:r>
              <w:t>date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93B" w:rsidRPr="00B6469A" w:rsidRDefault="0061393B" w:rsidP="0011490B">
            <w:pPr>
              <w:pStyle w:val="BPC3Tableitems"/>
            </w:pPr>
            <w: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93B" w:rsidRDefault="0061393B" w:rsidP="0011490B">
            <w:pPr>
              <w:pStyle w:val="BPC3Tableitems"/>
            </w:pPr>
            <w:r>
              <w:t>0-1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93B" w:rsidRDefault="0061393B" w:rsidP="0011490B">
            <w:pPr>
              <w:pStyle w:val="BPC3Tableitems"/>
            </w:pPr>
            <w:r>
              <w:t>Card issue date</w:t>
            </w:r>
          </w:p>
        </w:tc>
      </w:tr>
      <w:tr w:rsidR="00A558AB" w:rsidRPr="00D50130" w:rsidTr="00A558AB">
        <w:trPr>
          <w:gridAfter w:val="1"/>
          <w:wAfter w:w="6" w:type="dxa"/>
          <w:trHeight w:val="134"/>
        </w:trPr>
        <w:tc>
          <w:tcPr>
            <w:tcW w:w="93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58AB" w:rsidRPr="00B6469A" w:rsidRDefault="00A558AB" w:rsidP="0011490B">
            <w:pPr>
              <w:pStyle w:val="BPC3Tableheadings"/>
            </w:pPr>
            <w:proofErr w:type="spellStart"/>
            <w:r w:rsidRPr="00A558AB">
              <w:t>card_security</w:t>
            </w:r>
            <w:proofErr w:type="spellEnd"/>
          </w:p>
        </w:tc>
      </w:tr>
      <w:tr w:rsidR="00A558AB" w:rsidRPr="00B7466F" w:rsidTr="00A558AB">
        <w:tblPrEx>
          <w:shd w:val="clear" w:color="auto" w:fill="FFFFFF"/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558AB" w:rsidRPr="00B7466F" w:rsidRDefault="00A558AB" w:rsidP="0011490B">
            <w:pPr>
              <w:pStyle w:val="BPC3Tableitems"/>
            </w:pPr>
            <w:proofErr w:type="spellStart"/>
            <w:r w:rsidRPr="00B7466F">
              <w:t>pvv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558AB" w:rsidRPr="00B7466F" w:rsidRDefault="00A558AB" w:rsidP="0011490B">
            <w:pPr>
              <w:pStyle w:val="BPC3Tableitems"/>
            </w:pPr>
            <w:proofErr w:type="spellStart"/>
            <w:r w:rsidRPr="00B7466F">
              <w:t>int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558AB" w:rsidRPr="00B7466F" w:rsidRDefault="00A558AB" w:rsidP="0011490B">
            <w:pPr>
              <w:pStyle w:val="BPC3Tableitems"/>
            </w:pPr>
            <w:r w:rsidRPr="00B7466F"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558AB" w:rsidRPr="00B7466F" w:rsidRDefault="00A558AB" w:rsidP="0011490B">
            <w:pPr>
              <w:pStyle w:val="BPC3Tableitems"/>
            </w:pPr>
            <w:r w:rsidRPr="00B7466F">
              <w:t>0-1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58AB" w:rsidRPr="00B7466F" w:rsidRDefault="00A558AB" w:rsidP="0011490B">
            <w:pPr>
              <w:pStyle w:val="BPC3Tableitems"/>
            </w:pPr>
            <w:r w:rsidRPr="00B7466F">
              <w:t>PVV value</w:t>
            </w:r>
          </w:p>
        </w:tc>
      </w:tr>
      <w:tr w:rsidR="00027F0E" w:rsidRPr="00B6469A" w:rsidTr="0011490B">
        <w:trPr>
          <w:gridAfter w:val="1"/>
          <w:wAfter w:w="6" w:type="dxa"/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F0E" w:rsidRPr="00ED4A2A" w:rsidRDefault="00027F0E" w:rsidP="0011490B">
            <w:pPr>
              <w:pStyle w:val="BPC3Tableitems"/>
              <w:rPr>
                <w:lang w:val="ru-RU"/>
              </w:rPr>
            </w:pPr>
            <w:proofErr w:type="spellStart"/>
            <w:r>
              <w:t>pin_offset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F0E" w:rsidRPr="00B6469A" w:rsidRDefault="00027F0E" w:rsidP="0011490B">
            <w:pPr>
              <w:pStyle w:val="BPC3Tableitems"/>
            </w:pPr>
            <w:r w:rsidRPr="00B6469A">
              <w:t>long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F0E" w:rsidRPr="00B6469A" w:rsidRDefault="00027F0E" w:rsidP="0011490B">
            <w:pPr>
              <w:pStyle w:val="BPC3Tableitems"/>
            </w:pPr>
            <w:r w:rsidRPr="00B6469A"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F0E" w:rsidRPr="00B6469A" w:rsidRDefault="00027F0E" w:rsidP="0011490B">
            <w:pPr>
              <w:pStyle w:val="BPC3Tableitems"/>
            </w:pPr>
            <w:r>
              <w:t>0</w:t>
            </w:r>
            <w:r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F0E" w:rsidRPr="00B6469A" w:rsidRDefault="00027F0E" w:rsidP="0011490B">
            <w:pPr>
              <w:pStyle w:val="BPC3Tableitems"/>
            </w:pPr>
            <w:r>
              <w:t>PIN offset</w:t>
            </w:r>
          </w:p>
        </w:tc>
      </w:tr>
      <w:tr w:rsidR="00A558AB" w:rsidRPr="00B7466F" w:rsidTr="00A558AB">
        <w:trPr>
          <w:gridAfter w:val="1"/>
          <w:wAfter w:w="6" w:type="dxa"/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A558AB">
            <w:pPr>
              <w:pStyle w:val="BPC3Tableitems"/>
            </w:pPr>
            <w:proofErr w:type="spellStart"/>
            <w:r w:rsidRPr="00B7466F">
              <w:t>pin_block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>string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>0-1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8AB" w:rsidRPr="00B7466F" w:rsidRDefault="00A558AB" w:rsidP="00A558AB">
            <w:pPr>
              <w:pStyle w:val="BPC3Tableitems"/>
            </w:pPr>
            <w:r w:rsidRPr="00B7466F">
              <w:t>PIN block</w:t>
            </w:r>
          </w:p>
        </w:tc>
      </w:tr>
      <w:tr w:rsidR="00A558AB" w:rsidRPr="00B7466F" w:rsidTr="00A558AB">
        <w:trPr>
          <w:gridAfter w:val="1"/>
          <w:wAfter w:w="6" w:type="dxa"/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proofErr w:type="spellStart"/>
            <w:r w:rsidRPr="00B7466F">
              <w:t>pvk_index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proofErr w:type="spellStart"/>
            <w:r w:rsidRPr="00B7466F">
              <w:t>int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>0-1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 xml:space="preserve">PVK index </w:t>
            </w:r>
            <w:r>
              <w:t>is used for PVV generation</w:t>
            </w:r>
          </w:p>
        </w:tc>
      </w:tr>
      <w:tr w:rsidR="00A558AB" w:rsidRPr="00B7466F" w:rsidTr="00A558AB">
        <w:trPr>
          <w:gridAfter w:val="1"/>
          <w:wAfter w:w="6" w:type="dxa"/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proofErr w:type="spellStart"/>
            <w:r w:rsidRPr="00B7466F">
              <w:t>pin_block_format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>string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>0-1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8AB" w:rsidRPr="00B7466F" w:rsidRDefault="00A558AB" w:rsidP="0011490B">
            <w:pPr>
              <w:pStyle w:val="BPC3Tableitems"/>
            </w:pPr>
            <w:r w:rsidRPr="00B7466F">
              <w:t xml:space="preserve">PIN block format. </w:t>
            </w:r>
            <w:r>
              <w:t xml:space="preserve">Value from dictionary </w:t>
            </w:r>
            <w:r w:rsidRPr="00B7466F">
              <w:t>PNBF.</w:t>
            </w:r>
          </w:p>
        </w:tc>
      </w:tr>
    </w:tbl>
    <w:p w:rsidR="00096DEB" w:rsidRDefault="00096DEB" w:rsidP="00A558AB">
      <w:pPr>
        <w:pStyle w:val="BPC3Bodyafterheading"/>
      </w:pPr>
    </w:p>
    <w:p w:rsidR="00ED4A2A" w:rsidRDefault="00A558AB" w:rsidP="00ED4A2A">
      <w:pPr>
        <w:pStyle w:val="BPC3Bodyafterheading"/>
        <w:numPr>
          <w:ilvl w:val="0"/>
          <w:numId w:val="24"/>
        </w:numPr>
      </w:pPr>
      <w:r>
        <w:t xml:space="preserve">Card </w:t>
      </w:r>
      <w:r w:rsidR="00ED4A2A">
        <w:t>to be updated is searched using the combination of input parameters</w:t>
      </w:r>
    </w:p>
    <w:p w:rsidR="00ED4A2A" w:rsidRDefault="00ED4A2A" w:rsidP="00ED4A2A">
      <w:pPr>
        <w:pStyle w:val="BPC3Bodyafterheading"/>
        <w:numPr>
          <w:ilvl w:val="0"/>
          <w:numId w:val="25"/>
        </w:numPr>
      </w:pPr>
      <w:r>
        <w:t xml:space="preserve">If </w:t>
      </w:r>
      <w:proofErr w:type="spellStart"/>
      <w:r>
        <w:t>card_id</w:t>
      </w:r>
      <w:proofErr w:type="spellEnd"/>
      <w:r>
        <w:t xml:space="preserve"> is provided, card will be looked up using </w:t>
      </w:r>
      <w:proofErr w:type="spellStart"/>
      <w:r>
        <w:t>card_id</w:t>
      </w:r>
      <w:proofErr w:type="spellEnd"/>
      <w:r>
        <w:t xml:space="preserve"> + (</w:t>
      </w:r>
      <w:proofErr w:type="spellStart"/>
      <w:r>
        <w:t>expiration_date</w:t>
      </w:r>
      <w:proofErr w:type="spellEnd"/>
      <w:r>
        <w:t xml:space="preserve"> or </w:t>
      </w:r>
      <w:proofErr w:type="spellStart"/>
      <w:r>
        <w:t>card_sequental_number</w:t>
      </w:r>
      <w:proofErr w:type="spellEnd"/>
      <w:r>
        <w:t>)</w:t>
      </w:r>
    </w:p>
    <w:p w:rsidR="00ED4A2A" w:rsidRDefault="00ED4A2A" w:rsidP="00ED4A2A">
      <w:pPr>
        <w:pStyle w:val="BPC3Bodyafterheading"/>
        <w:numPr>
          <w:ilvl w:val="0"/>
          <w:numId w:val="25"/>
        </w:numPr>
      </w:pPr>
      <w:r>
        <w:t xml:space="preserve">If </w:t>
      </w:r>
      <w:proofErr w:type="spellStart"/>
      <w:r>
        <w:t>card_number</w:t>
      </w:r>
      <w:proofErr w:type="spellEnd"/>
      <w:r>
        <w:t xml:space="preserve"> is provided, card will be looked up using </w:t>
      </w:r>
      <w:proofErr w:type="spellStart"/>
      <w:r>
        <w:t>card_id</w:t>
      </w:r>
      <w:proofErr w:type="spellEnd"/>
      <w:r>
        <w:t xml:space="preserve"> + (</w:t>
      </w:r>
      <w:proofErr w:type="spellStart"/>
      <w:r>
        <w:t>expiration_date</w:t>
      </w:r>
      <w:proofErr w:type="spellEnd"/>
      <w:r>
        <w:t xml:space="preserve"> or </w:t>
      </w:r>
      <w:proofErr w:type="spellStart"/>
      <w:r>
        <w:t>card_sequental_number</w:t>
      </w:r>
      <w:proofErr w:type="spellEnd"/>
      <w:r>
        <w:t>)</w:t>
      </w:r>
    </w:p>
    <w:p w:rsidR="00ED4A2A" w:rsidRPr="00ED4A2A" w:rsidRDefault="00ED4A2A" w:rsidP="00ED4A2A">
      <w:pPr>
        <w:pStyle w:val="BPC3Bodyafterheading"/>
        <w:numPr>
          <w:ilvl w:val="0"/>
          <w:numId w:val="25"/>
        </w:numPr>
      </w:pPr>
      <w:r>
        <w:t xml:space="preserve">If neither </w:t>
      </w:r>
      <w:proofErr w:type="spellStart"/>
      <w:r>
        <w:t>card_id</w:t>
      </w:r>
      <w:proofErr w:type="spellEnd"/>
      <w:r>
        <w:t xml:space="preserve"> nor </w:t>
      </w:r>
      <w:proofErr w:type="spellStart"/>
      <w:r>
        <w:t>card_number</w:t>
      </w:r>
      <w:proofErr w:type="spellEnd"/>
      <w:r>
        <w:t xml:space="preserve"> is provided, card will be looked up using </w:t>
      </w:r>
      <w:proofErr w:type="spellStart"/>
      <w:r w:rsidRPr="00B6469A">
        <w:t>card_instance_id</w:t>
      </w:r>
      <w:proofErr w:type="spellEnd"/>
    </w:p>
    <w:p w:rsidR="00ED4A2A" w:rsidRDefault="00ED4A2A" w:rsidP="00ED4A2A">
      <w:pPr>
        <w:pStyle w:val="BPC3Bodyafterheading"/>
      </w:pPr>
    </w:p>
    <w:p w:rsidR="0011490B" w:rsidRDefault="0011490B" w:rsidP="0011490B">
      <w:pPr>
        <w:pStyle w:val="BPC3Heading2"/>
      </w:pPr>
      <w:r w:rsidRPr="0011490B">
        <w:t>Force card uploading to SVFE</w:t>
      </w:r>
    </w:p>
    <w:p w:rsidR="0011490B" w:rsidRPr="00A558AB" w:rsidRDefault="0011490B" w:rsidP="0011490B">
      <w:pPr>
        <w:pStyle w:val="BPC3Bodyafterheading"/>
      </w:pPr>
      <w:r>
        <w:t>Generates CREF and DBAL data for particular card to be sent to SVFE</w:t>
      </w:r>
    </w:p>
    <w:p w:rsidR="0011490B" w:rsidRDefault="0011490B" w:rsidP="0011490B">
      <w:pPr>
        <w:pStyle w:val="BPC3Heading3"/>
      </w:pPr>
      <w:r w:rsidRPr="001311BC">
        <w:t>Reques</w:t>
      </w:r>
      <w:r>
        <w:t>t format</w:t>
      </w:r>
    </w:p>
    <w:p w:rsidR="0011490B" w:rsidRPr="0067595C" w:rsidRDefault="0011490B" w:rsidP="0011490B">
      <w:pPr>
        <w:pStyle w:val="BPC3Bodyafterheading"/>
      </w:pPr>
      <w:r>
        <w:t xml:space="preserve">Operation: </w:t>
      </w:r>
      <w:proofErr w:type="spellStart"/>
      <w:r w:rsidRPr="0011490B">
        <w:t>unloadCardData</w:t>
      </w:r>
      <w:proofErr w:type="spellEnd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73"/>
        <w:gridCol w:w="1135"/>
        <w:gridCol w:w="994"/>
        <w:gridCol w:w="1560"/>
        <w:gridCol w:w="3398"/>
      </w:tblGrid>
      <w:tr w:rsidR="0011490B" w:rsidRPr="00D50130" w:rsidTr="00A5051B">
        <w:trPr>
          <w:trHeight w:val="93"/>
          <w:tblHeader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11490B" w:rsidRPr="00B6469A" w:rsidRDefault="0011490B" w:rsidP="0011490B">
            <w:pPr>
              <w:pStyle w:val="BPC3Tableheadings"/>
            </w:pPr>
            <w:r w:rsidRPr="00B6469A">
              <w:t>Tag 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11490B" w:rsidRPr="00B6469A" w:rsidRDefault="0011490B" w:rsidP="0011490B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11490B" w:rsidRPr="00B6469A" w:rsidRDefault="0011490B" w:rsidP="0011490B">
            <w:pPr>
              <w:pStyle w:val="BPC3Tableheadings"/>
            </w:pPr>
            <w:r w:rsidRPr="00B6469A">
              <w:t>Length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11490B" w:rsidRPr="00B6469A" w:rsidRDefault="0011490B" w:rsidP="0011490B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:rsidR="0011490B" w:rsidRPr="00B6469A" w:rsidRDefault="0011490B" w:rsidP="0011490B">
            <w:pPr>
              <w:pStyle w:val="BPC3Tableheadings"/>
            </w:pPr>
            <w:r w:rsidRPr="00B6469A">
              <w:t>Description</w:t>
            </w:r>
          </w:p>
        </w:tc>
      </w:tr>
      <w:tr w:rsidR="0011490B" w:rsidRPr="00D50130" w:rsidTr="00A5051B">
        <w:trPr>
          <w:trHeight w:val="134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90B" w:rsidRPr="00B6469A" w:rsidRDefault="0011490B" w:rsidP="0011490B">
            <w:pPr>
              <w:pStyle w:val="BPC3Tableheadings"/>
            </w:pPr>
            <w:proofErr w:type="spellStart"/>
            <w:r w:rsidRPr="0011490B">
              <w:t>unloadCardDataRequest</w:t>
            </w:r>
            <w:proofErr w:type="spellEnd"/>
          </w:p>
        </w:tc>
      </w:tr>
      <w:tr w:rsidR="0011490B" w:rsidRPr="00D50130" w:rsidTr="00A5051B">
        <w:trPr>
          <w:trHeight w:val="9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90B" w:rsidRPr="00B6469A" w:rsidRDefault="0011490B" w:rsidP="0011490B">
            <w:pPr>
              <w:pStyle w:val="BPC3Tableitems"/>
            </w:pPr>
            <w:proofErr w:type="spellStart"/>
            <w:r>
              <w:t>card_id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90B" w:rsidRPr="00B6469A" w:rsidRDefault="0011490B" w:rsidP="0011490B">
            <w:pPr>
              <w:pStyle w:val="BPC3Tableitems"/>
            </w:pPr>
            <w:r>
              <w:t>Long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90B" w:rsidRPr="00B6469A" w:rsidRDefault="0011490B" w:rsidP="0011490B">
            <w:pPr>
              <w:pStyle w:val="BPC3Tableitems"/>
            </w:pPr>
            <w:r>
              <w:t>12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90B" w:rsidRPr="00B6469A" w:rsidRDefault="0011490B" w:rsidP="0011490B">
            <w:pPr>
              <w:pStyle w:val="BPC3Tableitems"/>
            </w:pPr>
            <w:r>
              <w:t>1</w:t>
            </w:r>
            <w:r w:rsidRPr="00B6469A">
              <w:t>-1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90B" w:rsidRPr="00B6469A" w:rsidRDefault="0011490B" w:rsidP="0011490B">
            <w:pPr>
              <w:pStyle w:val="BPC3Tableitems"/>
            </w:pPr>
            <w:r>
              <w:t>Card id</w:t>
            </w:r>
          </w:p>
        </w:tc>
      </w:tr>
      <w:tr w:rsidR="00A5051B" w:rsidRPr="00D50130" w:rsidTr="00A5051B">
        <w:trPr>
          <w:trHeight w:val="9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51B" w:rsidRPr="00B6469A" w:rsidRDefault="00A5051B" w:rsidP="00F13D62">
            <w:pPr>
              <w:pStyle w:val="BPC3Tableitems"/>
            </w:pPr>
            <w:proofErr w:type="spellStart"/>
            <w:r w:rsidRPr="0067595C">
              <w:lastRenderedPageBreak/>
              <w:t>includeLimits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51B" w:rsidRPr="00B6469A" w:rsidRDefault="00A5051B" w:rsidP="00F13D62">
            <w:pPr>
              <w:pStyle w:val="BPC3Tableitems"/>
            </w:pPr>
            <w:proofErr w:type="spellStart"/>
            <w:r>
              <w:t>boolean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51B" w:rsidRPr="00B6469A" w:rsidRDefault="00A5051B" w:rsidP="00F13D62">
            <w:pPr>
              <w:pStyle w:val="BPC3Tableitems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51B" w:rsidRPr="00B6469A" w:rsidRDefault="00A5051B" w:rsidP="00F13D62">
            <w:pPr>
              <w:pStyle w:val="BPC3Tableitems"/>
            </w:pPr>
            <w:r>
              <w:t>0</w:t>
            </w:r>
            <w:r w:rsidRPr="00B6469A">
              <w:t>-1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51B" w:rsidRPr="00B6469A" w:rsidRDefault="00A5051B" w:rsidP="00F13D62">
            <w:pPr>
              <w:pStyle w:val="BPC3Tableitems"/>
            </w:pPr>
            <w:r>
              <w:t>Include information about limits in response. Default: false</w:t>
            </w:r>
          </w:p>
        </w:tc>
      </w:tr>
      <w:tr w:rsidR="00A5051B" w:rsidRPr="00D50130" w:rsidTr="00A5051B">
        <w:trPr>
          <w:trHeight w:val="9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51B" w:rsidRPr="00A5051B" w:rsidRDefault="00A5051B" w:rsidP="00A505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Courier New"/>
                <w:lang w:val="ru-RU"/>
              </w:rPr>
            </w:pPr>
            <w:proofErr w:type="spellStart"/>
            <w:r w:rsidRPr="00A5051B">
              <w:rPr>
                <w:rFonts w:asciiTheme="minorHAnsi" w:hAnsiTheme="minorHAnsi" w:cs="Courier New"/>
                <w:bCs/>
                <w:shd w:val="clear" w:color="auto" w:fill="FFE4FF"/>
                <w:lang w:val="ru-RU"/>
              </w:rPr>
              <w:t>includeService</w:t>
            </w:r>
            <w:proofErr w:type="spellEnd"/>
          </w:p>
          <w:p w:rsidR="00A5051B" w:rsidRPr="00B6469A" w:rsidRDefault="00A5051B" w:rsidP="00A5051B">
            <w:pPr>
              <w:pStyle w:val="BPC3Tableitems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51B" w:rsidRPr="00B6469A" w:rsidRDefault="00A5051B" w:rsidP="00F13D62">
            <w:pPr>
              <w:pStyle w:val="BPC3Tableitems"/>
            </w:pPr>
            <w:proofErr w:type="spellStart"/>
            <w:r>
              <w:t>boolean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51B" w:rsidRPr="00B6469A" w:rsidRDefault="00A5051B" w:rsidP="00F13D62">
            <w:pPr>
              <w:pStyle w:val="BPC3Tableitems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51B" w:rsidRPr="00B6469A" w:rsidRDefault="00A5051B" w:rsidP="00F13D62">
            <w:pPr>
              <w:pStyle w:val="BPC3Tableitems"/>
            </w:pPr>
            <w:r>
              <w:t>0</w:t>
            </w:r>
            <w:r w:rsidRPr="00B6469A">
              <w:t>-1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51B" w:rsidRPr="00B6469A" w:rsidRDefault="00A5051B" w:rsidP="00A5051B">
            <w:pPr>
              <w:pStyle w:val="BPC3Tableitems"/>
            </w:pPr>
            <w:r>
              <w:t>Include information about Service in response. Default: false</w:t>
            </w:r>
          </w:p>
        </w:tc>
      </w:tr>
      <w:tr w:rsidR="00A5051B" w:rsidRPr="00D50130" w:rsidTr="00A5051B">
        <w:trPr>
          <w:trHeight w:val="9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51B" w:rsidRPr="00B6469A" w:rsidRDefault="00A5051B" w:rsidP="00F13D62">
            <w:pPr>
              <w:pStyle w:val="BPC3Tableitems"/>
            </w:pPr>
            <w:proofErr w:type="spellStart"/>
            <w:r>
              <w:t>l</w:t>
            </w:r>
            <w:r w:rsidRPr="00B6469A">
              <w:t>ang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51B" w:rsidRPr="00B6469A" w:rsidRDefault="00A5051B" w:rsidP="00F13D62">
            <w:pPr>
              <w:pStyle w:val="BPC3Tableitems"/>
            </w:pPr>
            <w:r w:rsidRPr="00B6469A">
              <w:t>string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51B" w:rsidRPr="00B6469A" w:rsidRDefault="00A5051B" w:rsidP="00F13D62">
            <w:pPr>
              <w:pStyle w:val="BPC3Tableitems"/>
            </w:pPr>
            <w: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51B" w:rsidRPr="00B6469A" w:rsidRDefault="00A5051B" w:rsidP="00F13D62">
            <w:pPr>
              <w:pStyle w:val="BPC3Tableitems"/>
            </w:pPr>
            <w:r w:rsidRPr="00B6469A">
              <w:t>0-1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51B" w:rsidRPr="00B6469A" w:rsidRDefault="00A5051B" w:rsidP="00F13D62">
            <w:pPr>
              <w:pStyle w:val="BPC3Tableitems"/>
            </w:pPr>
            <w:r w:rsidRPr="00B6469A">
              <w:t>Language. Please refer to LANG dictionary.</w:t>
            </w:r>
          </w:p>
        </w:tc>
      </w:tr>
    </w:tbl>
    <w:p w:rsidR="0011490B" w:rsidRDefault="0011490B" w:rsidP="00ED4A2A">
      <w:pPr>
        <w:pStyle w:val="BPC3Bodyafterheading"/>
      </w:pPr>
    </w:p>
    <w:p w:rsidR="0011490B" w:rsidRDefault="0011490B" w:rsidP="0011490B">
      <w:pPr>
        <w:pStyle w:val="BPC3Heading3"/>
      </w:pPr>
      <w:r>
        <w:t>Response format</w:t>
      </w:r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73"/>
        <w:gridCol w:w="1135"/>
        <w:gridCol w:w="994"/>
        <w:gridCol w:w="1560"/>
        <w:gridCol w:w="3398"/>
      </w:tblGrid>
      <w:tr w:rsidR="0011490B" w:rsidRPr="00D50130" w:rsidTr="0011490B">
        <w:trPr>
          <w:trHeight w:val="93"/>
          <w:tblHeader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11490B" w:rsidRPr="00B6469A" w:rsidRDefault="0011490B" w:rsidP="0011490B">
            <w:pPr>
              <w:pStyle w:val="BPC3Tableheadings"/>
            </w:pPr>
            <w:r w:rsidRPr="00B6469A">
              <w:t>Tag 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11490B" w:rsidRPr="00B6469A" w:rsidRDefault="0011490B" w:rsidP="0011490B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11490B" w:rsidRPr="00B6469A" w:rsidRDefault="0011490B" w:rsidP="0011490B">
            <w:pPr>
              <w:pStyle w:val="BPC3Tableheadings"/>
            </w:pPr>
            <w:r w:rsidRPr="00B6469A">
              <w:t>Length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11490B" w:rsidRPr="00B6469A" w:rsidRDefault="0011490B" w:rsidP="0011490B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:rsidR="0011490B" w:rsidRPr="00B6469A" w:rsidRDefault="0011490B" w:rsidP="0011490B">
            <w:pPr>
              <w:pStyle w:val="BPC3Tableheadings"/>
            </w:pPr>
            <w:r w:rsidRPr="00B6469A">
              <w:t>Description</w:t>
            </w:r>
          </w:p>
        </w:tc>
      </w:tr>
      <w:tr w:rsidR="0011490B" w:rsidRPr="00D50130" w:rsidTr="0011490B">
        <w:trPr>
          <w:trHeight w:val="134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90B" w:rsidRPr="00B6469A" w:rsidRDefault="0003510D" w:rsidP="0011490B">
            <w:pPr>
              <w:pStyle w:val="BPC3Tableheadings"/>
            </w:pPr>
            <w:proofErr w:type="spellStart"/>
            <w:r w:rsidRPr="0003510D">
              <w:t>unloadCardDataResponse</w:t>
            </w:r>
            <w:proofErr w:type="spellEnd"/>
          </w:p>
        </w:tc>
      </w:tr>
      <w:tr w:rsidR="0011490B" w:rsidRPr="00D50130" w:rsidTr="0011490B">
        <w:trPr>
          <w:trHeight w:val="9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90B" w:rsidRPr="00B6469A" w:rsidRDefault="00CE6EEE" w:rsidP="00CE6E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CE6EEE">
              <w:rPr>
                <w:rFonts w:asciiTheme="minorHAnsi" w:hAnsiTheme="minorHAnsi" w:cs="Courier New"/>
                <w:bCs/>
                <w:shd w:val="clear" w:color="auto" w:fill="FFE4FF"/>
                <w:lang w:val="ru-RU"/>
              </w:rPr>
              <w:t>accountInfo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90B" w:rsidRPr="00B6469A" w:rsidRDefault="0003510D" w:rsidP="0011490B">
            <w:pPr>
              <w:pStyle w:val="BPC3Tableitems"/>
            </w:pPr>
            <w:r>
              <w:t>string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90B" w:rsidRPr="00B6469A" w:rsidRDefault="0011490B" w:rsidP="0011490B">
            <w:pPr>
              <w:pStyle w:val="BPC3Tableitems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90B" w:rsidRPr="00B6469A" w:rsidRDefault="00CE6EEE" w:rsidP="0011490B">
            <w:pPr>
              <w:pStyle w:val="BPC3Tableitems"/>
            </w:pPr>
            <w:r>
              <w:t>0</w:t>
            </w:r>
            <w:r w:rsidR="0011490B" w:rsidRPr="00B6469A">
              <w:t>-1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90B" w:rsidRPr="00CE6EEE" w:rsidRDefault="00CE6EEE" w:rsidP="0003510D">
            <w:pPr>
              <w:pStyle w:val="BPC3Tableitems"/>
            </w:pPr>
            <w:r>
              <w:rPr>
                <w:iCs/>
                <w:highlight w:val="white"/>
              </w:rPr>
              <w:t>I</w:t>
            </w:r>
            <w:r w:rsidRPr="00CE6EEE">
              <w:rPr>
                <w:iCs/>
                <w:highlight w:val="white"/>
              </w:rPr>
              <w:t>nformation about account</w:t>
            </w:r>
          </w:p>
        </w:tc>
      </w:tr>
      <w:tr w:rsidR="00CE6EEE" w:rsidRPr="00D50130" w:rsidTr="0011490B">
        <w:trPr>
          <w:trHeight w:val="9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6EEE" w:rsidRPr="00B6469A" w:rsidRDefault="00CE6EEE" w:rsidP="00CE6E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CE6EEE">
              <w:rPr>
                <w:rFonts w:asciiTheme="minorHAnsi" w:hAnsiTheme="minorHAnsi" w:cs="Courier New"/>
                <w:bCs/>
                <w:shd w:val="clear" w:color="auto" w:fill="FFE4FF"/>
                <w:lang w:val="ru-RU"/>
              </w:rPr>
              <w:t>cardInfo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6EEE" w:rsidRPr="00B6469A" w:rsidRDefault="00CE6EEE" w:rsidP="00F13D62">
            <w:pPr>
              <w:pStyle w:val="BPC3Tableitems"/>
            </w:pPr>
            <w:r>
              <w:t>string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6EEE" w:rsidRPr="00B6469A" w:rsidRDefault="00CE6EEE" w:rsidP="00F13D62">
            <w:pPr>
              <w:pStyle w:val="BPC3Tableitems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6EEE" w:rsidRPr="00B6469A" w:rsidRDefault="00CE6EEE" w:rsidP="00F13D62">
            <w:pPr>
              <w:pStyle w:val="BPC3Tableitems"/>
            </w:pPr>
            <w:r>
              <w:t>0</w:t>
            </w:r>
            <w:r w:rsidRPr="00B6469A">
              <w:t>-1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6EEE" w:rsidRPr="00CE6EEE" w:rsidRDefault="00CE6EEE" w:rsidP="00F13D62">
            <w:pPr>
              <w:pStyle w:val="BPC3Tableitems"/>
            </w:pPr>
            <w:r w:rsidRPr="00CE6EEE">
              <w:rPr>
                <w:iCs/>
                <w:highlight w:val="white"/>
              </w:rPr>
              <w:t>Information about card</w:t>
            </w:r>
          </w:p>
        </w:tc>
      </w:tr>
    </w:tbl>
    <w:p w:rsidR="0011490B" w:rsidRPr="00096DEB" w:rsidRDefault="0011490B" w:rsidP="00ED4A2A">
      <w:pPr>
        <w:pStyle w:val="BPC3Bodyafterheading"/>
      </w:pPr>
    </w:p>
    <w:sectPr w:rsidR="0011490B" w:rsidRPr="00096DE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9C2" w:rsidRDefault="009B69C2">
      <w:r>
        <w:separator/>
      </w:r>
    </w:p>
    <w:p w:rsidR="009B69C2" w:rsidRDefault="009B69C2"/>
    <w:p w:rsidR="009B69C2" w:rsidRDefault="009B69C2"/>
    <w:p w:rsidR="009B69C2" w:rsidRDefault="009B69C2"/>
  </w:endnote>
  <w:endnote w:type="continuationSeparator" w:id="0">
    <w:p w:rsidR="009B69C2" w:rsidRDefault="009B69C2">
      <w:r>
        <w:continuationSeparator/>
      </w:r>
    </w:p>
    <w:p w:rsidR="009B69C2" w:rsidRDefault="009B69C2"/>
    <w:p w:rsidR="009B69C2" w:rsidRDefault="009B69C2"/>
    <w:p w:rsidR="009B69C2" w:rsidRDefault="009B6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90B" w:rsidRPr="000813E0" w:rsidRDefault="0011490B" w:rsidP="000813E0">
    <w:pPr>
      <w:pStyle w:val="BPCLegaleze"/>
    </w:pPr>
    <w:r>
      <w:t>© 201</w:t>
    </w:r>
    <w:r>
      <w:rPr>
        <w:lang w:val="ru-RU"/>
      </w:rPr>
      <w:t>5</w:t>
    </w:r>
    <w:r>
      <w:t xml:space="preserve"> BPC Banking Technologies</w:t>
    </w:r>
    <w:r w:rsidRPr="00D41EE8">
      <w:t>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A4323">
      <w:rPr>
        <w:noProof/>
      </w:rPr>
      <w:t>12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A4323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90B" w:rsidRPr="000813E0" w:rsidRDefault="0011490B" w:rsidP="000813E0">
    <w:pPr>
      <w:pStyle w:val="BPCLegaleze"/>
    </w:pPr>
    <w:r>
      <w:t>© 201</w:t>
    </w:r>
    <w:r>
      <w:rPr>
        <w:lang w:val="ru-RU"/>
      </w:rPr>
      <w:t>5</w:t>
    </w:r>
    <w:r>
      <w:t xml:space="preserve"> BPC Banking Technologies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A4323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A4323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9C2" w:rsidRDefault="009B69C2">
      <w:r>
        <w:separator/>
      </w:r>
    </w:p>
    <w:p w:rsidR="009B69C2" w:rsidRDefault="009B69C2"/>
    <w:p w:rsidR="009B69C2" w:rsidRDefault="009B69C2"/>
    <w:p w:rsidR="009B69C2" w:rsidRDefault="009B69C2"/>
  </w:footnote>
  <w:footnote w:type="continuationSeparator" w:id="0">
    <w:p w:rsidR="009B69C2" w:rsidRDefault="009B69C2">
      <w:r>
        <w:continuationSeparator/>
      </w:r>
    </w:p>
    <w:p w:rsidR="009B69C2" w:rsidRDefault="009B69C2"/>
    <w:p w:rsidR="009B69C2" w:rsidRDefault="009B69C2"/>
    <w:p w:rsidR="009B69C2" w:rsidRDefault="009B69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90B" w:rsidRDefault="0011490B">
    <w:pPr>
      <w:pStyle w:val="a6"/>
    </w:pPr>
    <w:r>
      <w:rPr>
        <w:noProof/>
        <w:lang w:val="ru-RU"/>
      </w:rPr>
      <w:drawing>
        <wp:anchor distT="0" distB="0" distL="114300" distR="114300" simplePos="0" relativeHeight="251661312" behindDoc="0" locked="0" layoutInCell="1" allowOverlap="1" wp14:anchorId="4696853F" wp14:editId="178294C3">
          <wp:simplePos x="0" y="0"/>
          <wp:positionH relativeFrom="column">
            <wp:posOffset>4604385</wp:posOffset>
          </wp:positionH>
          <wp:positionV relativeFrom="paragraph">
            <wp:posOffset>-233680</wp:posOffset>
          </wp:positionV>
          <wp:extent cx="1971675" cy="639474"/>
          <wp:effectExtent l="0" t="0" r="0" b="8255"/>
          <wp:wrapNone/>
          <wp:docPr id="3" name="Рисунок 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63947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90B" w:rsidRPr="00A40341" w:rsidRDefault="0011490B" w:rsidP="00A40341"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50EB49C5" wp14:editId="6D79F8EF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90B" w:rsidRPr="00A40341" w:rsidRDefault="0011490B" w:rsidP="00A40341">
    <w:r>
      <w:rPr>
        <w:noProof/>
        <w:lang w:val="ru-RU"/>
      </w:rPr>
      <w:drawing>
        <wp:anchor distT="0" distB="0" distL="114300" distR="114300" simplePos="0" relativeHeight="251657216" behindDoc="0" locked="0" layoutInCell="1" allowOverlap="1" wp14:anchorId="5D65C943" wp14:editId="24E70295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3" name="Рисунок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1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618330F"/>
    <w:multiLevelType w:val="hybridMultilevel"/>
    <w:tmpl w:val="1FAA1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A06E5"/>
    <w:multiLevelType w:val="multilevel"/>
    <w:tmpl w:val="0E90F56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pStyle w:val="Heading5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E7527A"/>
    <w:multiLevelType w:val="hybridMultilevel"/>
    <w:tmpl w:val="9E86EF5E"/>
    <w:lvl w:ilvl="0" w:tplc="5D0C2B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830A1"/>
    <w:multiLevelType w:val="hybridMultilevel"/>
    <w:tmpl w:val="8794B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254F3"/>
    <w:multiLevelType w:val="hybridMultilevel"/>
    <w:tmpl w:val="AD507698"/>
    <w:lvl w:ilvl="0" w:tplc="092E8AEA">
      <w:start w:val="1"/>
      <w:numFmt w:val="bullet"/>
      <w:pStyle w:val="BPC3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E80FD2"/>
    <w:multiLevelType w:val="multilevel"/>
    <w:tmpl w:val="2862BE86"/>
    <w:styleLink w:val="1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>
    <w:nsid w:val="34171661"/>
    <w:multiLevelType w:val="multilevel"/>
    <w:tmpl w:val="07F6BE44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54A0806"/>
    <w:multiLevelType w:val="hybridMultilevel"/>
    <w:tmpl w:val="16BC8AD6"/>
    <w:lvl w:ilvl="0" w:tplc="9938680E">
      <w:start w:val="1"/>
      <w:numFmt w:val="decimal"/>
      <w:lvlText w:val="4.2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E132CD"/>
    <w:multiLevelType w:val="multilevel"/>
    <w:tmpl w:val="D17055E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C6A50AD"/>
    <w:multiLevelType w:val="hybridMultilevel"/>
    <w:tmpl w:val="6E901358"/>
    <w:lvl w:ilvl="0" w:tplc="1AD257D8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DA2B9E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42C58C7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9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86A74F0"/>
    <w:multiLevelType w:val="multilevel"/>
    <w:tmpl w:val="1C26455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68A95F19"/>
    <w:multiLevelType w:val="hybridMultilevel"/>
    <w:tmpl w:val="F710D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1"/>
  </w:num>
  <w:num w:numId="8">
    <w:abstractNumId w:val="3"/>
  </w:num>
  <w:num w:numId="9">
    <w:abstractNumId w:val="14"/>
  </w:num>
  <w:num w:numId="10">
    <w:abstractNumId w:val="22"/>
  </w:num>
  <w:num w:numId="11">
    <w:abstractNumId w:val="16"/>
  </w:num>
  <w:num w:numId="12">
    <w:abstractNumId w:val="17"/>
  </w:num>
  <w:num w:numId="13">
    <w:abstractNumId w:val="12"/>
  </w:num>
  <w:num w:numId="14">
    <w:abstractNumId w:val="18"/>
  </w:num>
  <w:num w:numId="15">
    <w:abstractNumId w:val="19"/>
  </w:num>
  <w:num w:numId="16">
    <w:abstractNumId w:val="0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17">
    <w:abstractNumId w:val="23"/>
  </w:num>
  <w:num w:numId="18">
    <w:abstractNumId w:val="1"/>
  </w:num>
  <w:num w:numId="19">
    <w:abstractNumId w:val="13"/>
  </w:num>
  <w:num w:numId="20">
    <w:abstractNumId w:val="20"/>
  </w:num>
  <w:num w:numId="21">
    <w:abstractNumId w:val="2"/>
  </w:num>
  <w:num w:numId="22">
    <w:abstractNumId w:val="9"/>
  </w:num>
  <w:num w:numId="23">
    <w:abstractNumId w:val="8"/>
  </w:num>
  <w:num w:numId="24">
    <w:abstractNumId w:val="21"/>
  </w:num>
  <w:num w:numId="25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CD"/>
    <w:rsid w:val="0000082B"/>
    <w:rsid w:val="00004D6A"/>
    <w:rsid w:val="000052E3"/>
    <w:rsid w:val="00005441"/>
    <w:rsid w:val="00010496"/>
    <w:rsid w:val="0001272A"/>
    <w:rsid w:val="00015249"/>
    <w:rsid w:val="00015770"/>
    <w:rsid w:val="00017149"/>
    <w:rsid w:val="00024DB1"/>
    <w:rsid w:val="0002564D"/>
    <w:rsid w:val="0002617F"/>
    <w:rsid w:val="00027D06"/>
    <w:rsid w:val="00027F0E"/>
    <w:rsid w:val="0003510D"/>
    <w:rsid w:val="00037C43"/>
    <w:rsid w:val="00054C3A"/>
    <w:rsid w:val="00061D9E"/>
    <w:rsid w:val="000621A1"/>
    <w:rsid w:val="000663B6"/>
    <w:rsid w:val="000813E0"/>
    <w:rsid w:val="000933A0"/>
    <w:rsid w:val="00095DD5"/>
    <w:rsid w:val="00096DEB"/>
    <w:rsid w:val="000A31B3"/>
    <w:rsid w:val="000A6C62"/>
    <w:rsid w:val="000A7ACF"/>
    <w:rsid w:val="000A7B41"/>
    <w:rsid w:val="000B0527"/>
    <w:rsid w:val="000B3CF5"/>
    <w:rsid w:val="000B633F"/>
    <w:rsid w:val="000B6DD3"/>
    <w:rsid w:val="000B6F6A"/>
    <w:rsid w:val="000B7DCB"/>
    <w:rsid w:val="000C4D47"/>
    <w:rsid w:val="000C4E94"/>
    <w:rsid w:val="000C6518"/>
    <w:rsid w:val="000D1C2D"/>
    <w:rsid w:val="000D250C"/>
    <w:rsid w:val="000D6067"/>
    <w:rsid w:val="000E5308"/>
    <w:rsid w:val="000E57DA"/>
    <w:rsid w:val="000E5FEF"/>
    <w:rsid w:val="001112FE"/>
    <w:rsid w:val="0011490B"/>
    <w:rsid w:val="00127A37"/>
    <w:rsid w:val="00131864"/>
    <w:rsid w:val="00132965"/>
    <w:rsid w:val="00135370"/>
    <w:rsid w:val="00142CE0"/>
    <w:rsid w:val="00143A9D"/>
    <w:rsid w:val="00146DE9"/>
    <w:rsid w:val="00151234"/>
    <w:rsid w:val="001568C5"/>
    <w:rsid w:val="001605EB"/>
    <w:rsid w:val="00162AD7"/>
    <w:rsid w:val="001748E0"/>
    <w:rsid w:val="0018180E"/>
    <w:rsid w:val="00181A54"/>
    <w:rsid w:val="00182610"/>
    <w:rsid w:val="001844A2"/>
    <w:rsid w:val="00185F9C"/>
    <w:rsid w:val="00191BF7"/>
    <w:rsid w:val="001B0946"/>
    <w:rsid w:val="001C0D7D"/>
    <w:rsid w:val="001C1560"/>
    <w:rsid w:val="001C3AEA"/>
    <w:rsid w:val="001D332E"/>
    <w:rsid w:val="001E23F5"/>
    <w:rsid w:val="001E4805"/>
    <w:rsid w:val="001F04B2"/>
    <w:rsid w:val="001F10C3"/>
    <w:rsid w:val="001F2F69"/>
    <w:rsid w:val="002009A1"/>
    <w:rsid w:val="00204D73"/>
    <w:rsid w:val="002064BA"/>
    <w:rsid w:val="002109D8"/>
    <w:rsid w:val="0021349F"/>
    <w:rsid w:val="00214FCD"/>
    <w:rsid w:val="00217379"/>
    <w:rsid w:val="002259C9"/>
    <w:rsid w:val="002323C1"/>
    <w:rsid w:val="002349F1"/>
    <w:rsid w:val="00236C93"/>
    <w:rsid w:val="0024773A"/>
    <w:rsid w:val="00254C11"/>
    <w:rsid w:val="00270EB9"/>
    <w:rsid w:val="00282FA6"/>
    <w:rsid w:val="00283913"/>
    <w:rsid w:val="002840D2"/>
    <w:rsid w:val="00284EF6"/>
    <w:rsid w:val="002855F0"/>
    <w:rsid w:val="00286AB9"/>
    <w:rsid w:val="002876E1"/>
    <w:rsid w:val="002B63C2"/>
    <w:rsid w:val="002C2A20"/>
    <w:rsid w:val="002C2CCE"/>
    <w:rsid w:val="002C382B"/>
    <w:rsid w:val="002C5FC2"/>
    <w:rsid w:val="002D0F23"/>
    <w:rsid w:val="002D4BE2"/>
    <w:rsid w:val="002E15A0"/>
    <w:rsid w:val="002E48F2"/>
    <w:rsid w:val="002E6898"/>
    <w:rsid w:val="002E6AE8"/>
    <w:rsid w:val="002E6DF4"/>
    <w:rsid w:val="002E772C"/>
    <w:rsid w:val="002F1BC8"/>
    <w:rsid w:val="002F6D5D"/>
    <w:rsid w:val="00305362"/>
    <w:rsid w:val="00306F03"/>
    <w:rsid w:val="00311392"/>
    <w:rsid w:val="003129FF"/>
    <w:rsid w:val="00312E60"/>
    <w:rsid w:val="00317D32"/>
    <w:rsid w:val="00321D58"/>
    <w:rsid w:val="00326A3B"/>
    <w:rsid w:val="003273A5"/>
    <w:rsid w:val="003274C0"/>
    <w:rsid w:val="003274EA"/>
    <w:rsid w:val="00327546"/>
    <w:rsid w:val="00340B37"/>
    <w:rsid w:val="00341C8E"/>
    <w:rsid w:val="0035574F"/>
    <w:rsid w:val="003617BC"/>
    <w:rsid w:val="00364CD4"/>
    <w:rsid w:val="00367DD5"/>
    <w:rsid w:val="003709F1"/>
    <w:rsid w:val="003714B7"/>
    <w:rsid w:val="00377E62"/>
    <w:rsid w:val="003826A6"/>
    <w:rsid w:val="0039122B"/>
    <w:rsid w:val="003A7996"/>
    <w:rsid w:val="003B08BA"/>
    <w:rsid w:val="003B7FD3"/>
    <w:rsid w:val="003C2976"/>
    <w:rsid w:val="003C4D4F"/>
    <w:rsid w:val="003C54EE"/>
    <w:rsid w:val="003C5875"/>
    <w:rsid w:val="003C7119"/>
    <w:rsid w:val="003D3561"/>
    <w:rsid w:val="003F18BC"/>
    <w:rsid w:val="003F52D0"/>
    <w:rsid w:val="003F5401"/>
    <w:rsid w:val="003F67A0"/>
    <w:rsid w:val="0040213E"/>
    <w:rsid w:val="004024C2"/>
    <w:rsid w:val="00404A92"/>
    <w:rsid w:val="00405760"/>
    <w:rsid w:val="00410097"/>
    <w:rsid w:val="00410D43"/>
    <w:rsid w:val="00420076"/>
    <w:rsid w:val="00420372"/>
    <w:rsid w:val="00420869"/>
    <w:rsid w:val="0042560D"/>
    <w:rsid w:val="0043210C"/>
    <w:rsid w:val="0043482C"/>
    <w:rsid w:val="00440068"/>
    <w:rsid w:val="0044275B"/>
    <w:rsid w:val="00442B64"/>
    <w:rsid w:val="00457875"/>
    <w:rsid w:val="004677E7"/>
    <w:rsid w:val="004704C8"/>
    <w:rsid w:val="0048218C"/>
    <w:rsid w:val="004821B6"/>
    <w:rsid w:val="0048697E"/>
    <w:rsid w:val="004A0280"/>
    <w:rsid w:val="004B06DC"/>
    <w:rsid w:val="004B3BCE"/>
    <w:rsid w:val="004B53FA"/>
    <w:rsid w:val="004C77B3"/>
    <w:rsid w:val="004D07BF"/>
    <w:rsid w:val="004D5D53"/>
    <w:rsid w:val="004D614A"/>
    <w:rsid w:val="004D79D0"/>
    <w:rsid w:val="004E2782"/>
    <w:rsid w:val="004E2ACE"/>
    <w:rsid w:val="004E4D51"/>
    <w:rsid w:val="004F2F2C"/>
    <w:rsid w:val="004F3B2E"/>
    <w:rsid w:val="005045FA"/>
    <w:rsid w:val="0050540A"/>
    <w:rsid w:val="00506F38"/>
    <w:rsid w:val="005214C1"/>
    <w:rsid w:val="00533BB2"/>
    <w:rsid w:val="00534FD3"/>
    <w:rsid w:val="00540A32"/>
    <w:rsid w:val="00545933"/>
    <w:rsid w:val="00550326"/>
    <w:rsid w:val="00550903"/>
    <w:rsid w:val="0055284B"/>
    <w:rsid w:val="00560603"/>
    <w:rsid w:val="00563917"/>
    <w:rsid w:val="00563C63"/>
    <w:rsid w:val="0057465F"/>
    <w:rsid w:val="00575335"/>
    <w:rsid w:val="00581B89"/>
    <w:rsid w:val="0059703F"/>
    <w:rsid w:val="005A0BC5"/>
    <w:rsid w:val="005A1F68"/>
    <w:rsid w:val="005A4BF7"/>
    <w:rsid w:val="005A4F3B"/>
    <w:rsid w:val="005A7EB1"/>
    <w:rsid w:val="005B0BF5"/>
    <w:rsid w:val="005B3398"/>
    <w:rsid w:val="005B4E12"/>
    <w:rsid w:val="005B608A"/>
    <w:rsid w:val="005D26CF"/>
    <w:rsid w:val="005D2CC5"/>
    <w:rsid w:val="005D3617"/>
    <w:rsid w:val="005D5A4D"/>
    <w:rsid w:val="005E4088"/>
    <w:rsid w:val="005F4770"/>
    <w:rsid w:val="00602A03"/>
    <w:rsid w:val="00602D79"/>
    <w:rsid w:val="006043ED"/>
    <w:rsid w:val="00607890"/>
    <w:rsid w:val="0061281B"/>
    <w:rsid w:val="0061393B"/>
    <w:rsid w:val="00616380"/>
    <w:rsid w:val="00621992"/>
    <w:rsid w:val="00627CB8"/>
    <w:rsid w:val="006315D1"/>
    <w:rsid w:val="00631E81"/>
    <w:rsid w:val="0063237C"/>
    <w:rsid w:val="00633141"/>
    <w:rsid w:val="006457F2"/>
    <w:rsid w:val="00646013"/>
    <w:rsid w:val="006537D9"/>
    <w:rsid w:val="00654F3D"/>
    <w:rsid w:val="006602FA"/>
    <w:rsid w:val="006615AB"/>
    <w:rsid w:val="006636AC"/>
    <w:rsid w:val="006670E0"/>
    <w:rsid w:val="006712CC"/>
    <w:rsid w:val="00673DE3"/>
    <w:rsid w:val="00674962"/>
    <w:rsid w:val="0067595C"/>
    <w:rsid w:val="00675D5B"/>
    <w:rsid w:val="0067685C"/>
    <w:rsid w:val="006772DB"/>
    <w:rsid w:val="0068221C"/>
    <w:rsid w:val="00682CCA"/>
    <w:rsid w:val="00690B43"/>
    <w:rsid w:val="00691856"/>
    <w:rsid w:val="0069206D"/>
    <w:rsid w:val="006A7C94"/>
    <w:rsid w:val="006B68F6"/>
    <w:rsid w:val="006D24A5"/>
    <w:rsid w:val="006D4BE5"/>
    <w:rsid w:val="006D6C8B"/>
    <w:rsid w:val="006E01A4"/>
    <w:rsid w:val="006E4B0A"/>
    <w:rsid w:val="006F1627"/>
    <w:rsid w:val="006F4086"/>
    <w:rsid w:val="006F4F9E"/>
    <w:rsid w:val="00701FD3"/>
    <w:rsid w:val="00704EED"/>
    <w:rsid w:val="00707338"/>
    <w:rsid w:val="00715A18"/>
    <w:rsid w:val="007411A4"/>
    <w:rsid w:val="00741D27"/>
    <w:rsid w:val="007435E7"/>
    <w:rsid w:val="007459D6"/>
    <w:rsid w:val="00750A27"/>
    <w:rsid w:val="007560D1"/>
    <w:rsid w:val="00763E80"/>
    <w:rsid w:val="007720BF"/>
    <w:rsid w:val="007733C1"/>
    <w:rsid w:val="00781F57"/>
    <w:rsid w:val="00785312"/>
    <w:rsid w:val="00797A07"/>
    <w:rsid w:val="007A2AFF"/>
    <w:rsid w:val="007A4A04"/>
    <w:rsid w:val="007A6F89"/>
    <w:rsid w:val="007C0C0B"/>
    <w:rsid w:val="007C61D1"/>
    <w:rsid w:val="007C7DCF"/>
    <w:rsid w:val="007E03F4"/>
    <w:rsid w:val="007E1C27"/>
    <w:rsid w:val="007E620A"/>
    <w:rsid w:val="007E6784"/>
    <w:rsid w:val="007F1BD7"/>
    <w:rsid w:val="007F1E93"/>
    <w:rsid w:val="007F1F00"/>
    <w:rsid w:val="0081009B"/>
    <w:rsid w:val="00815101"/>
    <w:rsid w:val="008230BD"/>
    <w:rsid w:val="00831D57"/>
    <w:rsid w:val="00840307"/>
    <w:rsid w:val="00840F83"/>
    <w:rsid w:val="008425A3"/>
    <w:rsid w:val="0084438E"/>
    <w:rsid w:val="00854A05"/>
    <w:rsid w:val="00862547"/>
    <w:rsid w:val="00870411"/>
    <w:rsid w:val="00874574"/>
    <w:rsid w:val="00876932"/>
    <w:rsid w:val="0087694F"/>
    <w:rsid w:val="00896071"/>
    <w:rsid w:val="008B4C91"/>
    <w:rsid w:val="008C1AD0"/>
    <w:rsid w:val="008C5CCB"/>
    <w:rsid w:val="008E202B"/>
    <w:rsid w:val="008E5801"/>
    <w:rsid w:val="008E7D4C"/>
    <w:rsid w:val="008F05DC"/>
    <w:rsid w:val="008F360F"/>
    <w:rsid w:val="008F38CD"/>
    <w:rsid w:val="008F7AEF"/>
    <w:rsid w:val="0090283D"/>
    <w:rsid w:val="00910BC9"/>
    <w:rsid w:val="00920CB7"/>
    <w:rsid w:val="00930D40"/>
    <w:rsid w:val="009315CD"/>
    <w:rsid w:val="0093305A"/>
    <w:rsid w:val="00936C39"/>
    <w:rsid w:val="0094698E"/>
    <w:rsid w:val="0095470D"/>
    <w:rsid w:val="00961C8A"/>
    <w:rsid w:val="00961FCB"/>
    <w:rsid w:val="00962B4F"/>
    <w:rsid w:val="00966C7A"/>
    <w:rsid w:val="009737D7"/>
    <w:rsid w:val="00974345"/>
    <w:rsid w:val="00976072"/>
    <w:rsid w:val="00977667"/>
    <w:rsid w:val="00984A07"/>
    <w:rsid w:val="00986376"/>
    <w:rsid w:val="00986756"/>
    <w:rsid w:val="009A4323"/>
    <w:rsid w:val="009A51CB"/>
    <w:rsid w:val="009B517E"/>
    <w:rsid w:val="009B69C2"/>
    <w:rsid w:val="009C0B73"/>
    <w:rsid w:val="009C3B6B"/>
    <w:rsid w:val="009C4DBC"/>
    <w:rsid w:val="009D1788"/>
    <w:rsid w:val="009D2DE9"/>
    <w:rsid w:val="009D3624"/>
    <w:rsid w:val="009D4264"/>
    <w:rsid w:val="009D46EA"/>
    <w:rsid w:val="009D4C03"/>
    <w:rsid w:val="009D6C58"/>
    <w:rsid w:val="009E3F7B"/>
    <w:rsid w:val="00A04924"/>
    <w:rsid w:val="00A0535D"/>
    <w:rsid w:val="00A10E59"/>
    <w:rsid w:val="00A10EC9"/>
    <w:rsid w:val="00A12AC9"/>
    <w:rsid w:val="00A13C61"/>
    <w:rsid w:val="00A15D60"/>
    <w:rsid w:val="00A2008B"/>
    <w:rsid w:val="00A2439D"/>
    <w:rsid w:val="00A32CC4"/>
    <w:rsid w:val="00A34DEE"/>
    <w:rsid w:val="00A34F6E"/>
    <w:rsid w:val="00A369CB"/>
    <w:rsid w:val="00A40341"/>
    <w:rsid w:val="00A4139A"/>
    <w:rsid w:val="00A452D7"/>
    <w:rsid w:val="00A4797A"/>
    <w:rsid w:val="00A5051B"/>
    <w:rsid w:val="00A558AB"/>
    <w:rsid w:val="00A5661B"/>
    <w:rsid w:val="00A663F5"/>
    <w:rsid w:val="00A679E6"/>
    <w:rsid w:val="00A71B4C"/>
    <w:rsid w:val="00A822D1"/>
    <w:rsid w:val="00A8359D"/>
    <w:rsid w:val="00A91301"/>
    <w:rsid w:val="00A91A57"/>
    <w:rsid w:val="00A925E2"/>
    <w:rsid w:val="00A9358D"/>
    <w:rsid w:val="00A95072"/>
    <w:rsid w:val="00AB1B33"/>
    <w:rsid w:val="00AB7C0E"/>
    <w:rsid w:val="00AC0B84"/>
    <w:rsid w:val="00AC3ABD"/>
    <w:rsid w:val="00AC7F52"/>
    <w:rsid w:val="00AD25F6"/>
    <w:rsid w:val="00AE27E4"/>
    <w:rsid w:val="00AF090B"/>
    <w:rsid w:val="00AF4884"/>
    <w:rsid w:val="00B033D3"/>
    <w:rsid w:val="00B04807"/>
    <w:rsid w:val="00B10823"/>
    <w:rsid w:val="00B1716E"/>
    <w:rsid w:val="00B226D6"/>
    <w:rsid w:val="00B30A69"/>
    <w:rsid w:val="00B3195D"/>
    <w:rsid w:val="00B35461"/>
    <w:rsid w:val="00B36C0D"/>
    <w:rsid w:val="00B4030D"/>
    <w:rsid w:val="00B42263"/>
    <w:rsid w:val="00B42985"/>
    <w:rsid w:val="00B52C86"/>
    <w:rsid w:val="00B55F71"/>
    <w:rsid w:val="00B5671E"/>
    <w:rsid w:val="00B6675F"/>
    <w:rsid w:val="00B7020D"/>
    <w:rsid w:val="00B777C5"/>
    <w:rsid w:val="00B80DC1"/>
    <w:rsid w:val="00B822EF"/>
    <w:rsid w:val="00B82686"/>
    <w:rsid w:val="00B84424"/>
    <w:rsid w:val="00B93256"/>
    <w:rsid w:val="00B97008"/>
    <w:rsid w:val="00BA2038"/>
    <w:rsid w:val="00BA6ECD"/>
    <w:rsid w:val="00BA70EE"/>
    <w:rsid w:val="00BB0722"/>
    <w:rsid w:val="00BB7EBA"/>
    <w:rsid w:val="00BC633A"/>
    <w:rsid w:val="00BD44A8"/>
    <w:rsid w:val="00BD7E15"/>
    <w:rsid w:val="00BE0F40"/>
    <w:rsid w:val="00BE1C55"/>
    <w:rsid w:val="00BF216D"/>
    <w:rsid w:val="00BF23AA"/>
    <w:rsid w:val="00BF2CC4"/>
    <w:rsid w:val="00C01599"/>
    <w:rsid w:val="00C049CC"/>
    <w:rsid w:val="00C12717"/>
    <w:rsid w:val="00C12D61"/>
    <w:rsid w:val="00C22E17"/>
    <w:rsid w:val="00C275FB"/>
    <w:rsid w:val="00C3538B"/>
    <w:rsid w:val="00C41A86"/>
    <w:rsid w:val="00C44EF9"/>
    <w:rsid w:val="00C44F2F"/>
    <w:rsid w:val="00C46DA9"/>
    <w:rsid w:val="00C536F6"/>
    <w:rsid w:val="00C5787C"/>
    <w:rsid w:val="00C64EFE"/>
    <w:rsid w:val="00C70E07"/>
    <w:rsid w:val="00C711A7"/>
    <w:rsid w:val="00C73063"/>
    <w:rsid w:val="00C7522E"/>
    <w:rsid w:val="00C75614"/>
    <w:rsid w:val="00C77439"/>
    <w:rsid w:val="00C82D1C"/>
    <w:rsid w:val="00C83858"/>
    <w:rsid w:val="00CA01B2"/>
    <w:rsid w:val="00CA0ACE"/>
    <w:rsid w:val="00CB1EDC"/>
    <w:rsid w:val="00CB267C"/>
    <w:rsid w:val="00CC15F7"/>
    <w:rsid w:val="00CC4A03"/>
    <w:rsid w:val="00CC7547"/>
    <w:rsid w:val="00CD5D76"/>
    <w:rsid w:val="00CE1CD3"/>
    <w:rsid w:val="00CE6EEE"/>
    <w:rsid w:val="00CF422E"/>
    <w:rsid w:val="00D132EA"/>
    <w:rsid w:val="00D13558"/>
    <w:rsid w:val="00D138CA"/>
    <w:rsid w:val="00D17C5F"/>
    <w:rsid w:val="00D25773"/>
    <w:rsid w:val="00D32933"/>
    <w:rsid w:val="00D431A2"/>
    <w:rsid w:val="00D50E2C"/>
    <w:rsid w:val="00D63276"/>
    <w:rsid w:val="00D65A5E"/>
    <w:rsid w:val="00D8042C"/>
    <w:rsid w:val="00D806B1"/>
    <w:rsid w:val="00D90764"/>
    <w:rsid w:val="00DA1BE3"/>
    <w:rsid w:val="00DA2C05"/>
    <w:rsid w:val="00DA7D58"/>
    <w:rsid w:val="00DB1744"/>
    <w:rsid w:val="00DB565C"/>
    <w:rsid w:val="00DC48E8"/>
    <w:rsid w:val="00DD14D2"/>
    <w:rsid w:val="00DD152C"/>
    <w:rsid w:val="00DD6A21"/>
    <w:rsid w:val="00DD7496"/>
    <w:rsid w:val="00DE0155"/>
    <w:rsid w:val="00DE1DCD"/>
    <w:rsid w:val="00DE344E"/>
    <w:rsid w:val="00DF0721"/>
    <w:rsid w:val="00DF32B6"/>
    <w:rsid w:val="00DF3EB7"/>
    <w:rsid w:val="00DF4875"/>
    <w:rsid w:val="00DF62BF"/>
    <w:rsid w:val="00E07C3A"/>
    <w:rsid w:val="00E20069"/>
    <w:rsid w:val="00E20FDF"/>
    <w:rsid w:val="00E24ECB"/>
    <w:rsid w:val="00E251ED"/>
    <w:rsid w:val="00E26F5F"/>
    <w:rsid w:val="00E3228C"/>
    <w:rsid w:val="00E34808"/>
    <w:rsid w:val="00E35F84"/>
    <w:rsid w:val="00E37546"/>
    <w:rsid w:val="00E43B36"/>
    <w:rsid w:val="00E46A8B"/>
    <w:rsid w:val="00E47932"/>
    <w:rsid w:val="00E53934"/>
    <w:rsid w:val="00E5393F"/>
    <w:rsid w:val="00E55826"/>
    <w:rsid w:val="00E6011C"/>
    <w:rsid w:val="00E63A2C"/>
    <w:rsid w:val="00E74D3B"/>
    <w:rsid w:val="00E81881"/>
    <w:rsid w:val="00E81995"/>
    <w:rsid w:val="00E832A3"/>
    <w:rsid w:val="00E86ADE"/>
    <w:rsid w:val="00EA3801"/>
    <w:rsid w:val="00EB0DB8"/>
    <w:rsid w:val="00EB1EFD"/>
    <w:rsid w:val="00EC336C"/>
    <w:rsid w:val="00ED2D77"/>
    <w:rsid w:val="00ED4A2A"/>
    <w:rsid w:val="00ED66D0"/>
    <w:rsid w:val="00EF12C7"/>
    <w:rsid w:val="00F03B8D"/>
    <w:rsid w:val="00F3291B"/>
    <w:rsid w:val="00F33775"/>
    <w:rsid w:val="00F4241E"/>
    <w:rsid w:val="00F44071"/>
    <w:rsid w:val="00F511D1"/>
    <w:rsid w:val="00F5278B"/>
    <w:rsid w:val="00F53A03"/>
    <w:rsid w:val="00F560E2"/>
    <w:rsid w:val="00F6696B"/>
    <w:rsid w:val="00F75C8E"/>
    <w:rsid w:val="00F75E45"/>
    <w:rsid w:val="00F83C74"/>
    <w:rsid w:val="00F8431B"/>
    <w:rsid w:val="00F85EA6"/>
    <w:rsid w:val="00F947F7"/>
    <w:rsid w:val="00F95AB0"/>
    <w:rsid w:val="00FA1D1D"/>
    <w:rsid w:val="00FA67DE"/>
    <w:rsid w:val="00FA755A"/>
    <w:rsid w:val="00FB208C"/>
    <w:rsid w:val="00FC3E63"/>
    <w:rsid w:val="00FD1AB5"/>
    <w:rsid w:val="00FD40A3"/>
    <w:rsid w:val="00FD6A82"/>
    <w:rsid w:val="00FD7A39"/>
    <w:rsid w:val="00FE0032"/>
    <w:rsid w:val="00FF1088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iPriority="99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DB1744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3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3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3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a0"/>
    <w:link w:val="BPC3Bullet10"/>
    <w:rsid w:val="003129FF"/>
    <w:pPr>
      <w:numPr>
        <w:numId w:val="1"/>
      </w:numPr>
      <w:tabs>
        <w:tab w:val="left" w:pos="227"/>
      </w:tabs>
      <w:spacing w:after="120"/>
      <w:jc w:val="both"/>
    </w:pPr>
    <w:rPr>
      <w:rFonts w:ascii="Calibri" w:hAnsi="Calibri"/>
      <w:szCs w:val="20"/>
      <w:lang w:eastAsia="en-US"/>
    </w:rPr>
  </w:style>
  <w:style w:type="character" w:customStyle="1" w:styleId="BPC3Bullet10">
    <w:name w:val="BPC3 – Bullet1 Знак Знак"/>
    <w:basedOn w:val="a1"/>
    <w:link w:val="BPC3Bullet1"/>
    <w:rsid w:val="003129FF"/>
    <w:rPr>
      <w:rFonts w:ascii="Calibri" w:hAnsi="Calibri"/>
      <w:sz w:val="24"/>
      <w:lang w:val="en-US" w:eastAsia="en-US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7"/>
      </w:numPr>
    </w:pPr>
  </w:style>
  <w:style w:type="numbering" w:customStyle="1" w:styleId="2">
    <w:name w:val="Стиль2"/>
    <w:uiPriority w:val="99"/>
    <w:rsid w:val="006615AB"/>
    <w:pPr>
      <w:numPr>
        <w:numId w:val="8"/>
      </w:numPr>
    </w:pPr>
  </w:style>
  <w:style w:type="numbering" w:customStyle="1" w:styleId="3">
    <w:name w:val="Стиль3"/>
    <w:uiPriority w:val="99"/>
    <w:rsid w:val="00A452D7"/>
    <w:pPr>
      <w:numPr>
        <w:numId w:val="9"/>
      </w:numPr>
    </w:pPr>
  </w:style>
  <w:style w:type="numbering" w:customStyle="1" w:styleId="40">
    <w:name w:val="Стиль4"/>
    <w:uiPriority w:val="99"/>
    <w:rsid w:val="00A452D7"/>
    <w:pPr>
      <w:numPr>
        <w:numId w:val="10"/>
      </w:numPr>
    </w:pPr>
  </w:style>
  <w:style w:type="numbering" w:customStyle="1" w:styleId="5">
    <w:name w:val="Стиль5"/>
    <w:uiPriority w:val="99"/>
    <w:rsid w:val="00A452D7"/>
    <w:pPr>
      <w:numPr>
        <w:numId w:val="11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0D250C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0D250C"/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a8">
    <w:name w:val="footer"/>
    <w:basedOn w:val="a0"/>
    <w:link w:val="a9"/>
    <w:uiPriority w:val="99"/>
    <w:rsid w:val="000D250C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uiPriority w:val="99"/>
    <w:rsid w:val="000D250C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0D250C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0D250C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0D250C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0D250C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0D250C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0D250C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0D250C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0D250C"/>
    <w:rPr>
      <w:rFonts w:ascii="Calibri" w:hAnsi="Calibri"/>
      <w:szCs w:val="24"/>
      <w:lang w:val="en-US" w:eastAsia="en-US"/>
    </w:rPr>
  </w:style>
  <w:style w:type="paragraph" w:customStyle="1" w:styleId="BPC3-bodyafterheading">
    <w:name w:val="BPC3 - body after heading"/>
    <w:basedOn w:val="BPC3-bodycopynormal"/>
    <w:link w:val="BPC3-bodyafterheading0"/>
    <w:rsid w:val="000D250C"/>
    <w:rPr>
      <w:sz w:val="22"/>
      <w:szCs w:val="22"/>
      <w:lang w:val="fr-FR"/>
    </w:rPr>
  </w:style>
  <w:style w:type="paragraph" w:customStyle="1" w:styleId="BPC3-Fullysupported">
    <w:name w:val="BPC3 - Fully supported"/>
    <w:basedOn w:val="a0"/>
    <w:link w:val="BPC3-Fullysupported0"/>
    <w:rsid w:val="000D250C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0D250C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0D250C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0D250C"/>
    <w:rPr>
      <w:b/>
    </w:rPr>
  </w:style>
  <w:style w:type="paragraph" w:customStyle="1" w:styleId="BPC3-subhead2">
    <w:name w:val="BPC3 - subhead2"/>
    <w:basedOn w:val="BPC3-bodyafterheading"/>
    <w:rsid w:val="000D250C"/>
    <w:rPr>
      <w:u w:val="single"/>
    </w:rPr>
  </w:style>
  <w:style w:type="paragraph" w:customStyle="1" w:styleId="BPCinside-keyphrases">
    <w:name w:val="BPC inside - key phrases"/>
    <w:basedOn w:val="a0"/>
    <w:rsid w:val="000D250C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0D250C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0D250C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0D250C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0D250C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uiPriority w:val="99"/>
    <w:rsid w:val="000D250C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uiPriority w:val="99"/>
    <w:rsid w:val="000D250C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0D250C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0D250C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0D250C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0D250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0D250C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0D250C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0D250C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0D250C"/>
    <w:rPr>
      <w:rFonts w:cs="Times New Roman"/>
      <w:b/>
      <w:bCs/>
    </w:rPr>
  </w:style>
  <w:style w:type="character" w:styleId="af2">
    <w:name w:val="Emphasis"/>
    <w:basedOn w:val="a1"/>
    <w:qFormat/>
    <w:rsid w:val="000D250C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0D250C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0D250C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0D250C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0D250C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rsid w:val="000D250C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rsid w:val="000D250C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0D250C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0D250C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0D250C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0D250C"/>
    <w:rPr>
      <w:rFonts w:cs="Times New Roman"/>
      <w:b/>
      <w:sz w:val="24"/>
      <w:u w:val="single"/>
    </w:rPr>
  </w:style>
  <w:style w:type="character" w:styleId="afb">
    <w:name w:val="Book Title"/>
    <w:basedOn w:val="a1"/>
    <w:rsid w:val="000D250C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0D250C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0D250C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0D250C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0D250C"/>
    <w:rPr>
      <w:rFonts w:ascii="Arial (W1)" w:hAnsi="Arial (W1)"/>
      <w:sz w:val="24"/>
      <w:szCs w:val="24"/>
      <w:lang w:val="en-US" w:eastAsia="en-US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0D250C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0D250C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0D250C"/>
    <w:rPr>
      <w:noProof/>
      <w:lang w:val="en-US" w:eastAsia="en-US"/>
    </w:rPr>
  </w:style>
  <w:style w:type="paragraph" w:styleId="afd">
    <w:name w:val="List Bullet"/>
    <w:basedOn w:val="a0"/>
    <w:autoRedefine/>
    <w:rsid w:val="000D250C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0D250C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0D250C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0D250C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0D250C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0D250C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0D250C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0D250C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0D250C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0D250C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0D250C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0D250C"/>
    <w:rPr>
      <w:rFonts w:ascii="Times" w:hAnsi="Times"/>
      <w:lang w:val="en-US" w:eastAsia="en-US"/>
    </w:rPr>
  </w:style>
  <w:style w:type="paragraph" w:styleId="aff1">
    <w:name w:val="envelope address"/>
    <w:basedOn w:val="a0"/>
    <w:rsid w:val="000D250C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0D250C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0D250C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0D250C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0D250C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0D250C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0D250C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0D250C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0D250C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0D250C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0D250C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0D250C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0D250C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0D250C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0D250C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0D250C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0D250C"/>
    <w:rPr>
      <w:rFonts w:ascii="Arial" w:hAnsi="Arial"/>
      <w:lang w:val="en-GB" w:eastAsia="en-US"/>
    </w:rPr>
  </w:style>
  <w:style w:type="character" w:styleId="affa">
    <w:name w:val="FollowedHyperlink"/>
    <w:basedOn w:val="a1"/>
    <w:rsid w:val="000D250C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0D250C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0D250C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0D250C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0D250C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0D250C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0D250C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0D250C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0D250C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0D250C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0D250C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0D250C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0D250C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0D250C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TableText">
    <w:name w:val="Table Text"/>
    <w:basedOn w:val="a0"/>
    <w:rsid w:val="000D250C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0D250C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0D250C"/>
    <w:pPr>
      <w:numPr>
        <w:ilvl w:val="1"/>
        <w:numId w:val="14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0D250C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0D250C"/>
  </w:style>
  <w:style w:type="paragraph" w:customStyle="1" w:styleId="headingT">
    <w:name w:val="heading T"/>
    <w:basedOn w:val="10"/>
    <w:next w:val="a0"/>
    <w:rsid w:val="000D250C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ind w:left="1080" w:hanging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0D250C"/>
    <w:pPr>
      <w:keepNext w:val="0"/>
      <w:numPr>
        <w:ilvl w:val="1"/>
        <w:numId w:val="5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2">
    <w:name w:val="Indent2"/>
    <w:basedOn w:val="a0"/>
    <w:rsid w:val="000D250C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0D250C"/>
    <w:pPr>
      <w:ind w:left="1080"/>
    </w:pPr>
  </w:style>
  <w:style w:type="paragraph" w:customStyle="1" w:styleId="Indent4">
    <w:name w:val="Indent4"/>
    <w:basedOn w:val="Indent3"/>
    <w:rsid w:val="000D250C"/>
    <w:pPr>
      <w:ind w:left="1440"/>
    </w:pPr>
  </w:style>
  <w:style w:type="paragraph" w:customStyle="1" w:styleId="SidebarQuotes">
    <w:name w:val="Sidebar Quotes"/>
    <w:basedOn w:val="a0"/>
    <w:rsid w:val="000D250C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styleId="affd">
    <w:name w:val="caption"/>
    <w:basedOn w:val="a0"/>
    <w:next w:val="a0"/>
    <w:qFormat/>
    <w:rsid w:val="000D250C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0D250C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0D250C"/>
    <w:pPr>
      <w:widowControl w:val="0"/>
      <w:spacing w:before="40" w:after="40"/>
    </w:pPr>
    <w:rPr>
      <w:sz w:val="16"/>
      <w:szCs w:val="20"/>
      <w:lang w:eastAsia="en-US"/>
    </w:rPr>
  </w:style>
  <w:style w:type="paragraph" w:styleId="affe">
    <w:name w:val="Document Map"/>
    <w:basedOn w:val="a0"/>
    <w:link w:val="afff"/>
    <w:rsid w:val="000D250C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0D250C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0D250C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0D250C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0D250C"/>
    <w:pPr>
      <w:numPr>
        <w:numId w:val="15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0D250C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0D250C"/>
    <w:pPr>
      <w:ind w:left="360" w:hanging="360"/>
    </w:pPr>
    <w:rPr>
      <w:rFonts w:ascii="Arial" w:hAnsi="Arial"/>
      <w:sz w:val="20"/>
      <w:lang w:val="en-GB" w:eastAsia="en-US"/>
    </w:rPr>
  </w:style>
  <w:style w:type="paragraph" w:customStyle="1" w:styleId="Normal1">
    <w:name w:val="Normal++1"/>
    <w:basedOn w:val="a0"/>
    <w:next w:val="a0"/>
    <w:rsid w:val="000D250C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0D250C"/>
    <w:rPr>
      <w:b/>
      <w:bCs/>
    </w:rPr>
  </w:style>
  <w:style w:type="character" w:customStyle="1" w:styleId="afff4">
    <w:name w:val="Тема примечания Знак"/>
    <w:basedOn w:val="aff9"/>
    <w:link w:val="afff3"/>
    <w:rsid w:val="000D250C"/>
    <w:rPr>
      <w:rFonts w:ascii="Arial" w:hAnsi="Arial"/>
      <w:b/>
      <w:bCs/>
      <w:lang w:val="en-GB" w:eastAsia="en-US"/>
    </w:rPr>
  </w:style>
  <w:style w:type="character" w:customStyle="1" w:styleId="Style12pt">
    <w:name w:val="Style 12 pt"/>
    <w:basedOn w:val="a1"/>
    <w:rsid w:val="000D250C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0D25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0D250C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0D250C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14">
    <w:name w:val="Абзац списка1"/>
    <w:basedOn w:val="a0"/>
    <w:rsid w:val="000D250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0D250C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0D250C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0D250C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0D250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0D250C"/>
    <w:rPr>
      <w:vertAlign w:val="superscript"/>
    </w:rPr>
  </w:style>
  <w:style w:type="paragraph" w:customStyle="1" w:styleId="BPCProposal">
    <w:name w:val="BPC Proposal"/>
    <w:basedOn w:val="a0"/>
    <w:link w:val="BPCProposalChar"/>
    <w:rsid w:val="00457875"/>
    <w:pPr>
      <w:spacing w:after="120"/>
      <w:ind w:left="360" w:hanging="360"/>
      <w:jc w:val="both"/>
      <w:outlineLvl w:val="0"/>
    </w:pPr>
    <w:rPr>
      <w:rFonts w:ascii="Calibri" w:hAnsi="Calibri" w:cs="Arial"/>
      <w:b/>
      <w:color w:val="365F91" w:themeColor="accent1" w:themeShade="BF"/>
      <w:kern w:val="32"/>
      <w:sz w:val="36"/>
      <w:szCs w:val="36"/>
      <w:lang w:eastAsia="en-US"/>
    </w:rPr>
  </w:style>
  <w:style w:type="character" w:customStyle="1" w:styleId="BPCProposalChar">
    <w:name w:val="BPC Proposal Char"/>
    <w:basedOn w:val="11"/>
    <w:link w:val="BPCProposal"/>
    <w:rsid w:val="000D250C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0D250C"/>
    <w:rPr>
      <w:rFonts w:cs="Times New Roman"/>
    </w:rPr>
  </w:style>
  <w:style w:type="character" w:customStyle="1" w:styleId="apple-converted-space">
    <w:name w:val="apple-converted-space"/>
    <w:uiPriority w:val="99"/>
    <w:rsid w:val="000D250C"/>
    <w:rPr>
      <w:rFonts w:cs="Times New Roman"/>
    </w:rPr>
  </w:style>
  <w:style w:type="paragraph" w:customStyle="1" w:styleId="2c">
    <w:name w:val="Абзац списка2"/>
    <w:basedOn w:val="a0"/>
    <w:rsid w:val="000D250C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0D250C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0D250C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0D250C"/>
    <w:pPr>
      <w:numPr>
        <w:numId w:val="16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a0"/>
    <w:rsid w:val="000D250C"/>
    <w:pPr>
      <w:numPr>
        <w:numId w:val="17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0D250C"/>
    <w:pPr>
      <w:numPr>
        <w:ilvl w:val="3"/>
        <w:numId w:val="17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paragraph" w:customStyle="1" w:styleId="2d">
    <w:name w:val="Стиль2_основной_текст"/>
    <w:basedOn w:val="a0"/>
    <w:link w:val="2e"/>
    <w:rsid w:val="000D250C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0D250C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0D250C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0D250C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0D250C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0D250C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0D250C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0D250C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0D250C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0D250C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0D250C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0D250C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0D250C"/>
    <w:pPr>
      <w:numPr>
        <w:numId w:val="18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0D250C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0D250C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afffa">
    <w:name w:val="Моноширинный"/>
    <w:basedOn w:val="a0"/>
    <w:link w:val="afffb"/>
    <w:rsid w:val="000D250C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0D250C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0D250C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0D250C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0D250C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0D250C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0D250C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0D250C"/>
    <w:rPr>
      <w:sz w:val="24"/>
      <w:szCs w:val="24"/>
    </w:rPr>
  </w:style>
  <w:style w:type="paragraph" w:styleId="afffe">
    <w:name w:val="toa heading"/>
    <w:basedOn w:val="a0"/>
    <w:next w:val="a0"/>
    <w:rsid w:val="000D250C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0D250C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0D250C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0D250C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0D250C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0D250C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0D250C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0D250C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0D250C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0D250C"/>
    <w:rPr>
      <w:lang w:val="ru-RU"/>
    </w:rPr>
  </w:style>
  <w:style w:type="character" w:customStyle="1" w:styleId="affff5">
    <w:name w:val="Приветствие Знак"/>
    <w:basedOn w:val="a1"/>
    <w:link w:val="affff4"/>
    <w:rsid w:val="000D250C"/>
    <w:rPr>
      <w:sz w:val="24"/>
      <w:szCs w:val="24"/>
    </w:rPr>
  </w:style>
  <w:style w:type="paragraph" w:styleId="affff6">
    <w:name w:val="List Continue"/>
    <w:basedOn w:val="a0"/>
    <w:rsid w:val="000D250C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0D250C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0D250C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0D250C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0D250C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0D250C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0D250C"/>
    <w:rPr>
      <w:sz w:val="24"/>
      <w:szCs w:val="24"/>
    </w:rPr>
  </w:style>
  <w:style w:type="paragraph" w:styleId="2f5">
    <w:name w:val="List 2"/>
    <w:basedOn w:val="a0"/>
    <w:rsid w:val="000D250C"/>
    <w:pPr>
      <w:ind w:left="566" w:hanging="283"/>
    </w:pPr>
    <w:rPr>
      <w:lang w:val="ru-RU"/>
    </w:rPr>
  </w:style>
  <w:style w:type="paragraph" w:styleId="3c">
    <w:name w:val="List 3"/>
    <w:basedOn w:val="a0"/>
    <w:rsid w:val="000D250C"/>
    <w:pPr>
      <w:ind w:left="849" w:hanging="283"/>
    </w:pPr>
    <w:rPr>
      <w:lang w:val="ru-RU"/>
    </w:rPr>
  </w:style>
  <w:style w:type="paragraph" w:styleId="47">
    <w:name w:val="List 4"/>
    <w:basedOn w:val="a0"/>
    <w:rsid w:val="000D250C"/>
    <w:pPr>
      <w:ind w:left="1132" w:hanging="283"/>
    </w:pPr>
    <w:rPr>
      <w:lang w:val="ru-RU"/>
    </w:rPr>
  </w:style>
  <w:style w:type="paragraph" w:styleId="57">
    <w:name w:val="List 5"/>
    <w:basedOn w:val="a0"/>
    <w:rsid w:val="000D250C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uiPriority w:val="99"/>
    <w:rsid w:val="000D250C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uiPriority w:val="99"/>
    <w:rsid w:val="000D250C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0D250C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0D250C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0D250C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0D250C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0D250C"/>
    <w:rPr>
      <w:sz w:val="24"/>
      <w:szCs w:val="24"/>
    </w:rPr>
  </w:style>
  <w:style w:type="paragraph" w:styleId="affffe">
    <w:name w:val="macro"/>
    <w:link w:val="afffff"/>
    <w:rsid w:val="000D25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0D250C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0D250C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0D250C"/>
    <w:rPr>
      <w:sz w:val="24"/>
      <w:szCs w:val="24"/>
    </w:rPr>
  </w:style>
  <w:style w:type="paragraph" w:customStyle="1" w:styleId="afffff2">
    <w:name w:val="Рисунок"/>
    <w:basedOn w:val="a0"/>
    <w:next w:val="a0"/>
    <w:rsid w:val="000D250C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0D250C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0D250C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0D250C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0D250C"/>
    <w:rPr>
      <w:sz w:val="24"/>
    </w:rPr>
  </w:style>
  <w:style w:type="paragraph" w:customStyle="1" w:styleId="afffff4">
    <w:name w:val="Основной текст таблиц"/>
    <w:basedOn w:val="a0"/>
    <w:autoRedefine/>
    <w:rsid w:val="00C46DA9"/>
    <w:pPr>
      <w:spacing w:before="60" w:after="60"/>
    </w:pPr>
    <w:rPr>
      <w:rFonts w:asciiTheme="minorHAnsi" w:hAnsiTheme="minorHAnsi" w:cstheme="minorHAnsi"/>
    </w:rPr>
  </w:style>
  <w:style w:type="paragraph" w:customStyle="1" w:styleId="afffff5">
    <w:name w:val="Стиль Название объекта + По левому краю"/>
    <w:basedOn w:val="affd"/>
    <w:autoRedefine/>
    <w:rsid w:val="000D250C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0D250C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0D250C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0D250C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0D250C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0D250C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0D250C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0D250C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0D250C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shorttext">
    <w:name w:val="short_text"/>
    <w:basedOn w:val="a1"/>
    <w:rsid w:val="000D25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iPriority="99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DB1744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3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3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3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a0"/>
    <w:link w:val="BPC3Bullet10"/>
    <w:rsid w:val="003129FF"/>
    <w:pPr>
      <w:numPr>
        <w:numId w:val="1"/>
      </w:numPr>
      <w:tabs>
        <w:tab w:val="left" w:pos="227"/>
      </w:tabs>
      <w:spacing w:after="120"/>
      <w:jc w:val="both"/>
    </w:pPr>
    <w:rPr>
      <w:rFonts w:ascii="Calibri" w:hAnsi="Calibri"/>
      <w:szCs w:val="20"/>
      <w:lang w:eastAsia="en-US"/>
    </w:rPr>
  </w:style>
  <w:style w:type="character" w:customStyle="1" w:styleId="BPC3Bullet10">
    <w:name w:val="BPC3 – Bullet1 Знак Знак"/>
    <w:basedOn w:val="a1"/>
    <w:link w:val="BPC3Bullet1"/>
    <w:rsid w:val="003129FF"/>
    <w:rPr>
      <w:rFonts w:ascii="Calibri" w:hAnsi="Calibri"/>
      <w:sz w:val="24"/>
      <w:lang w:val="en-US" w:eastAsia="en-US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7"/>
      </w:numPr>
    </w:pPr>
  </w:style>
  <w:style w:type="numbering" w:customStyle="1" w:styleId="2">
    <w:name w:val="Стиль2"/>
    <w:uiPriority w:val="99"/>
    <w:rsid w:val="006615AB"/>
    <w:pPr>
      <w:numPr>
        <w:numId w:val="8"/>
      </w:numPr>
    </w:pPr>
  </w:style>
  <w:style w:type="numbering" w:customStyle="1" w:styleId="3">
    <w:name w:val="Стиль3"/>
    <w:uiPriority w:val="99"/>
    <w:rsid w:val="00A452D7"/>
    <w:pPr>
      <w:numPr>
        <w:numId w:val="9"/>
      </w:numPr>
    </w:pPr>
  </w:style>
  <w:style w:type="numbering" w:customStyle="1" w:styleId="40">
    <w:name w:val="Стиль4"/>
    <w:uiPriority w:val="99"/>
    <w:rsid w:val="00A452D7"/>
    <w:pPr>
      <w:numPr>
        <w:numId w:val="10"/>
      </w:numPr>
    </w:pPr>
  </w:style>
  <w:style w:type="numbering" w:customStyle="1" w:styleId="5">
    <w:name w:val="Стиль5"/>
    <w:uiPriority w:val="99"/>
    <w:rsid w:val="00A452D7"/>
    <w:pPr>
      <w:numPr>
        <w:numId w:val="11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0D250C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0D250C"/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a8">
    <w:name w:val="footer"/>
    <w:basedOn w:val="a0"/>
    <w:link w:val="a9"/>
    <w:uiPriority w:val="99"/>
    <w:rsid w:val="000D250C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uiPriority w:val="99"/>
    <w:rsid w:val="000D250C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0D250C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0D250C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0D250C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0D250C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0D250C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0D250C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0D250C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0D250C"/>
    <w:rPr>
      <w:rFonts w:ascii="Calibri" w:hAnsi="Calibri"/>
      <w:szCs w:val="24"/>
      <w:lang w:val="en-US" w:eastAsia="en-US"/>
    </w:rPr>
  </w:style>
  <w:style w:type="paragraph" w:customStyle="1" w:styleId="BPC3-bodyafterheading">
    <w:name w:val="BPC3 - body after heading"/>
    <w:basedOn w:val="BPC3-bodycopynormal"/>
    <w:link w:val="BPC3-bodyafterheading0"/>
    <w:rsid w:val="000D250C"/>
    <w:rPr>
      <w:sz w:val="22"/>
      <w:szCs w:val="22"/>
      <w:lang w:val="fr-FR"/>
    </w:rPr>
  </w:style>
  <w:style w:type="paragraph" w:customStyle="1" w:styleId="BPC3-Fullysupported">
    <w:name w:val="BPC3 - Fully supported"/>
    <w:basedOn w:val="a0"/>
    <w:link w:val="BPC3-Fullysupported0"/>
    <w:rsid w:val="000D250C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0D250C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0D250C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0D250C"/>
    <w:rPr>
      <w:b/>
    </w:rPr>
  </w:style>
  <w:style w:type="paragraph" w:customStyle="1" w:styleId="BPC3-subhead2">
    <w:name w:val="BPC3 - subhead2"/>
    <w:basedOn w:val="BPC3-bodyafterheading"/>
    <w:rsid w:val="000D250C"/>
    <w:rPr>
      <w:u w:val="single"/>
    </w:rPr>
  </w:style>
  <w:style w:type="paragraph" w:customStyle="1" w:styleId="BPCinside-keyphrases">
    <w:name w:val="BPC inside - key phrases"/>
    <w:basedOn w:val="a0"/>
    <w:rsid w:val="000D250C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0D250C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0D250C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0D250C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0D250C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uiPriority w:val="99"/>
    <w:rsid w:val="000D250C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uiPriority w:val="99"/>
    <w:rsid w:val="000D250C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0D250C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0D250C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0D250C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0D250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0D250C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0D250C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0D250C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0D250C"/>
    <w:rPr>
      <w:rFonts w:cs="Times New Roman"/>
      <w:b/>
      <w:bCs/>
    </w:rPr>
  </w:style>
  <w:style w:type="character" w:styleId="af2">
    <w:name w:val="Emphasis"/>
    <w:basedOn w:val="a1"/>
    <w:qFormat/>
    <w:rsid w:val="000D250C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0D250C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0D250C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0D250C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0D250C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rsid w:val="000D250C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rsid w:val="000D250C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0D250C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0D250C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0D250C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0D250C"/>
    <w:rPr>
      <w:rFonts w:cs="Times New Roman"/>
      <w:b/>
      <w:sz w:val="24"/>
      <w:u w:val="single"/>
    </w:rPr>
  </w:style>
  <w:style w:type="character" w:styleId="afb">
    <w:name w:val="Book Title"/>
    <w:basedOn w:val="a1"/>
    <w:rsid w:val="000D250C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0D250C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0D250C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0D250C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0D250C"/>
    <w:rPr>
      <w:rFonts w:ascii="Arial (W1)" w:hAnsi="Arial (W1)"/>
      <w:sz w:val="24"/>
      <w:szCs w:val="24"/>
      <w:lang w:val="en-US" w:eastAsia="en-US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0D250C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0D250C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0D250C"/>
    <w:rPr>
      <w:noProof/>
      <w:lang w:val="en-US" w:eastAsia="en-US"/>
    </w:rPr>
  </w:style>
  <w:style w:type="paragraph" w:styleId="afd">
    <w:name w:val="List Bullet"/>
    <w:basedOn w:val="a0"/>
    <w:autoRedefine/>
    <w:rsid w:val="000D250C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0D250C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0D250C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0D250C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0D250C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0D250C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0D250C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0D250C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0D250C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0D250C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0D250C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0D250C"/>
    <w:rPr>
      <w:rFonts w:ascii="Times" w:hAnsi="Times"/>
      <w:lang w:val="en-US" w:eastAsia="en-US"/>
    </w:rPr>
  </w:style>
  <w:style w:type="paragraph" w:styleId="aff1">
    <w:name w:val="envelope address"/>
    <w:basedOn w:val="a0"/>
    <w:rsid w:val="000D250C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0D250C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0D250C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0D250C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0D250C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0D250C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0D250C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0D250C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0D250C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0D250C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0D250C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0D250C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0D250C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0D250C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0D250C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0D250C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0D250C"/>
    <w:rPr>
      <w:rFonts w:ascii="Arial" w:hAnsi="Arial"/>
      <w:lang w:val="en-GB" w:eastAsia="en-US"/>
    </w:rPr>
  </w:style>
  <w:style w:type="character" w:styleId="affa">
    <w:name w:val="FollowedHyperlink"/>
    <w:basedOn w:val="a1"/>
    <w:rsid w:val="000D250C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0D250C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0D250C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0D250C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0D250C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0D250C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0D250C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0D250C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0D250C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0D250C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0D250C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0D250C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0D250C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0D250C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TableText">
    <w:name w:val="Table Text"/>
    <w:basedOn w:val="a0"/>
    <w:rsid w:val="000D250C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0D250C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0D250C"/>
    <w:pPr>
      <w:numPr>
        <w:ilvl w:val="1"/>
        <w:numId w:val="14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0D250C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0D250C"/>
  </w:style>
  <w:style w:type="paragraph" w:customStyle="1" w:styleId="headingT">
    <w:name w:val="heading T"/>
    <w:basedOn w:val="10"/>
    <w:next w:val="a0"/>
    <w:rsid w:val="000D250C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ind w:left="1080" w:hanging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0D250C"/>
    <w:pPr>
      <w:keepNext w:val="0"/>
      <w:numPr>
        <w:ilvl w:val="1"/>
        <w:numId w:val="5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2">
    <w:name w:val="Indent2"/>
    <w:basedOn w:val="a0"/>
    <w:rsid w:val="000D250C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0D250C"/>
    <w:pPr>
      <w:ind w:left="1080"/>
    </w:pPr>
  </w:style>
  <w:style w:type="paragraph" w:customStyle="1" w:styleId="Indent4">
    <w:name w:val="Indent4"/>
    <w:basedOn w:val="Indent3"/>
    <w:rsid w:val="000D250C"/>
    <w:pPr>
      <w:ind w:left="1440"/>
    </w:pPr>
  </w:style>
  <w:style w:type="paragraph" w:customStyle="1" w:styleId="SidebarQuotes">
    <w:name w:val="Sidebar Quotes"/>
    <w:basedOn w:val="a0"/>
    <w:rsid w:val="000D250C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styleId="affd">
    <w:name w:val="caption"/>
    <w:basedOn w:val="a0"/>
    <w:next w:val="a0"/>
    <w:qFormat/>
    <w:rsid w:val="000D250C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0D250C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0D250C"/>
    <w:pPr>
      <w:widowControl w:val="0"/>
      <w:spacing w:before="40" w:after="40"/>
    </w:pPr>
    <w:rPr>
      <w:sz w:val="16"/>
      <w:szCs w:val="20"/>
      <w:lang w:eastAsia="en-US"/>
    </w:rPr>
  </w:style>
  <w:style w:type="paragraph" w:styleId="affe">
    <w:name w:val="Document Map"/>
    <w:basedOn w:val="a0"/>
    <w:link w:val="afff"/>
    <w:rsid w:val="000D250C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0D250C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0D250C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0D250C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0D250C"/>
    <w:pPr>
      <w:numPr>
        <w:numId w:val="15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0D250C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0D250C"/>
    <w:pPr>
      <w:ind w:left="360" w:hanging="360"/>
    </w:pPr>
    <w:rPr>
      <w:rFonts w:ascii="Arial" w:hAnsi="Arial"/>
      <w:sz w:val="20"/>
      <w:lang w:val="en-GB" w:eastAsia="en-US"/>
    </w:rPr>
  </w:style>
  <w:style w:type="paragraph" w:customStyle="1" w:styleId="Normal1">
    <w:name w:val="Normal++1"/>
    <w:basedOn w:val="a0"/>
    <w:next w:val="a0"/>
    <w:rsid w:val="000D250C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0D250C"/>
    <w:rPr>
      <w:b/>
      <w:bCs/>
    </w:rPr>
  </w:style>
  <w:style w:type="character" w:customStyle="1" w:styleId="afff4">
    <w:name w:val="Тема примечания Знак"/>
    <w:basedOn w:val="aff9"/>
    <w:link w:val="afff3"/>
    <w:rsid w:val="000D250C"/>
    <w:rPr>
      <w:rFonts w:ascii="Arial" w:hAnsi="Arial"/>
      <w:b/>
      <w:bCs/>
      <w:lang w:val="en-GB" w:eastAsia="en-US"/>
    </w:rPr>
  </w:style>
  <w:style w:type="character" w:customStyle="1" w:styleId="Style12pt">
    <w:name w:val="Style 12 pt"/>
    <w:basedOn w:val="a1"/>
    <w:rsid w:val="000D250C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0D25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0D250C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0D250C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14">
    <w:name w:val="Абзац списка1"/>
    <w:basedOn w:val="a0"/>
    <w:rsid w:val="000D250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0D250C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0D250C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0D250C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0D250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0D250C"/>
    <w:rPr>
      <w:vertAlign w:val="superscript"/>
    </w:rPr>
  </w:style>
  <w:style w:type="paragraph" w:customStyle="1" w:styleId="BPCProposal">
    <w:name w:val="BPC Proposal"/>
    <w:basedOn w:val="a0"/>
    <w:link w:val="BPCProposalChar"/>
    <w:rsid w:val="00457875"/>
    <w:pPr>
      <w:spacing w:after="120"/>
      <w:ind w:left="360" w:hanging="360"/>
      <w:jc w:val="both"/>
      <w:outlineLvl w:val="0"/>
    </w:pPr>
    <w:rPr>
      <w:rFonts w:ascii="Calibri" w:hAnsi="Calibri" w:cs="Arial"/>
      <w:b/>
      <w:color w:val="365F91" w:themeColor="accent1" w:themeShade="BF"/>
      <w:kern w:val="32"/>
      <w:sz w:val="36"/>
      <w:szCs w:val="36"/>
      <w:lang w:eastAsia="en-US"/>
    </w:rPr>
  </w:style>
  <w:style w:type="character" w:customStyle="1" w:styleId="BPCProposalChar">
    <w:name w:val="BPC Proposal Char"/>
    <w:basedOn w:val="11"/>
    <w:link w:val="BPCProposal"/>
    <w:rsid w:val="000D250C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0D250C"/>
    <w:rPr>
      <w:rFonts w:cs="Times New Roman"/>
    </w:rPr>
  </w:style>
  <w:style w:type="character" w:customStyle="1" w:styleId="apple-converted-space">
    <w:name w:val="apple-converted-space"/>
    <w:uiPriority w:val="99"/>
    <w:rsid w:val="000D250C"/>
    <w:rPr>
      <w:rFonts w:cs="Times New Roman"/>
    </w:rPr>
  </w:style>
  <w:style w:type="paragraph" w:customStyle="1" w:styleId="2c">
    <w:name w:val="Абзац списка2"/>
    <w:basedOn w:val="a0"/>
    <w:rsid w:val="000D250C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0D250C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0D250C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0D250C"/>
    <w:pPr>
      <w:numPr>
        <w:numId w:val="16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a0"/>
    <w:rsid w:val="000D250C"/>
    <w:pPr>
      <w:numPr>
        <w:numId w:val="17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0D250C"/>
    <w:pPr>
      <w:numPr>
        <w:ilvl w:val="3"/>
        <w:numId w:val="17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paragraph" w:customStyle="1" w:styleId="2d">
    <w:name w:val="Стиль2_основной_текст"/>
    <w:basedOn w:val="a0"/>
    <w:link w:val="2e"/>
    <w:rsid w:val="000D250C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0D250C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0D250C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0D250C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0D250C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0D250C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0D250C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0D250C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0D250C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0D250C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0D250C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0D250C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0D250C"/>
    <w:pPr>
      <w:numPr>
        <w:numId w:val="18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0D250C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0D250C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afffa">
    <w:name w:val="Моноширинный"/>
    <w:basedOn w:val="a0"/>
    <w:link w:val="afffb"/>
    <w:rsid w:val="000D250C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0D250C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0D250C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0D250C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0D250C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0D250C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0D250C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0D250C"/>
    <w:rPr>
      <w:sz w:val="24"/>
      <w:szCs w:val="24"/>
    </w:rPr>
  </w:style>
  <w:style w:type="paragraph" w:styleId="afffe">
    <w:name w:val="toa heading"/>
    <w:basedOn w:val="a0"/>
    <w:next w:val="a0"/>
    <w:rsid w:val="000D250C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0D250C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0D250C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0D250C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0D250C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0D250C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0D250C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0D250C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0D250C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0D250C"/>
    <w:rPr>
      <w:lang w:val="ru-RU"/>
    </w:rPr>
  </w:style>
  <w:style w:type="character" w:customStyle="1" w:styleId="affff5">
    <w:name w:val="Приветствие Знак"/>
    <w:basedOn w:val="a1"/>
    <w:link w:val="affff4"/>
    <w:rsid w:val="000D250C"/>
    <w:rPr>
      <w:sz w:val="24"/>
      <w:szCs w:val="24"/>
    </w:rPr>
  </w:style>
  <w:style w:type="paragraph" w:styleId="affff6">
    <w:name w:val="List Continue"/>
    <w:basedOn w:val="a0"/>
    <w:rsid w:val="000D250C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0D250C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0D250C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0D250C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0D250C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0D250C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0D250C"/>
    <w:rPr>
      <w:sz w:val="24"/>
      <w:szCs w:val="24"/>
    </w:rPr>
  </w:style>
  <w:style w:type="paragraph" w:styleId="2f5">
    <w:name w:val="List 2"/>
    <w:basedOn w:val="a0"/>
    <w:rsid w:val="000D250C"/>
    <w:pPr>
      <w:ind w:left="566" w:hanging="283"/>
    </w:pPr>
    <w:rPr>
      <w:lang w:val="ru-RU"/>
    </w:rPr>
  </w:style>
  <w:style w:type="paragraph" w:styleId="3c">
    <w:name w:val="List 3"/>
    <w:basedOn w:val="a0"/>
    <w:rsid w:val="000D250C"/>
    <w:pPr>
      <w:ind w:left="849" w:hanging="283"/>
    </w:pPr>
    <w:rPr>
      <w:lang w:val="ru-RU"/>
    </w:rPr>
  </w:style>
  <w:style w:type="paragraph" w:styleId="47">
    <w:name w:val="List 4"/>
    <w:basedOn w:val="a0"/>
    <w:rsid w:val="000D250C"/>
    <w:pPr>
      <w:ind w:left="1132" w:hanging="283"/>
    </w:pPr>
    <w:rPr>
      <w:lang w:val="ru-RU"/>
    </w:rPr>
  </w:style>
  <w:style w:type="paragraph" w:styleId="57">
    <w:name w:val="List 5"/>
    <w:basedOn w:val="a0"/>
    <w:rsid w:val="000D250C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uiPriority w:val="99"/>
    <w:rsid w:val="000D250C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uiPriority w:val="99"/>
    <w:rsid w:val="000D250C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0D250C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0D250C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0D250C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0D250C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0D250C"/>
    <w:rPr>
      <w:sz w:val="24"/>
      <w:szCs w:val="24"/>
    </w:rPr>
  </w:style>
  <w:style w:type="paragraph" w:styleId="affffe">
    <w:name w:val="macro"/>
    <w:link w:val="afffff"/>
    <w:rsid w:val="000D25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0D250C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0D250C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0D250C"/>
    <w:rPr>
      <w:sz w:val="24"/>
      <w:szCs w:val="24"/>
    </w:rPr>
  </w:style>
  <w:style w:type="paragraph" w:customStyle="1" w:styleId="afffff2">
    <w:name w:val="Рисунок"/>
    <w:basedOn w:val="a0"/>
    <w:next w:val="a0"/>
    <w:rsid w:val="000D250C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0D250C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0D250C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0D250C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0D250C"/>
    <w:rPr>
      <w:sz w:val="24"/>
    </w:rPr>
  </w:style>
  <w:style w:type="paragraph" w:customStyle="1" w:styleId="afffff4">
    <w:name w:val="Основной текст таблиц"/>
    <w:basedOn w:val="a0"/>
    <w:autoRedefine/>
    <w:rsid w:val="00C46DA9"/>
    <w:pPr>
      <w:spacing w:before="60" w:after="60"/>
    </w:pPr>
    <w:rPr>
      <w:rFonts w:asciiTheme="minorHAnsi" w:hAnsiTheme="minorHAnsi" w:cstheme="minorHAnsi"/>
    </w:rPr>
  </w:style>
  <w:style w:type="paragraph" w:customStyle="1" w:styleId="afffff5">
    <w:name w:val="Стиль Название объекта + По левому краю"/>
    <w:basedOn w:val="affd"/>
    <w:autoRedefine/>
    <w:rsid w:val="000D250C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0D250C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0D250C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0D250C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0D250C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0D250C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0D250C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0D250C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0D250C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shorttext">
    <w:name w:val="short_text"/>
    <w:basedOn w:val="a1"/>
    <w:rsid w:val="000D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jects\repo-core\ru.bpc.sv.documentation\RFP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C0671-BEC3-4814-9B22-30BD016C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RFP_Template.dotx</Template>
  <TotalTime>1141</TotalTime>
  <Pages>12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10869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Fedorova Natalya</dc:creator>
  <cp:lastModifiedBy>BPC</cp:lastModifiedBy>
  <cp:revision>44</cp:revision>
  <cp:lastPrinted>2014-07-28T09:23:00Z</cp:lastPrinted>
  <dcterms:created xsi:type="dcterms:W3CDTF">2015-03-19T13:43:00Z</dcterms:created>
  <dcterms:modified xsi:type="dcterms:W3CDTF">2018-09-21T11:54:00Z</dcterms:modified>
</cp:coreProperties>
</file>