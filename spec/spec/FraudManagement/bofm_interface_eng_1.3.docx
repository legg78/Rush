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42FF" w14:textId="77777777" w:rsidR="00B31B24" w:rsidRDefault="00B31B24" w:rsidP="00B31B24">
      <w:pPr>
        <w:pStyle w:val="BPC1Covertitle"/>
        <w:ind w:left="567" w:right="-330"/>
        <w:rPr>
          <w:sz w:val="54"/>
          <w:szCs w:val="54"/>
        </w:rPr>
      </w:pPr>
      <w:r w:rsidRPr="00C7756F">
        <w:rPr>
          <w:sz w:val="54"/>
          <w:szCs w:val="54"/>
        </w:rPr>
        <w:t xml:space="preserve">SmartVista </w:t>
      </w:r>
      <w:r w:rsidR="005723DA">
        <w:rPr>
          <w:sz w:val="54"/>
          <w:szCs w:val="54"/>
        </w:rPr>
        <w:t xml:space="preserve">Exchange </w:t>
      </w:r>
      <w:r w:rsidR="00DD4946">
        <w:rPr>
          <w:sz w:val="54"/>
          <w:szCs w:val="54"/>
        </w:rPr>
        <w:t>Protocol</w:t>
      </w:r>
      <w:r w:rsidR="00CE0566">
        <w:rPr>
          <w:sz w:val="54"/>
          <w:szCs w:val="54"/>
        </w:rPr>
        <w:t>: BOFM</w:t>
      </w:r>
      <w:r w:rsidR="00DD4946">
        <w:rPr>
          <w:sz w:val="54"/>
          <w:szCs w:val="54"/>
        </w:rPr>
        <w:t>.</w:t>
      </w:r>
      <w:r w:rsidR="005723DA">
        <w:rPr>
          <w:sz w:val="54"/>
          <w:szCs w:val="54"/>
        </w:rPr>
        <w:t xml:space="preserve"> </w:t>
      </w:r>
      <w:r w:rsidR="007A2A4D">
        <w:rPr>
          <w:sz w:val="54"/>
          <w:szCs w:val="54"/>
        </w:rPr>
        <w:t>(</w:t>
      </w:r>
      <w:r w:rsidR="00DD4946">
        <w:rPr>
          <w:sz w:val="54"/>
          <w:szCs w:val="54"/>
        </w:rPr>
        <w:t xml:space="preserve">Back Office </w:t>
      </w:r>
      <w:r w:rsidR="005723DA">
        <w:rPr>
          <w:sz w:val="54"/>
          <w:szCs w:val="54"/>
        </w:rPr>
        <w:t>with</w:t>
      </w:r>
      <w:r w:rsidR="00DD4946">
        <w:rPr>
          <w:sz w:val="54"/>
          <w:szCs w:val="54"/>
        </w:rPr>
        <w:t xml:space="preserve"> Fraud Monitoring</w:t>
      </w:r>
      <w:r w:rsidR="007A2A4D">
        <w:rPr>
          <w:sz w:val="54"/>
          <w:szCs w:val="54"/>
        </w:rPr>
        <w:t>)</w:t>
      </w:r>
    </w:p>
    <w:p w14:paraId="24C04300" w14:textId="77777777" w:rsidR="00B31B24" w:rsidRDefault="00B31B24" w:rsidP="00B31B24">
      <w:pPr>
        <w:pStyle w:val="BPC1Request"/>
      </w:pPr>
    </w:p>
    <w:p w14:paraId="24C04301" w14:textId="77777777" w:rsidR="0094698E" w:rsidRDefault="0094698E" w:rsidP="00AB1B33">
      <w:pPr>
        <w:pStyle w:val="BPC1Request"/>
      </w:pPr>
    </w:p>
    <w:p w14:paraId="24C04302" w14:textId="77777777" w:rsidR="0094698E" w:rsidRDefault="0094698E" w:rsidP="00AB1B33">
      <w:pPr>
        <w:pStyle w:val="BPC1Request"/>
      </w:pPr>
    </w:p>
    <w:p w14:paraId="24C04303" w14:textId="2278D90B" w:rsidR="0094698E" w:rsidRPr="00367DD5" w:rsidRDefault="00DD4946" w:rsidP="0094698E">
      <w:pPr>
        <w:pStyle w:val="BPC1Request"/>
      </w:pPr>
      <w:r>
        <w:t xml:space="preserve">Version </w:t>
      </w:r>
      <w:r w:rsidR="00610AC5">
        <w:t>1</w:t>
      </w:r>
      <w:r>
        <w:t>.</w:t>
      </w:r>
      <w:r w:rsidR="00C71203">
        <w:rPr>
          <w:lang w:val="ru-RU"/>
        </w:rPr>
        <w:t>2</w:t>
      </w:r>
      <w:r>
        <w:t xml:space="preserve"> (</w:t>
      </w:r>
      <w:r w:rsidR="00C71203">
        <w:t>July</w:t>
      </w:r>
      <w:r>
        <w:t xml:space="preserve"> </w:t>
      </w:r>
      <w:r w:rsidR="00F525D9">
        <w:t>201</w:t>
      </w:r>
      <w:r w:rsidR="00C71203">
        <w:t>7</w:t>
      </w:r>
      <w:r>
        <w:t>)</w:t>
      </w:r>
    </w:p>
    <w:p w14:paraId="24C04304" w14:textId="77777777"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4C04305" w14:textId="77777777"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14:paraId="0CA321F2" w14:textId="77777777" w:rsidR="00B85C0F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66542804" w:history="1">
        <w:r w:rsidR="00B85C0F" w:rsidRPr="007C7B6C">
          <w:rPr>
            <w:rStyle w:val="aa"/>
            <w:noProof/>
          </w:rPr>
          <w:t>1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INTRODUCTION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6959ED1F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5" w:history="1">
        <w:r w:rsidR="00B85C0F" w:rsidRPr="007C7B6C">
          <w:rPr>
            <w:rStyle w:val="aa"/>
            <w:noProof/>
          </w:rPr>
          <w:t>1.1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Revision history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39EA9E8C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6" w:history="1">
        <w:r w:rsidR="00B85C0F" w:rsidRPr="007C7B6C">
          <w:rPr>
            <w:rStyle w:val="aa"/>
            <w:noProof/>
          </w:rPr>
          <w:t>1.2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Purpose of this Document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78D123FE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7" w:history="1">
        <w:r w:rsidR="00B85C0F" w:rsidRPr="007C7B6C">
          <w:rPr>
            <w:rStyle w:val="aa"/>
            <w:noProof/>
          </w:rPr>
          <w:t>1.3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References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0A5EBDE3" w14:textId="77777777" w:rsidR="00B85C0F" w:rsidRDefault="00F44637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08" w:history="1">
        <w:r w:rsidR="00B85C0F" w:rsidRPr="007C7B6C">
          <w:rPr>
            <w:rStyle w:val="aa"/>
            <w:noProof/>
          </w:rPr>
          <w:t>2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6FA7759E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9" w:history="1">
        <w:r w:rsidR="00B85C0F" w:rsidRPr="007C7B6C">
          <w:rPr>
            <w:rStyle w:val="aa"/>
            <w:noProof/>
          </w:rPr>
          <w:t>2.1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06582B88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0" w:history="1">
        <w:r w:rsidR="00B85C0F" w:rsidRPr="007C7B6C">
          <w:rPr>
            <w:rStyle w:val="aa"/>
            <w:noProof/>
          </w:rPr>
          <w:t>2.2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XML Data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6</w:t>
        </w:r>
        <w:r w:rsidR="00B85C0F">
          <w:rPr>
            <w:noProof/>
            <w:webHidden/>
          </w:rPr>
          <w:fldChar w:fldCharType="end"/>
        </w:r>
      </w:hyperlink>
    </w:p>
    <w:p w14:paraId="7F8AC111" w14:textId="77777777" w:rsidR="00B85C0F" w:rsidRDefault="00F44637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1" w:history="1">
        <w:r w:rsidR="00B85C0F" w:rsidRPr="007C7B6C">
          <w:rPr>
            <w:rStyle w:val="aa"/>
            <w:noProof/>
          </w:rPr>
          <w:t>3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091DA004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2" w:history="1">
        <w:r w:rsidR="00B85C0F" w:rsidRPr="007C7B6C">
          <w:rPr>
            <w:rStyle w:val="aa"/>
            <w:noProof/>
          </w:rPr>
          <w:t>3.1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90703A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3" w:history="1">
        <w:r w:rsidR="00B85C0F" w:rsidRPr="007C7B6C">
          <w:rPr>
            <w:rStyle w:val="aa"/>
            <w:noProof/>
          </w:rPr>
          <w:t>3.2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2E3271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4" w:history="1">
        <w:r w:rsidR="00B85C0F" w:rsidRPr="007C7B6C">
          <w:rPr>
            <w:rStyle w:val="aa"/>
            <w:noProof/>
          </w:rPr>
          <w:t>3.3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1751FCEF" w14:textId="77777777" w:rsidR="00B85C0F" w:rsidRDefault="00F44637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5" w:history="1">
        <w:r w:rsidR="00B85C0F" w:rsidRPr="007C7B6C">
          <w:rPr>
            <w:rStyle w:val="aa"/>
            <w:noProof/>
          </w:rPr>
          <w:t>3.3.1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 instance statuses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15</w:t>
        </w:r>
        <w:r w:rsidR="00B85C0F">
          <w:rPr>
            <w:noProof/>
            <w:webHidden/>
          </w:rPr>
          <w:fldChar w:fldCharType="end"/>
        </w:r>
      </w:hyperlink>
    </w:p>
    <w:p w14:paraId="3F61152C" w14:textId="77777777" w:rsidR="00B85C0F" w:rsidRDefault="00F44637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6" w:history="1">
        <w:r w:rsidR="00B85C0F" w:rsidRPr="007C7B6C">
          <w:rPr>
            <w:rStyle w:val="aa"/>
            <w:noProof/>
          </w:rPr>
          <w:t>3.3.2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ID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16</w:t>
        </w:r>
        <w:r w:rsidR="00B85C0F">
          <w:rPr>
            <w:noProof/>
            <w:webHidden/>
          </w:rPr>
          <w:fldChar w:fldCharType="end"/>
        </w:r>
      </w:hyperlink>
    </w:p>
    <w:p w14:paraId="0A76033E" w14:textId="77777777" w:rsidR="00B85C0F" w:rsidRDefault="00F44637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7" w:history="1">
        <w:r w:rsidR="00B85C0F" w:rsidRPr="007C7B6C">
          <w:rPr>
            <w:rStyle w:val="aa"/>
            <w:noProof/>
          </w:rPr>
          <w:t>3.3.3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Limit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17</w:t>
        </w:r>
        <w:r w:rsidR="00B85C0F">
          <w:rPr>
            <w:noProof/>
            <w:webHidden/>
          </w:rPr>
          <w:fldChar w:fldCharType="end"/>
        </w:r>
      </w:hyperlink>
    </w:p>
    <w:p w14:paraId="6C671539" w14:textId="77777777" w:rsidR="00B85C0F" w:rsidRDefault="00F44637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8" w:history="1">
        <w:r w:rsidR="00B85C0F" w:rsidRPr="007C7B6C">
          <w:rPr>
            <w:rStyle w:val="aa"/>
            <w:noProof/>
          </w:rPr>
          <w:t>4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ACQUIRING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49A61249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9" w:history="1">
        <w:r w:rsidR="00B85C0F" w:rsidRPr="007C7B6C">
          <w:rPr>
            <w:rStyle w:val="aa"/>
            <w:noProof/>
          </w:rPr>
          <w:t>4.1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031847A0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0" w:history="1">
        <w:r w:rsidR="00B85C0F" w:rsidRPr="007C7B6C">
          <w:rPr>
            <w:rStyle w:val="aa"/>
            <w:noProof/>
          </w:rPr>
          <w:t>4.2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55807514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1" w:history="1">
        <w:r w:rsidR="00B85C0F" w:rsidRPr="007C7B6C">
          <w:rPr>
            <w:rStyle w:val="aa"/>
            <w:noProof/>
          </w:rPr>
          <w:t>4.3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3C1863B3" w14:textId="77777777" w:rsidR="00B85C0F" w:rsidRDefault="00F44637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2" w:history="1">
        <w:r w:rsidR="00B85C0F" w:rsidRPr="007C7B6C">
          <w:rPr>
            <w:rStyle w:val="aa"/>
            <w:noProof/>
          </w:rPr>
          <w:t>5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CLEARING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0EB595EF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3" w:history="1">
        <w:r w:rsidR="00B85C0F" w:rsidRPr="007C7B6C">
          <w:rPr>
            <w:rStyle w:val="aa"/>
            <w:noProof/>
          </w:rPr>
          <w:t>5.1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6745A55F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4" w:history="1">
        <w:r w:rsidR="00B85C0F" w:rsidRPr="007C7B6C">
          <w:rPr>
            <w:rStyle w:val="aa"/>
            <w:noProof/>
          </w:rPr>
          <w:t>5.2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75E62C83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5" w:history="1">
        <w:r w:rsidR="00B85C0F" w:rsidRPr="007C7B6C">
          <w:rPr>
            <w:rStyle w:val="aa"/>
            <w:noProof/>
          </w:rPr>
          <w:t>5.3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1A469939" w14:textId="77777777" w:rsidR="00B85C0F" w:rsidRDefault="00F44637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6" w:history="1">
        <w:r w:rsidR="00B85C0F" w:rsidRPr="007C7B6C">
          <w:rPr>
            <w:rStyle w:val="aa"/>
            <w:noProof/>
          </w:rPr>
          <w:t>6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CURRENCY RATES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170EE75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7" w:history="1">
        <w:r w:rsidR="00B85C0F" w:rsidRPr="007C7B6C">
          <w:rPr>
            <w:rStyle w:val="aa"/>
            <w:noProof/>
          </w:rPr>
          <w:t>6.1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0478D4AD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8" w:history="1">
        <w:r w:rsidR="00B85C0F" w:rsidRPr="007C7B6C">
          <w:rPr>
            <w:rStyle w:val="aa"/>
            <w:noProof/>
          </w:rPr>
          <w:t>6.2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A839FFB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9" w:history="1">
        <w:r w:rsidR="00B85C0F" w:rsidRPr="007C7B6C">
          <w:rPr>
            <w:rStyle w:val="aa"/>
            <w:noProof/>
          </w:rPr>
          <w:t>6.3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169D1D54" w14:textId="77777777" w:rsidR="00B85C0F" w:rsidRDefault="00F44637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0" w:history="1">
        <w:r w:rsidR="00B85C0F" w:rsidRPr="007C7B6C">
          <w:rPr>
            <w:rStyle w:val="aa"/>
            <w:noProof/>
          </w:rPr>
          <w:t>7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V.1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247ADB63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1" w:history="1">
        <w:r w:rsidR="00B85C0F" w:rsidRPr="007C7B6C">
          <w:rPr>
            <w:rStyle w:val="aa"/>
            <w:noProof/>
          </w:rPr>
          <w:t>7.1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183F1D77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2" w:history="1">
        <w:r w:rsidR="00B85C0F" w:rsidRPr="007C7B6C">
          <w:rPr>
            <w:rStyle w:val="aa"/>
            <w:noProof/>
          </w:rPr>
          <w:t>7.2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85A100F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3" w:history="1">
        <w:r w:rsidR="00B85C0F" w:rsidRPr="007C7B6C">
          <w:rPr>
            <w:rStyle w:val="aa"/>
            <w:noProof/>
          </w:rPr>
          <w:t>7.3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226E145" w14:textId="77777777" w:rsidR="00B85C0F" w:rsidRDefault="00F44637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4" w:history="1">
        <w:r w:rsidR="00B85C0F" w:rsidRPr="007C7B6C">
          <w:rPr>
            <w:rStyle w:val="aa"/>
            <w:noProof/>
          </w:rPr>
          <w:t>8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V.2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89CFB64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5" w:history="1">
        <w:r w:rsidR="00B85C0F" w:rsidRPr="007C7B6C">
          <w:rPr>
            <w:rStyle w:val="aa"/>
            <w:noProof/>
          </w:rPr>
          <w:t>8.1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96517AC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6" w:history="1">
        <w:r w:rsidR="00B85C0F" w:rsidRPr="007C7B6C">
          <w:rPr>
            <w:rStyle w:val="aa"/>
            <w:noProof/>
          </w:rPr>
          <w:t>8.2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64A1459" w14:textId="77777777" w:rsidR="00B85C0F" w:rsidRDefault="00F44637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7" w:history="1">
        <w:r w:rsidR="00B85C0F" w:rsidRPr="007C7B6C">
          <w:rPr>
            <w:rStyle w:val="aa"/>
            <w:noProof/>
          </w:rPr>
          <w:t>8.3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24C04320" w14:textId="77777777"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14:paraId="24C04321" w14:textId="77777777"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5"/>
          <w:footerReference w:type="first" r:id="rId16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14:paraId="24C04322" w14:textId="77777777" w:rsidR="00763CAC" w:rsidRDefault="00677448" w:rsidP="00763CAC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456172808"/>
      <w:bookmarkStart w:id="2" w:name="_Toc466542804"/>
      <w:bookmarkEnd w:id="0"/>
      <w:r w:rsidR="00763CAC">
        <w:t>INTRODUCTION</w:t>
      </w:r>
      <w:bookmarkEnd w:id="1"/>
      <w:bookmarkEnd w:id="2"/>
    </w:p>
    <w:p w14:paraId="24C04323" w14:textId="77777777" w:rsidR="00763CAC" w:rsidRPr="00452B0A" w:rsidRDefault="00763CAC" w:rsidP="00763CAC">
      <w:pPr>
        <w:pStyle w:val="BPC3Heading2"/>
      </w:pPr>
      <w:bookmarkStart w:id="3" w:name="_Toc377645731"/>
      <w:bookmarkStart w:id="4" w:name="_Toc383426713"/>
      <w:bookmarkStart w:id="5" w:name="_Toc456172809"/>
      <w:bookmarkStart w:id="6" w:name="_Toc466542805"/>
      <w:r w:rsidRPr="00452B0A">
        <w:t>Revision history</w:t>
      </w:r>
      <w:bookmarkEnd w:id="3"/>
      <w:bookmarkEnd w:id="4"/>
      <w:bookmarkEnd w:id="5"/>
      <w:bookmarkEnd w:id="6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869"/>
      </w:tblGrid>
      <w:tr w:rsidR="00763CAC" w14:paraId="24C04328" w14:textId="77777777" w:rsidTr="007A3FF5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14:paraId="24C04324" w14:textId="3E5037D5" w:rsidR="00763CAC" w:rsidRPr="00B230EB" w:rsidRDefault="003C7C19" w:rsidP="00D51108">
            <w:pPr>
              <w:pStyle w:val="BPC3Tableheadings"/>
            </w:pPr>
            <w:r>
              <w:t>Version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14:paraId="24C04325" w14:textId="77777777" w:rsidR="00763CAC" w:rsidRPr="00B6469A" w:rsidRDefault="00763CAC" w:rsidP="00D5110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14:paraId="24C04326" w14:textId="77777777" w:rsidR="00763CAC" w:rsidRPr="00B6469A" w:rsidRDefault="00763CAC" w:rsidP="00D51108">
            <w:pPr>
              <w:pStyle w:val="BPC3Tableheadings"/>
            </w:pPr>
            <w:r w:rsidRPr="00B6469A">
              <w:t>Author</w:t>
            </w:r>
          </w:p>
        </w:tc>
        <w:tc>
          <w:tcPr>
            <w:tcW w:w="4869" w:type="dxa"/>
            <w:shd w:val="clear" w:color="auto" w:fill="CCECFF"/>
          </w:tcPr>
          <w:p w14:paraId="24C04327" w14:textId="77777777" w:rsidR="00763CAC" w:rsidRPr="00B6469A" w:rsidRDefault="00763CAC" w:rsidP="00D51108">
            <w:pPr>
              <w:pStyle w:val="BPC3Tableheadings"/>
            </w:pPr>
            <w:r w:rsidRPr="00B6469A">
              <w:t>Details</w:t>
            </w:r>
          </w:p>
        </w:tc>
      </w:tr>
      <w:tr w:rsidR="00763CAC" w:rsidRPr="00CD203F" w14:paraId="24C0432D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9" w14:textId="77777777" w:rsidR="00763CAC" w:rsidRPr="00CD203F" w:rsidRDefault="00DD4946" w:rsidP="00D51108">
            <w:pPr>
              <w:pStyle w:val="BPC3Tableitems"/>
            </w:pPr>
            <w:r>
              <w:t>0.</w:t>
            </w:r>
            <w:r w:rsidR="00E3499F">
              <w:t>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A" w14:textId="77777777" w:rsidR="00763CAC" w:rsidRPr="00CD203F" w:rsidRDefault="00DD4946" w:rsidP="00D51108">
            <w:pPr>
              <w:pStyle w:val="BPC3Tableitems"/>
            </w:pPr>
            <w:r>
              <w:t>01.08.2016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2B" w14:textId="77777777" w:rsidR="00763CAC" w:rsidRPr="00CD203F" w:rsidRDefault="00DD4946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2C" w14:textId="77777777" w:rsidR="00763CAC" w:rsidRPr="00CD203F" w:rsidRDefault="00763CAC" w:rsidP="00DD4946">
            <w:pPr>
              <w:pStyle w:val="BPC3Tableitems"/>
            </w:pPr>
            <w:r>
              <w:t xml:space="preserve">Initial version </w:t>
            </w:r>
            <w:r w:rsidR="00DD4946">
              <w:t xml:space="preserve">has been </w:t>
            </w:r>
            <w:r>
              <w:t xml:space="preserve">created from </w:t>
            </w:r>
            <w:r w:rsidR="00DD4946">
              <w:t xml:space="preserve">a </w:t>
            </w:r>
            <w:proofErr w:type="spellStart"/>
            <w:r w:rsidR="00DD4946">
              <w:t>SmartGuard</w:t>
            </w:r>
            <w:proofErr w:type="spellEnd"/>
            <w:r w:rsidR="00DD4946">
              <w:t xml:space="preserve"> </w:t>
            </w:r>
            <w:r w:rsidR="005203F9">
              <w:t xml:space="preserve">documentation </w:t>
            </w:r>
            <w:r w:rsidR="00DD4946">
              <w:t>template</w:t>
            </w:r>
          </w:p>
        </w:tc>
      </w:tr>
      <w:tr w:rsidR="007F2CA0" w:rsidRPr="00CD203F" w14:paraId="24C04332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E" w14:textId="77777777" w:rsidR="007F2CA0" w:rsidRDefault="007F2CA0" w:rsidP="00D51108">
            <w:pPr>
              <w:pStyle w:val="BPC3Tableitems"/>
            </w:pPr>
            <w:r>
              <w:t>0.9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F" w14:textId="77777777" w:rsidR="007F2CA0" w:rsidRDefault="007F2CA0" w:rsidP="00767C08">
            <w:pPr>
              <w:pStyle w:val="BPC3Tableitems"/>
            </w:pPr>
            <w:r>
              <w:t>0</w:t>
            </w:r>
            <w:r w:rsidR="00767C08">
              <w:t>3</w:t>
            </w:r>
            <w:r>
              <w:t>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30" w14:textId="77777777" w:rsidR="007F2CA0" w:rsidRDefault="007F2CA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31" w14:textId="77777777" w:rsidR="007F2CA0" w:rsidRDefault="00767C08" w:rsidP="00094CC6">
            <w:pPr>
              <w:pStyle w:val="BPC3Tableitems"/>
            </w:pPr>
            <w:r>
              <w:t>First completed draft version</w:t>
            </w:r>
            <w:r w:rsidR="00610AC5">
              <w:t>. Describes the current state-of-the-art.</w:t>
            </w:r>
          </w:p>
        </w:tc>
      </w:tr>
      <w:tr w:rsidR="00673248" w:rsidRPr="00CD203F" w14:paraId="166A17AC" w14:textId="77777777" w:rsidTr="007A3FF5">
        <w:tc>
          <w:tcPr>
            <w:tcW w:w="1136" w:type="dxa"/>
            <w:shd w:val="clear" w:color="auto" w:fill="auto"/>
            <w:vAlign w:val="center"/>
          </w:tcPr>
          <w:p w14:paraId="11B73E37" w14:textId="1A65B1B7" w:rsidR="00673248" w:rsidRDefault="00673248" w:rsidP="00E60933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3DDA7702" w14:textId="28826210" w:rsidR="00673248" w:rsidRDefault="00B64F50" w:rsidP="00B64F50">
            <w:pPr>
              <w:pStyle w:val="BPC3Tableitems"/>
            </w:pPr>
            <w:r>
              <w:t>21</w:t>
            </w:r>
            <w:r w:rsidR="00673248">
              <w:t>.</w:t>
            </w:r>
            <w:r w:rsidR="00673248">
              <w:rPr>
                <w:lang w:val="ru-RU"/>
              </w:rPr>
              <w:t>10</w:t>
            </w:r>
            <w:r w:rsidR="00673248">
              <w:t>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11455F5" w14:textId="67F86A9B" w:rsidR="00673248" w:rsidRDefault="00673248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D408AD8" w14:textId="77777777" w:rsidR="00673248" w:rsidRDefault="00673248" w:rsidP="00555B4E">
            <w:pPr>
              <w:pStyle w:val="BPC3Tableitems"/>
            </w:pPr>
            <w:r>
              <w:t>Next version describes changes in the scope of the 2.9 release:</w:t>
            </w:r>
          </w:p>
          <w:p w14:paraId="75047677" w14:textId="536D221F" w:rsidR="00673248" w:rsidRDefault="000B7BAE" w:rsidP="00673248">
            <w:pPr>
              <w:pStyle w:val="BPC3Tableitems"/>
              <w:numPr>
                <w:ilvl w:val="0"/>
                <w:numId w:val="44"/>
              </w:numPr>
            </w:pPr>
            <w:r>
              <w:t>Transaction</w:t>
            </w:r>
            <w:r w:rsidR="00673248">
              <w:t xml:space="preserve"> control </w:t>
            </w:r>
            <w:r>
              <w:t xml:space="preserve">v.2 </w:t>
            </w:r>
            <w:r w:rsidR="00673248">
              <w:t>added</w:t>
            </w:r>
          </w:p>
          <w:p w14:paraId="2A3E243A" w14:textId="18505671" w:rsidR="00673248" w:rsidRDefault="00673248" w:rsidP="00673248">
            <w:pPr>
              <w:pStyle w:val="BPC3Tableitems"/>
            </w:pPr>
            <w:r>
              <w:t xml:space="preserve">Amendments to card info structure (added </w:t>
            </w:r>
            <w:r w:rsidR="00B64F50">
              <w:t xml:space="preserve">description for already existent </w:t>
            </w:r>
            <w:r>
              <w:t>cardholder contacts</w:t>
            </w:r>
            <w:r w:rsidR="00B64F50">
              <w:t xml:space="preserve"> and</w:t>
            </w:r>
            <w:r>
              <w:t xml:space="preserve"> </w:t>
            </w:r>
            <w:proofErr w:type="spellStart"/>
            <w:r>
              <w:t>flexible_data</w:t>
            </w:r>
            <w:proofErr w:type="spellEnd"/>
            <w:r>
              <w:t>)</w:t>
            </w:r>
            <w:r w:rsidR="00B64F50">
              <w:t>.</w:t>
            </w:r>
          </w:p>
          <w:p w14:paraId="04323D66" w14:textId="3F251286" w:rsidR="00E60933" w:rsidRDefault="00673248" w:rsidP="00076DD2">
            <w:pPr>
              <w:pStyle w:val="BPC3Tableitems"/>
            </w:pPr>
            <w:r>
              <w:t xml:space="preserve">Little amendments to acquiring structure (added </w:t>
            </w:r>
            <w:r w:rsidR="000B7BAE">
              <w:t xml:space="preserve">description </w:t>
            </w:r>
            <w:r w:rsidR="00076DD2">
              <w:t>for</w:t>
            </w:r>
            <w:r w:rsidR="000B7BAE">
              <w:t xml:space="preserve"> already existent </w:t>
            </w:r>
            <w:proofErr w:type="spellStart"/>
            <w:r>
              <w:t>ff</w:t>
            </w:r>
            <w:proofErr w:type="spellEnd"/>
            <w:r>
              <w:t xml:space="preserve"> fields)</w:t>
            </w:r>
            <w:r w:rsidR="00B64F50">
              <w:t>.</w:t>
            </w:r>
          </w:p>
        </w:tc>
      </w:tr>
      <w:tr w:rsidR="00F67770" w:rsidRPr="00CD203F" w14:paraId="1525CE82" w14:textId="77777777" w:rsidTr="007A3FF5">
        <w:tc>
          <w:tcPr>
            <w:tcW w:w="1136" w:type="dxa"/>
            <w:shd w:val="clear" w:color="auto" w:fill="auto"/>
            <w:vAlign w:val="center"/>
          </w:tcPr>
          <w:p w14:paraId="0F0A34A6" w14:textId="37F21C4B" w:rsidR="00F67770" w:rsidRDefault="00F67770" w:rsidP="00E60933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592880B" w14:textId="5AAEC713" w:rsidR="00F67770" w:rsidRDefault="00F67770" w:rsidP="00B64F50">
            <w:pPr>
              <w:pStyle w:val="BPC3Tableitems"/>
            </w:pPr>
            <w:r>
              <w:t>10.11.2016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3179C944" w14:textId="6462B56F" w:rsidR="00F67770" w:rsidRDefault="00F6777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82B032E" w14:textId="4D4A23BA" w:rsidR="00F67770" w:rsidRDefault="00F67770" w:rsidP="00B85C0F">
            <w:pPr>
              <w:pStyle w:val="BPC3Tableitems"/>
            </w:pPr>
            <w:r>
              <w:t xml:space="preserve">Added </w:t>
            </w:r>
            <w:r w:rsidR="00B85C0F">
              <w:t>“</w:t>
            </w:r>
            <w:r>
              <w:t>note</w:t>
            </w:r>
            <w:r w:rsidR="00B85C0F">
              <w:t>”</w:t>
            </w:r>
            <w:r>
              <w:t xml:space="preserve"> to </w:t>
            </w:r>
            <w:r w:rsidR="00B85C0F">
              <w:t>“</w:t>
            </w:r>
            <w:proofErr w:type="spellStart"/>
            <w:r>
              <w:t>card_info</w:t>
            </w:r>
            <w:proofErr w:type="spellEnd"/>
            <w:r w:rsidR="00B85C0F">
              <w:t>”</w:t>
            </w:r>
          </w:p>
        </w:tc>
      </w:tr>
      <w:tr w:rsidR="00CE226E" w:rsidRPr="00CD203F" w14:paraId="5C830E5C" w14:textId="77777777" w:rsidTr="007A3FF5">
        <w:tc>
          <w:tcPr>
            <w:tcW w:w="1136" w:type="dxa"/>
            <w:shd w:val="clear" w:color="auto" w:fill="auto"/>
            <w:vAlign w:val="center"/>
          </w:tcPr>
          <w:p w14:paraId="51892E1D" w14:textId="2ACABD02" w:rsidR="00CE226E" w:rsidRDefault="00CE226E" w:rsidP="00E60933">
            <w:pPr>
              <w:pStyle w:val="BPC3Tableitems"/>
            </w:pPr>
            <w:r>
              <w:t>1.2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6BADFD6" w14:textId="3EC1CA8C" w:rsidR="00CE226E" w:rsidRDefault="00CE226E" w:rsidP="00B64F50">
            <w:pPr>
              <w:pStyle w:val="BPC3Tableitems"/>
            </w:pPr>
            <w:r>
              <w:t>21.07.2017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1A29CB4B" w14:textId="07FFDC0D" w:rsidR="00CE226E" w:rsidRDefault="00CE226E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Fomichev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5068B8B6" w14:textId="5C5BDE98" w:rsidR="00CE226E" w:rsidRDefault="00202357" w:rsidP="009C6FAC">
            <w:pPr>
              <w:pStyle w:val="BPC3Tableitems"/>
            </w:pPr>
            <w:r>
              <w:t xml:space="preserve">Added </w:t>
            </w:r>
            <w:r w:rsidR="009C6FAC">
              <w:t>new fields into Acquiring file structure.</w:t>
            </w:r>
          </w:p>
        </w:tc>
      </w:tr>
      <w:tr w:rsidR="00841D2E" w:rsidRPr="00CD203F" w14:paraId="603E26A4" w14:textId="77777777" w:rsidTr="007A3FF5">
        <w:tc>
          <w:tcPr>
            <w:tcW w:w="1136" w:type="dxa"/>
            <w:shd w:val="clear" w:color="auto" w:fill="auto"/>
            <w:vAlign w:val="center"/>
          </w:tcPr>
          <w:p w14:paraId="4D7D7DC0" w14:textId="36B648F8" w:rsidR="00841D2E" w:rsidRDefault="00841D2E" w:rsidP="00E60933">
            <w:pPr>
              <w:pStyle w:val="BPC3Tableitems"/>
            </w:pPr>
            <w:r>
              <w:t>1.3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624E05AA" w14:textId="7B9307DD" w:rsidR="00841D2E" w:rsidRDefault="00841D2E" w:rsidP="00B64F50">
            <w:pPr>
              <w:pStyle w:val="BPC3Tableitems"/>
            </w:pPr>
            <w:r>
              <w:t>18.05.2018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663C3F92" w14:textId="0B5AEFBF" w:rsidR="00841D2E" w:rsidRDefault="00841D2E" w:rsidP="00D51108">
            <w:pPr>
              <w:pStyle w:val="BPC3Tableitems"/>
            </w:pPr>
            <w:r>
              <w:t>D. Gyumyush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305FA4B3" w14:textId="20B0AD5A" w:rsidR="00841D2E" w:rsidRDefault="00841D2E" w:rsidP="009C6FAC">
            <w:pPr>
              <w:pStyle w:val="BPC3Tableitems"/>
            </w:pPr>
            <w:r>
              <w:t>Added risk indicator</w:t>
            </w:r>
            <w:r w:rsidR="008858C8">
              <w:t xml:space="preserve"> value</w:t>
            </w:r>
            <w:r>
              <w:t xml:space="preserve"> </w:t>
            </w:r>
            <w:bookmarkStart w:id="7" w:name="_GoBack"/>
            <w:bookmarkEnd w:id="7"/>
            <w:r>
              <w:t>into clearing file structure</w:t>
            </w:r>
          </w:p>
        </w:tc>
      </w:tr>
    </w:tbl>
    <w:p w14:paraId="24C0433B" w14:textId="2C38B438" w:rsidR="00763CAC" w:rsidRPr="00452B0A" w:rsidRDefault="00DD4946" w:rsidP="00763CAC">
      <w:pPr>
        <w:pStyle w:val="BPC3Heading2"/>
      </w:pPr>
      <w:bookmarkStart w:id="8" w:name="_Toc377645732"/>
      <w:bookmarkStart w:id="9" w:name="_Toc383426714"/>
      <w:bookmarkStart w:id="10" w:name="_Toc456172810"/>
      <w:bookmarkStart w:id="11" w:name="_Toc466542806"/>
      <w:r>
        <w:t xml:space="preserve">Purpose of this </w:t>
      </w:r>
      <w:r w:rsidR="00763CAC" w:rsidRPr="00452B0A">
        <w:t>Document</w:t>
      </w:r>
      <w:bookmarkEnd w:id="8"/>
      <w:bookmarkEnd w:id="9"/>
      <w:bookmarkEnd w:id="10"/>
      <w:bookmarkEnd w:id="11"/>
    </w:p>
    <w:p w14:paraId="24C0433C" w14:textId="77777777" w:rsidR="00DD4946" w:rsidRDefault="00763CAC" w:rsidP="00763CAC">
      <w:pPr>
        <w:pStyle w:val="BPC3Bodyafterheading"/>
      </w:pPr>
      <w:r>
        <w:t>This document describes the structure and content of</w:t>
      </w:r>
      <w:r w:rsidR="00DD4946">
        <w:t xml:space="preserve"> the </w:t>
      </w:r>
      <w:r w:rsidR="005723DA">
        <w:t>exchange interface</w:t>
      </w:r>
      <w:r w:rsidR="00DD4946">
        <w:t xml:space="preserve"> between SmartVista Back Office (SVBO) and SmartVista Fraud Monitoring (SVFM)</w:t>
      </w:r>
      <w:r>
        <w:t>.</w:t>
      </w:r>
      <w:r w:rsidR="005723DA">
        <w:t xml:space="preserve"> The interface is thus referred to as BOFM.</w:t>
      </w:r>
    </w:p>
    <w:p w14:paraId="24C0433D" w14:textId="77777777" w:rsidR="00763CAC" w:rsidRDefault="00DD4946" w:rsidP="00763CAC">
      <w:pPr>
        <w:pStyle w:val="BPC3Bodyafterheading"/>
        <w:rPr>
          <w:rFonts w:cs="Calibri"/>
        </w:rPr>
      </w:pPr>
      <w:r>
        <w:t>The document</w:t>
      </w:r>
      <w:r w:rsidR="00763CAC">
        <w:t xml:space="preserve"> is intended for developers and analysts. It is assumed that readers of the document are familiar with the XML data format.</w:t>
      </w:r>
    </w:p>
    <w:p w14:paraId="24C0433F" w14:textId="77777777" w:rsidR="00882E49" w:rsidRPr="00452B0A" w:rsidRDefault="00D105A5" w:rsidP="00882E49">
      <w:pPr>
        <w:pStyle w:val="BPC3Heading2"/>
      </w:pPr>
      <w:bookmarkStart w:id="12" w:name="_Toc466542807"/>
      <w:r>
        <w:t>References</w:t>
      </w:r>
      <w:bookmarkEnd w:id="12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399"/>
        <w:gridCol w:w="3287"/>
        <w:gridCol w:w="5812"/>
      </w:tblGrid>
      <w:tr w:rsidR="002623D4" w14:paraId="24C04343" w14:textId="77777777" w:rsidTr="007A3FF5">
        <w:trPr>
          <w:tblHeader/>
        </w:trPr>
        <w:tc>
          <w:tcPr>
            <w:tcW w:w="399" w:type="dxa"/>
            <w:shd w:val="clear" w:color="auto" w:fill="CCECFF"/>
            <w:vAlign w:val="center"/>
          </w:tcPr>
          <w:p w14:paraId="24C04340" w14:textId="77777777" w:rsidR="002623D4" w:rsidRPr="00B230EB" w:rsidRDefault="002623D4" w:rsidP="008B689F">
            <w:pPr>
              <w:pStyle w:val="BPC3Tableheadings"/>
            </w:pPr>
            <w:r>
              <w:t>#</w:t>
            </w:r>
          </w:p>
        </w:tc>
        <w:tc>
          <w:tcPr>
            <w:tcW w:w="3287" w:type="dxa"/>
            <w:shd w:val="clear" w:color="auto" w:fill="CCECFF"/>
          </w:tcPr>
          <w:p w14:paraId="24C04341" w14:textId="77777777" w:rsidR="002623D4" w:rsidRPr="00B6469A" w:rsidRDefault="002623D4" w:rsidP="008B689F">
            <w:pPr>
              <w:pStyle w:val="BPC3Tableheadings"/>
            </w:pPr>
            <w:r>
              <w:t>Reference name</w:t>
            </w:r>
          </w:p>
        </w:tc>
        <w:tc>
          <w:tcPr>
            <w:tcW w:w="5812" w:type="dxa"/>
            <w:shd w:val="clear" w:color="auto" w:fill="CCECFF"/>
          </w:tcPr>
          <w:p w14:paraId="24C04342" w14:textId="77777777" w:rsidR="002623D4" w:rsidRPr="00B6469A" w:rsidRDefault="002623D4" w:rsidP="008B689F">
            <w:pPr>
              <w:pStyle w:val="BPC3Tableheadings"/>
            </w:pPr>
            <w:r>
              <w:t>Document title and location</w:t>
            </w:r>
          </w:p>
        </w:tc>
      </w:tr>
      <w:tr w:rsidR="002623D4" w:rsidRPr="00CD203F" w14:paraId="24C04348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4" w14:textId="77777777" w:rsidR="002623D4" w:rsidRPr="00CD203F" w:rsidRDefault="002623D4" w:rsidP="008B689F">
            <w:pPr>
              <w:pStyle w:val="BPC3Tableitems"/>
            </w:pPr>
            <w:r>
              <w:t>1.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5" w14:textId="77777777" w:rsidR="002623D4" w:rsidRPr="00CD203F" w:rsidRDefault="002623D4" w:rsidP="008B689F">
            <w:pPr>
              <w:pStyle w:val="BPC3Tableitems"/>
            </w:pPr>
            <w:bookmarkStart w:id="13" w:name="XML_Schema_Datatypes"/>
            <w:r>
              <w:t>XML Schema Datatypes [1]</w:t>
            </w:r>
            <w:bookmarkEnd w:id="13"/>
          </w:p>
        </w:tc>
        <w:tc>
          <w:tcPr>
            <w:tcW w:w="5812" w:type="dxa"/>
            <w:shd w:val="clear" w:color="auto" w:fill="auto"/>
            <w:vAlign w:val="center"/>
          </w:tcPr>
          <w:p w14:paraId="24C04346" w14:textId="77777777" w:rsidR="002623D4" w:rsidRPr="002623D4" w:rsidRDefault="002623D4" w:rsidP="008B689F">
            <w:pPr>
              <w:pStyle w:val="BPC3Tableitems"/>
            </w:pPr>
            <w:r w:rsidRPr="002623D4">
              <w:t>XML Schema Part 2: Datatypes Second Edition</w:t>
            </w:r>
          </w:p>
          <w:p w14:paraId="24C04347" w14:textId="77777777" w:rsidR="002623D4" w:rsidRPr="002623D4" w:rsidRDefault="00F44637" w:rsidP="002623D4">
            <w:pPr>
              <w:pStyle w:val="BPC3Tableitems"/>
            </w:pPr>
            <w:hyperlink r:id="rId17" w:history="1">
              <w:r w:rsidR="002623D4" w:rsidRPr="002623D4">
                <w:rPr>
                  <w:rStyle w:val="aa"/>
                </w:rPr>
                <w:t>http://www.w3.org/TR/xmlschema-2/</w:t>
              </w:r>
            </w:hyperlink>
          </w:p>
        </w:tc>
      </w:tr>
      <w:tr w:rsidR="002623D4" w:rsidRPr="00CD203F" w14:paraId="24C0434D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9" w14:textId="77777777" w:rsidR="002623D4" w:rsidRDefault="002623D4" w:rsidP="008B689F">
            <w:pPr>
              <w:pStyle w:val="BPC3Tableitems"/>
            </w:pPr>
            <w:r>
              <w:t>2.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A" w14:textId="77777777" w:rsidR="002623D4" w:rsidRDefault="002623D4" w:rsidP="002623D4">
            <w:pPr>
              <w:pStyle w:val="BPC3Tableitems"/>
            </w:pPr>
            <w:bookmarkStart w:id="14" w:name="SVFM_H2H"/>
            <w:r>
              <w:t xml:space="preserve">SVFM </w:t>
            </w:r>
            <w:r w:rsidRPr="002623D4">
              <w:t>Host2Host Spec</w:t>
            </w:r>
            <w:r>
              <w:t>. [2]</w:t>
            </w:r>
            <w:bookmarkEnd w:id="14"/>
          </w:p>
        </w:tc>
        <w:tc>
          <w:tcPr>
            <w:tcW w:w="5812" w:type="dxa"/>
            <w:shd w:val="clear" w:color="auto" w:fill="auto"/>
            <w:vAlign w:val="center"/>
          </w:tcPr>
          <w:p w14:paraId="24C0434B" w14:textId="77777777" w:rsidR="002623D4" w:rsidRDefault="002623D4" w:rsidP="008B689F">
            <w:pPr>
              <w:pStyle w:val="BPC3Tableitems"/>
            </w:pPr>
            <w:r w:rsidRPr="002623D4">
              <w:t>SmartVista Fraud Management Host2Host Interface Specification</w:t>
            </w:r>
          </w:p>
          <w:p w14:paraId="24C0434C" w14:textId="77777777" w:rsidR="001D0F1D" w:rsidRPr="002623D4" w:rsidRDefault="001D0F1D" w:rsidP="008B689F">
            <w:pPr>
              <w:pStyle w:val="BPC3Tableitems"/>
            </w:pPr>
            <w:r w:rsidRPr="001D0F1D">
              <w:t>SVFM_Interfaces_Host2Host_v14.docx</w:t>
            </w:r>
          </w:p>
        </w:tc>
      </w:tr>
      <w:tr w:rsidR="007A3FF5" w:rsidRPr="00CD203F" w14:paraId="24C04353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E" w14:textId="77777777" w:rsidR="007A3FF5" w:rsidRDefault="007A3FF5" w:rsidP="008B689F">
            <w:pPr>
              <w:pStyle w:val="BPC3Tableitems"/>
            </w:pPr>
            <w:r>
              <w:lastRenderedPageBreak/>
              <w:t>3.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F" w14:textId="77777777" w:rsidR="007A3FF5" w:rsidRDefault="007A3FF5" w:rsidP="00E404E3">
            <w:pPr>
              <w:pStyle w:val="BPC3Tableitems"/>
            </w:pPr>
            <w:bookmarkStart w:id="15" w:name="SVXP"/>
            <w:r>
              <w:t xml:space="preserve">SVXP Interfaces </w:t>
            </w:r>
            <w:r w:rsidR="00E404E3">
              <w:t>reference</w:t>
            </w:r>
            <w:r>
              <w:t xml:space="preserve"> [3]</w:t>
            </w:r>
            <w:bookmarkEnd w:id="15"/>
          </w:p>
        </w:tc>
        <w:tc>
          <w:tcPr>
            <w:tcW w:w="5812" w:type="dxa"/>
            <w:shd w:val="clear" w:color="auto" w:fill="auto"/>
            <w:vAlign w:val="center"/>
          </w:tcPr>
          <w:p w14:paraId="24C04350" w14:textId="77777777" w:rsidR="007A3FF5" w:rsidRDefault="007A3FF5" w:rsidP="007A3FF5">
            <w:pPr>
              <w:pStyle w:val="BPC3Tableitems"/>
            </w:pPr>
            <w:r>
              <w:t>SMARTVISTA EXCHANGE PROTOCOL (SVXP). API developer reference</w:t>
            </w:r>
          </w:p>
          <w:p w14:paraId="24C04351" w14:textId="77777777" w:rsidR="007A3FF5" w:rsidRDefault="00F44637" w:rsidP="008B689F">
            <w:pPr>
              <w:pStyle w:val="BPC3Tableitems"/>
            </w:pPr>
            <w:hyperlink r:id="rId18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2" w14:textId="77777777" w:rsidR="007A3FF5" w:rsidRPr="002623D4" w:rsidRDefault="007A3FF5" w:rsidP="008B689F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ExchangeProtocol</w:t>
            </w:r>
            <w:proofErr w:type="spellEnd"/>
            <w:r w:rsidRPr="007A3FF5">
              <w:t>/svxp_interfaces_eng.docx</w:t>
            </w:r>
          </w:p>
        </w:tc>
      </w:tr>
      <w:tr w:rsidR="007A3FF5" w:rsidRPr="00CD203F" w14:paraId="24C04359" w14:textId="77777777" w:rsidTr="007A3FF5">
        <w:tc>
          <w:tcPr>
            <w:tcW w:w="399" w:type="dxa"/>
            <w:shd w:val="clear" w:color="auto" w:fill="auto"/>
            <w:vAlign w:val="center"/>
          </w:tcPr>
          <w:p w14:paraId="24C04354" w14:textId="77777777" w:rsidR="007A3FF5" w:rsidRDefault="007A3FF5" w:rsidP="008B689F">
            <w:pPr>
              <w:pStyle w:val="BPC3Tableitems"/>
            </w:pPr>
            <w:r>
              <w:t>4.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55" w14:textId="77777777" w:rsidR="007A3FF5" w:rsidRDefault="007A3FF5" w:rsidP="00E404E3">
            <w:pPr>
              <w:pStyle w:val="BPC3Tableitems"/>
            </w:pPr>
            <w:bookmarkStart w:id="16" w:name="SVAP_acq"/>
            <w:r>
              <w:t xml:space="preserve">SVAP </w:t>
            </w:r>
            <w:r w:rsidR="00E404E3">
              <w:t>Acquiring specification [4]</w:t>
            </w:r>
            <w:bookmarkEnd w:id="16"/>
          </w:p>
        </w:tc>
        <w:tc>
          <w:tcPr>
            <w:tcW w:w="5812" w:type="dxa"/>
            <w:shd w:val="clear" w:color="auto" w:fill="auto"/>
            <w:vAlign w:val="center"/>
          </w:tcPr>
          <w:p w14:paraId="24C04356" w14:textId="77777777" w:rsidR="007A3FF5" w:rsidRDefault="007A3FF5" w:rsidP="007A3FF5">
            <w:pPr>
              <w:pStyle w:val="BPC3Tableitems"/>
            </w:pPr>
            <w:r>
              <w:t>Acquiring applications. Structure of file and web-service</w:t>
            </w:r>
          </w:p>
          <w:p w14:paraId="24C04357" w14:textId="77777777" w:rsidR="007A3FF5" w:rsidRDefault="00F44637" w:rsidP="007A3FF5">
            <w:pPr>
              <w:pStyle w:val="BPC3Tableitems"/>
            </w:pPr>
            <w:hyperlink r:id="rId19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8" w14:textId="77777777" w:rsidR="007A3FF5" w:rsidRDefault="007A3FF5" w:rsidP="007A3FF5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AcquiringApplications</w:t>
            </w:r>
            <w:proofErr w:type="spellEnd"/>
            <w:r w:rsidRPr="007A3FF5">
              <w:t>/svap_acquiring_eng.docx</w:t>
            </w:r>
          </w:p>
        </w:tc>
      </w:tr>
    </w:tbl>
    <w:p w14:paraId="24C0435A" w14:textId="77777777" w:rsidR="00882E49" w:rsidRDefault="00882E49" w:rsidP="00677448">
      <w:pPr>
        <w:pStyle w:val="BPC3Bodyafterheading"/>
      </w:pPr>
    </w:p>
    <w:p w14:paraId="24C0435B" w14:textId="77777777" w:rsidR="00DD4946" w:rsidRPr="002623D4" w:rsidRDefault="00D96CA0" w:rsidP="00DD4946">
      <w:pPr>
        <w:pStyle w:val="BPC3Heading1"/>
        <w:pageBreakBefore/>
        <w:ind w:left="431" w:hanging="431"/>
      </w:pPr>
      <w:bookmarkStart w:id="17" w:name="_Toc466542808"/>
      <w:bookmarkStart w:id="18" w:name="_Toc377645736"/>
      <w:r>
        <w:lastRenderedPageBreak/>
        <w:t>OVERVIEW</w:t>
      </w:r>
      <w:bookmarkEnd w:id="17"/>
    </w:p>
    <w:p w14:paraId="24C0435C" w14:textId="77777777" w:rsidR="00D96CA0" w:rsidRPr="002623D4" w:rsidRDefault="00154A12" w:rsidP="00D96CA0">
      <w:pPr>
        <w:pStyle w:val="BPC3Heading2"/>
      </w:pPr>
      <w:bookmarkStart w:id="19" w:name="_Toc466542809"/>
      <w:r>
        <w:t>F</w:t>
      </w:r>
      <w:r w:rsidR="00D96CA0">
        <w:t>ile types</w:t>
      </w:r>
      <w:bookmarkEnd w:id="19"/>
    </w:p>
    <w:p w14:paraId="24C0435D" w14:textId="77777777" w:rsidR="00D96CA0" w:rsidRDefault="005723DA" w:rsidP="00763CAC">
      <w:pPr>
        <w:pStyle w:val="BPC3Bodyafterheading"/>
      </w:pPr>
      <w:r>
        <w:t xml:space="preserve">The SmartVista BOFM interface </w:t>
      </w:r>
      <w:r w:rsidR="00CE0566">
        <w:t>uses</w:t>
      </w:r>
      <w:r>
        <w:t xml:space="preserve"> several </w:t>
      </w:r>
      <w:r w:rsidR="00CE0566">
        <w:t xml:space="preserve">types of </w:t>
      </w:r>
      <w:r>
        <w:t>file: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47"/>
        <w:gridCol w:w="1843"/>
        <w:gridCol w:w="1843"/>
        <w:gridCol w:w="3685"/>
      </w:tblGrid>
      <w:tr w:rsidR="00F76343" w:rsidRPr="00D50130" w14:paraId="24C0436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E" w14:textId="77777777" w:rsidR="00F76343" w:rsidRPr="00B6469A" w:rsidRDefault="00F76343" w:rsidP="008B689F">
            <w:pPr>
              <w:pStyle w:val="BPC3Tableheadings"/>
            </w:pPr>
            <w:r>
              <w:t>File type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F" w14:textId="77777777" w:rsidR="00F76343" w:rsidRDefault="00F76343" w:rsidP="008B689F">
            <w:pPr>
              <w:pStyle w:val="BPC3Tableheadings"/>
            </w:pPr>
            <w:r>
              <w:t>File format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0" w14:textId="77777777" w:rsidR="00F76343" w:rsidRDefault="00F76343" w:rsidP="008B689F">
            <w:pPr>
              <w:pStyle w:val="BPC3Tableheadings"/>
            </w:pPr>
            <w:r>
              <w:t>Direction</w:t>
            </w:r>
          </w:p>
        </w:tc>
        <w:tc>
          <w:tcPr>
            <w:tcW w:w="368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1" w14:textId="77777777" w:rsidR="00F76343" w:rsidRPr="00B6469A" w:rsidRDefault="00F76343" w:rsidP="008B689F">
            <w:pPr>
              <w:pStyle w:val="BPC3Tableheadings"/>
            </w:pPr>
            <w:r>
              <w:t>Purpose</w:t>
            </w:r>
          </w:p>
        </w:tc>
      </w:tr>
      <w:tr w:rsidR="00F76343" w:rsidRPr="00D50130" w14:paraId="24C04367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3" w14:textId="77777777" w:rsidR="00F76343" w:rsidRPr="00B6469A" w:rsidRDefault="00F76343" w:rsidP="001C251D">
            <w:pPr>
              <w:pStyle w:val="BPC3Tableitems"/>
            </w:pPr>
            <w:r>
              <w:t>Cards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4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5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6" w14:textId="77777777" w:rsidR="00F76343" w:rsidRPr="00B6469A" w:rsidRDefault="00F76343" w:rsidP="003125DE">
            <w:pPr>
              <w:pStyle w:val="BPC3Tableitems"/>
            </w:pPr>
            <w:r>
              <w:t>Issuing objects: cards, cardholders, contacts, issuer limits etc.</w:t>
            </w:r>
          </w:p>
        </w:tc>
      </w:tr>
      <w:tr w:rsidR="00F76343" w:rsidRPr="007161C3" w14:paraId="24C0436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8" w14:textId="77777777" w:rsidR="00F76343" w:rsidRPr="00B6469A" w:rsidRDefault="00F76343" w:rsidP="008B689F">
            <w:pPr>
              <w:pStyle w:val="BPC3Tableitems"/>
            </w:pPr>
            <w:r>
              <w:t>Acquiring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9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A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B" w14:textId="77777777" w:rsidR="00F76343" w:rsidRPr="00B6469A" w:rsidRDefault="00F76343" w:rsidP="00CE0566">
            <w:pPr>
              <w:pStyle w:val="BPC3Tableitems"/>
            </w:pPr>
            <w:r>
              <w:t>Acquiring objects: merchants, terminals, contacts, acquirer limits etc.</w:t>
            </w:r>
          </w:p>
        </w:tc>
      </w:tr>
      <w:tr w:rsidR="00F76343" w:rsidRPr="00D50130" w14:paraId="24C04371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D" w14:textId="77777777" w:rsidR="00F76343" w:rsidRPr="00B6469A" w:rsidRDefault="00F76343" w:rsidP="008B689F">
            <w:pPr>
              <w:pStyle w:val="BPC3Tableitems"/>
            </w:pPr>
            <w:r>
              <w:t>Clearing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E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F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0" w14:textId="77777777" w:rsidR="00F76343" w:rsidRPr="00B6469A" w:rsidRDefault="00F76343" w:rsidP="003125DE">
            <w:pPr>
              <w:pStyle w:val="BPC3Tableitems"/>
            </w:pPr>
            <w:r>
              <w:t>Offline transactions registered by SVBO</w:t>
            </w:r>
          </w:p>
        </w:tc>
      </w:tr>
      <w:tr w:rsidR="00610AC5" w:rsidRPr="00D50130" w14:paraId="24C04376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2" w14:textId="77777777" w:rsidR="00610AC5" w:rsidRDefault="00C26722" w:rsidP="008B689F">
            <w:pPr>
              <w:pStyle w:val="BPC3Tableitems"/>
            </w:pPr>
            <w:r>
              <w:t>Currency rates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3" w14:textId="77777777" w:rsidR="00610AC5" w:rsidRDefault="00C26722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4" w14:textId="77777777" w:rsidR="00610AC5" w:rsidRDefault="00C26722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5" w14:textId="77777777" w:rsidR="00610AC5" w:rsidRDefault="00C26722" w:rsidP="003125DE">
            <w:pPr>
              <w:pStyle w:val="BPC3Tableitems"/>
            </w:pPr>
            <w:r>
              <w:t>Currency exchange rates</w:t>
            </w:r>
          </w:p>
        </w:tc>
      </w:tr>
      <w:tr w:rsidR="00F76343" w:rsidRPr="00D50130" w14:paraId="24C0437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7" w14:textId="3DEF8EAA" w:rsidR="00F76343" w:rsidRDefault="00425B69" w:rsidP="00425B69">
            <w:pPr>
              <w:pStyle w:val="BPC3Tableitems"/>
            </w:pPr>
            <w:r>
              <w:t>Transaction c</w:t>
            </w:r>
            <w:r w:rsidR="00F76343">
              <w:t>ontrol</w:t>
            </w:r>
            <w:r w:rsidR="000B7BAE">
              <w:t xml:space="preserve"> v.1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8" w14:textId="77777777" w:rsidR="00F76343" w:rsidRDefault="00F76343" w:rsidP="008B689F">
            <w:pPr>
              <w:pStyle w:val="BPC3Tableitems"/>
            </w:pPr>
            <w:r>
              <w:t>BER-TLV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9" w14:textId="77777777" w:rsidR="00F76343" w:rsidRDefault="00F76343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A" w14:textId="1D6BFB1C" w:rsidR="00F76343" w:rsidRDefault="00F76343" w:rsidP="00073C75">
            <w:pPr>
              <w:pStyle w:val="BPC3Tableitems"/>
            </w:pPr>
            <w:r>
              <w:t xml:space="preserve">Transaction </w:t>
            </w:r>
            <w:r w:rsidR="000B7BAE">
              <w:t>processing</w:t>
            </w:r>
            <w:r>
              <w:t xml:space="preserve"> control </w:t>
            </w:r>
            <w:r w:rsidR="00425B69">
              <w:t>file</w:t>
            </w:r>
            <w:r w:rsidR="000B7BAE">
              <w:t xml:space="preserve"> version 1</w:t>
            </w:r>
            <w:r>
              <w:t xml:space="preserve">. </w:t>
            </w:r>
            <w:r w:rsidR="000B7BAE">
              <w:t>It enables</w:t>
            </w:r>
            <w:r>
              <w:t xml:space="preserve"> SVFM to control transaction processing in SVBO</w:t>
            </w:r>
            <w:r w:rsidR="000B7BAE">
              <w:t>1</w:t>
            </w:r>
            <w:r>
              <w:t xml:space="preserve"> as a result of decisions taken on </w:t>
            </w:r>
            <w:r w:rsidR="00425B69">
              <w:t xml:space="preserve">the </w:t>
            </w:r>
            <w:r>
              <w:t>SVFM side.</w:t>
            </w:r>
          </w:p>
          <w:p w14:paraId="030A8012" w14:textId="77777777" w:rsidR="00E510C3" w:rsidRDefault="00E510C3" w:rsidP="00073C75">
            <w:pPr>
              <w:pStyle w:val="BPC3Tableitems"/>
            </w:pPr>
          </w:p>
          <w:p w14:paraId="24C0437B" w14:textId="52DC6AE6" w:rsidR="007448A8" w:rsidRDefault="00E510C3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</w:t>
            </w:r>
            <w:r w:rsidR="007448A8">
              <w:t>h</w:t>
            </w:r>
            <w:r>
              <w:t>is</w:t>
            </w:r>
            <w:r w:rsidR="007448A8">
              <w:t xml:space="preserve"> file is used in the interface with SVBO</w:t>
            </w:r>
            <w:r w:rsidR="000B7BAE">
              <w:t xml:space="preserve"> v.</w:t>
            </w:r>
            <w:r w:rsidR="007448A8">
              <w:t>1.</w:t>
            </w:r>
          </w:p>
        </w:tc>
      </w:tr>
      <w:tr w:rsidR="00930DD6" w:rsidRPr="00D50130" w14:paraId="24C0438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D" w14:textId="35C75079" w:rsidR="00930DD6" w:rsidRDefault="000B7BAE" w:rsidP="00E510C3">
            <w:pPr>
              <w:pStyle w:val="BPC3Tableitems"/>
            </w:pPr>
            <w:r>
              <w:t>Transaction control v.2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E" w14:textId="77777777" w:rsidR="00930DD6" w:rsidRDefault="00930DD6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F" w14:textId="77777777" w:rsidR="00930DD6" w:rsidRDefault="00930DD6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185EF" w14:textId="528D3491" w:rsidR="00930DD6" w:rsidRDefault="000B7BAE" w:rsidP="00E510C3">
            <w:pPr>
              <w:pStyle w:val="BPC3Tableitems"/>
            </w:pPr>
            <w:r>
              <w:t>Transaction processing control file version 2. It enables SVFM to control transaction processing in SVBO2 as a result of decisions taken on the SVFM side.</w:t>
            </w:r>
          </w:p>
          <w:p w14:paraId="302931BC" w14:textId="77777777" w:rsidR="00E510C3" w:rsidRDefault="00E510C3" w:rsidP="00E510C3">
            <w:pPr>
              <w:pStyle w:val="BPC3Tableitems"/>
            </w:pPr>
            <w:r>
              <w:t xml:space="preserve">Commands in this file are used to react to near-online </w:t>
            </w:r>
            <w:r w:rsidR="000B7BAE">
              <w:t xml:space="preserve">and offline </w:t>
            </w:r>
            <w:r>
              <w:t>rules of fraud monitoring.</w:t>
            </w:r>
          </w:p>
          <w:p w14:paraId="73B561CE" w14:textId="77777777" w:rsidR="000B7BAE" w:rsidRDefault="000B7BAE" w:rsidP="00E510C3">
            <w:pPr>
              <w:pStyle w:val="BPC3Tableitems"/>
            </w:pPr>
          </w:p>
          <w:p w14:paraId="24C04381" w14:textId="0521801A" w:rsidR="000B7BAE" w:rsidRDefault="000B7BAE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this file is used in the interface with SVBO v.2.</w:t>
            </w:r>
          </w:p>
        </w:tc>
      </w:tr>
    </w:tbl>
    <w:p w14:paraId="24C04383" w14:textId="77777777" w:rsidR="005723DA" w:rsidRDefault="005723DA" w:rsidP="00763CAC">
      <w:pPr>
        <w:pStyle w:val="BPC3Bodyafterheading"/>
      </w:pPr>
    </w:p>
    <w:p w14:paraId="24C04384" w14:textId="77777777" w:rsidR="005723DA" w:rsidRDefault="005723DA" w:rsidP="00763CAC">
      <w:pPr>
        <w:pStyle w:val="BPC3Bodyafterheading"/>
      </w:pPr>
      <w:r>
        <w:t xml:space="preserve">The </w:t>
      </w:r>
      <w:r w:rsidR="008A6663">
        <w:t xml:space="preserve">XML </w:t>
      </w:r>
      <w:r>
        <w:t xml:space="preserve">Data Types chapter below refers to </w:t>
      </w:r>
      <w:r w:rsidR="00F76343">
        <w:t>all XML</w:t>
      </w:r>
      <w:r>
        <w:t xml:space="preserve"> </w:t>
      </w:r>
      <w:r w:rsidR="00F76343">
        <w:t>f</w:t>
      </w:r>
      <w:r>
        <w:t>ile types</w:t>
      </w:r>
      <w:r w:rsidR="00F76343">
        <w:t xml:space="preserve"> above</w:t>
      </w:r>
      <w:r>
        <w:t>.</w:t>
      </w:r>
    </w:p>
    <w:p w14:paraId="24C04385" w14:textId="77777777" w:rsidR="00D96CA0" w:rsidRPr="005723DA" w:rsidRDefault="00AD7995" w:rsidP="00D96CA0">
      <w:pPr>
        <w:pStyle w:val="BPC3Heading2"/>
      </w:pPr>
      <w:bookmarkStart w:id="20" w:name="_Toc466542810"/>
      <w:r>
        <w:lastRenderedPageBreak/>
        <w:t>XML D</w:t>
      </w:r>
      <w:r w:rsidR="00D96CA0">
        <w:t>ata types</w:t>
      </w:r>
      <w:bookmarkEnd w:id="20"/>
    </w:p>
    <w:p w14:paraId="24C04386" w14:textId="77777777" w:rsidR="00763CAC" w:rsidRPr="00961495" w:rsidRDefault="00621D90" w:rsidP="002623D4">
      <w:pPr>
        <w:pStyle w:val="BPC3Bodyafterheading"/>
      </w:pPr>
      <w:r>
        <w:t>T</w:t>
      </w:r>
      <w:r w:rsidR="00763CAC">
        <w:t>he standard XML data types are used</w:t>
      </w:r>
      <w:r>
        <w:t xml:space="preserve"> in BOFM</w:t>
      </w:r>
      <w:r w:rsidR="00763CAC">
        <w:t>. Th</w:t>
      </w:r>
      <w:r>
        <w:t>ey</w:t>
      </w:r>
      <w:r w:rsidR="00763CAC">
        <w:t xml:space="preserve"> are fully described in </w:t>
      </w:r>
      <w:r w:rsidR="002623D4">
        <w:fldChar w:fldCharType="begin"/>
      </w:r>
      <w:r w:rsidR="002623D4">
        <w:instrText xml:space="preserve"> REF XML_Schema_Datatypes \h </w:instrText>
      </w:r>
      <w:r w:rsidR="002623D4">
        <w:fldChar w:fldCharType="separate"/>
      </w:r>
      <w:r w:rsidR="000B7BAE">
        <w:t>XML Schema Datatypes [1]</w:t>
      </w:r>
      <w:r w:rsidR="002623D4">
        <w:fldChar w:fldCharType="end"/>
      </w:r>
      <w:r w:rsidR="002623D4">
        <w:t>.</w:t>
      </w:r>
    </w:p>
    <w:p w14:paraId="24C04387" w14:textId="77777777" w:rsidR="00763CAC" w:rsidRPr="00D96CA0" w:rsidRDefault="00621D90" w:rsidP="00763CAC">
      <w:pPr>
        <w:pStyle w:val="BPC3Bodyafterheading"/>
      </w:pPr>
      <w:r>
        <w:t xml:space="preserve">In this </w:t>
      </w:r>
      <w:r w:rsidR="00763CAC" w:rsidRPr="00DF13CD">
        <w:t xml:space="preserve">document all </w:t>
      </w:r>
      <w:r>
        <w:t>BOFM</w:t>
      </w:r>
      <w:r w:rsidR="00763CAC" w:rsidRPr="00DF13CD">
        <w:t xml:space="preserve"> </w:t>
      </w:r>
      <w:r w:rsidR="002623D4">
        <w:t>tags</w:t>
      </w:r>
      <w:r w:rsidR="00763CAC" w:rsidRPr="00DF13CD">
        <w:t xml:space="preserve"> are described </w:t>
      </w:r>
      <w:r>
        <w:t>according to</w:t>
      </w:r>
      <w:r w:rsidR="00763CAC" w:rsidRPr="00DF13CD">
        <w:t xml:space="preserve"> the </w:t>
      </w:r>
      <w:r>
        <w:t xml:space="preserve">following example </w:t>
      </w:r>
      <w:r w:rsidR="00763CAC" w:rsidRPr="00DF13CD">
        <w:t>table structure</w:t>
      </w:r>
      <w:r w:rsidR="00D96CA0">
        <w:t>.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763CAC" w:rsidRPr="005203F9" w14:paraId="24C0438D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8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9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A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B" w14:textId="77777777" w:rsidR="00763CAC" w:rsidRPr="005203F9" w:rsidRDefault="00763CAC" w:rsidP="005203F9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</w:t>
            </w:r>
            <w:r w:rsidR="005203F9" w:rsidRPr="005203F9">
              <w:rPr>
                <w:i/>
                <w:sz w:val="24"/>
              </w:rPr>
              <w:t>s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C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4549CC" w:rsidRPr="005203F9" w14:paraId="24C04390" w14:textId="77777777" w:rsidTr="004549CC">
        <w:trPr>
          <w:trHeight w:val="134"/>
        </w:trPr>
        <w:tc>
          <w:tcPr>
            <w:tcW w:w="5533" w:type="dxa"/>
            <w:gridSpan w:val="4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E" w14:textId="77777777" w:rsidR="004549CC" w:rsidRPr="005203F9" w:rsidRDefault="004549CC" w:rsidP="00D51108">
            <w:pPr>
              <w:pStyle w:val="BPC3Tableheadings"/>
              <w:rPr>
                <w:i/>
                <w:sz w:val="24"/>
              </w:rPr>
            </w:pPr>
            <w:proofErr w:type="spellStart"/>
            <w:r w:rsidRPr="005203F9">
              <w:rPr>
                <w:i/>
                <w:sz w:val="24"/>
              </w:rPr>
              <w:t>AccountsRequest</w:t>
            </w:r>
            <w:proofErr w:type="spellEnd"/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F" w14:textId="77777777" w:rsidR="004549CC" w:rsidRPr="004549CC" w:rsidRDefault="004549CC" w:rsidP="004549CC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Request for accounts</w:t>
            </w:r>
          </w:p>
        </w:tc>
      </w:tr>
      <w:tr w:rsidR="00763CAC" w:rsidRPr="005203F9" w14:paraId="24C04396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1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customer_number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2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5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Customer number</w:t>
            </w:r>
          </w:p>
        </w:tc>
      </w:tr>
      <w:tr w:rsidR="00763CAC" w:rsidRPr="005203F9" w14:paraId="24C0439C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8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9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A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B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Institution identifie</w:t>
            </w:r>
            <w:r w:rsidR="004549CC">
              <w:rPr>
                <w:i/>
                <w:sz w:val="20"/>
              </w:rPr>
              <w:t>r</w:t>
            </w:r>
          </w:p>
        </w:tc>
      </w:tr>
      <w:tr w:rsidR="00763CAC" w:rsidRPr="005203F9" w14:paraId="24C043A2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D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E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F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0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1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Card number</w:t>
            </w:r>
          </w:p>
        </w:tc>
      </w:tr>
      <w:tr w:rsidR="00763CAC" w:rsidRPr="005203F9" w14:paraId="24C043A8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5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6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 xml:space="preserve">Account status. </w:t>
            </w:r>
            <w:r w:rsidR="004549CC">
              <w:rPr>
                <w:i/>
                <w:sz w:val="20"/>
              </w:rPr>
              <w:t>Please refer to ACST dictionary</w:t>
            </w:r>
          </w:p>
        </w:tc>
      </w:tr>
    </w:tbl>
    <w:p w14:paraId="24C043A9" w14:textId="77777777" w:rsidR="00763CAC" w:rsidRDefault="00763CAC" w:rsidP="00763CAC">
      <w:pPr>
        <w:pStyle w:val="BPC3Bodyafterheading"/>
      </w:pPr>
    </w:p>
    <w:p w14:paraId="24C043AA" w14:textId="77777777" w:rsidR="00763CAC" w:rsidRDefault="00763CAC" w:rsidP="00763CAC">
      <w:pPr>
        <w:pStyle w:val="BPC3Bodyafterheading"/>
      </w:pPr>
      <w:r w:rsidRPr="00D40C3C">
        <w:rPr>
          <w:b/>
        </w:rPr>
        <w:t xml:space="preserve">Data Type: </w:t>
      </w:r>
      <w:r w:rsidR="00621D90">
        <w:t>BOFM</w:t>
      </w:r>
      <w:r>
        <w:t xml:space="preserve"> tags can </w:t>
      </w:r>
      <w:r w:rsidR="007A2A4D">
        <w:t>have</w:t>
      </w:r>
      <w:r>
        <w:t xml:space="preserve">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proofErr w:type="gramStart"/>
      <w:r w:rsidRPr="00D40C3C">
        <w:t>boolean</w:t>
      </w:r>
      <w:proofErr w:type="spellEnd"/>
      <w:proofErr w:type="gramEnd"/>
      <w:r w:rsidRPr="00D40C3C">
        <w:t>, etc</w:t>
      </w:r>
      <w:r w:rsidR="007A2A4D">
        <w:t>.</w:t>
      </w:r>
      <w:r w:rsidRPr="00D40C3C">
        <w:t xml:space="preserve">) </w:t>
      </w:r>
      <w:r>
        <w:t>or</w:t>
      </w:r>
      <w:r w:rsidRPr="00D40C3C">
        <w:t xml:space="preserve"> Complex </w:t>
      </w:r>
      <w:r>
        <w:t>Data Types (</w:t>
      </w:r>
      <w:r w:rsidR="007A2A4D">
        <w:t>a</w:t>
      </w:r>
      <w:r>
        <w:t>ggregates)</w:t>
      </w:r>
      <w:r w:rsidRPr="00D40C3C">
        <w:t>.</w:t>
      </w:r>
      <w:r w:rsidR="00FE51A5">
        <w:t xml:space="preserve"> If the type is complex it is surrounded in parentheses and its description follows in the same table.</w:t>
      </w:r>
    </w:p>
    <w:p w14:paraId="24C043AB" w14:textId="77777777" w:rsidR="00763CAC" w:rsidRDefault="00763CAC" w:rsidP="00763CAC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</w:t>
      </w:r>
      <w:r w:rsidR="007A2A4D">
        <w:t>second</w:t>
      </w:r>
      <w:r>
        <w:t xml:space="preserve"> </w:t>
      </w:r>
      <w:r w:rsidR="007A2A4D">
        <w:t>number</w:t>
      </w:r>
      <w:r>
        <w:t>)</w:t>
      </w:r>
    </w:p>
    <w:p w14:paraId="24C043AC" w14:textId="77777777" w:rsidR="00763CAC" w:rsidRDefault="00763CAC" w:rsidP="00763CAC">
      <w:pPr>
        <w:pStyle w:val="BPC3Bodyafterheading"/>
      </w:pPr>
      <w:r>
        <w:t xml:space="preserve">e.g. </w:t>
      </w:r>
      <w:r w:rsidR="007A2A4D" w:rsidRPr="007A2A4D">
        <w:rPr>
          <w:i/>
        </w:rPr>
        <w:t>“</w:t>
      </w:r>
      <w:r w:rsidRPr="007A2A4D">
        <w:rPr>
          <w:i/>
        </w:rPr>
        <w:t>1-1</w:t>
      </w:r>
      <w:r w:rsidR="007A2A4D" w:rsidRPr="007A2A4D">
        <w:rPr>
          <w:i/>
        </w:rPr>
        <w:t>”</w:t>
      </w:r>
      <w:r>
        <w:t xml:space="preserve"> </w:t>
      </w:r>
      <w:r w:rsidR="007A2A4D">
        <w:t>means</w:t>
      </w:r>
      <w:r>
        <w:t xml:space="preserve"> </w:t>
      </w:r>
      <w:r w:rsidRPr="007A2A4D">
        <w:rPr>
          <w:i/>
        </w:rPr>
        <w:t xml:space="preserve">minOccurs="1" </w:t>
      </w:r>
      <w:proofErr w:type="spellStart"/>
      <w:r w:rsidRPr="007A2A4D">
        <w:rPr>
          <w:i/>
        </w:rPr>
        <w:t>maxOccurs</w:t>
      </w:r>
      <w:proofErr w:type="spellEnd"/>
      <w:r w:rsidRPr="007A2A4D">
        <w:rPr>
          <w:i/>
        </w:rPr>
        <w:t>="1"</w:t>
      </w:r>
    </w:p>
    <w:p w14:paraId="24C043AD" w14:textId="77777777" w:rsidR="00677448" w:rsidRDefault="009770B9" w:rsidP="00763CAC">
      <w:pPr>
        <w:pStyle w:val="BPC3Bodyafterheading"/>
      </w:pPr>
      <w:r>
        <w:t>The ‘*’ maximum occurrence</w:t>
      </w:r>
      <w:r w:rsidR="00FE51A5">
        <w:t xml:space="preserve"> number</w:t>
      </w:r>
      <w:r>
        <w:t xml:space="preserve"> means “unlimited”.</w:t>
      </w:r>
    </w:p>
    <w:p w14:paraId="24C043AE" w14:textId="77777777" w:rsidR="009770B9" w:rsidRDefault="009770B9" w:rsidP="00763CAC">
      <w:pPr>
        <w:pStyle w:val="BPC3Bodyafterheading"/>
      </w:pPr>
    </w:p>
    <w:p w14:paraId="24C043AF" w14:textId="77777777" w:rsidR="007A2A4D" w:rsidRPr="00930DE7" w:rsidRDefault="007A2A4D" w:rsidP="007A2A4D">
      <w:pPr>
        <w:pStyle w:val="BPC3Heading1"/>
        <w:pageBreakBefore/>
        <w:ind w:left="431" w:hanging="431"/>
      </w:pPr>
      <w:bookmarkStart w:id="21" w:name="_Toc466542811"/>
      <w:r>
        <w:lastRenderedPageBreak/>
        <w:t>CARDS</w:t>
      </w:r>
      <w:r w:rsidRPr="00930DE7">
        <w:t xml:space="preserve"> FILE STRUCTURE</w:t>
      </w:r>
      <w:bookmarkEnd w:id="21"/>
    </w:p>
    <w:p w14:paraId="24C043B0" w14:textId="77777777" w:rsidR="005203F9" w:rsidRDefault="005203F9" w:rsidP="005203F9">
      <w:pPr>
        <w:pStyle w:val="BPC3Heading2"/>
      </w:pPr>
      <w:bookmarkStart w:id="22" w:name="_Toc456622970"/>
      <w:bookmarkStart w:id="23" w:name="_Toc466542812"/>
      <w:r>
        <w:t>Overview</w:t>
      </w:r>
      <w:bookmarkEnd w:id="22"/>
      <w:bookmarkEnd w:id="23"/>
    </w:p>
    <w:p w14:paraId="24C043B1" w14:textId="77777777" w:rsidR="005203F9" w:rsidRDefault="005203F9" w:rsidP="005203F9">
      <w:pPr>
        <w:pStyle w:val="BPC3Bodyafterheading"/>
      </w:pPr>
      <w:r>
        <w:t xml:space="preserve">This file is used to export </w:t>
      </w:r>
      <w:r w:rsidR="00154A12">
        <w:t xml:space="preserve">from SVBO to SVFM </w:t>
      </w:r>
      <w:r>
        <w:t>information about cards and entities relating to cards: customers, cardholders (with person and identity card) and accounts.</w:t>
      </w:r>
    </w:p>
    <w:p w14:paraId="24C043B2" w14:textId="77777777" w:rsidR="005203F9" w:rsidRDefault="00223671" w:rsidP="005203F9">
      <w:pPr>
        <w:pStyle w:val="BPC3Heading2"/>
      </w:pPr>
      <w:bookmarkStart w:id="24" w:name="_Toc466542813"/>
      <w:r>
        <w:t>File naming convention</w:t>
      </w:r>
      <w:bookmarkEnd w:id="24"/>
    </w:p>
    <w:p w14:paraId="24C043B3" w14:textId="77777777" w:rsidR="005203F9" w:rsidRDefault="005203F9" w:rsidP="005203F9">
      <w:pPr>
        <w:pStyle w:val="BPC3Bodyafterheading"/>
      </w:pPr>
      <w:r>
        <w:t>File is named according to the following format:</w:t>
      </w:r>
    </w:p>
    <w:p w14:paraId="24C043B4" w14:textId="77777777" w:rsidR="005203F9" w:rsidRDefault="00A4326B" w:rsidP="005203F9">
      <w:pPr>
        <w:pStyle w:val="BPC3Bodyafterheading"/>
        <w:ind w:firstLine="576"/>
        <w:rPr>
          <w:i/>
        </w:rPr>
      </w:pPr>
      <w:r>
        <w:rPr>
          <w:i/>
        </w:rPr>
        <w:t>CARD_</w:t>
      </w:r>
      <w:r w:rsidR="005203F9" w:rsidRPr="001C4720">
        <w:rPr>
          <w:i/>
        </w:rPr>
        <w:t>&lt;</w:t>
      </w:r>
      <w:r w:rsidR="005203F9">
        <w:rPr>
          <w:i/>
        </w:rPr>
        <w:t>id</w:t>
      </w:r>
      <w:r w:rsidR="005203F9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&gt;_&lt;</w:t>
      </w:r>
      <w:proofErr w:type="spellStart"/>
      <w:r>
        <w:rPr>
          <w:i/>
        </w:rPr>
        <w:t>additional_number</w:t>
      </w:r>
      <w:proofErr w:type="spellEnd"/>
      <w:r>
        <w:rPr>
          <w:i/>
        </w:rPr>
        <w:t>&gt;</w:t>
      </w:r>
      <w:r w:rsidR="005203F9" w:rsidRPr="001C4720">
        <w:rPr>
          <w:i/>
        </w:rPr>
        <w:t>.xml</w:t>
      </w:r>
    </w:p>
    <w:p w14:paraId="24C043B5" w14:textId="77777777" w:rsidR="00A4326B" w:rsidRPr="001C4720" w:rsidRDefault="00A4326B" w:rsidP="00A4326B">
      <w:pPr>
        <w:pStyle w:val="BPC3Bodyafterheading"/>
        <w:numPr>
          <w:ilvl w:val="0"/>
          <w:numId w:val="33"/>
        </w:numPr>
      </w:pPr>
      <w:r w:rsidRPr="00585CBE">
        <w:rPr>
          <w:i/>
        </w:rPr>
        <w:t>id</w:t>
      </w:r>
      <w:r>
        <w:t xml:space="preserve"> – can be a timestamp or other ID of a file</w:t>
      </w:r>
    </w:p>
    <w:p w14:paraId="24C043B6" w14:textId="77777777" w:rsidR="005203F9" w:rsidRDefault="005203F9" w:rsidP="005203F9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</w:t>
      </w:r>
      <w:r w:rsidR="00AA0127">
        <w:t xml:space="preserve">the </w:t>
      </w:r>
      <w:r>
        <w:t xml:space="preserve">institution of cards </w:t>
      </w:r>
      <w:r w:rsidR="00AA0127">
        <w:t xml:space="preserve">contained </w:t>
      </w:r>
      <w:r>
        <w:t xml:space="preserve">in </w:t>
      </w:r>
      <w:r w:rsidR="00AA0127">
        <w:t xml:space="preserve">the </w:t>
      </w:r>
      <w:r>
        <w:t>file</w:t>
      </w:r>
    </w:p>
    <w:p w14:paraId="24C043B7" w14:textId="77777777" w:rsidR="00A4326B" w:rsidRDefault="00A4326B" w:rsidP="00A4326B">
      <w:pPr>
        <w:pStyle w:val="BPC3Bodyafterheading"/>
        <w:numPr>
          <w:ilvl w:val="0"/>
          <w:numId w:val="33"/>
        </w:numPr>
      </w:pPr>
      <w:proofErr w:type="spellStart"/>
      <w:r>
        <w:rPr>
          <w:i/>
        </w:rPr>
        <w:t>additional_number</w:t>
      </w:r>
      <w:proofErr w:type="spellEnd"/>
      <w:r>
        <w:t xml:space="preserve"> – an additional number</w:t>
      </w:r>
    </w:p>
    <w:p w14:paraId="24C043B8" w14:textId="77777777" w:rsidR="005203F9" w:rsidRDefault="005203F9" w:rsidP="004549CC">
      <w:pPr>
        <w:pStyle w:val="BPC3Heading2"/>
      </w:pPr>
      <w:bookmarkStart w:id="25" w:name="_Toc456622973"/>
      <w:bookmarkStart w:id="26" w:name="_Toc466542814"/>
      <w:r>
        <w:t>List of tags</w:t>
      </w:r>
      <w:bookmarkEnd w:id="25"/>
      <w:bookmarkEnd w:id="26"/>
    </w:p>
    <w:p w14:paraId="24C043B9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 w:rsidRPr="00E404E3">
        <w:rPr>
          <w:b/>
        </w:rPr>
        <w:t xml:space="preserve"> </w:t>
      </w:r>
      <w:r w:rsidRPr="00E404E3">
        <w:rPr>
          <w:b/>
        </w:rPr>
        <w:t>Cards information interface</w:t>
      </w:r>
      <w:r>
        <w:t>. The following table is provided for convenience reasons.</w:t>
      </w:r>
    </w:p>
    <w:tbl>
      <w:tblPr>
        <w:tblW w:w="9360" w:type="dxa"/>
        <w:tblInd w:w="104" w:type="dxa"/>
        <w:shd w:val="clear" w:color="auto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7"/>
        <w:gridCol w:w="1700"/>
        <w:gridCol w:w="992"/>
        <w:gridCol w:w="986"/>
        <w:gridCol w:w="10"/>
        <w:gridCol w:w="3679"/>
        <w:gridCol w:w="6"/>
      </w:tblGrid>
      <w:tr w:rsidR="00FB00C5" w:rsidRPr="00FB00C5" w14:paraId="24C043BF" w14:textId="77777777" w:rsidTr="00CD4F64">
        <w:trPr>
          <w:gridAfter w:val="1"/>
          <w:wAfter w:w="6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A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B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C" w14:textId="77777777" w:rsidR="005203F9" w:rsidRPr="005203F9" w:rsidRDefault="009B5DEE" w:rsidP="00907D33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D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Occurs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14:paraId="24C043BE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FB00C5" w:rsidRPr="00FB00C5" w14:paraId="24C043C2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0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cards_info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1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 w:rsidRPr="000A5794">
              <w:rPr>
                <w:sz w:val="20"/>
              </w:rPr>
              <w:t>T</w:t>
            </w:r>
            <w:r>
              <w:rPr>
                <w:sz w:val="20"/>
              </w:rPr>
              <w:t>he root tag of the cards</w:t>
            </w:r>
            <w:r w:rsidRPr="000A5794">
              <w:rPr>
                <w:sz w:val="20"/>
              </w:rPr>
              <w:t xml:space="preserve"> file.</w:t>
            </w:r>
            <w:r>
              <w:rPr>
                <w:sz w:val="20"/>
              </w:rPr>
              <w:t xml:space="preserve"> Contains a set of </w:t>
            </w:r>
            <w:r w:rsidR="003B1AB2"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card_info</w:t>
            </w:r>
            <w:proofErr w:type="spellEnd"/>
            <w:r w:rsidR="003B1AB2">
              <w:rPr>
                <w:sz w:val="20"/>
              </w:rPr>
              <w:t>”</w:t>
            </w:r>
            <w:r>
              <w:rPr>
                <w:sz w:val="20"/>
              </w:rPr>
              <w:t xml:space="preserve"> records.</w:t>
            </w:r>
          </w:p>
        </w:tc>
      </w:tr>
      <w:tr w:rsidR="00FB00C5" w:rsidRPr="005203F9" w14:paraId="24C043C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file_type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4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5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7" w14:textId="77777777" w:rsidR="005203F9" w:rsidRPr="005203F9" w:rsidRDefault="005203F9" w:rsidP="00D871D4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File type code. </w:t>
            </w:r>
            <w:r w:rsidR="00D871D4" w:rsidRPr="008B689F">
              <w:rPr>
                <w:sz w:val="20"/>
              </w:rPr>
              <w:t>Must be the constant value “FLTP</w:t>
            </w:r>
            <w:r w:rsidR="00D871D4">
              <w:rPr>
                <w:sz w:val="20"/>
              </w:rPr>
              <w:t>CINF</w:t>
            </w:r>
            <w:r w:rsidR="00D871D4" w:rsidRPr="008B689F">
              <w:rPr>
                <w:sz w:val="20"/>
              </w:rPr>
              <w:t>”</w:t>
            </w:r>
          </w:p>
        </w:tc>
      </w:tr>
      <w:tr w:rsidR="00FB00C5" w:rsidRPr="005203F9" w14:paraId="24C043C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inst_id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A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B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C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D" w14:textId="77777777" w:rsidR="005203F9" w:rsidRPr="005203F9" w:rsidRDefault="003B1AB2" w:rsidP="003B1AB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B1AB2">
              <w:rPr>
                <w:sz w:val="20"/>
              </w:rPr>
              <w:t>he institution of cards contained in th</w:t>
            </w:r>
            <w:r>
              <w:rPr>
                <w:sz w:val="20"/>
              </w:rPr>
              <w:t>is</w:t>
            </w:r>
            <w:r w:rsidRPr="003B1AB2">
              <w:rPr>
                <w:sz w:val="20"/>
              </w:rPr>
              <w:t xml:space="preserve"> file</w:t>
            </w:r>
            <w:r>
              <w:rPr>
                <w:sz w:val="20"/>
              </w:rPr>
              <w:t>.</w:t>
            </w:r>
          </w:p>
        </w:tc>
      </w:tr>
      <w:tr w:rsidR="00696A25" w:rsidRPr="005203F9" w14:paraId="24C043D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F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tokenized_pan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0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1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2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3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Tokenized PAN downloading:</w:t>
            </w:r>
          </w:p>
          <w:p w14:paraId="24C043D4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1 - PANs are tokenized</w:t>
            </w:r>
            <w:r w:rsidRPr="00696A25">
              <w:rPr>
                <w:sz w:val="20"/>
              </w:rPr>
              <w:br/>
              <w:t>0 - PANs are clean</w:t>
            </w:r>
          </w:p>
        </w:tc>
      </w:tr>
      <w:tr w:rsidR="00FB00C5" w:rsidRPr="005203F9" w14:paraId="24C043D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7" w:name="_Hlk381887620"/>
            <w:proofErr w:type="spellStart"/>
            <w:r w:rsidRPr="005203F9">
              <w:rPr>
                <w:sz w:val="20"/>
              </w:rPr>
              <w:t>card_info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7" w14:textId="77777777" w:rsidR="005203F9" w:rsidRPr="005203F9" w:rsidRDefault="00175813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5203F9" w:rsidRPr="005203F9">
              <w:rPr>
                <w:sz w:val="20"/>
              </w:rPr>
              <w:t>card_info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8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A" w14:textId="77777777" w:rsidR="005203F9" w:rsidRPr="005203F9" w:rsidRDefault="005203F9" w:rsidP="003B1AB2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 w:rsidR="003B1AB2">
              <w:rPr>
                <w:sz w:val="20"/>
              </w:rPr>
              <w:t>a single</w:t>
            </w:r>
            <w:r w:rsidRPr="005203F9">
              <w:rPr>
                <w:sz w:val="20"/>
              </w:rPr>
              <w:t xml:space="preserve"> card</w:t>
            </w:r>
            <w:r w:rsidR="003B1AB2">
              <w:rPr>
                <w:sz w:val="20"/>
              </w:rPr>
              <w:t xml:space="preserve"> instance.</w:t>
            </w:r>
          </w:p>
        </w:tc>
      </w:tr>
      <w:tr w:rsidR="00FB00C5" w:rsidRPr="00FB00C5" w14:paraId="24C043D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C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bookmarkStart w:id="28" w:name="_Hlk381887780"/>
            <w:bookmarkEnd w:id="27"/>
            <w:proofErr w:type="spellStart"/>
            <w:r w:rsidRPr="00A4242F">
              <w:rPr>
                <w:sz w:val="24"/>
              </w:rPr>
              <w:t>card_info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D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Card instance data</w:t>
            </w:r>
          </w:p>
        </w:tc>
      </w:tr>
      <w:tr w:rsidR="00FB00C5" w:rsidRPr="005203F9" w14:paraId="24C043E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F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9" w:name="_Hlk383165616"/>
            <w:bookmarkStart w:id="30" w:name="_Hlk381887696"/>
            <w:bookmarkEnd w:id="28"/>
            <w:proofErr w:type="spellStart"/>
            <w:r w:rsidRPr="005203F9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0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1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2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Card number (PAN)</w:t>
            </w:r>
          </w:p>
        </w:tc>
      </w:tr>
      <w:bookmarkEnd w:id="29"/>
      <w:tr w:rsidR="00525D9C" w:rsidRPr="00525D9C" w14:paraId="24C043E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5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525D9C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6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7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8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9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Masked card number</w:t>
            </w:r>
          </w:p>
        </w:tc>
      </w:tr>
      <w:tr w:rsidR="00525D9C" w:rsidRPr="00054FC7" w14:paraId="24C043F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B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C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D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E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F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instance identifier(UID)</w:t>
            </w:r>
          </w:p>
        </w:tc>
      </w:tr>
      <w:tr w:rsidR="00525D9C" w:rsidRPr="00054FC7" w14:paraId="24C043F6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1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card_iss_date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2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3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4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5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issued date</w:t>
            </w:r>
          </w:p>
        </w:tc>
      </w:tr>
      <w:tr w:rsidR="00B36451" w:rsidRPr="00054FC7" w14:paraId="24C043FC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9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A" w14:textId="77777777" w:rsidR="00B36451" w:rsidRPr="00054FC7" w:rsidRDefault="00B36451" w:rsidP="00C4383E">
            <w:pPr>
              <w:pStyle w:val="BPC3Tableitems"/>
              <w:rPr>
                <w:rFonts w:asciiTheme="minorHAnsi" w:hAnsiTheme="minorHAnsi" w:cstheme="minorHAnsi"/>
                <w:sz w:val="20"/>
              </w:rPr>
            </w:pPr>
            <w:r w:rsidRPr="00054FC7">
              <w:rPr>
                <w:rFonts w:asciiTheme="minorHAnsi" w:hAnsiTheme="minorHAnsi" w:cstheme="minorHAnsi"/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B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54FC7">
              <w:rPr>
                <w:rFonts w:asciiTheme="minorHAnsi" w:hAnsiTheme="minorHAnsi" w:cstheme="minorHAnsi"/>
                <w:sz w:val="20"/>
                <w:szCs w:val="20"/>
              </w:rPr>
              <w:t>Card validity start date</w:t>
            </w:r>
          </w:p>
        </w:tc>
      </w:tr>
      <w:tr w:rsidR="00B36451" w:rsidRPr="00054FC7" w14:paraId="24C0440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1" w:name="_Hlk383165700"/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the card instance</w:t>
            </w:r>
          </w:p>
        </w:tc>
      </w:tr>
      <w:bookmarkEnd w:id="31"/>
      <w:tr w:rsidR="00B36451" w:rsidRPr="00054FC7" w14:paraId="24C0440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B36451" w:rsidRPr="00054FC7" w14:paraId="24C0440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B36451" w:rsidRPr="00054FC7" w14:paraId="24C04414" w14:textId="77777777" w:rsidTr="00CD4F64">
        <w:trPr>
          <w:gridAfter w:val="1"/>
          <w:wAfter w:w="6" w:type="dxa"/>
          <w:trHeight w:val="298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bookmarkStart w:id="32" w:name="_Hlk383165393"/>
            <w:bookmarkStart w:id="33" w:name="_Hlk383165566"/>
            <w:proofErr w:type="spellStart"/>
            <w:r w:rsidRPr="00054FC7">
              <w:rPr>
                <w:sz w:val="20"/>
              </w:rPr>
              <w:t>sequential_number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1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2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Sequential number of the card instance</w:t>
            </w:r>
          </w:p>
        </w:tc>
      </w:tr>
      <w:tr w:rsidR="00B36451" w:rsidRPr="00054FC7" w14:paraId="24C0441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5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6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 instance status code. “CSTS” dictionary value. Possible values are listed in </w:t>
            </w:r>
            <w:r w:rsidRPr="00054FC7">
              <w:rPr>
                <w:b/>
                <w:sz w:val="20"/>
              </w:rPr>
              <w:t>3.3.1 Card instance statuses</w:t>
            </w:r>
            <w:r w:rsidRPr="00054FC7">
              <w:rPr>
                <w:sz w:val="20"/>
              </w:rPr>
              <w:t>.</w:t>
            </w:r>
          </w:p>
        </w:tc>
      </w:tr>
      <w:bookmarkEnd w:id="32"/>
      <w:bookmarkEnd w:id="33"/>
      <w:tr w:rsidR="00B36451" w:rsidRPr="00054FC7" w14:paraId="24C0442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State of a card. Value from dictionary CSTE</w:t>
            </w:r>
          </w:p>
        </w:tc>
      </w:tr>
      <w:tr w:rsidR="00B36451" w:rsidRPr="00054FC7" w14:paraId="24C0442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category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Category of card. Value from </w:t>
            </w:r>
            <w:r w:rsidRPr="00054FC7">
              <w:rPr>
                <w:rFonts w:asciiTheme="minorHAnsi" w:hAnsiTheme="minorHAnsi"/>
                <w:sz w:val="20"/>
              </w:rPr>
              <w:t xml:space="preserve">dictionary </w:t>
            </w:r>
            <w:r w:rsidRPr="00054FC7">
              <w:rPr>
                <w:rFonts w:asciiTheme="minorHAnsi" w:hAnsiTheme="minorHAnsi" w:cs="Arial"/>
                <w:color w:val="333333"/>
                <w:sz w:val="20"/>
                <w:shd w:val="clear" w:color="auto" w:fill="FFFFFF"/>
              </w:rPr>
              <w:t>CRCG.</w:t>
            </w:r>
          </w:p>
        </w:tc>
      </w:tr>
      <w:tr w:rsidR="00B36451" w:rsidRPr="00054FC7" w14:paraId="24C0442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sec_word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8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sec_word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word</w:t>
            </w:r>
          </w:p>
        </w:tc>
      </w:tr>
      <w:tr w:rsidR="00B36451" w:rsidRPr="00054FC7" w14:paraId="24C0443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pvv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E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F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0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1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verification value</w:t>
            </w:r>
          </w:p>
        </w:tc>
      </w:tr>
      <w:tr w:rsidR="00B36451" w:rsidRPr="00054FC7" w14:paraId="24C0443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3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pin_offset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4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5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6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7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offset value</w:t>
            </w:r>
          </w:p>
        </w:tc>
      </w:tr>
      <w:tr w:rsidR="00B36451" w:rsidRPr="00054FC7" w14:paraId="24C0443E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9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pin_update_flag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A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B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C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update flag</w:t>
            </w:r>
          </w:p>
        </w:tc>
      </w:tr>
      <w:tr w:rsidR="00B36451" w:rsidRPr="00054FC7" w14:paraId="24C04444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card_type_id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type identifier</w:t>
            </w:r>
          </w:p>
        </w:tc>
      </w:tr>
      <w:tr w:rsidR="00B36451" w:rsidRPr="00054FC7" w14:paraId="24C0444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prev_card_number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Old (previous) card number (PAN)</w:t>
            </w:r>
          </w:p>
        </w:tc>
      </w:tr>
      <w:tr w:rsidR="00B36451" w:rsidRPr="00054FC7" w14:paraId="24C0445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external number</w:t>
            </w:r>
          </w:p>
        </w:tc>
      </w:tr>
      <w:tr w:rsidR="00B36451" w:rsidRPr="00054FC7" w14:paraId="24C0445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 external number</w:t>
            </w:r>
          </w:p>
        </w:tc>
      </w:tr>
      <w:tr w:rsidR="00B36451" w:rsidRPr="00054FC7" w14:paraId="24C0445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9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A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agent that issued the card instance</w:t>
            </w:r>
          </w:p>
        </w:tc>
      </w:tr>
      <w:tr w:rsidR="00B36451" w:rsidRPr="00054FC7" w14:paraId="24C0446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D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E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1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product in which the card instance was issued.</w:t>
            </w:r>
          </w:p>
        </w:tc>
      </w:tr>
      <w:tr w:rsidR="00B36451" w:rsidRPr="00054FC7" w14:paraId="24C0446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card’s customer</w:t>
            </w:r>
          </w:p>
        </w:tc>
      </w:tr>
      <w:tr w:rsidR="00B36451" w:rsidRPr="00054FC7" w14:paraId="24C0446E" w14:textId="77777777" w:rsidTr="00CD4F64">
        <w:trPr>
          <w:gridAfter w:val="1"/>
          <w:wAfter w:w="6" w:type="dxa"/>
          <w:trHeight w:val="54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A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“cardholder”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cardholder of the card</w:t>
            </w:r>
          </w:p>
        </w:tc>
      </w:tr>
      <w:tr w:rsidR="00B36451" w:rsidRPr="00054FC7" w14:paraId="24C04474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4" w:name="_Hlk381887787"/>
            <w:r w:rsidRPr="00054FC7">
              <w:rPr>
                <w:sz w:val="20"/>
              </w:rPr>
              <w:lastRenderedPageBreak/>
              <w:t>account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“account”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3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account that the card is connected to.</w:t>
            </w:r>
          </w:p>
        </w:tc>
      </w:tr>
      <w:bookmarkEnd w:id="34"/>
      <w:tr w:rsidR="00B36451" w:rsidRPr="00054FC7" w14:paraId="24C0447A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6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instance</w:t>
            </w:r>
          </w:p>
        </w:tc>
      </w:tr>
      <w:tr w:rsidR="00B36451" w:rsidRPr="00054FC7" w14:paraId="24C0448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the information about this card’s limits</w:t>
            </w:r>
          </w:p>
        </w:tc>
      </w:tr>
      <w:tr w:rsidR="00B36451" w:rsidRPr="00054FC7" w14:paraId="24C0448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2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notification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Notifications</w:t>
            </w:r>
          </w:p>
        </w:tc>
      </w:tr>
      <w:tr w:rsidR="00B36451" w:rsidRPr="00054FC7" w14:paraId="24C0448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personalization_info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8" w14:textId="7A2E8201" w:rsidR="00B36451" w:rsidRPr="00054FC7" w:rsidRDefault="00F000B7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B36451" w:rsidRPr="00054FC7">
              <w:rPr>
                <w:sz w:val="20"/>
              </w:rPr>
              <w:t>personalization_info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Data for personalization system</w:t>
            </w:r>
          </w:p>
        </w:tc>
      </w:tr>
      <w:tr w:rsidR="00B36451" w:rsidRPr="00054FC7" w14:paraId="24C0449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company_name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Company name for corporate cards</w:t>
            </w:r>
          </w:p>
        </w:tc>
      </w:tr>
      <w:tr w:rsidR="00B36451" w:rsidRPr="00054FC7" w14:paraId="24C0449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code according to ISO/IEC 7813.</w:t>
            </w:r>
          </w:p>
        </w:tc>
      </w:tr>
      <w:tr w:rsidR="00B36451" w:rsidRPr="00054FC7" w14:paraId="24C0449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A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“service”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Services of card</w:t>
            </w:r>
          </w:p>
        </w:tc>
      </w:tr>
      <w:tr w:rsidR="00983E84" w:rsidRPr="00054FC7" w14:paraId="4B0B5F3B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0BBB9BC" w14:textId="0E514A88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CD15178" w14:textId="03EAAF50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“note”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52F18D9" w14:textId="77777777" w:rsidR="00983E84" w:rsidRPr="00054FC7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AD915C6" w14:textId="5D544E67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52517B6" w14:textId="7E8DCAB1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Notes (e.g. travel notifications, remarks, etc.)</w:t>
            </w:r>
          </w:p>
        </w:tc>
      </w:tr>
      <w:tr w:rsidR="00B36451" w:rsidRPr="00054FC7" w14:paraId="24C044A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0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B36451" w:rsidRPr="00A4242F" w14:paraId="24C044A7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5" w14:textId="77777777" w:rsidR="00B36451" w:rsidRPr="00A4242F" w:rsidRDefault="00B36451" w:rsidP="00C4383E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sec_word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6" w14:textId="77777777" w:rsidR="00B36451" w:rsidRPr="00FB00C5" w:rsidRDefault="00B36451" w:rsidP="00C4383E">
            <w:pPr>
              <w:pStyle w:val="BPC3Tableitems"/>
              <w:rPr>
                <w:sz w:val="20"/>
              </w:rPr>
            </w:pPr>
          </w:p>
        </w:tc>
      </w:tr>
      <w:tr w:rsidR="00B36451" w:rsidRPr="00054FC7" w14:paraId="24C044AD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secret_question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question. Value from dictionary SEQU.</w:t>
            </w:r>
          </w:p>
        </w:tc>
      </w:tr>
      <w:tr w:rsidR="00B36451" w:rsidRPr="00054FC7" w14:paraId="24C044B3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secret_answer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answer.</w:t>
            </w:r>
          </w:p>
        </w:tc>
      </w:tr>
      <w:tr w:rsidR="00F67770" w:rsidRPr="00A4242F" w14:paraId="5C32028C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F6E94" w14:textId="7192C2B1" w:rsidR="00F67770" w:rsidRPr="00F67770" w:rsidRDefault="00F67770" w:rsidP="00F67770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F67770" w:rsidRPr="00054FC7" w14:paraId="17BD471E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D1921AD" w14:textId="438E7722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82DBF31" w14:textId="4B7D32E2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E0C905E" w14:textId="1D15F8A5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0B509F" w14:textId="6EF0A509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0F834F8" w14:textId="7777777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 type:</w:t>
            </w:r>
          </w:p>
          <w:p w14:paraId="47C6D223" w14:textId="5E1320D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NTTP5001 – Travel notifications</w:t>
            </w:r>
          </w:p>
          <w:p w14:paraId="092A2687" w14:textId="01B6C15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NTTP5002 – Remarks</w:t>
            </w:r>
          </w:p>
          <w:p w14:paraId="2420C1F3" w14:textId="0C3C17C6" w:rsidR="00F67770" w:rsidRPr="00054FC7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Or another value from NTTP dictionary.</w:t>
            </w:r>
          </w:p>
        </w:tc>
      </w:tr>
      <w:tr w:rsidR="00F67770" w:rsidRPr="00054FC7" w14:paraId="5DF29FC1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E457F9F" w14:textId="225C233B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note_content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B3DF636" w14:textId="0D110B22" w:rsidR="00F67770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F67770">
              <w:rPr>
                <w:sz w:val="20"/>
              </w:rPr>
              <w:t>note_content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31B74C6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5B8CD9" w14:textId="3A44A9E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6372E29" w14:textId="773736E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Content of the note</w:t>
            </w:r>
          </w:p>
        </w:tc>
      </w:tr>
      <w:tr w:rsidR="00983E84" w:rsidRPr="00054FC7" w14:paraId="0F6D1F2D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8FD0D2" w14:textId="604A0FF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4AE68C" w14:textId="1454665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77B7607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66BDD68" w14:textId="04E6834E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319CA28" w14:textId="1A47F233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Start date of the note validity</w:t>
            </w:r>
          </w:p>
        </w:tc>
      </w:tr>
      <w:tr w:rsidR="00983E84" w:rsidRPr="00054FC7" w14:paraId="34368C22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C6134CB" w14:textId="113543D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end_date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8334250" w14:textId="437943BC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183C690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7655170" w14:textId="1E2863F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4F20855" w14:textId="3B338F1D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End date of the note validity</w:t>
            </w:r>
          </w:p>
        </w:tc>
      </w:tr>
      <w:tr w:rsidR="00F67770" w:rsidRPr="00A4242F" w14:paraId="0F9EBAE8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7F7EA" w14:textId="489575EA" w:rsidR="00F67770" w:rsidRPr="00F67770" w:rsidRDefault="00F67770" w:rsidP="00F67770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note_content</w:t>
            </w:r>
            <w:proofErr w:type="spellEnd"/>
          </w:p>
        </w:tc>
      </w:tr>
      <w:bookmarkEnd w:id="30"/>
      <w:tr w:rsidR="00F67770" w:rsidRPr="00054FC7" w14:paraId="32F0AE8A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57A0860" w14:textId="28D96E7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5A004B9" w14:textId="386FD0F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6E1E95F" w14:textId="18423CD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3C2DC40" w14:textId="402519D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7C50D0B" w14:textId="39D624A5" w:rsidR="00F67770" w:rsidRPr="00F67770" w:rsidRDefault="00F67770" w:rsidP="00F67770">
            <w:pPr>
              <w:pStyle w:val="BPC3Tableitems"/>
              <w:rPr>
                <w:sz w:val="20"/>
              </w:rPr>
            </w:pPr>
            <w:r w:rsidRPr="00F67770">
              <w:rPr>
                <w:sz w:val="20"/>
              </w:rPr>
              <w:t>Dictionary LANG. For example:</w:t>
            </w:r>
          </w:p>
          <w:p w14:paraId="2D921BEA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LANGENG</w:t>
            </w:r>
          </w:p>
          <w:p w14:paraId="5945AD55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LANGRUS</w:t>
            </w:r>
          </w:p>
          <w:p w14:paraId="65882497" w14:textId="61178119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LANGBUL</w:t>
            </w:r>
          </w:p>
        </w:tc>
      </w:tr>
      <w:tr w:rsidR="00F67770" w:rsidRPr="00054FC7" w14:paraId="4820AAD3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3F66A84" w14:textId="6C7808F8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note_header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612E6E" w14:textId="53FCFBBE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E3F220E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70A42BC" w14:textId="2B52865C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FAF035C" w14:textId="17F94533" w:rsidR="00F67770" w:rsidRP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Header of the note</w:t>
            </w:r>
          </w:p>
        </w:tc>
      </w:tr>
      <w:tr w:rsidR="00F67770" w:rsidRPr="00054FC7" w14:paraId="2DB4F6F5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8F48EEC" w14:textId="04960886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note_text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1BC448" w14:textId="0AD19F0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45E21C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90031DA" w14:textId="26CD7DD2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7853E54" w14:textId="3460AB52" w:rsid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Text of the note</w:t>
            </w:r>
          </w:p>
        </w:tc>
      </w:tr>
      <w:tr w:rsidR="00F67770" w:rsidRPr="00A4242F" w14:paraId="24C044B6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4" w14:textId="26514EA1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5" w14:textId="77777777" w:rsidR="00F67770" w:rsidRPr="00FB00C5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4B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customer number</w:t>
            </w:r>
          </w:p>
        </w:tc>
      </w:tr>
      <w:tr w:rsidR="00F67770" w:rsidRPr="00054FC7" w14:paraId="24C044C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customer_category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 category. Dictionary value.</w:t>
            </w:r>
          </w:p>
        </w:tc>
      </w:tr>
      <w:tr w:rsidR="00F67770" w:rsidRPr="00054FC7" w14:paraId="24C044C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customer_relation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Relation between institute and customer. Dictionary value.</w:t>
            </w:r>
          </w:p>
        </w:tc>
      </w:tr>
      <w:tr w:rsidR="00F67770" w:rsidRPr="00054FC7" w14:paraId="24C044C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resident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 – customer is resident of institution country</w:t>
            </w:r>
            <w:r w:rsidRPr="00054FC7">
              <w:rPr>
                <w:sz w:val="20"/>
              </w:rPr>
              <w:br/>
              <w:t>0 – not resident</w:t>
            </w:r>
          </w:p>
        </w:tc>
      </w:tr>
      <w:tr w:rsidR="00F67770" w:rsidRPr="00054FC7" w14:paraId="24C044D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nationality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Country code of nationality of customer</w:t>
            </w:r>
          </w:p>
        </w:tc>
      </w:tr>
      <w:tr w:rsidR="00F67770" w:rsidRPr="00054FC7" w14:paraId="24C044DA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credit_rating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Credit rating. </w:t>
            </w:r>
            <w:bookmarkStart w:id="35" w:name="_Hlk381888951"/>
            <w:r w:rsidRPr="00054FC7">
              <w:rPr>
                <w:sz w:val="20"/>
              </w:rPr>
              <w:t>Dictionary value.</w:t>
            </w:r>
            <w:bookmarkEnd w:id="35"/>
          </w:p>
        </w:tc>
      </w:tr>
      <w:tr w:rsidR="00F67770" w:rsidRPr="00054FC7" w14:paraId="24C044E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money_laundry_risk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 laundry risk. Dictionary value.</w:t>
            </w:r>
          </w:p>
        </w:tc>
      </w:tr>
      <w:tr w:rsidR="00F67770" w:rsidRPr="00054FC7" w14:paraId="24C044E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money_laundry_reason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of money laundry risk. Dictionary value.</w:t>
            </w:r>
          </w:p>
        </w:tc>
      </w:tr>
      <w:tr w:rsidR="00F67770" w:rsidRPr="00054FC7" w14:paraId="24C044E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F67770" w:rsidRPr="00A4242F" w14:paraId="24C044EF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6" w:name="_Hlk381888108"/>
            <w:bookmarkStart w:id="37" w:name="_Hlk381887987"/>
            <w:r w:rsidRPr="00A4242F">
              <w:rPr>
                <w:sz w:val="24"/>
              </w:rPr>
              <w:t>cardholder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E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 xml:space="preserve">cardholder of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>card</w:t>
            </w:r>
          </w:p>
        </w:tc>
      </w:tr>
      <w:bookmarkEnd w:id="36"/>
      <w:tr w:rsidR="00F67770" w:rsidRPr="00054FC7" w14:paraId="24C044F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number of cardholder.</w:t>
            </w:r>
          </w:p>
        </w:tc>
      </w:tr>
      <w:tr w:rsidR="00F67770" w:rsidRPr="00054FC7" w14:paraId="24C044F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embossed name.</w:t>
            </w:r>
          </w:p>
        </w:tc>
      </w:tr>
      <w:tr w:rsidR="00F67770" w:rsidRPr="00054FC7" w14:paraId="24C04501" w14:textId="77777777" w:rsidTr="00CD4F64">
        <w:trPr>
          <w:gridAfter w:val="1"/>
          <w:wAfter w:w="6" w:type="dxa"/>
          <w:trHeight w:val="47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person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the person of the cardholder</w:t>
            </w:r>
          </w:p>
        </w:tc>
      </w:tr>
      <w:tr w:rsidR="00F67770" w:rsidRPr="00054FC7" w14:paraId="24C04507" w14:textId="77777777" w:rsidTr="00CD4F64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3" w14:textId="77777777" w:rsidR="00F67770" w:rsidRPr="00054FC7" w:rsidRDefault="00F67770" w:rsidP="00CF122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address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4" w14:textId="77777777" w:rsidR="00F67770" w:rsidRPr="00054FC7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6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addresses</w:t>
            </w:r>
          </w:p>
        </w:tc>
      </w:tr>
      <w:tr w:rsidR="00F67770" w:rsidRPr="00054FC7" w14:paraId="6CAB0B7E" w14:textId="77777777" w:rsidTr="0026757C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AF80611" w14:textId="3D26A96B" w:rsidR="00F67770" w:rsidRPr="00054FC7" w:rsidRDefault="00F67770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80D9B6E" w14:textId="7BE6A84C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contact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D10C253" w14:textId="77777777" w:rsidR="00F67770" w:rsidRPr="00054FC7" w:rsidRDefault="00F67770" w:rsidP="0026757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6FBAB31" w14:textId="77777777" w:rsidR="00F67770" w:rsidRPr="00054FC7" w:rsidRDefault="00F67770" w:rsidP="0026757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FE343C1" w14:textId="7AF306DB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Cardholder </w:t>
            </w:r>
            <w:r>
              <w:rPr>
                <w:sz w:val="20"/>
              </w:rPr>
              <w:t>contacts</w:t>
            </w:r>
          </w:p>
        </w:tc>
      </w:tr>
      <w:tr w:rsidR="00F67770" w:rsidRPr="00FB00C5" w14:paraId="24C0450A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8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8" w:name="_Hlk381888265"/>
            <w:r w:rsidRPr="00A4242F">
              <w:rPr>
                <w:sz w:val="24"/>
              </w:rPr>
              <w:t>person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9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Information about the cardholder’s person</w:t>
            </w:r>
          </w:p>
        </w:tc>
      </w:tr>
      <w:bookmarkEnd w:id="38"/>
      <w:tr w:rsidR="00F67770" w:rsidRPr="00054FC7" w14:paraId="24C0451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F67770" w:rsidRPr="00054FC7" w14:paraId="24C0451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person_name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5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information about name of person. The tag must have attribute “language” with values such as “LANGRUS” or “LANGENG”.</w:t>
            </w:r>
          </w:p>
        </w:tc>
      </w:tr>
      <w:tr w:rsidR="00F67770" w:rsidRPr="00054FC7" w14:paraId="24C0451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 of person. Dictionary value.</w:t>
            </w:r>
          </w:p>
        </w:tc>
      </w:tr>
      <w:tr w:rsidR="00F67770" w:rsidRPr="00054FC7" w14:paraId="24C0452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birthday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1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birth date</w:t>
            </w:r>
          </w:p>
        </w:tc>
      </w:tr>
      <w:tr w:rsidR="00F67770" w:rsidRPr="00054FC7" w14:paraId="24C0452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place_of_birth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of birth</w:t>
            </w:r>
          </w:p>
        </w:tc>
      </w:tr>
      <w:tr w:rsidR="00F67770" w:rsidRPr="00054FC7" w14:paraId="24C04530" w14:textId="77777777" w:rsidTr="00CD4F64">
        <w:trPr>
          <w:gridAfter w:val="1"/>
          <w:wAfter w:w="6" w:type="dxa"/>
          <w:trHeight w:val="37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9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gender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A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gender:</w:t>
            </w:r>
          </w:p>
          <w:p w14:paraId="24C0452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“GNDRFEML” – Female</w:t>
            </w:r>
          </w:p>
          <w:p w14:paraId="24C0452F" w14:textId="77777777" w:rsidR="00F67770" w:rsidRPr="00054FC7" w:rsidRDefault="00F67770" w:rsidP="002C3F6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“GNDRMALE” – Male</w:t>
            </w:r>
          </w:p>
        </w:tc>
      </w:tr>
      <w:tr w:rsidR="00F67770" w:rsidRPr="00054FC7" w14:paraId="24C0453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identifying documents of the person</w:t>
            </w:r>
          </w:p>
        </w:tc>
      </w:tr>
      <w:tr w:rsidR="00F67770" w:rsidRPr="00FB00C5" w14:paraId="24C04539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7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person_name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8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F67770" w:rsidRPr="005203F9" w14:paraId="24C0453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</w:tr>
      <w:tr w:rsidR="00F67770" w:rsidRPr="005203F9" w14:paraId="24C0454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first_name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First name</w:t>
            </w:r>
          </w:p>
        </w:tc>
      </w:tr>
      <w:tr w:rsidR="00F67770" w:rsidRPr="005203F9" w14:paraId="24C0454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second_name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Second name</w:t>
            </w:r>
          </w:p>
        </w:tc>
      </w:tr>
      <w:tr w:rsidR="00F67770" w:rsidRPr="00FB00C5" w14:paraId="24C0454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C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identity_card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D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 xml:space="preserve">Contains information about identifying documents of </w:t>
            </w:r>
            <w:r>
              <w:rPr>
                <w:sz w:val="20"/>
              </w:rPr>
              <w:t xml:space="preserve">a </w:t>
            </w:r>
            <w:r w:rsidRPr="008E3CE2">
              <w:rPr>
                <w:sz w:val="20"/>
              </w:rPr>
              <w:t>person</w:t>
            </w:r>
          </w:p>
        </w:tc>
      </w:tr>
      <w:tr w:rsidR="00F67770" w:rsidRPr="00054FC7" w14:paraId="24C0455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3" w14:textId="77777777" w:rsidR="00F67770" w:rsidRPr="00054FC7" w:rsidRDefault="00F67770" w:rsidP="00B0561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Type of identity card. “IDTP” dictionary value. Possible values are listed in </w:t>
            </w:r>
            <w:r w:rsidRPr="00054FC7">
              <w:rPr>
                <w:b/>
                <w:sz w:val="20"/>
              </w:rPr>
              <w:t>3.3.2 ID types</w:t>
            </w:r>
            <w:r w:rsidRPr="00054FC7">
              <w:rPr>
                <w:sz w:val="20"/>
              </w:rPr>
              <w:t>. Usually the value “IDTP0045” (National ID) is used.</w:t>
            </w:r>
          </w:p>
        </w:tc>
      </w:tr>
      <w:tr w:rsidR="00F67770" w:rsidRPr="00054FC7" w14:paraId="24C0455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id_series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Series of identity card.</w:t>
            </w:r>
          </w:p>
        </w:tc>
      </w:tr>
      <w:tr w:rsidR="00F67770" w:rsidRPr="00054FC7" w14:paraId="24C0456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Number of identity card.</w:t>
            </w:r>
          </w:p>
        </w:tc>
      </w:tr>
      <w:tr w:rsidR="00F67770" w:rsidRPr="00054FC7" w14:paraId="24C0456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id_issuer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Identity card’s issuer name</w:t>
            </w:r>
          </w:p>
        </w:tc>
      </w:tr>
      <w:tr w:rsidR="00F67770" w:rsidRPr="00054FC7" w14:paraId="24C0456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id_issue_date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issuing</w:t>
            </w:r>
          </w:p>
        </w:tc>
      </w:tr>
      <w:tr w:rsidR="00F67770" w:rsidRPr="00054FC7" w14:paraId="24C045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id_expire_date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expiring</w:t>
            </w:r>
          </w:p>
        </w:tc>
      </w:tr>
      <w:tr w:rsidR="00F67770" w:rsidRPr="00054FC7" w14:paraId="24C045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id_desc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Description</w:t>
            </w:r>
          </w:p>
        </w:tc>
      </w:tr>
      <w:tr w:rsidR="00F67770" w:rsidRPr="00FB00C5" w14:paraId="24C0457B" w14:textId="77777777" w:rsidTr="00CD4F64">
        <w:trPr>
          <w:gridAfter w:val="1"/>
          <w:wAfter w:w="6" w:type="dxa"/>
          <w:trHeight w:val="285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9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contact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A" w14:textId="77777777" w:rsidR="00F67770" w:rsidRPr="00FB00C5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all the customer contact details. There may be several communication methods for a customer. Also a customer can have several contacts. </w:t>
            </w:r>
            <w:r>
              <w:rPr>
                <w:sz w:val="20"/>
              </w:rPr>
              <w:t>The c</w:t>
            </w:r>
            <w:r w:rsidRPr="00B27CE5">
              <w:rPr>
                <w:sz w:val="20"/>
              </w:rPr>
              <w:t>ontact type defines its purpose.</w:t>
            </w:r>
          </w:p>
        </w:tc>
      </w:tr>
      <w:tr w:rsidR="00F67770" w:rsidRPr="005203F9" w14:paraId="24C04583" w14:textId="77777777" w:rsidTr="00CD4F64">
        <w:trPr>
          <w:gridAfter w:val="1"/>
          <w:wAfter w:w="6" w:type="dxa"/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contact_type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8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Contact type. Possible values:</w:t>
            </w:r>
          </w:p>
          <w:p w14:paraId="24C0458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CNTTPRMC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</w:t>
            </w:r>
            <w:r>
              <w:rPr>
                <w:sz w:val="20"/>
              </w:rPr>
              <w:t>– Primary contact</w:t>
            </w:r>
          </w:p>
          <w:p w14:paraId="24C0458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CNTTSCNC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Secondary contact</w:t>
            </w:r>
          </w:p>
        </w:tc>
      </w:tr>
      <w:tr w:rsidR="00F67770" w:rsidRPr="005203F9" w14:paraId="24C04589" w14:textId="77777777" w:rsidTr="00CD4F64">
        <w:trPr>
          <w:gridAfter w:val="1"/>
          <w:wAfter w:w="6" w:type="dxa"/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4" w14:textId="77777777" w:rsidR="00F67770" w:rsidRPr="005203F9" w:rsidRDefault="00F67770" w:rsidP="00907D33">
            <w:pPr>
              <w:pStyle w:val="BPC3Tableheadings"/>
              <w:rPr>
                <w:b w:val="0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5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  <w:r>
              <w:rPr>
                <w:b w:val="0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6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7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8" w14:textId="77777777" w:rsidR="00F67770" w:rsidRPr="005203F9" w:rsidRDefault="00F67770" w:rsidP="007028AC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7028AC">
              <w:rPr>
                <w:b w:val="0"/>
                <w:color w:val="000000" w:themeColor="text1"/>
                <w:sz w:val="20"/>
                <w:szCs w:val="20"/>
              </w:rPr>
              <w:t>The information</w:t>
            </w:r>
            <w:r>
              <w:rPr>
                <w:b w:val="0"/>
                <w:color w:val="000000" w:themeColor="text1"/>
                <w:sz w:val="20"/>
                <w:szCs w:val="20"/>
              </w:rPr>
              <w:t>al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part of </w:t>
            </w:r>
            <w:r>
              <w:rPr>
                <w:b w:val="0"/>
                <w:color w:val="000000" w:themeColor="text1"/>
                <w:sz w:val="20"/>
                <w:szCs w:val="20"/>
              </w:rPr>
              <w:t>the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contact</w:t>
            </w:r>
          </w:p>
        </w:tc>
      </w:tr>
      <w:tr w:rsidR="00F67770" w:rsidRPr="00FB00C5" w14:paraId="24C0458C" w14:textId="77777777" w:rsidTr="00CD4F64">
        <w:trPr>
          <w:gridAfter w:val="1"/>
          <w:wAfter w:w="6" w:type="dxa"/>
          <w:trHeight w:val="126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contact_data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B" w14:textId="77777777" w:rsidR="00F67770" w:rsidRPr="00094611" w:rsidRDefault="00F67770" w:rsidP="0009461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F67770" w:rsidRPr="005203F9" w14:paraId="24C04594" w14:textId="77777777" w:rsidTr="00CD4F64">
        <w:trPr>
          <w:gridAfter w:val="1"/>
          <w:wAfter w:w="6" w:type="dxa"/>
          <w:trHeight w:val="1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D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commun_method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E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F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0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method. Possible values:</w:t>
            </w:r>
          </w:p>
          <w:p w14:paraId="24C0459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CMNM0001</w:t>
            </w:r>
            <w:r>
              <w:rPr>
                <w:sz w:val="20"/>
              </w:rPr>
              <w:t>” – Mobile phone</w:t>
            </w:r>
          </w:p>
          <w:p w14:paraId="24C04593" w14:textId="77777777" w:rsidR="00F67770" w:rsidRPr="005203F9" w:rsidRDefault="00F67770" w:rsidP="00907D33">
            <w:pPr>
              <w:pStyle w:val="BPC3Tableitems"/>
              <w:rPr>
                <w:b/>
                <w:color w:val="000000" w:themeColor="text1"/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CMNM0002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E-mail</w:t>
            </w:r>
          </w:p>
        </w:tc>
      </w:tr>
      <w:tr w:rsidR="00F67770" w:rsidRPr="005203F9" w14:paraId="24C0459A" w14:textId="77777777" w:rsidTr="00CD4F64">
        <w:trPr>
          <w:gridAfter w:val="1"/>
          <w:wAfter w:w="6" w:type="dxa"/>
          <w:trHeight w:val="19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commun_address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F67770" w:rsidRPr="00FB00C5" w14:paraId="24C0459D" w14:textId="77777777" w:rsidTr="00CD4F64">
        <w:trPr>
          <w:gridAfter w:val="1"/>
          <w:wAfter w:w="6" w:type="dxa"/>
          <w:trHeight w:val="14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B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address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C" w14:textId="77777777" w:rsidR="00F67770" w:rsidRPr="00402119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customer address data. There may be several addresses of different purposes for a customer.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address type defines its purpose.</w:t>
            </w:r>
          </w:p>
        </w:tc>
      </w:tr>
      <w:tr w:rsidR="00F67770" w:rsidRPr="005203F9" w14:paraId="24C045A6" w14:textId="77777777" w:rsidTr="00CD4F64">
        <w:trPr>
          <w:trHeight w:val="149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E" w14:textId="77777777" w:rsidR="00F67770" w:rsidRPr="005203F9" w:rsidRDefault="00F67770" w:rsidP="00CD4F64">
            <w:pPr>
              <w:pStyle w:val="BPC3Tableitems"/>
              <w:rPr>
                <w:rFonts w:ascii="Tahoma" w:hAnsi="Tahoma" w:cs="Tahoma"/>
                <w:sz w:val="20"/>
              </w:rPr>
            </w:pPr>
            <w:proofErr w:type="spellStart"/>
            <w:r w:rsidRPr="005203F9">
              <w:rPr>
                <w:sz w:val="20"/>
              </w:rPr>
              <w:t>address_type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Address type. Possible values:</w:t>
            </w:r>
          </w:p>
          <w:p w14:paraId="24C045A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ADTPBSNA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- Business address.</w:t>
            </w:r>
          </w:p>
          <w:p w14:paraId="24C045A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ADTPHOME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Home address.</w:t>
            </w:r>
          </w:p>
          <w:p w14:paraId="24C045A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ADTPLGLA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Legal address.</w:t>
            </w:r>
          </w:p>
        </w:tc>
      </w:tr>
      <w:tr w:rsidR="00F67770" w:rsidRPr="005203F9" w14:paraId="24C045A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B" w14:textId="77777777" w:rsidR="00F67770" w:rsidRPr="005203F9" w:rsidRDefault="00F67770" w:rsidP="00B27CE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 (3 digit ISO code).</w:t>
            </w:r>
          </w:p>
        </w:tc>
      </w:tr>
      <w:tr w:rsidR="00F67770" w:rsidRPr="005203F9" w14:paraId="24C045B2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address_name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5203F9">
              <w:rPr>
                <w:sz w:val="20"/>
              </w:rPr>
              <w:t>address_name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F" w14:textId="77777777" w:rsidR="00F67770" w:rsidRPr="005203F9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1-2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1" w14:textId="77777777" w:rsidR="00F67770" w:rsidRPr="005203F9" w:rsidRDefault="00F67770" w:rsidP="00CD4F64">
            <w:pPr>
              <w:pStyle w:val="BPC3Tableitems"/>
              <w:rPr>
                <w:sz w:val="20"/>
              </w:rPr>
            </w:pPr>
            <w:r w:rsidRPr="00CD4F64">
              <w:rPr>
                <w:sz w:val="20"/>
              </w:rPr>
              <w:t xml:space="preserve">Address text data which could be provided as multilingual. Should contain an attribute </w:t>
            </w:r>
            <w:r>
              <w:rPr>
                <w:sz w:val="20"/>
              </w:rPr>
              <w:t>“language”</w:t>
            </w:r>
            <w:r w:rsidRPr="00CD4F64">
              <w:rPr>
                <w:sz w:val="20"/>
              </w:rPr>
              <w:t xml:space="preserve"> to display language in which the data is.</w:t>
            </w:r>
          </w:p>
        </w:tc>
      </w:tr>
      <w:tr w:rsidR="00F67770" w:rsidRPr="00054FC7" w14:paraId="24C045B8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 number</w:t>
            </w:r>
          </w:p>
        </w:tc>
      </w:tr>
      <w:tr w:rsidR="00F67770" w:rsidRPr="00054FC7" w14:paraId="24C045BE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apartment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Office or apartment number</w:t>
            </w:r>
          </w:p>
        </w:tc>
      </w:tr>
      <w:tr w:rsidR="00F67770" w:rsidRPr="00054FC7" w14:paraId="24C045C4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postal_code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5-10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Postal code</w:t>
            </w:r>
          </w:p>
        </w:tc>
      </w:tr>
      <w:tr w:rsidR="00F67770" w:rsidRPr="00054FC7" w14:paraId="24C045CA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place_code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code</w:t>
            </w:r>
          </w:p>
        </w:tc>
      </w:tr>
      <w:tr w:rsidR="00F67770" w:rsidRPr="00054FC7" w14:paraId="24C045D0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region_code</w:t>
            </w:r>
            <w:proofErr w:type="spellEnd"/>
            <w:r w:rsidRPr="00054FC7"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Region code </w:t>
            </w:r>
          </w:p>
        </w:tc>
      </w:tr>
      <w:tr w:rsidR="00F67770" w:rsidRPr="00054FC7" w14:paraId="24C045D6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latitude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latitude (N)</w:t>
            </w:r>
          </w:p>
        </w:tc>
      </w:tr>
      <w:tr w:rsidR="00F67770" w:rsidRPr="00054FC7" w14:paraId="24C045DC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longitude (W)</w:t>
            </w:r>
          </w:p>
        </w:tc>
      </w:tr>
      <w:tr w:rsidR="00F67770" w:rsidRPr="00FB00C5" w14:paraId="24C045DF" w14:textId="77777777" w:rsidTr="00CD4F64">
        <w:trPr>
          <w:trHeight w:val="15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address_name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E" w14:textId="77777777" w:rsidR="00F67770" w:rsidRPr="00402119" w:rsidRDefault="00F67770" w:rsidP="00402119">
            <w:pPr>
              <w:pStyle w:val="BPC3Tableitems"/>
              <w:rPr>
                <w:sz w:val="20"/>
              </w:rPr>
            </w:pPr>
          </w:p>
        </w:tc>
      </w:tr>
      <w:tr w:rsidR="00F67770" w:rsidRPr="005203F9" w14:paraId="24C045E5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 name</w:t>
            </w:r>
          </w:p>
        </w:tc>
      </w:tr>
      <w:tr w:rsidR="00F67770" w:rsidRPr="005203F9" w14:paraId="24C045E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</w:tr>
      <w:tr w:rsidR="00F67770" w:rsidRPr="005203F9" w14:paraId="24C045F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  <w:r>
              <w:rPr>
                <w:sz w:val="20"/>
              </w:rPr>
              <w:t xml:space="preserve"> address (including building, street, etc.)</w:t>
            </w:r>
          </w:p>
        </w:tc>
      </w:tr>
      <w:tr w:rsidR="00F67770" w:rsidRPr="00FB00C5" w14:paraId="24C045F4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2" w14:textId="77777777" w:rsidR="00F67770" w:rsidRPr="00CD4F64" w:rsidRDefault="00F67770" w:rsidP="00C4383E">
            <w:pPr>
              <w:pStyle w:val="BPC3Tableheadings"/>
              <w:rPr>
                <w:sz w:val="24"/>
              </w:rPr>
            </w:pPr>
            <w:proofErr w:type="spellStart"/>
            <w:r w:rsidRPr="00CD4F64">
              <w:rPr>
                <w:sz w:val="24"/>
              </w:rPr>
              <w:t>personalization_info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3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5F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generate PIN. Value from PNRQ dictionary.</w:t>
            </w:r>
          </w:p>
        </w:tc>
      </w:tr>
      <w:tr w:rsidR="00F67770" w:rsidRPr="00054FC7" w14:paraId="24C04600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pin_mailer_request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print PIN mailer. Value from PMRQ dictionary.</w:t>
            </w:r>
          </w:p>
        </w:tc>
      </w:tr>
      <w:tr w:rsidR="00F67770" w:rsidRPr="00054FC7" w14:paraId="24C04606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embossing_request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personalize a payment token. Value from EMRQ dictionary.</w:t>
            </w:r>
          </w:p>
        </w:tc>
      </w:tr>
      <w:tr w:rsidR="00F67770" w:rsidRPr="00054FC7" w14:paraId="24C0460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perso_priority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Personalization priority. Value from PRSP dictionary.</w:t>
            </w:r>
          </w:p>
        </w:tc>
      </w:tr>
      <w:tr w:rsidR="00F67770" w:rsidRPr="00054FC7" w14:paraId="24C0461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perso_batch_id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Batch identifier.</w:t>
            </w:r>
          </w:p>
        </w:tc>
      </w:tr>
      <w:tr w:rsidR="00F67770" w:rsidRPr="00FB00C5" w14:paraId="24C04615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3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4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1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identifier.</w:t>
            </w:r>
          </w:p>
        </w:tc>
      </w:tr>
      <w:tr w:rsidR="00F67770" w:rsidRPr="00054FC7" w14:paraId="24C0462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notification_event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notification event the settings passed relate to. If not set then settings will used for all events.</w:t>
            </w:r>
          </w:p>
        </w:tc>
      </w:tr>
      <w:tr w:rsidR="00F67770" w:rsidRPr="00054FC7" w14:paraId="24C04627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delivery_channel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method of notification delivery. Values are taken from dictionary.</w:t>
            </w:r>
          </w:p>
        </w:tc>
      </w:tr>
      <w:tr w:rsidR="00F67770" w:rsidRPr="00054FC7" w14:paraId="24C0462D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address of notification delivery according to a method.</w:t>
            </w:r>
          </w:p>
        </w:tc>
      </w:tr>
      <w:tr w:rsidR="00F67770" w:rsidRPr="00054FC7" w14:paraId="24C0463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Indicates whether a notification is active or not.</w:t>
            </w:r>
          </w:p>
        </w:tc>
      </w:tr>
      <w:tr w:rsidR="00F67770" w:rsidRPr="00FB00C5" w14:paraId="24C04636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4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5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3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lastRenderedPageBreak/>
              <w:t>service_type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type</w:t>
            </w:r>
          </w:p>
        </w:tc>
      </w:tr>
      <w:tr w:rsidR="00F67770" w:rsidRPr="00054FC7" w14:paraId="24C0464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service_type_name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E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name</w:t>
            </w:r>
          </w:p>
        </w:tc>
      </w:tr>
      <w:tr w:rsidR="00F67770" w:rsidRPr="00054FC7" w14:paraId="24C04648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service_external_code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4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external code</w:t>
            </w:r>
          </w:p>
        </w:tc>
      </w:tr>
      <w:tr w:rsidR="00F67770" w:rsidRPr="00054FC7" w14:paraId="24C0464E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A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C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number</w:t>
            </w:r>
          </w:p>
        </w:tc>
      </w:tr>
      <w:tr w:rsidR="00F67770" w:rsidRPr="00054FC7" w14:paraId="24C04654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Sign of service activity</w:t>
            </w:r>
          </w:p>
        </w:tc>
      </w:tr>
      <w:tr w:rsidR="00F67770" w:rsidRPr="00054FC7" w14:paraId="24C0465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“</w:t>
            </w: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  <w:r>
              <w:rPr>
                <w:rFonts w:asciiTheme="minorHAnsi" w:hAnsiTheme="minorHAnsi"/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0-*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Attribute of service</w:t>
            </w:r>
          </w:p>
        </w:tc>
      </w:tr>
      <w:tr w:rsidR="00F67770" w:rsidRPr="00FB00C5" w14:paraId="24C0465D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B" w14:textId="77777777" w:rsidR="00F67770" w:rsidRPr="00A4242F" w:rsidRDefault="00F67770" w:rsidP="00CD4F64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service_attribute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C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6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E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name (only for type DTTPCHAR)</w:t>
            </w:r>
          </w:p>
        </w:tc>
      </w:tr>
      <w:tr w:rsidR="00F67770" w:rsidRPr="00054FC7" w14:paraId="24C04669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4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value</w:t>
            </w:r>
          </w:p>
        </w:tc>
      </w:tr>
      <w:tr w:rsidR="00F67770" w:rsidRPr="00FB00C5" w14:paraId="24C0466C" w14:textId="77777777" w:rsidTr="00CD4F64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account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B" w14:textId="77777777" w:rsidR="00F67770" w:rsidRPr="00402119" w:rsidRDefault="00F67770" w:rsidP="007028AC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Encapsulates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information about </w:t>
            </w:r>
            <w:r>
              <w:rPr>
                <w:sz w:val="20"/>
              </w:rPr>
              <w:t>the account that a card is connected to.</w:t>
            </w:r>
          </w:p>
        </w:tc>
      </w:tr>
      <w:tr w:rsidR="00F67770" w:rsidRPr="00054FC7" w14:paraId="24C046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number</w:t>
            </w:r>
          </w:p>
        </w:tc>
      </w:tr>
      <w:tr w:rsidR="00F67770" w:rsidRPr="00054FC7" w14:paraId="24C046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 code of account</w:t>
            </w:r>
          </w:p>
        </w:tc>
      </w:tr>
      <w:tr w:rsidR="00F67770" w:rsidRPr="00054FC7" w14:paraId="24C0467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Type of account</w:t>
            </w:r>
          </w:p>
        </w:tc>
      </w:tr>
      <w:tr w:rsidR="00F67770" w:rsidRPr="00054FC7" w14:paraId="24C0468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Current status of account</w:t>
            </w:r>
          </w:p>
        </w:tc>
      </w:tr>
      <w:tr w:rsidR="00F67770" w:rsidRPr="00054FC7" w14:paraId="24C0468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is_pos_default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POS</w:t>
            </w:r>
          </w:p>
        </w:tc>
      </w:tr>
      <w:tr w:rsidR="00F67770" w:rsidRPr="00054FC7" w14:paraId="24C0469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is_atm_default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ATM</w:t>
            </w:r>
          </w:p>
        </w:tc>
      </w:tr>
      <w:tr w:rsidR="00F67770" w:rsidRPr="00FB00C5" w14:paraId="24C04693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1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CD4F64">
              <w:rPr>
                <w:b/>
                <w:color w:val="1F497D" w:themeColor="text2"/>
                <w:szCs w:val="24"/>
              </w:rPr>
              <w:t>preceding_instance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2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99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number (PAN)</w:t>
            </w:r>
          </w:p>
        </w:tc>
      </w:tr>
      <w:tr w:rsidR="00F67770" w:rsidRPr="00054FC7" w14:paraId="24C0469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Masked card number</w:t>
            </w:r>
          </w:p>
        </w:tc>
      </w:tr>
      <w:tr w:rsidR="00F67770" w:rsidRPr="00054FC7" w14:paraId="24C046A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identifier</w:t>
            </w:r>
          </w:p>
        </w:tc>
      </w:tr>
      <w:tr w:rsidR="00F67770" w:rsidRPr="00054FC7" w14:paraId="24C046A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card instance</w:t>
            </w:r>
          </w:p>
        </w:tc>
      </w:tr>
      <w:tr w:rsidR="00F67770" w:rsidRPr="00054FC7" w14:paraId="24C046B1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F67770" w:rsidRPr="00054FC7" w14:paraId="24C046B7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F67770" w:rsidRPr="00054FC7" w14:paraId="24C046BD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bookmarkStart w:id="39" w:name="_Hlk383166161"/>
            <w:proofErr w:type="spellStart"/>
            <w:r w:rsidRPr="00054FC7">
              <w:rPr>
                <w:sz w:val="20"/>
              </w:rPr>
              <w:lastRenderedPageBreak/>
              <w:t>reissue_reason</w:t>
            </w:r>
            <w:bookmarkEnd w:id="39"/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for reissue card. Dictionary value.</w:t>
            </w:r>
          </w:p>
        </w:tc>
      </w:tr>
      <w:tr w:rsidR="00F67770" w:rsidRPr="00FB00C5" w14:paraId="24C046C0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E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  <w:r>
              <w:rPr>
                <w:b/>
                <w:color w:val="1F497D" w:themeColor="text2"/>
                <w:szCs w:val="24"/>
              </w:rPr>
              <w:t>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F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C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3" w14:textId="77777777" w:rsidR="00F67770" w:rsidRPr="00054FC7" w:rsidRDefault="00F67770" w:rsidP="00C438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limit</w:t>
            </w:r>
          </w:p>
        </w:tc>
      </w:tr>
      <w:tr w:rsidR="00F67770" w:rsidRPr="00FB00C5" w14:paraId="24C046C9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7" w14:textId="77777777" w:rsidR="00F67770" w:rsidRPr="00A4242F" w:rsidRDefault="00F67770" w:rsidP="00907D33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8" w14:textId="77777777" w:rsidR="00F67770" w:rsidRPr="00402119" w:rsidRDefault="00F67770" w:rsidP="00B0561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a card limit</w:t>
            </w:r>
          </w:p>
        </w:tc>
      </w:tr>
      <w:tr w:rsidR="00F67770" w:rsidRPr="005203F9" w14:paraId="24C046CF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limit_type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E" w14:textId="77777777" w:rsidR="00F67770" w:rsidRPr="005203F9" w:rsidRDefault="00F67770" w:rsidP="00B0561E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Type of limit. </w:t>
            </w:r>
            <w:r>
              <w:rPr>
                <w:sz w:val="20"/>
              </w:rPr>
              <w:t>“LMTP” d</w:t>
            </w:r>
            <w:r w:rsidRPr="005203F9">
              <w:rPr>
                <w:sz w:val="20"/>
              </w:rPr>
              <w:t>ictionary value</w:t>
            </w:r>
            <w:r>
              <w:rPr>
                <w:sz w:val="20"/>
              </w:rPr>
              <w:t xml:space="preserve">. Possible values are listed in </w:t>
            </w:r>
            <w:r w:rsidRPr="00B0561E">
              <w:rPr>
                <w:b/>
                <w:sz w:val="20"/>
              </w:rPr>
              <w:t>3.3.3 Limit types</w:t>
            </w:r>
            <w:r>
              <w:rPr>
                <w:sz w:val="20"/>
              </w:rPr>
              <w:t>.</w:t>
            </w:r>
          </w:p>
        </w:tc>
      </w:tr>
      <w:tr w:rsidR="00F67770" w:rsidRPr="005203F9" w14:paraId="24C046D5" w14:textId="77777777" w:rsidTr="00CD4F64">
        <w:trPr>
          <w:gridAfter w:val="1"/>
          <w:wAfter w:w="6" w:type="dxa"/>
          <w:trHeight w:val="20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sum limit</w:t>
            </w:r>
          </w:p>
        </w:tc>
      </w:tr>
      <w:tr w:rsidR="00F67770" w:rsidRPr="005203F9" w14:paraId="24C046DB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count_limit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count limit</w:t>
            </w:r>
          </w:p>
        </w:tc>
      </w:tr>
      <w:tr w:rsidR="00F67770" w:rsidRPr="005203F9" w14:paraId="24C046E1" w14:textId="77777777" w:rsidTr="00CD4F64">
        <w:trPr>
          <w:gridAfter w:val="1"/>
          <w:wAfter w:w="6" w:type="dxa"/>
          <w:trHeight w:val="18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sum_current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Current value of sum</w:t>
            </w:r>
          </w:p>
        </w:tc>
      </w:tr>
      <w:tr w:rsidR="00F67770" w:rsidRPr="005203F9" w14:paraId="24C046E7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 code for sum value</w:t>
            </w:r>
          </w:p>
        </w:tc>
      </w:tr>
      <w:tr w:rsidR="00F67770" w:rsidRPr="00054FC7" w14:paraId="24C046ED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8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next_date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Next cycle date</w:t>
            </w:r>
          </w:p>
        </w:tc>
      </w:tr>
      <w:tr w:rsidR="00F67770" w:rsidRPr="00054FC7" w14:paraId="24C046F3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E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length_type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calculation unit (Year, Month, Week, Day)</w:t>
            </w:r>
          </w:p>
        </w:tc>
      </w:tr>
      <w:tr w:rsidR="00F67770" w:rsidRPr="00054FC7" w14:paraId="24C046F9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4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cycle_length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Cycle length in defined units</w:t>
            </w:r>
          </w:p>
        </w:tc>
      </w:tr>
      <w:bookmarkEnd w:id="37"/>
      <w:tr w:rsidR="00F67770" w:rsidRPr="00FB00C5" w14:paraId="24C046FC" w14:textId="77777777" w:rsidTr="00C4383E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A" w14:textId="77777777" w:rsidR="00F67770" w:rsidRPr="00CD4F64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914D80">
              <w:rPr>
                <w:b/>
                <w:color w:val="1F497D" w:themeColor="text2"/>
                <w:szCs w:val="24"/>
              </w:rPr>
              <w:t>flexible_data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B" w14:textId="55AFD43F" w:rsidR="00F67770" w:rsidRPr="00402119" w:rsidRDefault="00F67770" w:rsidP="00914D80">
            <w:pPr>
              <w:pStyle w:val="BPC3Tableitems"/>
              <w:rPr>
                <w:sz w:val="20"/>
              </w:rPr>
            </w:pPr>
            <w:r w:rsidRPr="00914D80">
              <w:rPr>
                <w:sz w:val="20"/>
              </w:rPr>
              <w:t xml:space="preserve">Flexible fields are user-defined fields with different names. Field names can be registered in the SVBO web interface. </w:t>
            </w:r>
          </w:p>
        </w:tc>
      </w:tr>
      <w:tr w:rsidR="00F67770" w:rsidRPr="00054FC7" w14:paraId="24C04702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D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Name of flexible field</w:t>
            </w:r>
          </w:p>
        </w:tc>
      </w:tr>
      <w:tr w:rsidR="00F67770" w:rsidRPr="00054FC7" w14:paraId="24C04708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3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Value of flexible field</w:t>
            </w:r>
          </w:p>
        </w:tc>
      </w:tr>
    </w:tbl>
    <w:p w14:paraId="24C04709" w14:textId="77777777" w:rsidR="00936DF2" w:rsidRDefault="00936DF2" w:rsidP="005203F9">
      <w:pPr>
        <w:pStyle w:val="BPC3Bodyafterheading"/>
      </w:pPr>
    </w:p>
    <w:p w14:paraId="24C0470A" w14:textId="77777777" w:rsidR="00936DF2" w:rsidRPr="00351F0B" w:rsidRDefault="00936DF2" w:rsidP="00936DF2">
      <w:pPr>
        <w:pStyle w:val="BPC3Heading3"/>
      </w:pPr>
      <w:bookmarkStart w:id="40" w:name="_Toc466542815"/>
      <w:r>
        <w:t>Card instance statuses</w:t>
      </w:r>
      <w:bookmarkEnd w:id="40"/>
    </w:p>
    <w:p w14:paraId="24C0470B" w14:textId="77777777" w:rsidR="00936DF2" w:rsidRDefault="00936DF2" w:rsidP="005203F9">
      <w:pPr>
        <w:pStyle w:val="BPC3Bodyafterheading"/>
      </w:pPr>
      <w:r w:rsidRPr="00936DF2">
        <w:t>Card instance status</w:t>
      </w:r>
      <w:r>
        <w:t>es</w:t>
      </w:r>
      <w:r w:rsidRPr="00936DF2">
        <w:t xml:space="preserve"> define whether </w:t>
      </w:r>
      <w:r>
        <w:t>an</w:t>
      </w:r>
      <w:r w:rsidRPr="00936DF2">
        <w:t xml:space="preserve"> instance can be used in operations </w:t>
      </w:r>
      <w:r>
        <w:t>as well as some</w:t>
      </w:r>
      <w:r w:rsidRPr="00936DF2">
        <w:t xml:space="preserve"> limitations </w:t>
      </w:r>
      <w:r>
        <w:t>to</w:t>
      </w:r>
      <w:r w:rsidRPr="00936DF2">
        <w:t xml:space="preserve"> </w:t>
      </w:r>
      <w:r>
        <w:t>the</w:t>
      </w:r>
      <w:r w:rsidRPr="00936DF2">
        <w:t xml:space="preserve"> operations.</w:t>
      </w:r>
    </w:p>
    <w:p w14:paraId="24C0470C" w14:textId="77777777" w:rsidR="00936DF2" w:rsidRDefault="00936DF2" w:rsidP="005203F9">
      <w:pPr>
        <w:pStyle w:val="BPC3Bodyafterheading"/>
      </w:pPr>
      <w:r>
        <w:t>Card instance statuses can be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3830"/>
      </w:tblGrid>
      <w:tr w:rsidR="00936DF2" w:rsidRPr="00936DF2" w14:paraId="24C0470F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0D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3830" w:type="dxa"/>
            <w:shd w:val="clear" w:color="auto" w:fill="C5E2FF"/>
            <w:vAlign w:val="center"/>
          </w:tcPr>
          <w:p w14:paraId="24C0470E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936DF2" w:rsidRPr="00936DF2" w14:paraId="24C0471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CSTS0000</w:t>
            </w:r>
          </w:p>
        </w:tc>
        <w:tc>
          <w:tcPr>
            <w:tcW w:w="3830" w:type="dxa"/>
            <w:shd w:val="clear" w:color="auto" w:fill="auto"/>
          </w:tcPr>
          <w:p w14:paraId="24C0471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Valid card</w:t>
            </w:r>
          </w:p>
        </w:tc>
      </w:tr>
      <w:tr w:rsidR="00936DF2" w:rsidRPr="00936DF2" w14:paraId="24C0471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CSTS0001</w:t>
            </w:r>
          </w:p>
        </w:tc>
        <w:tc>
          <w:tcPr>
            <w:tcW w:w="3830" w:type="dxa"/>
            <w:shd w:val="clear" w:color="auto" w:fill="auto"/>
          </w:tcPr>
          <w:p w14:paraId="24C0471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issuer</w:t>
            </w:r>
          </w:p>
        </w:tc>
      </w:tr>
      <w:tr w:rsidR="00936DF2" w:rsidRPr="00936DF2" w14:paraId="24C0471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CSTS0002</w:t>
            </w:r>
          </w:p>
        </w:tc>
        <w:tc>
          <w:tcPr>
            <w:tcW w:w="3830" w:type="dxa"/>
            <w:shd w:val="clear" w:color="auto" w:fill="auto"/>
          </w:tcPr>
          <w:p w14:paraId="24C0471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Warm card</w:t>
            </w:r>
          </w:p>
        </w:tc>
      </w:tr>
      <w:tr w:rsidR="00936DF2" w:rsidRPr="00936DF2" w14:paraId="24C0471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lastRenderedPageBreak/>
              <w:t>CSTS0003</w:t>
            </w:r>
          </w:p>
        </w:tc>
        <w:tc>
          <w:tcPr>
            <w:tcW w:w="3830" w:type="dxa"/>
            <w:shd w:val="clear" w:color="auto" w:fill="auto"/>
          </w:tcPr>
          <w:p w14:paraId="24C0471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Do not honor</w:t>
            </w:r>
          </w:p>
        </w:tc>
      </w:tr>
      <w:tr w:rsidR="00936DF2" w:rsidRPr="00936DF2" w14:paraId="24C0471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CSTS0004</w:t>
            </w:r>
          </w:p>
        </w:tc>
        <w:tc>
          <w:tcPr>
            <w:tcW w:w="3830" w:type="dxa"/>
            <w:shd w:val="clear" w:color="auto" w:fill="auto"/>
          </w:tcPr>
          <w:p w14:paraId="24C0471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Honor with ID</w:t>
            </w:r>
          </w:p>
        </w:tc>
      </w:tr>
      <w:tr w:rsidR="00936DF2" w:rsidRPr="00936DF2" w14:paraId="24C0472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CSTS0005</w:t>
            </w:r>
          </w:p>
        </w:tc>
        <w:tc>
          <w:tcPr>
            <w:tcW w:w="3830" w:type="dxa"/>
            <w:shd w:val="clear" w:color="auto" w:fill="auto"/>
          </w:tcPr>
          <w:p w14:paraId="24C0472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Not permitted</w:t>
            </w:r>
          </w:p>
        </w:tc>
      </w:tr>
      <w:tr w:rsidR="00936DF2" w:rsidRPr="00936DF2" w14:paraId="24C0472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CSTS0006</w:t>
            </w:r>
          </w:p>
        </w:tc>
        <w:tc>
          <w:tcPr>
            <w:tcW w:w="3830" w:type="dxa"/>
            <w:shd w:val="clear" w:color="auto" w:fill="auto"/>
          </w:tcPr>
          <w:p w14:paraId="24C0472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Lost card, capture</w:t>
            </w:r>
          </w:p>
        </w:tc>
      </w:tr>
      <w:tr w:rsidR="00936DF2" w:rsidRPr="00936DF2" w14:paraId="24C0472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CSTS0007</w:t>
            </w:r>
          </w:p>
        </w:tc>
        <w:tc>
          <w:tcPr>
            <w:tcW w:w="3830" w:type="dxa"/>
            <w:shd w:val="clear" w:color="auto" w:fill="auto"/>
          </w:tcPr>
          <w:p w14:paraId="24C0472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Stolen card, capture</w:t>
            </w:r>
          </w:p>
        </w:tc>
      </w:tr>
      <w:tr w:rsidR="00936DF2" w:rsidRPr="00936DF2" w14:paraId="24C0472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CSTS0008</w:t>
            </w:r>
          </w:p>
        </w:tc>
        <w:tc>
          <w:tcPr>
            <w:tcW w:w="3830" w:type="dxa"/>
            <w:shd w:val="clear" w:color="auto" w:fill="auto"/>
          </w:tcPr>
          <w:p w14:paraId="24C0472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security, capture</w:t>
            </w:r>
          </w:p>
        </w:tc>
      </w:tr>
      <w:tr w:rsidR="00936DF2" w:rsidRPr="00936DF2" w14:paraId="24C0472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CSTS0009</w:t>
            </w:r>
          </w:p>
        </w:tc>
        <w:tc>
          <w:tcPr>
            <w:tcW w:w="3830" w:type="dxa"/>
            <w:shd w:val="clear" w:color="auto" w:fill="auto"/>
          </w:tcPr>
          <w:p w14:paraId="24C0472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Invalid card, capture</w:t>
            </w:r>
          </w:p>
        </w:tc>
      </w:tr>
      <w:tr w:rsidR="00936DF2" w:rsidRPr="00936DF2" w14:paraId="24C0473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CSTS0010</w:t>
            </w:r>
          </w:p>
        </w:tc>
        <w:tc>
          <w:tcPr>
            <w:tcW w:w="3830" w:type="dxa"/>
            <w:shd w:val="clear" w:color="auto" w:fill="auto"/>
          </w:tcPr>
          <w:p w14:paraId="24C0472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Pick up card, special condition</w:t>
            </w:r>
          </w:p>
        </w:tc>
      </w:tr>
      <w:tr w:rsidR="00936DF2" w:rsidRPr="00936DF2" w14:paraId="24C0473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CSTS0011</w:t>
            </w:r>
          </w:p>
        </w:tc>
        <w:tc>
          <w:tcPr>
            <w:tcW w:w="3830" w:type="dxa"/>
            <w:shd w:val="clear" w:color="auto" w:fill="auto"/>
          </w:tcPr>
          <w:p w14:paraId="24C0473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acquirer security</w:t>
            </w:r>
          </w:p>
        </w:tc>
      </w:tr>
      <w:tr w:rsidR="00936DF2" w:rsidRPr="00936DF2" w14:paraId="24C0473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CSTS0012</w:t>
            </w:r>
          </w:p>
        </w:tc>
        <w:tc>
          <w:tcPr>
            <w:tcW w:w="3830" w:type="dxa"/>
            <w:shd w:val="clear" w:color="auto" w:fill="auto"/>
          </w:tcPr>
          <w:p w14:paraId="24C0473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Card is not activated</w:t>
            </w:r>
          </w:p>
        </w:tc>
      </w:tr>
      <w:tr w:rsidR="00936DF2" w:rsidRPr="00936DF2" w14:paraId="24C0473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CSTS0013</w:t>
            </w:r>
          </w:p>
        </w:tc>
        <w:tc>
          <w:tcPr>
            <w:tcW w:w="3830" w:type="dxa"/>
            <w:shd w:val="clear" w:color="auto" w:fill="auto"/>
          </w:tcPr>
          <w:p w14:paraId="24C0473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attempts exceeded</w:t>
            </w:r>
          </w:p>
        </w:tc>
      </w:tr>
      <w:tr w:rsidR="00936DF2" w:rsidRPr="00936DF2" w14:paraId="24C0473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CSTS0014</w:t>
            </w:r>
          </w:p>
        </w:tc>
        <w:tc>
          <w:tcPr>
            <w:tcW w:w="3830" w:type="dxa"/>
            <w:shd w:val="clear" w:color="auto" w:fill="auto"/>
          </w:tcPr>
          <w:p w14:paraId="24C0473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Forced PIN change</w:t>
            </w:r>
          </w:p>
        </w:tc>
      </w:tr>
      <w:tr w:rsidR="00936DF2" w:rsidRPr="00936DF2" w14:paraId="24C0473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CSTS0015</w:t>
            </w:r>
          </w:p>
        </w:tc>
        <w:tc>
          <w:tcPr>
            <w:tcW w:w="3830" w:type="dxa"/>
            <w:shd w:val="clear" w:color="auto" w:fill="auto"/>
          </w:tcPr>
          <w:p w14:paraId="24C0473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Credit debts</w:t>
            </w:r>
          </w:p>
        </w:tc>
      </w:tr>
      <w:tr w:rsidR="00936DF2" w:rsidRPr="00936DF2" w14:paraId="24C0474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CSTS0017</w:t>
            </w:r>
          </w:p>
        </w:tc>
        <w:tc>
          <w:tcPr>
            <w:tcW w:w="3830" w:type="dxa"/>
            <w:shd w:val="clear" w:color="auto" w:fill="auto"/>
          </w:tcPr>
          <w:p w14:paraId="24C0474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activation</w:t>
            </w:r>
          </w:p>
        </w:tc>
      </w:tr>
      <w:tr w:rsidR="00936DF2" w:rsidRPr="00936DF2" w14:paraId="24C0474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CSTS0018</w:t>
            </w:r>
          </w:p>
        </w:tc>
        <w:tc>
          <w:tcPr>
            <w:tcW w:w="3830" w:type="dxa"/>
            <w:shd w:val="clear" w:color="auto" w:fill="auto"/>
          </w:tcPr>
          <w:p w14:paraId="24C0474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Personification waiting</w:t>
            </w:r>
          </w:p>
        </w:tc>
      </w:tr>
      <w:tr w:rsidR="00936DF2" w:rsidRPr="00936DF2" w14:paraId="24C0474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CSTS0019</w:t>
            </w:r>
          </w:p>
        </w:tc>
        <w:tc>
          <w:tcPr>
            <w:tcW w:w="3830" w:type="dxa"/>
            <w:shd w:val="clear" w:color="auto" w:fill="auto"/>
          </w:tcPr>
          <w:p w14:paraId="24C0474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Fraud prevention</w:t>
            </w:r>
          </w:p>
        </w:tc>
      </w:tr>
      <w:tr w:rsidR="00936DF2" w:rsidRPr="00936DF2" w14:paraId="24C0474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CSTS0020</w:t>
            </w:r>
          </w:p>
        </w:tc>
        <w:tc>
          <w:tcPr>
            <w:tcW w:w="3830" w:type="dxa"/>
            <w:shd w:val="clear" w:color="auto" w:fill="auto"/>
          </w:tcPr>
          <w:p w14:paraId="24C0474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Temporary blocked by client</w:t>
            </w:r>
          </w:p>
        </w:tc>
      </w:tr>
      <w:tr w:rsidR="00936DF2" w:rsidRPr="00936DF2" w14:paraId="24C0474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CSTS0021</w:t>
            </w:r>
          </w:p>
        </w:tc>
        <w:tc>
          <w:tcPr>
            <w:tcW w:w="3830" w:type="dxa"/>
            <w:shd w:val="clear" w:color="auto" w:fill="auto"/>
          </w:tcPr>
          <w:p w14:paraId="24C0474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Permanent blocked by client</w:t>
            </w:r>
          </w:p>
        </w:tc>
      </w:tr>
    </w:tbl>
    <w:p w14:paraId="24C0474F" w14:textId="77777777" w:rsidR="00936DF2" w:rsidRDefault="00936DF2" w:rsidP="005203F9">
      <w:pPr>
        <w:pStyle w:val="BPC3Bodyafterheading"/>
      </w:pPr>
    </w:p>
    <w:p w14:paraId="24C04750" w14:textId="77777777" w:rsidR="008E3CE2" w:rsidRPr="00351F0B" w:rsidRDefault="008E3CE2" w:rsidP="008E3CE2">
      <w:pPr>
        <w:pStyle w:val="BPC3Heading3"/>
      </w:pPr>
      <w:bookmarkStart w:id="41" w:name="_Toc466542816"/>
      <w:r>
        <w:t>ID types</w:t>
      </w:r>
      <w:bookmarkEnd w:id="41"/>
    </w:p>
    <w:p w14:paraId="24C04751" w14:textId="77777777" w:rsidR="008E3CE2" w:rsidRDefault="008E3CE2" w:rsidP="005203F9">
      <w:pPr>
        <w:pStyle w:val="BPC3Bodyafterheading"/>
      </w:pPr>
      <w:r>
        <w:t>ID types are used in “</w:t>
      </w:r>
      <w:proofErr w:type="spellStart"/>
      <w:r>
        <w:t>identity_card</w:t>
      </w:r>
      <w:proofErr w:type="spellEnd"/>
      <w:r>
        <w:t>” element</w:t>
      </w:r>
      <w:r w:rsidR="00D655EC">
        <w:t>s</w:t>
      </w:r>
      <w:r>
        <w:t>. Its possible values are the following. Most often, the “IDTP0045 Nasional ID” value is used.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4681"/>
      </w:tblGrid>
      <w:tr w:rsidR="008E3CE2" w:rsidRPr="00936DF2" w14:paraId="24C04754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52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4681" w:type="dxa"/>
            <w:shd w:val="clear" w:color="auto" w:fill="C5E2FF"/>
            <w:vAlign w:val="center"/>
          </w:tcPr>
          <w:p w14:paraId="24C04753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8E3CE2" w:rsidRPr="008E3CE2" w14:paraId="24C0475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IDTP0001</w:t>
            </w:r>
          </w:p>
        </w:tc>
        <w:tc>
          <w:tcPr>
            <w:tcW w:w="4681" w:type="dxa"/>
            <w:shd w:val="clear" w:color="auto" w:fill="auto"/>
          </w:tcPr>
          <w:p w14:paraId="24C0475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</w:t>
            </w:r>
          </w:p>
        </w:tc>
      </w:tr>
      <w:tr w:rsidR="008E3CE2" w:rsidRPr="008E3CE2" w14:paraId="24C0475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IDTP0002</w:t>
            </w:r>
          </w:p>
        </w:tc>
        <w:tc>
          <w:tcPr>
            <w:tcW w:w="4681" w:type="dxa"/>
            <w:shd w:val="clear" w:color="auto" w:fill="auto"/>
          </w:tcPr>
          <w:p w14:paraId="24C0475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passport</w:t>
            </w:r>
          </w:p>
        </w:tc>
      </w:tr>
      <w:tr w:rsidR="008E3CE2" w:rsidRPr="008E3CE2" w14:paraId="24C0475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IDTP0003</w:t>
            </w:r>
          </w:p>
        </w:tc>
        <w:tc>
          <w:tcPr>
            <w:tcW w:w="4681" w:type="dxa"/>
            <w:shd w:val="clear" w:color="auto" w:fill="auto"/>
          </w:tcPr>
          <w:p w14:paraId="24C0475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Military certificate</w:t>
            </w:r>
          </w:p>
        </w:tc>
      </w:tr>
      <w:tr w:rsidR="008E3CE2" w:rsidRPr="008E3CE2" w14:paraId="24C0476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IDTP0004</w:t>
            </w:r>
          </w:p>
        </w:tc>
        <w:tc>
          <w:tcPr>
            <w:tcW w:w="4681" w:type="dxa"/>
            <w:shd w:val="clear" w:color="auto" w:fill="auto"/>
          </w:tcPr>
          <w:p w14:paraId="24C0475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Sailor certificate</w:t>
            </w:r>
          </w:p>
        </w:tc>
      </w:tr>
      <w:tr w:rsidR="008E3CE2" w:rsidRPr="008E3CE2" w14:paraId="24C0476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lastRenderedPageBreak/>
              <w:t>IDTP0005</w:t>
            </w:r>
          </w:p>
        </w:tc>
        <w:tc>
          <w:tcPr>
            <w:tcW w:w="4681" w:type="dxa"/>
            <w:shd w:val="clear" w:color="auto" w:fill="auto"/>
          </w:tcPr>
          <w:p w14:paraId="24C0476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Army officer certificate</w:t>
            </w:r>
          </w:p>
        </w:tc>
      </w:tr>
      <w:tr w:rsidR="008E3CE2" w:rsidRPr="008E3CE2" w14:paraId="24C0476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IDTP0006</w:t>
            </w:r>
          </w:p>
        </w:tc>
        <w:tc>
          <w:tcPr>
            <w:tcW w:w="4681" w:type="dxa"/>
            <w:shd w:val="clear" w:color="auto" w:fill="auto"/>
          </w:tcPr>
          <w:p w14:paraId="24C0476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Citizen temporary certificate</w:t>
            </w:r>
          </w:p>
        </w:tc>
      </w:tr>
      <w:tr w:rsidR="008E3CE2" w:rsidRPr="008E3CE2" w14:paraId="24C0476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IDTP0010</w:t>
            </w:r>
          </w:p>
        </w:tc>
        <w:tc>
          <w:tcPr>
            <w:tcW w:w="4681" w:type="dxa"/>
            <w:shd w:val="clear" w:color="auto" w:fill="auto"/>
          </w:tcPr>
          <w:p w14:paraId="24C0476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Taxpayer ID</w:t>
            </w:r>
          </w:p>
        </w:tc>
      </w:tr>
      <w:tr w:rsidR="008E3CE2" w:rsidRPr="008E3CE2" w14:paraId="24C0476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IDTP0011</w:t>
            </w:r>
          </w:p>
        </w:tc>
        <w:tc>
          <w:tcPr>
            <w:tcW w:w="4681" w:type="dxa"/>
            <w:shd w:val="clear" w:color="auto" w:fill="auto"/>
          </w:tcPr>
          <w:p w14:paraId="24C0476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Main state registration number</w:t>
            </w:r>
          </w:p>
        </w:tc>
      </w:tr>
      <w:tr w:rsidR="008E3CE2" w:rsidRPr="008E3CE2" w14:paraId="24C0476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IDTP0012</w:t>
            </w:r>
          </w:p>
        </w:tc>
        <w:tc>
          <w:tcPr>
            <w:tcW w:w="4681" w:type="dxa"/>
            <w:shd w:val="clear" w:color="auto" w:fill="auto"/>
          </w:tcPr>
          <w:p w14:paraId="24C0476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Bank Identification Code</w:t>
            </w:r>
          </w:p>
        </w:tc>
      </w:tr>
      <w:tr w:rsidR="008E3CE2" w:rsidRPr="008E3CE2" w14:paraId="24C0477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IDTP0013</w:t>
            </w:r>
          </w:p>
        </w:tc>
        <w:tc>
          <w:tcPr>
            <w:tcW w:w="4681" w:type="dxa"/>
            <w:shd w:val="clear" w:color="auto" w:fill="auto"/>
          </w:tcPr>
          <w:p w14:paraId="24C0477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Organization Code</w:t>
            </w:r>
          </w:p>
        </w:tc>
      </w:tr>
      <w:tr w:rsidR="008E3CE2" w:rsidRPr="008E3CE2" w14:paraId="24C0477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IDTP0014</w:t>
            </w:r>
          </w:p>
        </w:tc>
        <w:tc>
          <w:tcPr>
            <w:tcW w:w="4681" w:type="dxa"/>
            <w:shd w:val="clear" w:color="auto" w:fill="auto"/>
          </w:tcPr>
          <w:p w14:paraId="24C0477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License</w:t>
            </w:r>
          </w:p>
        </w:tc>
      </w:tr>
      <w:tr w:rsidR="008E3CE2" w:rsidRPr="008E3CE2" w14:paraId="24C0477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IDTP0015</w:t>
            </w:r>
          </w:p>
        </w:tc>
        <w:tc>
          <w:tcPr>
            <w:tcW w:w="4681" w:type="dxa"/>
            <w:shd w:val="clear" w:color="auto" w:fill="auto"/>
          </w:tcPr>
          <w:p w14:paraId="24C0477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KPP</w:t>
            </w:r>
          </w:p>
        </w:tc>
      </w:tr>
      <w:tr w:rsidR="008E3CE2" w:rsidRPr="008E3CE2" w14:paraId="24C0477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IDTP0016</w:t>
            </w:r>
          </w:p>
        </w:tc>
        <w:tc>
          <w:tcPr>
            <w:tcW w:w="4681" w:type="dxa"/>
            <w:shd w:val="clear" w:color="auto" w:fill="auto"/>
          </w:tcPr>
          <w:p w14:paraId="24C0477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OKPO</w:t>
            </w:r>
          </w:p>
        </w:tc>
      </w:tr>
      <w:tr w:rsidR="008E3CE2" w:rsidRPr="008E3CE2" w14:paraId="24C0477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IDTP0020</w:t>
            </w:r>
          </w:p>
        </w:tc>
        <w:tc>
          <w:tcPr>
            <w:tcW w:w="4681" w:type="dxa"/>
            <w:shd w:val="clear" w:color="auto" w:fill="auto"/>
          </w:tcPr>
          <w:p w14:paraId="24C0477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Driver license</w:t>
            </w:r>
          </w:p>
        </w:tc>
      </w:tr>
      <w:tr w:rsidR="008E3CE2" w:rsidRPr="008E3CE2" w14:paraId="24C0478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IDTP0030</w:t>
            </w:r>
          </w:p>
        </w:tc>
        <w:tc>
          <w:tcPr>
            <w:tcW w:w="4681" w:type="dxa"/>
            <w:shd w:val="clear" w:color="auto" w:fill="auto"/>
          </w:tcPr>
          <w:p w14:paraId="24C0478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Social insurance</w:t>
            </w:r>
          </w:p>
        </w:tc>
      </w:tr>
      <w:tr w:rsidR="008E3CE2" w:rsidRPr="008E3CE2" w14:paraId="24C0478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IDTP0040</w:t>
            </w:r>
          </w:p>
        </w:tc>
        <w:tc>
          <w:tcPr>
            <w:tcW w:w="4681" w:type="dxa"/>
            <w:shd w:val="clear" w:color="auto" w:fill="auto"/>
          </w:tcPr>
          <w:p w14:paraId="24C0478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 (Foreign citizen)</w:t>
            </w:r>
          </w:p>
        </w:tc>
      </w:tr>
      <w:tr w:rsidR="008E3CE2" w:rsidRPr="008E3CE2" w14:paraId="24C0478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IDTP0041</w:t>
            </w:r>
          </w:p>
        </w:tc>
        <w:tc>
          <w:tcPr>
            <w:tcW w:w="4681" w:type="dxa"/>
            <w:shd w:val="clear" w:color="auto" w:fill="auto"/>
          </w:tcPr>
          <w:p w14:paraId="24C0478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Migratory card (Foreign citizen)</w:t>
            </w:r>
          </w:p>
        </w:tc>
      </w:tr>
      <w:tr w:rsidR="008E3CE2" w:rsidRPr="008E3CE2" w14:paraId="24C0478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IDTP0042</w:t>
            </w:r>
          </w:p>
        </w:tc>
        <w:tc>
          <w:tcPr>
            <w:tcW w:w="4681" w:type="dxa"/>
            <w:shd w:val="clear" w:color="auto" w:fill="auto"/>
          </w:tcPr>
          <w:p w14:paraId="24C0478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Permanent resident card (Foreign citizen)</w:t>
            </w:r>
          </w:p>
        </w:tc>
      </w:tr>
      <w:tr w:rsidR="008E3CE2" w:rsidRPr="008E3CE2" w14:paraId="24C0478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IDTP0043</w:t>
            </w:r>
          </w:p>
        </w:tc>
        <w:tc>
          <w:tcPr>
            <w:tcW w:w="4681" w:type="dxa"/>
            <w:shd w:val="clear" w:color="auto" w:fill="auto"/>
          </w:tcPr>
          <w:p w14:paraId="24C0478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Temporary residence permit (Foreign citizen)</w:t>
            </w:r>
          </w:p>
        </w:tc>
      </w:tr>
      <w:tr w:rsidR="008E3CE2" w:rsidRPr="008E3CE2" w14:paraId="24C0479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IDTP0044</w:t>
            </w:r>
          </w:p>
        </w:tc>
        <w:tc>
          <w:tcPr>
            <w:tcW w:w="4681" w:type="dxa"/>
            <w:shd w:val="clear" w:color="auto" w:fill="auto"/>
          </w:tcPr>
          <w:p w14:paraId="24C0478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Visa (Foreign citizen)</w:t>
            </w:r>
          </w:p>
        </w:tc>
      </w:tr>
      <w:tr w:rsidR="008E3CE2" w:rsidRPr="008E3CE2" w14:paraId="24C0479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9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IDTP0045</w:t>
            </w:r>
          </w:p>
        </w:tc>
        <w:tc>
          <w:tcPr>
            <w:tcW w:w="4681" w:type="dxa"/>
            <w:shd w:val="clear" w:color="auto" w:fill="auto"/>
          </w:tcPr>
          <w:p w14:paraId="24C0479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National ID</w:t>
            </w:r>
          </w:p>
        </w:tc>
      </w:tr>
    </w:tbl>
    <w:p w14:paraId="24C04794" w14:textId="77777777" w:rsidR="007A2A4D" w:rsidRDefault="007A2A4D" w:rsidP="00763CAC">
      <w:pPr>
        <w:pStyle w:val="BPC3Bodyafterheading"/>
      </w:pPr>
    </w:p>
    <w:p w14:paraId="24C04795" w14:textId="77777777" w:rsidR="005A37FD" w:rsidRPr="00351F0B" w:rsidRDefault="005A37FD" w:rsidP="005A37FD">
      <w:pPr>
        <w:pStyle w:val="BPC3Heading3"/>
      </w:pPr>
      <w:bookmarkStart w:id="42" w:name="_Toc466542817"/>
      <w:r>
        <w:t>Limit types</w:t>
      </w:r>
      <w:bookmarkEnd w:id="42"/>
    </w:p>
    <w:p w14:paraId="24C04796" w14:textId="77777777" w:rsidR="008E3CE2" w:rsidRDefault="00D655EC" w:rsidP="00763CAC">
      <w:pPr>
        <w:pStyle w:val="BPC3Bodyafterheading"/>
      </w:pPr>
      <w:r>
        <w:t>These values are used in “</w:t>
      </w:r>
      <w:proofErr w:type="spellStart"/>
      <w:r>
        <w:t>limit_type</w:t>
      </w:r>
      <w:proofErr w:type="spellEnd"/>
      <w:r>
        <w:t>” elements.</w:t>
      </w:r>
      <w:r w:rsidR="00607903">
        <w:t xml:space="preserve"> Its possible values are as follows.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5987"/>
      </w:tblGrid>
      <w:tr w:rsidR="005A37FD" w:rsidRPr="005A37FD" w14:paraId="24C04799" w14:textId="77777777" w:rsidTr="005A37FD">
        <w:trPr>
          <w:trHeight w:val="317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14:paraId="24C04797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bookmarkStart w:id="43" w:name="_Hlk382834611"/>
            <w:r w:rsidRPr="005A37FD">
              <w:rPr>
                <w:sz w:val="24"/>
              </w:rPr>
              <w:t>Code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14:paraId="24C04798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r w:rsidRPr="005A37FD">
              <w:rPr>
                <w:sz w:val="24"/>
              </w:rPr>
              <w:t>Description</w:t>
            </w:r>
          </w:p>
        </w:tc>
      </w:tr>
      <w:tr w:rsidR="005A37FD" w:rsidRPr="005A37FD" w14:paraId="24C0479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limit</w:t>
            </w:r>
          </w:p>
        </w:tc>
      </w:tr>
      <w:tr w:rsidR="005A37FD" w:rsidRPr="005A37FD" w14:paraId="24C0479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Wrong PIN entry counter/limit</w:t>
            </w:r>
          </w:p>
        </w:tc>
      </w:tr>
      <w:tr w:rsidR="005A37FD" w:rsidRPr="005A37FD" w14:paraId="24C047A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limit</w:t>
            </w:r>
          </w:p>
        </w:tc>
      </w:tr>
      <w:tr w:rsidR="005A37FD" w:rsidRPr="005A37FD" w14:paraId="24C047A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periodic limit</w:t>
            </w:r>
          </w:p>
        </w:tc>
      </w:tr>
      <w:tr w:rsidR="005A37FD" w:rsidRPr="005A37FD" w14:paraId="24C047A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 on contract</w:t>
            </w:r>
          </w:p>
        </w:tc>
      </w:tr>
      <w:tr w:rsidR="005A37FD" w:rsidRPr="005A37FD" w14:paraId="24C047A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available balance limit</w:t>
            </w:r>
          </w:p>
        </w:tc>
      </w:tr>
      <w:tr w:rsidR="005A37FD" w:rsidRPr="005A37FD" w14:paraId="24C047A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month limit</w:t>
            </w:r>
          </w:p>
        </w:tc>
      </w:tr>
      <w:tr w:rsidR="005A37FD" w:rsidRPr="005A37FD" w14:paraId="24C047B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day limit</w:t>
            </w:r>
          </w:p>
        </w:tc>
      </w:tr>
      <w:tr w:rsidR="005A37FD" w:rsidRPr="005A37FD" w14:paraId="24C047B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month limit</w:t>
            </w:r>
          </w:p>
        </w:tc>
      </w:tr>
      <w:tr w:rsidR="005A37FD" w:rsidRPr="005A37FD" w14:paraId="24C047B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day limit</w:t>
            </w:r>
          </w:p>
        </w:tc>
      </w:tr>
      <w:tr w:rsidR="005A37FD" w:rsidRPr="005A37FD" w14:paraId="24C047B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month limit</w:t>
            </w:r>
          </w:p>
        </w:tc>
      </w:tr>
      <w:tr w:rsidR="005A37FD" w:rsidRPr="005A37FD" w14:paraId="24C047B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day limit</w:t>
            </w:r>
          </w:p>
        </w:tc>
      </w:tr>
      <w:tr w:rsidR="005A37FD" w:rsidRPr="005A37FD" w14:paraId="24C047C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month limit</w:t>
            </w:r>
          </w:p>
        </w:tc>
      </w:tr>
      <w:tr w:rsidR="005A37FD" w:rsidRPr="005A37FD" w14:paraId="24C047C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day limit</w:t>
            </w:r>
          </w:p>
        </w:tc>
      </w:tr>
      <w:tr w:rsidR="005A37FD" w:rsidRPr="005A37FD" w14:paraId="24C047C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month limit</w:t>
            </w:r>
          </w:p>
        </w:tc>
      </w:tr>
      <w:tr w:rsidR="005A37FD" w:rsidRPr="005A37FD" w14:paraId="24C047C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day limit</w:t>
            </w:r>
          </w:p>
        </w:tc>
      </w:tr>
      <w:tr w:rsidR="005A37FD" w:rsidRPr="005A37FD" w14:paraId="24C047C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month limit</w:t>
            </w:r>
          </w:p>
        </w:tc>
      </w:tr>
      <w:tr w:rsidR="005A37FD" w:rsidRPr="005A37FD" w14:paraId="24C047C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day limit</w:t>
            </w:r>
          </w:p>
        </w:tc>
      </w:tr>
      <w:tr w:rsidR="005A37FD" w:rsidRPr="005A37FD" w14:paraId="24C047D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month limit</w:t>
            </w:r>
          </w:p>
        </w:tc>
      </w:tr>
      <w:tr w:rsidR="005A37FD" w:rsidRPr="005A37FD" w14:paraId="24C047D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day limit</w:t>
            </w:r>
          </w:p>
        </w:tc>
      </w:tr>
      <w:tr w:rsidR="005A37FD" w:rsidRPr="005A37FD" w14:paraId="24C047D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month limit</w:t>
            </w:r>
          </w:p>
        </w:tc>
      </w:tr>
      <w:tr w:rsidR="005A37FD" w:rsidRPr="005A37FD" w14:paraId="24C047D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day limit</w:t>
            </w:r>
          </w:p>
        </w:tc>
      </w:tr>
      <w:tr w:rsidR="005A37FD" w:rsidRPr="005A37FD" w14:paraId="24C047D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month limit</w:t>
            </w:r>
          </w:p>
        </w:tc>
      </w:tr>
      <w:tr w:rsidR="005A37FD" w:rsidRPr="005A37FD" w14:paraId="24C047E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day limit</w:t>
            </w:r>
          </w:p>
        </w:tc>
      </w:tr>
      <w:tr w:rsidR="005A37FD" w:rsidRPr="005A37FD" w14:paraId="24C047E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month limit</w:t>
            </w:r>
          </w:p>
        </w:tc>
      </w:tr>
      <w:tr w:rsidR="005A37FD" w:rsidRPr="005A37FD" w14:paraId="24C047E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day limit</w:t>
            </w:r>
          </w:p>
        </w:tc>
      </w:tr>
      <w:tr w:rsidR="005A37FD" w:rsidRPr="005A37FD" w14:paraId="24C047E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month limit</w:t>
            </w:r>
          </w:p>
        </w:tc>
      </w:tr>
      <w:tr w:rsidR="005A37FD" w:rsidRPr="005A37FD" w14:paraId="24C047E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day limit</w:t>
            </w:r>
          </w:p>
        </w:tc>
      </w:tr>
      <w:tr w:rsidR="005A37FD" w:rsidRPr="005A37FD" w14:paraId="24C047F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month limit</w:t>
            </w:r>
          </w:p>
        </w:tc>
      </w:tr>
      <w:tr w:rsidR="005A37FD" w:rsidRPr="005A37FD" w14:paraId="24C047F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day limit</w:t>
            </w:r>
          </w:p>
        </w:tc>
      </w:tr>
      <w:tr w:rsidR="005A37FD" w:rsidRPr="005A37FD" w14:paraId="24C047F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us</w:t>
            </w:r>
          </w:p>
        </w:tc>
      </w:tr>
      <w:tr w:rsidR="005A37FD" w:rsidRPr="005A37FD" w14:paraId="24C047F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0131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spending credit limit value</w:t>
            </w:r>
          </w:p>
        </w:tc>
      </w:tr>
      <w:tr w:rsidR="005A37FD" w:rsidRPr="005A37FD" w14:paraId="24C047F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domestic</w:t>
            </w:r>
          </w:p>
        </w:tc>
      </w:tr>
      <w:tr w:rsidR="005A37FD" w:rsidRPr="005A37FD" w14:paraId="24C047F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them</w:t>
            </w:r>
          </w:p>
        </w:tc>
      </w:tr>
      <w:tr w:rsidR="005A37FD" w:rsidRPr="005A37FD" w14:paraId="24C0480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partner</w:t>
            </w:r>
          </w:p>
        </w:tc>
      </w:tr>
      <w:tr w:rsidR="005A37FD" w:rsidRPr="005A37FD" w14:paraId="24C0480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Merchant service charge</w:t>
            </w:r>
          </w:p>
        </w:tc>
      </w:tr>
      <w:tr w:rsidR="005A37FD" w:rsidRPr="005A37FD" w14:paraId="24C0480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 time cash withdrawal with other cards limit</w:t>
            </w:r>
          </w:p>
        </w:tc>
      </w:tr>
      <w:tr w:rsidR="005A37FD" w:rsidRPr="005A37FD" w14:paraId="24C0480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top up account limit</w:t>
            </w:r>
          </w:p>
        </w:tc>
      </w:tr>
      <w:tr w:rsidR="005A37FD" w:rsidRPr="005A37FD" w14:paraId="24C0480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</w:t>
            </w:r>
          </w:p>
        </w:tc>
      </w:tr>
      <w:tr w:rsidR="005A37FD" w:rsidRPr="005A37FD" w14:paraId="24C0481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cyclic limit</w:t>
            </w:r>
          </w:p>
        </w:tc>
      </w:tr>
      <w:tr w:rsidR="005A37FD" w:rsidRPr="005A37FD" w14:paraId="24C0481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Debit account cyclic limit</w:t>
            </w:r>
          </w:p>
        </w:tc>
      </w:tr>
      <w:tr w:rsidR="005A37FD" w:rsidRPr="005A37FD" w14:paraId="24C0481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Credit account cyclic limit</w:t>
            </w:r>
          </w:p>
        </w:tc>
      </w:tr>
      <w:tr w:rsidR="005A37FD" w:rsidRPr="005A37FD" w14:paraId="24C0481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IN account cyclic limit</w:t>
            </w:r>
          </w:p>
        </w:tc>
      </w:tr>
      <w:tr w:rsidR="005A37FD" w:rsidRPr="005A37FD" w14:paraId="24C0481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expense limit</w:t>
            </w:r>
          </w:p>
        </w:tc>
      </w:tr>
      <w:tr w:rsidR="005A37FD" w:rsidRPr="005A37FD" w14:paraId="24C0482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top up account limit</w:t>
            </w:r>
          </w:p>
        </w:tc>
      </w:tr>
      <w:tr w:rsidR="005A37FD" w:rsidRPr="005A37FD" w14:paraId="24C0482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Account maintenance fee</w:t>
            </w:r>
          </w:p>
        </w:tc>
      </w:tr>
      <w:tr w:rsidR="005A37FD" w:rsidRPr="005A37FD" w14:paraId="24C0482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day limit</w:t>
            </w:r>
          </w:p>
        </w:tc>
      </w:tr>
      <w:tr w:rsidR="005A37FD" w:rsidRPr="005A37FD" w14:paraId="24C0482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month limit</w:t>
            </w:r>
          </w:p>
        </w:tc>
      </w:tr>
      <w:tr w:rsidR="005A37FD" w:rsidRPr="005A37FD" w14:paraId="24C0482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1101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Loyalty points rate</w:t>
            </w:r>
          </w:p>
        </w:tc>
      </w:tr>
      <w:bookmarkEnd w:id="43"/>
    </w:tbl>
    <w:p w14:paraId="24C0482D" w14:textId="77777777" w:rsidR="005A37FD" w:rsidRDefault="005A37FD" w:rsidP="00763CAC">
      <w:pPr>
        <w:pStyle w:val="BPC3Bodyafterheading"/>
      </w:pPr>
    </w:p>
    <w:p w14:paraId="24C0482E" w14:textId="77777777" w:rsidR="008E3CE2" w:rsidRDefault="008E3CE2" w:rsidP="00763CAC">
      <w:pPr>
        <w:pStyle w:val="BPC3Bodyafterheading"/>
      </w:pPr>
    </w:p>
    <w:p w14:paraId="24C0482F" w14:textId="77777777" w:rsidR="007A2A4D" w:rsidRPr="00930DE7" w:rsidRDefault="00D414A0" w:rsidP="007A2A4D">
      <w:pPr>
        <w:pStyle w:val="BPC3Heading1"/>
        <w:pageBreakBefore/>
        <w:ind w:left="431" w:hanging="431"/>
      </w:pPr>
      <w:bookmarkStart w:id="44" w:name="_Toc466542818"/>
      <w:r>
        <w:lastRenderedPageBreak/>
        <w:t>ACQUIRING</w:t>
      </w:r>
      <w:r w:rsidR="007A2A4D" w:rsidRPr="00930DE7">
        <w:t xml:space="preserve"> FILE STRUCTURE</w:t>
      </w:r>
      <w:bookmarkEnd w:id="44"/>
    </w:p>
    <w:p w14:paraId="24C04830" w14:textId="77777777" w:rsidR="005D1F39" w:rsidRDefault="005D1F39" w:rsidP="005D1F39">
      <w:pPr>
        <w:pStyle w:val="BPC3Heading2"/>
      </w:pPr>
      <w:bookmarkStart w:id="45" w:name="_Toc466542819"/>
      <w:r>
        <w:t>Overview</w:t>
      </w:r>
      <w:bookmarkEnd w:id="45"/>
    </w:p>
    <w:p w14:paraId="24C04831" w14:textId="77777777" w:rsidR="00D17CB6" w:rsidRDefault="00D17CB6" w:rsidP="00763CAC">
      <w:pPr>
        <w:pStyle w:val="BPC3Bodyafterheading"/>
      </w:pPr>
      <w:r>
        <w:t xml:space="preserve">This file is used to </w:t>
      </w:r>
      <w:r w:rsidR="00256E67">
        <w:t xml:space="preserve">export </w:t>
      </w:r>
      <w:r w:rsidR="00154A12">
        <w:t xml:space="preserve">from SVBO to SVFM </w:t>
      </w:r>
      <w:r w:rsidR="00256E67">
        <w:t xml:space="preserve">information about </w:t>
      </w:r>
      <w:r w:rsidRPr="00942781">
        <w:rPr>
          <w:rFonts w:cs="Calibri"/>
        </w:rPr>
        <w:t>the acquiring structure</w:t>
      </w:r>
      <w:r>
        <w:rPr>
          <w:rFonts w:cs="Calibri"/>
        </w:rPr>
        <w:t>: the merchants and terminals.</w:t>
      </w:r>
    </w:p>
    <w:p w14:paraId="24C04832" w14:textId="77777777" w:rsidR="005D1F39" w:rsidRDefault="00223671" w:rsidP="005D1F39">
      <w:pPr>
        <w:pStyle w:val="BPC3Heading2"/>
      </w:pPr>
      <w:bookmarkStart w:id="46" w:name="_Toc466542820"/>
      <w:r>
        <w:t>File naming convention</w:t>
      </w:r>
      <w:bookmarkEnd w:id="46"/>
    </w:p>
    <w:p w14:paraId="24C04833" w14:textId="77777777" w:rsidR="00D17CB6" w:rsidRDefault="00D17CB6" w:rsidP="00D17CB6">
      <w:pPr>
        <w:pStyle w:val="BPC3Bodyafterheading"/>
      </w:pPr>
      <w:r>
        <w:t>File with merchant data is named according to the following format:</w:t>
      </w:r>
    </w:p>
    <w:p w14:paraId="24C04834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MERCHANT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5" w14:textId="77777777" w:rsidR="00D709C5" w:rsidRPr="008A5ACC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836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merchants (and terminals) in file</w:t>
      </w:r>
    </w:p>
    <w:p w14:paraId="24C04837" w14:textId="77777777" w:rsidR="00D17CB6" w:rsidRDefault="00D17CB6" w:rsidP="00D17CB6">
      <w:pPr>
        <w:jc w:val="both"/>
        <w:rPr>
          <w:rFonts w:ascii="Calibri" w:hAnsi="Calibri" w:cs="Calibri"/>
        </w:rPr>
      </w:pPr>
    </w:p>
    <w:p w14:paraId="24C04838" w14:textId="77777777" w:rsidR="00D17CB6" w:rsidRPr="00D17CB6" w:rsidRDefault="00D17CB6" w:rsidP="00D17CB6">
      <w:pPr>
        <w:spacing w:after="120"/>
        <w:jc w:val="both"/>
        <w:rPr>
          <w:rFonts w:asciiTheme="minorHAnsi" w:hAnsiTheme="minorHAnsi"/>
        </w:rPr>
      </w:pPr>
      <w:r w:rsidRPr="00D17CB6">
        <w:rPr>
          <w:rFonts w:asciiTheme="minorHAnsi" w:hAnsiTheme="minorHAnsi" w:cs="Calibri"/>
        </w:rPr>
        <w:t xml:space="preserve">It’s possible that a file with merchant data also contain terminal data. Otherwise there should be additional file just with terminal data. </w:t>
      </w:r>
      <w:r w:rsidRPr="00D17CB6">
        <w:rPr>
          <w:rFonts w:asciiTheme="minorHAnsi" w:hAnsiTheme="minorHAnsi"/>
        </w:rPr>
        <w:t>File with terminal data is named according to the following format:</w:t>
      </w:r>
    </w:p>
    <w:p w14:paraId="24C04839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TERMINAL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A" w14:textId="77777777" w:rsidR="00D709C5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</w:pPr>
      <w:r w:rsidRPr="00D17CB6">
        <w:rPr>
          <w:i/>
        </w:rPr>
        <w:t>id</w:t>
      </w:r>
      <w:r>
        <w:t xml:space="preserve"> – can be timestamp or another ID of a file</w:t>
      </w:r>
    </w:p>
    <w:p w14:paraId="24C0483B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terminals in file</w:t>
      </w:r>
    </w:p>
    <w:p w14:paraId="24C0483C" w14:textId="77777777" w:rsidR="005D1F39" w:rsidRDefault="005D1F39" w:rsidP="005D1F39">
      <w:pPr>
        <w:pStyle w:val="BPC3Heading2"/>
      </w:pPr>
      <w:bookmarkStart w:id="47" w:name="_Toc466542821"/>
      <w:r>
        <w:t>List of tags</w:t>
      </w:r>
      <w:bookmarkEnd w:id="47"/>
    </w:p>
    <w:p w14:paraId="24C0483D" w14:textId="3A4076C6" w:rsidR="00E404E3" w:rsidRPr="00E404E3" w:rsidRDefault="00E66C3A" w:rsidP="00E404E3">
      <w:pPr>
        <w:pStyle w:val="BPC3Bodyafterheading"/>
      </w:pPr>
      <w:r>
        <w:t>The</w:t>
      </w:r>
      <w:r w:rsidR="00E404E3">
        <w:t xml:space="preserve"> structure </w:t>
      </w:r>
      <w:r>
        <w:t xml:space="preserve">of file is based on </w:t>
      </w:r>
      <w:r w:rsidR="00E404E3">
        <w:fldChar w:fldCharType="begin"/>
      </w:r>
      <w:r w:rsidR="00E404E3">
        <w:instrText xml:space="preserve"> REF SVAP_acq \h </w:instrText>
      </w:r>
      <w:r w:rsidR="00E404E3">
        <w:fldChar w:fldCharType="separate"/>
      </w:r>
      <w:r w:rsidR="000B7BAE">
        <w:t>SVAP Acquiring specification [4]</w:t>
      </w:r>
      <w:r w:rsidR="00E404E3">
        <w:fldChar w:fldCharType="end"/>
      </w:r>
      <w:r w:rsidR="00E404E3">
        <w:t xml:space="preserve">. </w:t>
      </w:r>
      <w:r>
        <w:t xml:space="preserve">, but some new fields have been added in version 1.2 of SVXP BOFM Communication standard. </w:t>
      </w:r>
      <w:r w:rsidR="00E404E3">
        <w:t>The following table is provided for convenience reasons.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6"/>
        <w:gridCol w:w="1561"/>
        <w:gridCol w:w="710"/>
        <w:gridCol w:w="993"/>
        <w:gridCol w:w="3968"/>
      </w:tblGrid>
      <w:tr w:rsidR="001C05A6" w:rsidRPr="0066146A" w14:paraId="24C04843" w14:textId="77777777" w:rsidTr="00311B74">
        <w:trPr>
          <w:trHeight w:val="93"/>
          <w:tblHeader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E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Tag 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F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Data 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0" w14:textId="77777777" w:rsidR="001C05A6" w:rsidRPr="001C05A6" w:rsidRDefault="009B5DEE" w:rsidP="001C05A6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1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Occurs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14:paraId="24C04842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Description</w:t>
            </w:r>
          </w:p>
        </w:tc>
      </w:tr>
      <w:tr w:rsidR="0066146A" w:rsidRPr="0066146A" w14:paraId="24C04846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4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application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5" w14:textId="77777777" w:rsidR="0066146A" w:rsidRPr="0066146A" w:rsidRDefault="00D24116" w:rsidP="0066146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 that contains all other tags and the application parameters.</w:t>
            </w:r>
          </w:p>
        </w:tc>
      </w:tr>
      <w:tr w:rsidR="00C4383E" w:rsidRPr="00054FC7" w14:paraId="24C0484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4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unique number of applications generated by an external system.</w:t>
            </w:r>
          </w:p>
        </w:tc>
      </w:tr>
      <w:tr w:rsidR="00C4383E" w:rsidRPr="00054FC7" w14:paraId="24C0485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when an application was created via an external system.</w:t>
            </w:r>
          </w:p>
        </w:tc>
      </w:tr>
      <w:tr w:rsidR="00C4383E" w:rsidRPr="00054FC7" w14:paraId="24C0485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application_flow_id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Describes a purpose of an application (creation of a new merchant or terminal, modification of personal data, etc.). It is selected by means of the drop-down box.</w:t>
            </w:r>
          </w:p>
        </w:tc>
      </w:tr>
      <w:tr w:rsidR="00C4383E" w:rsidRPr="00054FC7" w14:paraId="24C0485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A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B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C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An application type. The ‘APTPACQA’ constant indicates the registration of </w:t>
            </w:r>
            <w:r w:rsidRPr="00054FC7">
              <w:rPr>
                <w:sz w:val="20"/>
              </w:rPr>
              <w:lastRenderedPageBreak/>
              <w:t>acquiring structure.</w:t>
            </w:r>
          </w:p>
        </w:tc>
      </w:tr>
      <w:tr w:rsidR="00C4383E" w:rsidRPr="00054FC7" w14:paraId="24C04864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application_status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0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1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2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status to assign to a newly created application.</w:t>
            </w:r>
          </w:p>
        </w:tc>
      </w:tr>
      <w:tr w:rsidR="00C4383E" w:rsidRPr="00054FC7" w14:paraId="24C0486A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operator_id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6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7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8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system name of a user who created the application.</w:t>
            </w:r>
          </w:p>
        </w:tc>
      </w:tr>
      <w:tr w:rsidR="00C4383E" w:rsidRPr="00054FC7" w14:paraId="24C0487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institution_id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C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D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E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institution ID</w:t>
            </w:r>
          </w:p>
        </w:tc>
      </w:tr>
      <w:tr w:rsidR="00C4383E" w:rsidRPr="00054FC7" w14:paraId="24C0487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2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3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4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ID of an agent a contract is going to be associated with.</w:t>
            </w:r>
          </w:p>
        </w:tc>
      </w:tr>
      <w:tr w:rsidR="00C4383E" w:rsidRPr="00054FC7" w14:paraId="24C0487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number</w:t>
            </w:r>
          </w:p>
        </w:tc>
      </w:tr>
      <w:tr w:rsidR="00C4383E" w:rsidRPr="00054FC7" w14:paraId="24C0488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name</w:t>
            </w:r>
          </w:p>
        </w:tc>
      </w:tr>
      <w:tr w:rsidR="00C4383E" w:rsidRPr="00054FC7" w14:paraId="24C0488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customer type: person or company. Values are taken from the dictionary.</w:t>
            </w:r>
          </w:p>
        </w:tc>
      </w:tr>
      <w:tr w:rsidR="001C05A6" w:rsidRPr="00054FC7" w14:paraId="24C0488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9" w14:textId="77777777" w:rsidR="001C05A6" w:rsidRPr="00054FC7" w:rsidRDefault="001C05A6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A" w14:textId="77777777" w:rsidR="001C05A6" w:rsidRPr="00054FC7" w:rsidRDefault="007E214A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B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C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D" w14:textId="77777777" w:rsidR="001C05A6" w:rsidRPr="00054FC7" w:rsidRDefault="00D24116" w:rsidP="00D24116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Encapsulates </w:t>
            </w:r>
            <w:r w:rsidR="001C05A6" w:rsidRPr="00054FC7">
              <w:rPr>
                <w:sz w:val="20"/>
              </w:rPr>
              <w:t xml:space="preserve">parameters that describe </w:t>
            </w:r>
            <w:r w:rsidRPr="00054FC7">
              <w:rPr>
                <w:sz w:val="20"/>
              </w:rPr>
              <w:t>the</w:t>
            </w:r>
            <w:r w:rsidR="001C05A6" w:rsidRPr="00054FC7">
              <w:rPr>
                <w:sz w:val="20"/>
              </w:rPr>
              <w:t xml:space="preserve"> customer</w:t>
            </w:r>
            <w:r w:rsidRPr="00054FC7">
              <w:rPr>
                <w:sz w:val="20"/>
              </w:rPr>
              <w:t xml:space="preserve"> as well as all other elements except the application.</w:t>
            </w:r>
          </w:p>
        </w:tc>
      </w:tr>
      <w:tr w:rsidR="0066146A" w:rsidRPr="0066146A" w14:paraId="24C04891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8F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90" w14:textId="77777777" w:rsidR="0066146A" w:rsidRPr="0066146A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customer</w:t>
            </w:r>
            <w:r>
              <w:rPr>
                <w:sz w:val="20"/>
              </w:rPr>
              <w:t xml:space="preserve"> as well as all other elements except the application.</w:t>
            </w:r>
          </w:p>
        </w:tc>
      </w:tr>
      <w:tr w:rsidR="001C05A6" w:rsidRPr="001C05A6" w14:paraId="24C04898" w14:textId="77777777" w:rsidTr="00311B74">
        <w:trPr>
          <w:trHeight w:val="705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2" w14:textId="77777777" w:rsidR="001C05A6" w:rsidRPr="001C05A6" w:rsidRDefault="001C05A6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3" w14:textId="77777777" w:rsidR="001C05A6" w:rsidRPr="009B5DEE" w:rsidRDefault="001C05A6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4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5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6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="001C05A6" w:rsidRPr="001C05A6">
              <w:rPr>
                <w:sz w:val="20"/>
              </w:rPr>
              <w:t>:</w:t>
            </w:r>
          </w:p>
          <w:p w14:paraId="24C04897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1C05A6"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="001C05A6" w:rsidRPr="001C05A6">
              <w:rPr>
                <w:sz w:val="20"/>
              </w:rPr>
              <w:t xml:space="preserve"> - Create or update</w:t>
            </w:r>
          </w:p>
        </w:tc>
      </w:tr>
      <w:tr w:rsidR="00C4383E" w:rsidRPr="00054FC7" w14:paraId="24C0489E" w14:textId="77777777" w:rsidTr="00311B74">
        <w:trPr>
          <w:trHeight w:val="705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A" w14:textId="1D460FD1" w:rsidR="00C4383E" w:rsidRPr="00054FC7" w:rsidRDefault="00D05071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</w:t>
            </w:r>
            <w:r w:rsidR="00C4383E" w:rsidRPr="00054FC7"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C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external ID of a customer. It must be unique in the scope of an institution.</w:t>
            </w:r>
          </w:p>
        </w:tc>
      </w:tr>
      <w:tr w:rsidR="00D05071" w:rsidRPr="001C05A6" w14:paraId="53A84886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1088249" w14:textId="79F3261A" w:rsidR="00D05071" w:rsidRPr="001C05A6" w:rsidRDefault="00D05071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E7B12BF" w14:textId="23D97BB3" w:rsidR="00D05071" w:rsidRPr="00D05071" w:rsidRDefault="00D05071" w:rsidP="00BA623A">
            <w:pPr>
              <w:pStyle w:val="BPC3Tableitems"/>
              <w:rPr>
                <w:sz w:val="20"/>
                <w:lang w:val="ru-RU"/>
              </w:rPr>
            </w:pPr>
            <w:r>
              <w:rPr>
                <w:sz w:val="20"/>
              </w:rPr>
              <w:t>“company</w:t>
            </w:r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8AF643" w14:textId="77777777" w:rsidR="00D05071" w:rsidRPr="005A47EE" w:rsidRDefault="00D05071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16501D" w14:textId="6A457A3D" w:rsidR="00D05071" w:rsidRPr="005A47EE" w:rsidRDefault="00D05071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5867" w14:textId="4CE6119C" w:rsidR="00D05071" w:rsidRDefault="00D05071" w:rsidP="00225A6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</w:t>
            </w:r>
            <w:r w:rsidR="00225A6F">
              <w:rPr>
                <w:sz w:val="20"/>
              </w:rPr>
              <w:t>n</w:t>
            </w:r>
            <w:r>
              <w:rPr>
                <w:sz w:val="20"/>
              </w:rPr>
              <w:t>cap</w:t>
            </w:r>
            <w:r w:rsidR="00225A6F">
              <w:rPr>
                <w:sz w:val="20"/>
              </w:rPr>
              <w:t>s</w:t>
            </w:r>
            <w:r>
              <w:rPr>
                <w:sz w:val="20"/>
              </w:rPr>
              <w:t>ulates information about Company</w:t>
            </w:r>
          </w:p>
        </w:tc>
      </w:tr>
      <w:tr w:rsidR="00C4383E" w:rsidRPr="001C05A6" w14:paraId="24C048A4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9F" w14:textId="77777777" w:rsidR="00C4383E" w:rsidRPr="001C05A6" w:rsidRDefault="00C4383E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0" w14:textId="77777777" w:rsidR="00C4383E" w:rsidRPr="009B5DEE" w:rsidRDefault="00C4383E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“contract”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1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2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3" w14:textId="77777777" w:rsidR="00C4383E" w:rsidRPr="001C05A6" w:rsidRDefault="00C4383E" w:rsidP="005A077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hierarchy of merchants and terminals.</w:t>
            </w:r>
          </w:p>
        </w:tc>
      </w:tr>
      <w:tr w:rsidR="000A41DF" w:rsidRPr="001C05A6" w14:paraId="3DE962A3" w14:textId="77777777" w:rsidTr="00311B74">
        <w:trPr>
          <w:trHeight w:val="435"/>
        </w:trPr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FD66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CC1A72">
              <w:rPr>
                <w:b/>
                <w:color w:val="003399"/>
                <w:szCs w:val="24"/>
              </w:rPr>
              <w:t>Company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18D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</w:t>
            </w:r>
          </w:p>
        </w:tc>
      </w:tr>
      <w:tr w:rsidR="000A41DF" w:rsidRPr="001C05A6" w14:paraId="6F50E564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79E2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EF656F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1308E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49348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0D1C5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Pr="001C05A6">
              <w:rPr>
                <w:sz w:val="20"/>
              </w:rPr>
              <w:t>:</w:t>
            </w:r>
          </w:p>
          <w:p w14:paraId="652C4B48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0A41DF" w:rsidRPr="001C05A6" w14:paraId="483B6817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7D1E2C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FB4698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company_name</w:t>
            </w:r>
            <w:proofErr w:type="spellEnd"/>
            <w:r>
              <w:rPr>
                <w:sz w:val="20"/>
              </w:rPr>
              <w:t>“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CFE9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D25B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BBC15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52132266" w14:textId="77777777" w:rsidTr="00311B74">
        <w:trPr>
          <w:trHeight w:val="435"/>
        </w:trPr>
        <w:tc>
          <w:tcPr>
            <w:tcW w:w="5250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151AD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b/>
                <w:color w:val="003399"/>
                <w:szCs w:val="24"/>
              </w:rPr>
              <w:lastRenderedPageBreak/>
              <w:t>C</w:t>
            </w:r>
            <w:r w:rsidRPr="00CC1A72">
              <w:rPr>
                <w:b/>
                <w:color w:val="003399"/>
                <w:szCs w:val="24"/>
              </w:rPr>
              <w:t>ompany</w:t>
            </w:r>
            <w:r>
              <w:rPr>
                <w:b/>
                <w:color w:val="003399"/>
                <w:szCs w:val="24"/>
              </w:rPr>
              <w:t>_name</w:t>
            </w:r>
            <w:proofErr w:type="spell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46854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3A048BE1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1B92A0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Company_short_name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D4C95D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3DA1F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87B6EE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961A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short name</w:t>
            </w:r>
          </w:p>
        </w:tc>
      </w:tr>
      <w:tr w:rsidR="000A41DF" w:rsidRPr="001C05A6" w14:paraId="400573BD" w14:textId="77777777" w:rsidTr="00311B74">
        <w:trPr>
          <w:trHeight w:val="435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76F7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Company_full_name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FE11E4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01521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B7E6CC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E5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full name</w:t>
            </w:r>
          </w:p>
        </w:tc>
      </w:tr>
      <w:tr w:rsidR="00C4383E" w:rsidRPr="0066146A" w14:paraId="24C048A7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5" w14:textId="77777777" w:rsidR="00C4383E" w:rsidRPr="001C05A6" w:rsidRDefault="00C4383E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contact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6" w14:textId="77777777" w:rsidR="00C4383E" w:rsidRPr="0066146A" w:rsidRDefault="00C4383E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contacts.</w:t>
            </w:r>
          </w:p>
        </w:tc>
      </w:tr>
      <w:tr w:rsidR="00C4383E" w:rsidRPr="00054FC7" w14:paraId="24C048A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8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9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A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B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C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The action to perform over the object. Must be the constant value:</w:t>
            </w:r>
          </w:p>
          <w:p w14:paraId="24C048AD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“CMMDCRUP” - Create or update</w:t>
            </w:r>
          </w:p>
        </w:tc>
      </w:tr>
      <w:tr w:rsidR="00C4383E" w:rsidRPr="00054FC7" w14:paraId="24C048B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F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0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1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2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3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purpose of a contact. Possible values:</w:t>
            </w:r>
          </w:p>
          <w:p w14:paraId="24C048B4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“CNTTPRMC” - Primary contact</w:t>
            </w:r>
          </w:p>
          <w:p w14:paraId="24C048B5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“CNTTSCNC” - Secondary contact</w:t>
            </w:r>
          </w:p>
        </w:tc>
      </w:tr>
      <w:tr w:rsidR="00517838" w:rsidRPr="00054FC7" w14:paraId="24C048B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7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preferred_lang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8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9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A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B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Preferred language of communication.</w:t>
            </w:r>
          </w:p>
        </w:tc>
      </w:tr>
      <w:tr w:rsidR="00517838" w:rsidRPr="00054FC7" w14:paraId="24C048C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D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E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F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0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1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person</w:t>
            </w:r>
          </w:p>
        </w:tc>
      </w:tr>
      <w:tr w:rsidR="00517838" w:rsidRPr="00054FC7" w14:paraId="24C048C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3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contact_data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4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contact_data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5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6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7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information</w:t>
            </w:r>
          </w:p>
        </w:tc>
      </w:tr>
      <w:tr w:rsidR="00517838" w:rsidRPr="0066146A" w14:paraId="24C048CB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person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A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persons.</w:t>
            </w:r>
          </w:p>
        </w:tc>
      </w:tr>
      <w:tr w:rsidR="00517838" w:rsidRPr="001C05A6" w14:paraId="24C048D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8D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6B0809" w:rsidRPr="00054FC7" w14:paraId="76D46170" w14:textId="77777777" w:rsidTr="00311B74">
        <w:tblPrEx>
          <w:shd w:val="clear" w:color="auto" w:fill="FFFFFF"/>
        </w:tblPrEx>
        <w:trPr>
          <w:trHeight w:val="93"/>
        </w:trPr>
        <w:tc>
          <w:tcPr>
            <w:tcW w:w="198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C6F2886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725CA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159EA9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18A1805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9C85E3E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311B74" w:rsidRPr="001C05A6" w14:paraId="2695D57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98EDD" w14:textId="30EDD2E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person_name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AB085" w14:textId="29A06D4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person_name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297E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B9FD1" w14:textId="6E569D4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64D" w14:textId="568211DE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name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.</w:t>
            </w:r>
          </w:p>
        </w:tc>
      </w:tr>
      <w:tr w:rsidR="00311B74" w:rsidRPr="001C05A6" w14:paraId="695FCB0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BFB1E" w14:textId="7E81B434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suffix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D9E83" w14:textId="50EB22BB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70804" w14:textId="67A032BA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B6808" w14:textId="07C6FEC3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2C801" w14:textId="7828359C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name suffix: Jr., Sr., etc. Values are taken from the dictionary PSFX</w:t>
            </w:r>
          </w:p>
        </w:tc>
      </w:tr>
      <w:tr w:rsidR="00311B74" w:rsidRPr="001C05A6" w14:paraId="29F8CBF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F41A7" w14:textId="73A1F11E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birthday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691A9" w14:textId="26AC055C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EF31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569B" w14:textId="30565ED5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658E" w14:textId="7C80E4FF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 of birth</w:t>
            </w:r>
          </w:p>
        </w:tc>
      </w:tr>
      <w:tr w:rsidR="00311B74" w:rsidRPr="001C05A6" w14:paraId="5C49E39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921B0" w14:textId="0C7B8535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44627D">
              <w:rPr>
                <w:sz w:val="20"/>
              </w:rPr>
              <w:t>place_of_birth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E3B1F" w14:textId="79B1F89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EFA76" w14:textId="3B9A13B1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B77C7" w14:textId="20F2438C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F13F" w14:textId="091607F6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Place of birth</w:t>
            </w:r>
          </w:p>
        </w:tc>
      </w:tr>
      <w:tr w:rsidR="00311B74" w:rsidRPr="001C05A6" w14:paraId="24C048D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3" w14:textId="5830B763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4" w14:textId="5FF84806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5" w14:textId="52F00012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6" w14:textId="5C3F8FF9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7" w14:textId="0D8330B5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contact person’s gender. Values are taken from the dictionary GNDR</w:t>
            </w:r>
          </w:p>
        </w:tc>
      </w:tr>
      <w:tr w:rsidR="00311B74" w:rsidRPr="0066146A" w14:paraId="24C048DB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9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person_name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A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311B74" w:rsidRPr="001C05A6" w14:paraId="24C048E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surname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surname.</w:t>
            </w:r>
          </w:p>
        </w:tc>
      </w:tr>
      <w:tr w:rsidR="00311B74" w:rsidRPr="001C05A6" w14:paraId="24C048E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first_name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first name.</w:t>
            </w:r>
          </w:p>
        </w:tc>
      </w:tr>
      <w:tr w:rsidR="00311B74" w:rsidRPr="001C05A6" w14:paraId="24C048E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second_name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9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A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C" w14:textId="77777777" w:rsidR="00311B74" w:rsidRPr="001C05A6" w:rsidRDefault="00311B74" w:rsidP="00A7024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 xml:space="preserve">erson’s </w:t>
            </w:r>
            <w:r>
              <w:rPr>
                <w:sz w:val="20"/>
              </w:rPr>
              <w:t>middle</w:t>
            </w:r>
            <w:r w:rsidRPr="001C05A6">
              <w:rPr>
                <w:sz w:val="20"/>
              </w:rPr>
              <w:t xml:space="preserve"> name.</w:t>
            </w:r>
          </w:p>
        </w:tc>
      </w:tr>
      <w:tr w:rsidR="00311B74" w:rsidRPr="0066146A" w14:paraId="24C048F0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E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lastRenderedPageBreak/>
              <w:t>contact_data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F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311B74" w:rsidRPr="001C05A6" w14:paraId="24C048F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1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2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Communication method. Possible</w:t>
            </w:r>
            <w:r w:rsidRPr="001C05A6">
              <w:rPr>
                <w:sz w:val="20"/>
              </w:rPr>
              <w:t xml:space="preserve"> value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:</w:t>
            </w:r>
          </w:p>
          <w:p w14:paraId="24C048F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CMNM0001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Mobile phone</w:t>
            </w:r>
          </w:p>
          <w:p w14:paraId="24C048F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</w:t>
            </w:r>
            <w:r w:rsidRPr="001C05A6">
              <w:rPr>
                <w:sz w:val="20"/>
              </w:rPr>
              <w:t>MNM0002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E-mail</w:t>
            </w:r>
          </w:p>
        </w:tc>
      </w:tr>
      <w:tr w:rsidR="00311B74" w:rsidRPr="001C05A6" w14:paraId="24C048F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D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311B74" w:rsidRPr="0066146A" w14:paraId="24C04901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FF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00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 data.</w:t>
            </w:r>
          </w:p>
        </w:tc>
      </w:tr>
      <w:tr w:rsidR="00311B74" w:rsidRPr="001C05A6" w14:paraId="24C04908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action to perform over 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0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0E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country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D" w14:textId="77777777" w:rsidR="00311B74" w:rsidRPr="001C05A6" w:rsidRDefault="00311B74" w:rsidP="00E86F9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Numeric</w:t>
            </w:r>
            <w:r w:rsidRPr="001C05A6">
              <w:rPr>
                <w:sz w:val="20"/>
              </w:rPr>
              <w:t xml:space="preserve"> ISO country code.</w:t>
            </w:r>
          </w:p>
        </w:tc>
      </w:tr>
      <w:tr w:rsidR="00311B74" w:rsidRPr="001C05A6" w14:paraId="24C04914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address_name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0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address_name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1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3" w14:textId="77777777" w:rsidR="00311B74" w:rsidRPr="001C05A6" w:rsidRDefault="00311B74" w:rsidP="00FF1C9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Part of address data</w:t>
            </w:r>
            <w:r w:rsidRPr="001C05A6">
              <w:rPr>
                <w:sz w:val="20"/>
              </w:rPr>
              <w:t xml:space="preserve">. This tag must contain the </w:t>
            </w:r>
            <w:r>
              <w:rPr>
                <w:sz w:val="20"/>
              </w:rPr>
              <w:t xml:space="preserve">“language” </w:t>
            </w:r>
            <w:r w:rsidRPr="001C05A6">
              <w:rPr>
                <w:sz w:val="20"/>
              </w:rPr>
              <w:t xml:space="preserve">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1A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house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Building number</w:t>
            </w:r>
          </w:p>
        </w:tc>
      </w:tr>
      <w:tr w:rsidR="00311B74" w:rsidRPr="001C05A6" w14:paraId="24C0492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B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postal_code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C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Postal code</w:t>
            </w:r>
          </w:p>
        </w:tc>
      </w:tr>
      <w:tr w:rsidR="00311B74" w:rsidRPr="0066146A" w14:paraId="24C04923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1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address_name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2" w14:textId="77777777" w:rsidR="00311B74" w:rsidRPr="0066146A" w:rsidRDefault="00311B74" w:rsidP="00054FC7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Part of address data. </w:t>
            </w:r>
            <w:r w:rsidRPr="001C05A6">
              <w:rPr>
                <w:sz w:val="20"/>
              </w:rPr>
              <w:t xml:space="preserve">This tag must contain the </w:t>
            </w:r>
            <w:r>
              <w:rPr>
                <w:sz w:val="20"/>
              </w:rPr>
              <w:t>“language”</w:t>
            </w:r>
            <w:r w:rsidRPr="001C05A6">
              <w:rPr>
                <w:sz w:val="20"/>
              </w:rPr>
              <w:t xml:space="preserve"> 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2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city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311B74" w:rsidRPr="001C05A6" w14:paraId="24C0492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street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Street address line, excluding city, building, and postal code.</w:t>
            </w:r>
          </w:p>
        </w:tc>
      </w:tr>
      <w:tr w:rsidR="00311B74" w:rsidRPr="0066146A" w14:paraId="24C04932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0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contract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1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merchants and terminals hierarchy.</w:t>
            </w:r>
          </w:p>
        </w:tc>
      </w:tr>
      <w:tr w:rsidR="00311B74" w:rsidRPr="001C05A6" w14:paraId="24C0493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3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4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3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3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Contract number</w:t>
            </w:r>
          </w:p>
        </w:tc>
      </w:tr>
      <w:tr w:rsidR="00311B74" w:rsidRPr="001C05A6" w14:paraId="24C0494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C05A6">
              <w:rPr>
                <w:sz w:val="20"/>
              </w:rPr>
              <w:t xml:space="preserve">ontract type: Merchant registration, Terminal installation, etc. Values are taken from the </w:t>
            </w:r>
            <w:r>
              <w:rPr>
                <w:sz w:val="20"/>
              </w:rPr>
              <w:t xml:space="preserve">CNTP </w:t>
            </w:r>
            <w:r w:rsidRPr="001C05A6">
              <w:rPr>
                <w:sz w:val="20"/>
              </w:rPr>
              <w:t>dictionary.</w:t>
            </w:r>
          </w:p>
        </w:tc>
      </w:tr>
      <w:tr w:rsidR="00311B74" w:rsidRPr="001C05A6" w14:paraId="24C0494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7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“merchant”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9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A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Merchant </w:t>
            </w:r>
            <w:r>
              <w:rPr>
                <w:sz w:val="20"/>
              </w:rPr>
              <w:t>attributes</w:t>
            </w:r>
          </w:p>
        </w:tc>
      </w:tr>
      <w:tr w:rsidR="00311B74" w:rsidRPr="001C05A6" w14:paraId="24C0495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311B74" w:rsidRPr="0066146A" w14:paraId="24C04954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lastRenderedPageBreak/>
              <w:t>merchant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3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merchant attributes</w:t>
            </w:r>
          </w:p>
        </w:tc>
      </w:tr>
      <w:tr w:rsidR="00311B74" w:rsidRPr="001C05A6" w14:paraId="24C0495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5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6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number</w:t>
            </w:r>
            <w:r>
              <w:rPr>
                <w:sz w:val="20"/>
              </w:rPr>
              <w:t xml:space="preserve"> (id)</w:t>
            </w:r>
            <w:r w:rsidRPr="001C05A6">
              <w:rPr>
                <w:sz w:val="20"/>
              </w:rPr>
              <w:t xml:space="preserve"> to pass to the IPS.</w:t>
            </w:r>
          </w:p>
        </w:tc>
      </w:tr>
      <w:tr w:rsidR="00311B74" w:rsidRPr="001C05A6" w14:paraId="24C0496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6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 xml:space="preserve">erchant name that is used in an operation description. </w:t>
            </w: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ust be specified in English only.</w:t>
            </w:r>
          </w:p>
        </w:tc>
      </w:tr>
      <w:tr w:rsidR="00311B74" w:rsidRPr="007A4B9B" w14:paraId="49A61C8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078C8" w14:textId="0081FF22" w:rsidR="00311B74" w:rsidRPr="007A4B9B" w:rsidRDefault="00311B74" w:rsidP="00847CD9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merchant_label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66CF8" w14:textId="1625705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F378B" w14:textId="35530A1A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93FC" w14:textId="4DB766A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3DEC6" w14:textId="2F5947BF" w:rsidR="00311B74" w:rsidRPr="007A4B9B" w:rsidRDefault="00311B74" w:rsidP="0006393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Description of a merchant.</w:t>
            </w:r>
          </w:p>
        </w:tc>
      </w:tr>
      <w:tr w:rsidR="00311B74" w:rsidRPr="007A4B9B" w14:paraId="24C0496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8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7A4B9B">
              <w:rPr>
                <w:sz w:val="20"/>
              </w:rPr>
              <w:t>merchant_type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9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A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B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C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A merchant type. Defines a merchant position in the merchant hierarchy. Values are taken from the dictionary.</w:t>
            </w:r>
          </w:p>
        </w:tc>
      </w:tr>
      <w:tr w:rsidR="00311B74" w:rsidRPr="007A4B9B" w14:paraId="24C0497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E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F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0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1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2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Merchant category code. Values are taken from the dictionaries.</w:t>
            </w:r>
          </w:p>
        </w:tc>
      </w:tr>
      <w:tr w:rsidR="00311B74" w:rsidRPr="001C05A6" w14:paraId="24C0497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status. Values are taken from the dictionary.</w:t>
            </w:r>
          </w:p>
        </w:tc>
      </w:tr>
      <w:tr w:rsidR="00311B74" w:rsidRPr="001C05A6" w14:paraId="24C0497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merchant_desc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E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Extended description of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merchant in different languages</w:t>
            </w:r>
            <w:r>
              <w:rPr>
                <w:sz w:val="20"/>
              </w:rPr>
              <w:t xml:space="preserve"> (using the “language” attribute)</w:t>
            </w:r>
            <w:r w:rsidRPr="001C05A6">
              <w:rPr>
                <w:sz w:val="20"/>
              </w:rPr>
              <w:t>.</w:t>
            </w:r>
          </w:p>
        </w:tc>
      </w:tr>
      <w:tr w:rsidR="00311B74" w:rsidRPr="001C05A6" w14:paraId="572D083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74324" w14:textId="01178CAD" w:rsidR="00311B74" w:rsidRDefault="00311B74" w:rsidP="00A128E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7A068" w14:textId="390A6EF9" w:rsidR="00311B74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197F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EAA13" w14:textId="5A1C8E9F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F9D95" w14:textId="18EA80D0" w:rsidR="00311B74" w:rsidRDefault="00311B74" w:rsidP="00914D80">
            <w:pPr>
              <w:pStyle w:val="BPC3Tableitems"/>
              <w:rPr>
                <w:sz w:val="20"/>
              </w:rPr>
            </w:pPr>
            <w:r w:rsidRPr="003F27A0">
              <w:rPr>
                <w:sz w:val="20"/>
              </w:rPr>
              <w:t>Merchant maintenance services activation date.</w:t>
            </w:r>
          </w:p>
        </w:tc>
      </w:tr>
      <w:tr w:rsidR="00311B74" w:rsidRPr="001C05A6" w14:paraId="7D82CF9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471E" w14:textId="57EDBB29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ff_xxx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9119B" w14:textId="1B887B55" w:rsidR="00311B74" w:rsidRPr="009B5DEE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field*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3AA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70BBA" w14:textId="5F6B7DA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C54D" w14:textId="60876FAF" w:rsidR="00311B74" w:rsidRPr="001C05A6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fields</w:t>
            </w:r>
          </w:p>
        </w:tc>
      </w:tr>
      <w:tr w:rsidR="00311B74" w:rsidRPr="001C05A6" w14:paraId="24C0498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4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contact information</w:t>
            </w:r>
          </w:p>
        </w:tc>
      </w:tr>
      <w:tr w:rsidR="00311B74" w:rsidRPr="001C05A6" w14:paraId="24C0498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6" w14:textId="77777777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7" w14:textId="77777777" w:rsidR="00311B74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9" w14:textId="77777777" w:rsidR="00311B74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A" w14:textId="77777777" w:rsidR="00311B74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location</w:t>
            </w:r>
          </w:p>
        </w:tc>
      </w:tr>
      <w:tr w:rsidR="00311B74" w:rsidRPr="001C05A6" w14:paraId="24C0499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0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311B74" w:rsidRPr="0066146A" w14:paraId="24C04994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terminal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3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terminal attributes.</w:t>
            </w:r>
          </w:p>
        </w:tc>
      </w:tr>
      <w:tr w:rsidR="00311B74" w:rsidRPr="00A25A9B" w14:paraId="24C0499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5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6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7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9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The action to perform over the object. Must be the constant value:</w:t>
            </w:r>
          </w:p>
          <w:p w14:paraId="24C0499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“CMMDCRUP” - Create or update</w:t>
            </w:r>
          </w:p>
        </w:tc>
      </w:tr>
      <w:tr w:rsidR="00311B74" w:rsidRPr="00A25A9B" w14:paraId="24C049A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number.</w:t>
            </w:r>
          </w:p>
        </w:tc>
      </w:tr>
      <w:tr w:rsidR="00311B74" w:rsidRPr="00A25A9B" w14:paraId="24C049A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type. Values are taken from the dictionary.</w:t>
            </w:r>
          </w:p>
        </w:tc>
      </w:tr>
      <w:tr w:rsidR="00311B74" w:rsidRPr="00A25A9B" w14:paraId="24C049A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standard_id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standard. Values are taken from the dictionary.</w:t>
            </w:r>
          </w:p>
        </w:tc>
      </w:tr>
      <w:tr w:rsidR="00311B74" w:rsidRPr="00A25A9B" w14:paraId="24C049B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version_id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 version.</w:t>
            </w:r>
          </w:p>
        </w:tc>
      </w:tr>
      <w:tr w:rsidR="00311B74" w:rsidRPr="00A25A9B" w14:paraId="24C049B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Merchant category code. Values are taken from the dictionary.</w:t>
            </w:r>
          </w:p>
        </w:tc>
      </w:tr>
      <w:tr w:rsidR="00311B74" w:rsidRPr="00A25A9B" w14:paraId="24C049B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terminal_template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 terminal template.</w:t>
            </w:r>
          </w:p>
        </w:tc>
      </w:tr>
      <w:tr w:rsidR="00311B74" w:rsidRPr="00A25A9B" w14:paraId="24C049C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plastic_number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16-19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imprinter number.</w:t>
            </w:r>
          </w:p>
        </w:tc>
      </w:tr>
      <w:tr w:rsidR="00311B74" w:rsidRPr="00A25A9B" w14:paraId="24C049C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reading the card data.</w:t>
            </w:r>
          </w:p>
        </w:tc>
      </w:tr>
      <w:tr w:rsidR="00311B74" w:rsidRPr="00A25A9B" w14:paraId="24C049D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cardholder authentication.</w:t>
            </w:r>
          </w:p>
        </w:tc>
      </w:tr>
      <w:tr w:rsidR="00311B74" w:rsidRPr="00A25A9B" w14:paraId="24C049D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capture.</w:t>
            </w:r>
          </w:p>
        </w:tc>
      </w:tr>
      <w:tr w:rsidR="00311B74" w:rsidRPr="00A25A9B" w14:paraId="24C049D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term_operating_env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 environment.</w:t>
            </w:r>
          </w:p>
        </w:tc>
      </w:tr>
      <w:tr w:rsidR="00311B74" w:rsidRPr="00A25A9B" w14:paraId="24C049E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Cardholder presence.</w:t>
            </w:r>
          </w:p>
        </w:tc>
      </w:tr>
      <w:tr w:rsidR="00311B74" w:rsidRPr="00A25A9B" w14:paraId="24C049E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presence.</w:t>
            </w:r>
          </w:p>
        </w:tc>
      </w:tr>
      <w:tr w:rsidR="00311B74" w:rsidRPr="00A25A9B" w14:paraId="24C049E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input mode.</w:t>
            </w:r>
          </w:p>
        </w:tc>
      </w:tr>
      <w:tr w:rsidR="00311B74" w:rsidRPr="00A25A9B" w14:paraId="24C049F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method of cardholder authentication.</w:t>
            </w:r>
          </w:p>
        </w:tc>
      </w:tr>
      <w:tr w:rsidR="00311B74" w:rsidRPr="00A25A9B" w14:paraId="24C049F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entity to use for cardholder authentication.</w:t>
            </w:r>
          </w:p>
        </w:tc>
      </w:tr>
      <w:tr w:rsidR="00311B74" w:rsidRPr="00A25A9B" w14:paraId="24C04A0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data output.</w:t>
            </w:r>
          </w:p>
        </w:tc>
      </w:tr>
      <w:tr w:rsidR="00311B74" w:rsidRPr="00A25A9B" w14:paraId="24C04A0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terminal data output.</w:t>
            </w:r>
          </w:p>
        </w:tc>
      </w:tr>
      <w:tr w:rsidR="00311B74" w:rsidRPr="00A25A9B" w14:paraId="24C04A0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 input capability.</w:t>
            </w:r>
          </w:p>
        </w:tc>
      </w:tr>
      <w:tr w:rsidR="00311B74" w:rsidRPr="00A25A9B" w14:paraId="24C04A1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cat_level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category.</w:t>
            </w:r>
          </w:p>
        </w:tc>
      </w:tr>
      <w:tr w:rsidR="00311B74" w:rsidRPr="00A25A9B" w14:paraId="24C04A1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status.</w:t>
            </w:r>
          </w:p>
        </w:tc>
      </w:tr>
      <w:tr w:rsidR="00311B74" w:rsidRPr="00A25A9B" w14:paraId="24C04A1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device_id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ID of a communication device used by a terminal.</w:t>
            </w:r>
          </w:p>
        </w:tc>
      </w:tr>
      <w:tr w:rsidR="00311B74" w:rsidRPr="00A25A9B" w14:paraId="24C04A2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gmt_offset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Time zone offset.</w:t>
            </w:r>
          </w:p>
        </w:tc>
      </w:tr>
      <w:tr w:rsidR="00311B74" w:rsidRPr="00A25A9B" w14:paraId="24C04A2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is_mac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A" w14:textId="77777777" w:rsidR="00311B74" w:rsidRPr="00A25A9B" w:rsidRDefault="00311B74" w:rsidP="007A3FF5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1B74" w:rsidRPr="00A25A9B" w14:paraId="24C04A3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cash_dispenser_present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 withdrawal capability.</w:t>
            </w:r>
          </w:p>
        </w:tc>
      </w:tr>
      <w:tr w:rsidR="00311B74" w:rsidRPr="00A25A9B" w14:paraId="24C04A3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payment_possibility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payment capability.</w:t>
            </w:r>
          </w:p>
        </w:tc>
      </w:tr>
      <w:tr w:rsidR="00311B74" w:rsidRPr="00A25A9B" w14:paraId="24C04A3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use_card_possibility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card use capability.</w:t>
            </w:r>
          </w:p>
        </w:tc>
      </w:tr>
      <w:tr w:rsidR="00311B74" w:rsidRPr="00A25A9B" w14:paraId="24C04A4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cash_in_present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cash-in capability.</w:t>
            </w:r>
          </w:p>
        </w:tc>
      </w:tr>
      <w:tr w:rsidR="00311B74" w:rsidRPr="00A25A9B" w14:paraId="24C04A4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available_network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payment networks.</w:t>
            </w:r>
          </w:p>
        </w:tc>
      </w:tr>
      <w:tr w:rsidR="00311B74" w:rsidRPr="00A25A9B" w14:paraId="24C04A4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available_operation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operations.</w:t>
            </w:r>
          </w:p>
        </w:tc>
      </w:tr>
      <w:tr w:rsidR="00311B74" w:rsidRPr="00A25A9B" w14:paraId="24C04A5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available_currency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currencies.</w:t>
            </w:r>
          </w:p>
        </w:tc>
      </w:tr>
      <w:tr w:rsidR="00311B74" w:rsidRPr="00A25A9B" w14:paraId="24C04A5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terminal_quantity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Number of the same type terminals to create on the basis of respective parameters.</w:t>
            </w:r>
          </w:p>
        </w:tc>
      </w:tr>
      <w:tr w:rsidR="00311B74" w:rsidRPr="00A25A9B" w14:paraId="24C04A6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mcc_template_id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long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an MCC redefinition group depending on operation parameters.</w:t>
            </w:r>
          </w:p>
        </w:tc>
      </w:tr>
      <w:tr w:rsidR="00311B74" w:rsidRPr="00A25A9B" w14:paraId="24C04A6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instalment_support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instalment support of POS terminal</w:t>
            </w:r>
          </w:p>
        </w:tc>
      </w:tr>
      <w:tr w:rsidR="00311B74" w:rsidRPr="00A25A9B" w14:paraId="24C04A6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pos_batch_support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POS batch support of POS terminal</w:t>
            </w:r>
          </w:p>
        </w:tc>
      </w:tr>
      <w:tr w:rsidR="00311B74" w:rsidRPr="00A25A9B" w14:paraId="24C04A7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FE terminal profile identifier</w:t>
            </w:r>
          </w:p>
        </w:tc>
      </w:tr>
      <w:tr w:rsidR="00311B74" w:rsidRPr="00A25A9B" w14:paraId="24C04A7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pin_block_format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PIN-block encryption format</w:t>
            </w:r>
          </w:p>
        </w:tc>
      </w:tr>
      <w:tr w:rsidR="00311B74" w:rsidRPr="00A25A9B" w14:paraId="24C04A7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tcp_ip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B" w14:textId="77777777" w:rsidR="00311B74" w:rsidRPr="00A25A9B" w:rsidRDefault="00311B74" w:rsidP="00CF122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tcp_ip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TCP/IP protocol connection parameters.</w:t>
            </w:r>
          </w:p>
        </w:tc>
      </w:tr>
      <w:tr w:rsidR="00311B74" w:rsidRPr="00A25A9B" w14:paraId="24C04A8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A25A9B">
              <w:rPr>
                <w:sz w:val="20"/>
              </w:rPr>
              <w:t>encryption</w:t>
            </w:r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0-3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parameters.</w:t>
            </w:r>
          </w:p>
        </w:tc>
      </w:tr>
      <w:tr w:rsidR="00311B74" w:rsidRPr="00A25A9B" w14:paraId="24C04A8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6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7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9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0-*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 information</w:t>
            </w:r>
          </w:p>
        </w:tc>
      </w:tr>
      <w:tr w:rsidR="00311B74" w:rsidRPr="00A25A9B" w14:paraId="24C04A9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C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D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E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F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0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 of the terminal</w:t>
            </w:r>
          </w:p>
        </w:tc>
      </w:tr>
      <w:tr w:rsidR="00311B74" w:rsidRPr="00A25A9B" w14:paraId="24C04A94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2" w14:textId="77777777" w:rsidR="00311B74" w:rsidRPr="009E1753" w:rsidRDefault="00311B74" w:rsidP="007A3FF5">
            <w:pPr>
              <w:pStyle w:val="BPC3Tableheadings"/>
              <w:rPr>
                <w:sz w:val="24"/>
              </w:rPr>
            </w:pPr>
            <w:r w:rsidRPr="009E1753">
              <w:rPr>
                <w:sz w:val="24"/>
              </w:rPr>
              <w:t>encryption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3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A25A9B" w14:paraId="24C04A9A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6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7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9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type. Values are taken from the dictionary.</w:t>
            </w:r>
          </w:p>
        </w:tc>
      </w:tr>
      <w:tr w:rsidR="00311B74" w:rsidRPr="00A25A9B" w14:paraId="24C04AA0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encryption_key_prefix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C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D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50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F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prefix.</w:t>
            </w:r>
          </w:p>
        </w:tc>
      </w:tr>
      <w:tr w:rsidR="00311B74" w:rsidRPr="00A25A9B" w14:paraId="24C04AA6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2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3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4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key.</w:t>
            </w:r>
          </w:p>
        </w:tc>
      </w:tr>
      <w:tr w:rsidR="00311B74" w:rsidRPr="00A25A9B" w14:paraId="24C04AAC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7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encryption_key_length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9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A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length.</w:t>
            </w:r>
          </w:p>
        </w:tc>
      </w:tr>
      <w:tr w:rsidR="00311B74" w:rsidRPr="00A25A9B" w14:paraId="24C04AB2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D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encryption_key_check_value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F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0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check value.</w:t>
            </w:r>
          </w:p>
        </w:tc>
      </w:tr>
      <w:tr w:rsidR="00311B74" w:rsidRPr="0066146A" w14:paraId="24C04AB5" w14:textId="77777777" w:rsidTr="00311B74">
        <w:trPr>
          <w:trHeight w:val="134"/>
        </w:trPr>
        <w:tc>
          <w:tcPr>
            <w:tcW w:w="525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3" w14:textId="77777777" w:rsidR="00311B74" w:rsidRPr="001C05A6" w:rsidRDefault="00311B74" w:rsidP="007A3FF5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lastRenderedPageBreak/>
              <w:t>tcp_ip</w:t>
            </w:r>
            <w:proofErr w:type="spellEnd"/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4" w14:textId="77777777" w:rsidR="00311B74" w:rsidRPr="0066146A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2403B6" w14:paraId="24C04ABB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remote_</w:t>
            </w:r>
            <w:r w:rsidRPr="00A25A9B">
              <w:rPr>
                <w:rFonts w:cs="MS Shell Dlg 2"/>
                <w:color w:val="000000"/>
                <w:sz w:val="20"/>
                <w:highlight w:val="white"/>
              </w:rPr>
              <w:t>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8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address</w:t>
            </w:r>
            <w:r w:rsidRPr="00A25A9B">
              <w:rPr>
                <w:sz w:val="20"/>
              </w:rPr>
              <w:t>.</w:t>
            </w:r>
          </w:p>
        </w:tc>
      </w:tr>
      <w:tr w:rsidR="00311B74" w:rsidRPr="002403B6" w14:paraId="24C04AC1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local_port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E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Local port number.</w:t>
            </w:r>
          </w:p>
        </w:tc>
      </w:tr>
      <w:tr w:rsidR="00311B74" w:rsidRPr="002403B6" w14:paraId="24C04AC7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2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remote_port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4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port number.</w:t>
            </w:r>
          </w:p>
        </w:tc>
      </w:tr>
      <w:tr w:rsidR="00311B74" w:rsidRPr="002403B6" w14:paraId="24C04ACD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8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initiator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A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Initiator of the connection.</w:t>
            </w:r>
          </w:p>
        </w:tc>
      </w:tr>
      <w:tr w:rsidR="00311B74" w:rsidRPr="002403B6" w14:paraId="24C04AD3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E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format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0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Data transfer format. Define messages length and coding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  <w:tr w:rsidR="00311B74" w:rsidRPr="002403B6" w14:paraId="24C04AD9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4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keep_alive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6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 xml:space="preserve">Keep connection 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alive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flag.</w:t>
            </w:r>
          </w:p>
        </w:tc>
      </w:tr>
      <w:tr w:rsidR="00311B74" w:rsidRPr="002403B6" w14:paraId="24C04ADF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A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monitor_connection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C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Inform the opening / closing the connection.</w:t>
            </w:r>
          </w:p>
        </w:tc>
      </w:tr>
      <w:tr w:rsidR="00311B74" w:rsidRPr="002403B6" w14:paraId="24C04AE5" w14:textId="77777777" w:rsidTr="00311B74">
        <w:trPr>
          <w:trHeight w:val="93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0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multiple_connection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2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Multiple connection allowed (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1  -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Yes, 0 - No)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</w:tbl>
    <w:p w14:paraId="24C04AE6" w14:textId="77777777" w:rsidR="009E5DA2" w:rsidRDefault="009E5DA2" w:rsidP="00C324DF">
      <w:pPr>
        <w:pStyle w:val="BPC3Bodyafterheading"/>
      </w:pPr>
      <w:bookmarkStart w:id="48" w:name="_Toc367983153"/>
      <w:bookmarkStart w:id="49" w:name="_Toc378599840"/>
      <w:bookmarkStart w:id="50" w:name="_Toc383426718"/>
      <w:bookmarkStart w:id="51" w:name="_Toc377645740"/>
      <w:bookmarkEnd w:id="18"/>
    </w:p>
    <w:p w14:paraId="46D4856F" w14:textId="3C34BE85" w:rsidR="00914D80" w:rsidRPr="00C324DF" w:rsidRDefault="00914D80" w:rsidP="00C324DF">
      <w:pPr>
        <w:pStyle w:val="BPC3Bodyafterheading"/>
      </w:pPr>
      <w:r>
        <w:t>*Flexible fields</w:t>
      </w:r>
      <w:r w:rsidRPr="00914D80">
        <w:t xml:space="preserve"> </w:t>
      </w:r>
      <w:r>
        <w:t xml:space="preserve">are user-defined fields </w:t>
      </w:r>
      <w:r w:rsidRPr="00914D80">
        <w:t>with different names. Name of each tag is “</w:t>
      </w:r>
      <w:proofErr w:type="spellStart"/>
      <w:r w:rsidRPr="00914D80">
        <w:t>ff</w:t>
      </w:r>
      <w:proofErr w:type="spellEnd"/>
      <w:r w:rsidRPr="00914D80">
        <w:t xml:space="preserve">_&lt;flex. </w:t>
      </w:r>
      <w:proofErr w:type="gramStart"/>
      <w:r w:rsidRPr="00914D80">
        <w:t>field</w:t>
      </w:r>
      <w:proofErr w:type="gramEnd"/>
      <w:r w:rsidRPr="00914D80">
        <w:t xml:space="preserve"> name&gt;”</w:t>
      </w:r>
      <w:r>
        <w:t xml:space="preserve">. Field names can be registered in the SVBO web interface. Flexible field tags with variable names like these ones are absent in </w:t>
      </w:r>
      <w:r w:rsidR="00A72E8B">
        <w:t xml:space="preserve">the </w:t>
      </w:r>
      <w:r>
        <w:t>XSD.</w:t>
      </w:r>
    </w:p>
    <w:p w14:paraId="24C04AE7" w14:textId="77777777" w:rsidR="00677448" w:rsidRPr="00930DE7" w:rsidRDefault="00677448" w:rsidP="009F0AAF">
      <w:pPr>
        <w:pStyle w:val="BPC3Heading1"/>
        <w:pageBreakBefore/>
        <w:ind w:left="431" w:hanging="431"/>
      </w:pPr>
      <w:bookmarkStart w:id="52" w:name="_Toc466542822"/>
      <w:r w:rsidRPr="00930DE7">
        <w:lastRenderedPageBreak/>
        <w:t>CLEARING FILE STRUCTURE</w:t>
      </w:r>
      <w:bookmarkEnd w:id="48"/>
      <w:bookmarkEnd w:id="49"/>
      <w:bookmarkEnd w:id="50"/>
      <w:bookmarkEnd w:id="52"/>
    </w:p>
    <w:p w14:paraId="24C04AE8" w14:textId="77777777" w:rsidR="008A5ACC" w:rsidRDefault="008A5ACC" w:rsidP="008A5ACC">
      <w:pPr>
        <w:pStyle w:val="BPC3Heading2"/>
      </w:pPr>
      <w:bookmarkStart w:id="53" w:name="_Toc383426794"/>
      <w:bookmarkStart w:id="54" w:name="_Toc456172894"/>
      <w:bookmarkStart w:id="55" w:name="_Toc466542823"/>
      <w:r>
        <w:t>Overview</w:t>
      </w:r>
      <w:bookmarkEnd w:id="53"/>
      <w:bookmarkEnd w:id="54"/>
      <w:bookmarkEnd w:id="55"/>
    </w:p>
    <w:p w14:paraId="24C04AE9" w14:textId="77777777" w:rsidR="008A5ACC" w:rsidRDefault="00882E49" w:rsidP="008A5ACC">
      <w:pPr>
        <w:pStyle w:val="BPC3Bodyafterheading"/>
      </w:pPr>
      <w:r>
        <w:t xml:space="preserve">This file </w:t>
      </w:r>
      <w:r w:rsidR="008A5ACC">
        <w:t xml:space="preserve">is used </w:t>
      </w:r>
      <w:r>
        <w:t>to</w:t>
      </w:r>
      <w:r w:rsidR="008A5ACC">
        <w:t xml:space="preserve"> export offline transactions from </w:t>
      </w:r>
      <w:r>
        <w:t>SVBO</w:t>
      </w:r>
      <w:r w:rsidR="008A5ACC">
        <w:t xml:space="preserve"> to </w:t>
      </w:r>
      <w:r>
        <w:t>SVFM</w:t>
      </w:r>
      <w:r w:rsidR="008A5ACC">
        <w:t xml:space="preserve">. </w:t>
      </w:r>
      <w:r>
        <w:t>These t</w:t>
      </w:r>
      <w:r w:rsidR="008A5ACC">
        <w:t xml:space="preserve">ransactions </w:t>
      </w:r>
      <w:r>
        <w:t xml:space="preserve">are </w:t>
      </w:r>
      <w:r w:rsidR="008A5ACC">
        <w:t xml:space="preserve">then checked in </w:t>
      </w:r>
      <w:r>
        <w:t>SVFM</w:t>
      </w:r>
      <w:r w:rsidR="008A5ACC">
        <w:t xml:space="preserve"> in offline monitoring mode.</w:t>
      </w:r>
    </w:p>
    <w:p w14:paraId="24C04AEA" w14:textId="77777777" w:rsidR="008A5ACC" w:rsidRDefault="00223671" w:rsidP="008A5ACC">
      <w:pPr>
        <w:pStyle w:val="BPC3Heading2"/>
      </w:pPr>
      <w:bookmarkStart w:id="56" w:name="_Toc466542824"/>
      <w:r>
        <w:t>File naming convention</w:t>
      </w:r>
      <w:bookmarkEnd w:id="56"/>
    </w:p>
    <w:p w14:paraId="24C04AEB" w14:textId="77777777" w:rsidR="008A5ACC" w:rsidRDefault="008A5ACC" w:rsidP="008A5ACC">
      <w:pPr>
        <w:pStyle w:val="BPC3Bodyafterheading"/>
      </w:pPr>
      <w:r>
        <w:t>File is named according to the following format:</w:t>
      </w:r>
    </w:p>
    <w:p w14:paraId="24C04AEC" w14:textId="77777777" w:rsidR="008A5ACC" w:rsidRDefault="007A4B9B" w:rsidP="008A5ACC">
      <w:pPr>
        <w:pStyle w:val="BPC3Bodyafterheading"/>
        <w:ind w:firstLine="576"/>
        <w:rPr>
          <w:i/>
        </w:rPr>
      </w:pPr>
      <w:r>
        <w:rPr>
          <w:i/>
        </w:rPr>
        <w:t>CLEARING_</w:t>
      </w:r>
      <w:r w:rsidR="008A5ACC" w:rsidRPr="001C4720">
        <w:rPr>
          <w:i/>
        </w:rPr>
        <w:t>&lt;id&gt;_&lt;</w:t>
      </w:r>
      <w:proofErr w:type="spellStart"/>
      <w:r>
        <w:rPr>
          <w:i/>
        </w:rPr>
        <w:t>inst_</w:t>
      </w:r>
      <w:r w:rsidR="008A5ACC">
        <w:rPr>
          <w:i/>
        </w:rPr>
        <w:t>id</w:t>
      </w:r>
      <w:proofErr w:type="spellEnd"/>
      <w:r w:rsidR="008A5ACC" w:rsidRPr="001C4720">
        <w:rPr>
          <w:i/>
        </w:rPr>
        <w:t>&gt;.xml</w:t>
      </w:r>
    </w:p>
    <w:p w14:paraId="24C04AED" w14:textId="77777777" w:rsidR="007A4B9B" w:rsidRPr="008A5ACC" w:rsidRDefault="007A4B9B" w:rsidP="007A4B9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AEE" w14:textId="77777777" w:rsidR="008A5ACC" w:rsidRDefault="008A5ACC" w:rsidP="008A5ACC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cards in file</w:t>
      </w:r>
    </w:p>
    <w:p w14:paraId="24C04AEF" w14:textId="77777777" w:rsidR="00677448" w:rsidRDefault="00677448" w:rsidP="00677448">
      <w:pPr>
        <w:pStyle w:val="BPC3Heading2"/>
      </w:pPr>
      <w:bookmarkStart w:id="57" w:name="_Toc367983155"/>
      <w:bookmarkStart w:id="58" w:name="_Toc378599842"/>
      <w:bookmarkStart w:id="59" w:name="_Toc383426720"/>
      <w:bookmarkStart w:id="60" w:name="_Toc466542825"/>
      <w:r w:rsidRPr="000D67F3">
        <w:t>List</w:t>
      </w:r>
      <w:r w:rsidRPr="00452B0A">
        <w:t xml:space="preserve"> of </w:t>
      </w:r>
      <w:bookmarkEnd w:id="57"/>
      <w:bookmarkEnd w:id="58"/>
      <w:bookmarkEnd w:id="59"/>
      <w:r w:rsidR="005E4BCF">
        <w:t>tags</w:t>
      </w:r>
      <w:bookmarkEnd w:id="60"/>
    </w:p>
    <w:p w14:paraId="24C04AF0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>
        <w:rPr>
          <w:b/>
        </w:rPr>
        <w:t xml:space="preserve"> </w:t>
      </w:r>
      <w:r>
        <w:rPr>
          <w:b/>
        </w:rPr>
        <w:t>Clearing file structure</w:t>
      </w:r>
      <w:r>
        <w:t>. The following table is provided for convenience reasons.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851"/>
        <w:gridCol w:w="1136"/>
        <w:gridCol w:w="3224"/>
      </w:tblGrid>
      <w:tr w:rsidR="00FF6037" w:rsidRPr="00FF6037" w14:paraId="24C04AF6" w14:textId="77777777" w:rsidTr="00FF6037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14:paraId="24C04AF1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417" w:type="dxa"/>
            <w:shd w:val="clear" w:color="auto" w:fill="C5E2FF"/>
          </w:tcPr>
          <w:p w14:paraId="24C04AF2" w14:textId="77777777" w:rsidR="00FF6037" w:rsidRPr="00FF6037" w:rsidRDefault="00FF6037" w:rsidP="00FF6037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851" w:type="dxa"/>
            <w:shd w:val="clear" w:color="auto" w:fill="C5E2FF"/>
          </w:tcPr>
          <w:p w14:paraId="24C04AF3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4AF4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3224" w:type="dxa"/>
            <w:shd w:val="clear" w:color="auto" w:fill="C5E2FF"/>
          </w:tcPr>
          <w:p w14:paraId="24C04AF5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FF6037" w:rsidRPr="00FF6037" w14:paraId="24C04AF8" w14:textId="77777777" w:rsidTr="007A3FF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24C04AF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clearing</w:t>
            </w:r>
          </w:p>
        </w:tc>
      </w:tr>
      <w:tr w:rsidR="00FF6037" w:rsidRPr="00FF6037" w14:paraId="24C04AFE" w14:textId="77777777" w:rsidTr="00FF6037">
        <w:trPr>
          <w:trHeight w:val="135"/>
        </w:trPr>
        <w:tc>
          <w:tcPr>
            <w:tcW w:w="2552" w:type="dxa"/>
          </w:tcPr>
          <w:p w14:paraId="24C04A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file_id</w:t>
            </w:r>
            <w:proofErr w:type="spellEnd"/>
          </w:p>
        </w:tc>
        <w:tc>
          <w:tcPr>
            <w:tcW w:w="1417" w:type="dxa"/>
          </w:tcPr>
          <w:p w14:paraId="24C04A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A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A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A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Unique identifier of outgoing file</w:t>
            </w:r>
          </w:p>
        </w:tc>
      </w:tr>
      <w:tr w:rsidR="00FF6037" w:rsidRPr="00FF6037" w14:paraId="24C04B04" w14:textId="77777777" w:rsidTr="00FF6037">
        <w:trPr>
          <w:trHeight w:val="135"/>
        </w:trPr>
        <w:tc>
          <w:tcPr>
            <w:tcW w:w="2552" w:type="dxa"/>
          </w:tcPr>
          <w:p w14:paraId="24C04A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file_type</w:t>
            </w:r>
            <w:proofErr w:type="spellEnd"/>
          </w:p>
        </w:tc>
        <w:tc>
          <w:tcPr>
            <w:tcW w:w="1417" w:type="dxa"/>
          </w:tcPr>
          <w:p w14:paraId="24C04B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14:paraId="24C04B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</w:tcPr>
          <w:p w14:paraId="24C04B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</w:tcPr>
          <w:p w14:paraId="24C04B03" w14:textId="77777777" w:rsidR="00FF6037" w:rsidRPr="00FF6037" w:rsidRDefault="004905D2" w:rsidP="007A3FF5">
            <w:pPr>
              <w:pStyle w:val="BPC3Tableitems"/>
              <w:rPr>
                <w:rFonts w:ascii="Courier New" w:hAnsi="Courier New" w:cs="Courier New"/>
                <w:color w:val="000000"/>
                <w:sz w:val="20"/>
                <w:highlight w:val="white"/>
              </w:rPr>
            </w:pPr>
            <w:r>
              <w:rPr>
                <w:sz w:val="20"/>
              </w:rPr>
              <w:t>Type of incoming/out</w:t>
            </w:r>
            <w:r w:rsidR="00FF6037" w:rsidRPr="00FF6037">
              <w:rPr>
                <w:sz w:val="20"/>
              </w:rPr>
              <w:t>going file. Describe the purpose of data in file. Dictionary FLTP</w:t>
            </w:r>
          </w:p>
        </w:tc>
      </w:tr>
      <w:tr w:rsidR="00FF6037" w:rsidRPr="00FF6037" w14:paraId="24C04B0A" w14:textId="77777777" w:rsidTr="00FF6037">
        <w:trPr>
          <w:trHeight w:val="135"/>
        </w:trPr>
        <w:tc>
          <w:tcPr>
            <w:tcW w:w="2552" w:type="dxa"/>
          </w:tcPr>
          <w:p w14:paraId="24C04B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original_file_id</w:t>
            </w:r>
            <w:proofErr w:type="spellEnd"/>
          </w:p>
        </w:tc>
        <w:tc>
          <w:tcPr>
            <w:tcW w:w="1417" w:type="dxa"/>
          </w:tcPr>
          <w:p w14:paraId="24C04B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B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B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to outgoing file if file is response on another file.</w:t>
            </w:r>
          </w:p>
        </w:tc>
      </w:tr>
      <w:tr w:rsidR="00FF6037" w:rsidRPr="00FF6037" w14:paraId="24C04B10" w14:textId="77777777" w:rsidTr="00FF6037">
        <w:trPr>
          <w:trHeight w:val="135"/>
        </w:trPr>
        <w:tc>
          <w:tcPr>
            <w:tcW w:w="2552" w:type="dxa"/>
          </w:tcPr>
          <w:p w14:paraId="24C04B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start_date</w:t>
            </w:r>
            <w:proofErr w:type="spellEnd"/>
          </w:p>
        </w:tc>
        <w:tc>
          <w:tcPr>
            <w:tcW w:w="1417" w:type="dxa"/>
          </w:tcPr>
          <w:p w14:paraId="24C04B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0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date of period which represented in file. The date include the date and time.</w:t>
            </w:r>
          </w:p>
        </w:tc>
      </w:tr>
      <w:tr w:rsidR="00FF6037" w:rsidRPr="00FF6037" w14:paraId="24C04B16" w14:textId="77777777" w:rsidTr="00FF6037">
        <w:trPr>
          <w:trHeight w:val="135"/>
        </w:trPr>
        <w:tc>
          <w:tcPr>
            <w:tcW w:w="2552" w:type="dxa"/>
          </w:tcPr>
          <w:p w14:paraId="24C04B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end_date</w:t>
            </w:r>
            <w:proofErr w:type="spellEnd"/>
          </w:p>
        </w:tc>
        <w:tc>
          <w:tcPr>
            <w:tcW w:w="1417" w:type="dxa"/>
          </w:tcPr>
          <w:p w14:paraId="24C04B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1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Represented period end date. The date include the date and time.</w:t>
            </w:r>
          </w:p>
        </w:tc>
      </w:tr>
      <w:tr w:rsidR="00FF6037" w:rsidRPr="00FF6037" w14:paraId="24C04B1C" w14:textId="77777777" w:rsidTr="00FF6037">
        <w:trPr>
          <w:trHeight w:val="135"/>
        </w:trPr>
        <w:tc>
          <w:tcPr>
            <w:tcW w:w="2552" w:type="dxa"/>
          </w:tcPr>
          <w:p w14:paraId="24C04B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</w:tcPr>
          <w:p w14:paraId="24C04B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</w:tcPr>
          <w:p w14:paraId="24C04B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</w:tcPr>
          <w:p w14:paraId="24C04B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partner (system) which related with operations.</w:t>
            </w:r>
          </w:p>
        </w:tc>
      </w:tr>
      <w:tr w:rsidR="00FF6037" w:rsidRPr="00FF6037" w14:paraId="24C04B22" w14:textId="77777777" w:rsidTr="00FF6037">
        <w:trPr>
          <w:trHeight w:val="135"/>
        </w:trPr>
        <w:tc>
          <w:tcPr>
            <w:tcW w:w="2552" w:type="dxa"/>
          </w:tcPr>
          <w:p w14:paraId="24C04B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1417" w:type="dxa"/>
          </w:tcPr>
          <w:p w14:paraId="24C04B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851" w:type="dxa"/>
          </w:tcPr>
          <w:p w14:paraId="24C04B1F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</w:tcPr>
          <w:p w14:paraId="24C04B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data</w:t>
            </w:r>
          </w:p>
        </w:tc>
      </w:tr>
      <w:tr w:rsidR="00FF6037" w:rsidRPr="00FF6037" w14:paraId="24C04B24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B23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operation</w:t>
            </w:r>
          </w:p>
        </w:tc>
      </w:tr>
      <w:tr w:rsidR="00FF6037" w:rsidRPr="00FF6037" w14:paraId="24C04B2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identifier</w:t>
            </w:r>
          </w:p>
        </w:tc>
      </w:tr>
      <w:tr w:rsidR="00FF6037" w:rsidRPr="00FF6037" w14:paraId="24C04B3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B" w14:textId="2DBFA2B5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oper_type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Operation type. Dictionary OPTP </w:t>
            </w:r>
          </w:p>
        </w:tc>
      </w:tr>
      <w:tr w:rsidR="00FF6037" w:rsidRPr="00FF6037" w14:paraId="24C04B3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msg_type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type. Dictionary MSGT</w:t>
            </w:r>
          </w:p>
        </w:tc>
      </w:tr>
      <w:tr w:rsidR="00FF6037" w:rsidRPr="00FF6037" w14:paraId="24C04B3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type. Dictionary STTT</w:t>
            </w:r>
          </w:p>
        </w:tc>
      </w:tr>
      <w:tr w:rsidR="00FF6037" w:rsidRPr="00FF6037" w14:paraId="24C04B4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reconciliation_type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type. Dictionary RCLM</w:t>
            </w:r>
          </w:p>
        </w:tc>
      </w:tr>
      <w:tr w:rsidR="00FF6037" w:rsidRPr="00FF6037" w14:paraId="24C04B4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5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when operation occurs</w:t>
            </w:r>
          </w:p>
        </w:tc>
      </w:tr>
      <w:tr w:rsidR="00FF6037" w:rsidRPr="00FF6037" w14:paraId="24C04B4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host_date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B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date</w:t>
            </w:r>
          </w:p>
        </w:tc>
      </w:tr>
      <w:tr w:rsidR="00FF6037" w:rsidRPr="00FF6037" w14:paraId="24C04B5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1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Operations count</w:t>
            </w:r>
          </w:p>
        </w:tc>
      </w:tr>
      <w:tr w:rsidR="00FF6037" w:rsidRPr="00FF6037" w14:paraId="24C04B5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1" w:name="_Hlk360196466"/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7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operation amount</w:t>
            </w:r>
          </w:p>
        </w:tc>
      </w:tr>
      <w:tr w:rsidR="00FF6037" w:rsidRPr="00FF6037" w14:paraId="24C04B6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oper_request_amount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requested amount in operation currency</w:t>
            </w:r>
          </w:p>
        </w:tc>
      </w:tr>
      <w:bookmarkEnd w:id="61"/>
      <w:tr w:rsidR="00FF6037" w:rsidRPr="00FF6037" w14:paraId="24C04B6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oper_surcharge_amount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surcharge amount</w:t>
            </w:r>
          </w:p>
        </w:tc>
      </w:tr>
      <w:tr w:rsidR="00FF6037" w:rsidRPr="00FF6037" w14:paraId="24C04B6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oper_cashback_amount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9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cashback amount</w:t>
            </w:r>
          </w:p>
        </w:tc>
      </w:tr>
      <w:tr w:rsidR="00FF6037" w:rsidRPr="00FF6037" w14:paraId="24C04B7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operation amount</w:t>
            </w:r>
          </w:p>
        </w:tc>
      </w:tr>
      <w:tr w:rsidR="00FF6037" w:rsidRPr="00FF6037" w14:paraId="24C04B7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interchange_fee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5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fee amount</w:t>
            </w:r>
          </w:p>
        </w:tc>
      </w:tr>
      <w:tr w:rsidR="00FF6037" w:rsidRPr="00FF6037" w14:paraId="24C04B7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originator_refnum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generated by originator of operation</w:t>
            </w:r>
          </w:p>
        </w:tc>
      </w:tr>
      <w:tr w:rsidR="00FF6037" w:rsidRPr="00FF6037" w14:paraId="24C04B8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incoming from external network</w:t>
            </w:r>
          </w:p>
        </w:tc>
      </w:tr>
      <w:tr w:rsidR="00FF6037" w:rsidRPr="00FF6037" w14:paraId="24C04B8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BIN</w:t>
            </w:r>
          </w:p>
        </w:tc>
      </w:tr>
      <w:tr w:rsidR="00FF6037" w:rsidRPr="00FF6037" w14:paraId="24C04B9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response_code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Code of operation processing result. Dictionary RCLM</w:t>
            </w:r>
          </w:p>
        </w:tc>
      </w:tr>
      <w:tr w:rsidR="00FF6037" w:rsidRPr="00FF6037" w14:paraId="24C04B9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reason. Dictionary ADJR, PMRS, BLTP, LMTP</w:t>
            </w:r>
          </w:p>
        </w:tc>
      </w:tr>
      <w:tr w:rsidR="00FF6037" w:rsidRPr="00FF6037" w14:paraId="24C04B9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status. Dictionary OPST</w:t>
            </w:r>
          </w:p>
        </w:tc>
      </w:tr>
      <w:tr w:rsidR="00FF6037" w:rsidRPr="00FF6037" w14:paraId="24C04BA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status_reason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of status. Dictionary value. Dictionary OPST</w:t>
            </w:r>
          </w:p>
        </w:tc>
      </w:tr>
      <w:tr w:rsidR="00FF6037" w:rsidRPr="00FF6037" w14:paraId="24C04B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24C04B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</w:tc>
      </w:tr>
      <w:tr w:rsidR="00193AC1" w:rsidRPr="00FF6037" w14:paraId="24C04B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number</w:t>
            </w:r>
          </w:p>
        </w:tc>
      </w:tr>
      <w:tr w:rsidR="00193AC1" w:rsidRPr="00FF6037" w14:paraId="24C04B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</w:t>
            </w:r>
          </w:p>
        </w:tc>
      </w:tr>
      <w:tr w:rsidR="00193AC1" w:rsidRPr="00FF6037" w14:paraId="24C04B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</w:t>
            </w:r>
          </w:p>
        </w:tc>
      </w:tr>
      <w:tr w:rsidR="00193AC1" w:rsidRPr="00FF6037" w14:paraId="24C04B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 address</w:t>
            </w:r>
          </w:p>
        </w:tc>
      </w:tr>
      <w:tr w:rsidR="00193AC1" w:rsidRPr="00FF6037" w14:paraId="24C04B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city</w:t>
            </w:r>
          </w:p>
        </w:tc>
      </w:tr>
      <w:tr w:rsidR="00193AC1" w:rsidRPr="00FF6037" w14:paraId="24C04B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Region of merchant</w:t>
            </w:r>
          </w:p>
        </w:tc>
      </w:tr>
      <w:tr w:rsidR="00193AC1" w:rsidRPr="00FF6037" w14:paraId="24C04B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Country of merchant</w:t>
            </w:r>
          </w:p>
        </w:tc>
      </w:tr>
      <w:tr w:rsidR="00193AC1" w:rsidRPr="00FF6037" w14:paraId="24C04B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postal code</w:t>
            </w:r>
          </w:p>
        </w:tc>
      </w:tr>
      <w:tr w:rsidR="00193AC1" w:rsidRPr="00FF6037" w14:paraId="24C04B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Dictionary TRMT</w:t>
            </w:r>
          </w:p>
        </w:tc>
      </w:tr>
      <w:tr w:rsidR="00193AC1" w:rsidRPr="00FF6037" w14:paraId="24C04B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number</w:t>
            </w:r>
          </w:p>
        </w:tc>
      </w:tr>
      <w:tr w:rsidR="005E51B3" w:rsidRPr="00FF6037" w14:paraId="75C23D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2E13" w14:textId="759C8D78" w:rsidR="005E51B3" w:rsidRPr="00FF6037" w:rsidRDefault="005E51B3" w:rsidP="007A3FF5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risk_indicator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8331" w14:textId="11EC2D4E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50B" w14:textId="2C92D4CA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1376" w14:textId="17FA1FDA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4EE2" w14:textId="71A4B932" w:rsidR="005E51B3" w:rsidRPr="00FF6037" w:rsidRDefault="005E51B3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Risk indicator value</w:t>
            </w:r>
            <w:r w:rsidRPr="00FF6037">
              <w:rPr>
                <w:sz w:val="20"/>
              </w:rPr>
              <w:t xml:space="preserve">. Dictionary </w:t>
            </w:r>
            <w:r>
              <w:rPr>
                <w:sz w:val="20"/>
              </w:rPr>
              <w:t>FMRI</w:t>
            </w:r>
          </w:p>
        </w:tc>
      </w:tr>
      <w:tr w:rsidR="00193AC1" w:rsidRPr="00FF6037" w14:paraId="24C04B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193AC1" w:rsidRPr="00FF6037" w14:paraId="24C04B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match_status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string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Matching status</w:t>
            </w:r>
          </w:p>
        </w:tc>
      </w:tr>
      <w:tr w:rsidR="00193AC1" w:rsidRPr="00FF6037" w14:paraId="24C04B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Number</w:t>
            </w:r>
          </w:p>
        </w:tc>
      </w:tr>
      <w:tr w:rsidR="00193AC1" w:rsidRPr="00FF6037" w14:paraId="24C04B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Count</w:t>
            </w:r>
          </w:p>
        </w:tc>
      </w:tr>
      <w:tr w:rsidR="00193AC1" w:rsidRPr="00FF6037" w14:paraId="24C04C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F" w14:textId="77777777" w:rsidR="00193AC1" w:rsidRPr="00FF6037" w:rsidRDefault="00193AC1" w:rsidP="007A3FF5">
            <w:pPr>
              <w:pStyle w:val="BPC3Tableitems"/>
              <w:rPr>
                <w:sz w:val="20"/>
                <w:szCs w:val="18"/>
              </w:rPr>
            </w:pPr>
            <w:proofErr w:type="spellStart"/>
            <w:r w:rsidRPr="00FF6037">
              <w:rPr>
                <w:sz w:val="20"/>
                <w:szCs w:val="18"/>
              </w:rPr>
              <w:t>payment_order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Describe payment order parameters</w:t>
            </w:r>
          </w:p>
        </w:tc>
      </w:tr>
      <w:tr w:rsidR="00193AC1" w:rsidRPr="00FF6037" w14:paraId="24C04C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Financial transaction made by operation</w:t>
            </w:r>
          </w:p>
        </w:tc>
      </w:tr>
      <w:tr w:rsidR="00193AC1" w:rsidRPr="00FF6037" w14:paraId="24C04C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operation</w:t>
            </w:r>
          </w:p>
        </w:tc>
      </w:tr>
      <w:tr w:rsidR="00193AC1" w:rsidRPr="00FF6037" w14:paraId="24C04C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issuer</w:t>
            </w:r>
          </w:p>
        </w:tc>
      </w:tr>
      <w:tr w:rsidR="00193AC1" w:rsidRPr="00FF6037" w14:paraId="24C04C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acquirer</w:t>
            </w:r>
          </w:p>
        </w:tc>
      </w:tr>
      <w:tr w:rsidR="00193AC1" w:rsidRPr="00FF6037" w14:paraId="24C04C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2" w:name="_Hlk358368896"/>
            <w:r w:rsidRPr="00FF6037">
              <w:rPr>
                <w:sz w:val="20"/>
              </w:rPr>
              <w:t>Operation participant - destination</w:t>
            </w:r>
            <w:bookmarkEnd w:id="62"/>
          </w:p>
        </w:tc>
      </w:tr>
      <w:tr w:rsidR="00193AC1" w:rsidRPr="00FF6037" w14:paraId="24C04C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3" w:name="_Hlk358971794"/>
            <w:r w:rsidRPr="00FF6037">
              <w:rPr>
                <w:sz w:val="20"/>
              </w:rPr>
              <w:t>aggregator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4" w:name="_Hlk358368888"/>
            <w:r w:rsidRPr="00FF6037">
              <w:rPr>
                <w:sz w:val="20"/>
              </w:rPr>
              <w:t>participant</w:t>
            </w:r>
            <w:bookmarkEnd w:id="6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4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payment aggregator</w:t>
            </w:r>
          </w:p>
        </w:tc>
      </w:tr>
      <w:tr w:rsidR="00193AC1" w:rsidRPr="00FF6037" w14:paraId="24C04C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service_provider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A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service provider</w:t>
            </w:r>
          </w:p>
        </w:tc>
      </w:tr>
      <w:tr w:rsidR="00193AC1" w:rsidRPr="00FF6037" w14:paraId="24C04C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</w:t>
            </w:r>
          </w:p>
        </w:tc>
      </w:tr>
      <w:tr w:rsidR="00193AC1" w:rsidRPr="00FF6037" w14:paraId="24C04C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</w:tr>
      <w:tr w:rsidR="00193AC1" w:rsidRPr="00FF6037" w14:paraId="24C04C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auth_data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</w:t>
            </w:r>
          </w:p>
        </w:tc>
      </w:tr>
      <w:tr w:rsidR="00193AC1" w:rsidRPr="00FF6037" w14:paraId="24C04C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5" w:name="_Hlk379893824"/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financial message</w:t>
            </w:r>
          </w:p>
        </w:tc>
      </w:tr>
      <w:tr w:rsidR="00193AC1" w:rsidRPr="00FF6037" w14:paraId="24C04C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financial message</w:t>
            </w:r>
          </w:p>
        </w:tc>
      </w:tr>
      <w:tr w:rsidR="00193AC1" w:rsidRPr="00FF6037" w14:paraId="24C04C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Operation’s additional amounts</w:t>
            </w:r>
          </w:p>
        </w:tc>
      </w:tr>
      <w:tr w:rsidR="00193AC1" w:rsidRPr="00FF6037" w14:paraId="24C04C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4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stages that are associated with an operation</w:t>
            </w:r>
          </w:p>
        </w:tc>
      </w:tr>
      <w:bookmarkEnd w:id="63"/>
      <w:bookmarkEnd w:id="65"/>
      <w:tr w:rsidR="00193AC1" w:rsidRPr="00FF6037" w14:paraId="24C04C5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5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participant</w:t>
            </w:r>
          </w:p>
        </w:tc>
      </w:tr>
      <w:tr w:rsidR="00193AC1" w:rsidRPr="00FF6037" w14:paraId="24C04C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 type. Dictionary PRTY</w:t>
            </w:r>
          </w:p>
        </w:tc>
      </w:tr>
      <w:tr w:rsidR="00193AC1" w:rsidRPr="00FF6037" w14:paraId="24C04C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customer identification. Dictionary CITP</w:t>
            </w:r>
          </w:p>
        </w:tc>
      </w:tr>
      <w:tr w:rsidR="00193AC1" w:rsidRPr="00FF6037" w14:paraId="24C04C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identifier in accordance with identification type</w:t>
            </w:r>
          </w:p>
        </w:tc>
      </w:tr>
      <w:tr w:rsidR="00193AC1" w:rsidRPr="00FF6037" w14:paraId="24C04C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number</w:t>
            </w:r>
          </w:p>
        </w:tc>
      </w:tr>
      <w:tr w:rsidR="00193AC1" w:rsidRPr="00FF6037" w14:paraId="24C04C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identifier</w:t>
            </w:r>
          </w:p>
        </w:tc>
      </w:tr>
      <w:tr w:rsidR="00193AC1" w:rsidRPr="00FF6037" w14:paraId="24C04C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card_instance_id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instance identifier</w:t>
            </w:r>
          </w:p>
        </w:tc>
      </w:tr>
      <w:tr w:rsidR="00193AC1" w:rsidRPr="00FF6037" w14:paraId="24C04C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sequential number</w:t>
            </w:r>
          </w:p>
        </w:tc>
      </w:tr>
      <w:tr w:rsidR="00193AC1" w:rsidRPr="00FF6037" w14:paraId="24C04C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</w:t>
            </w:r>
          </w:p>
        </w:tc>
      </w:tr>
      <w:tr w:rsidR="00193AC1" w:rsidRPr="00FF6037" w14:paraId="24C04C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country</w:t>
            </w:r>
          </w:p>
        </w:tc>
      </w:tr>
      <w:tr w:rsidR="00193AC1" w:rsidRPr="00FF6037" w14:paraId="24C04C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participant institution.</w:t>
            </w:r>
          </w:p>
        </w:tc>
      </w:tr>
      <w:tr w:rsidR="00193AC1" w:rsidRPr="00FF6037" w14:paraId="24C04C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id</w:t>
            </w:r>
          </w:p>
        </w:tc>
      </w:tr>
      <w:tr w:rsidR="00193AC1" w:rsidRPr="00FF6037" w14:paraId="24C04C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</w:t>
            </w:r>
            <w:proofErr w:type="spellEnd"/>
            <w:r w:rsidRPr="00FF6037">
              <w:rPr>
                <w:sz w:val="20"/>
              </w:rPr>
              <w:t xml:space="preserve"> code </w:t>
            </w:r>
          </w:p>
        </w:tc>
      </w:tr>
      <w:tr w:rsidR="00193AC1" w:rsidRPr="00FF6037" w14:paraId="24C04C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193AC1" w:rsidRPr="00FF6037" w14:paraId="24C04C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addressed to participant account</w:t>
            </w:r>
          </w:p>
        </w:tc>
      </w:tr>
      <w:tr w:rsidR="00193AC1" w:rsidRPr="00FF6037" w14:paraId="24C04C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193AC1" w:rsidRPr="00FF6037" w14:paraId="24C04CB5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B4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payment_order</w:t>
            </w:r>
            <w:proofErr w:type="spellEnd"/>
          </w:p>
        </w:tc>
      </w:tr>
      <w:tr w:rsidR="00193AC1" w:rsidRPr="00FF6037" w14:paraId="24C04C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identifier</w:t>
            </w:r>
          </w:p>
        </w:tc>
      </w:tr>
      <w:tr w:rsidR="00193AC1" w:rsidRPr="00FF6037" w14:paraId="24C04C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payment_order_status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 of payment order. Dictionary POSA</w:t>
            </w:r>
          </w:p>
        </w:tc>
      </w:tr>
      <w:tr w:rsidR="00193AC1" w:rsidRPr="00FF6037" w14:paraId="24C04C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number from external system</w:t>
            </w:r>
          </w:p>
        </w:tc>
      </w:tr>
      <w:tr w:rsidR="00193AC1" w:rsidRPr="00FF6037" w14:paraId="24C04C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 id</w:t>
            </w:r>
          </w:p>
        </w:tc>
      </w:tr>
      <w:tr w:rsidR="00193AC1" w:rsidRPr="00FF6037" w14:paraId="24C04C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External purpose id</w:t>
            </w:r>
          </w:p>
        </w:tc>
      </w:tr>
      <w:tr w:rsidR="00193AC1" w:rsidRPr="00FF6037" w14:paraId="24C04C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amount</w:t>
            </w:r>
          </w:p>
        </w:tc>
      </w:tr>
      <w:tr w:rsidR="00193AC1" w:rsidRPr="00FF6037" w14:paraId="24C04C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parameter</w:t>
            </w:r>
          </w:p>
        </w:tc>
      </w:tr>
      <w:tr w:rsidR="00193AC1" w:rsidRPr="00FF6037" w14:paraId="24C04C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type for using as customer in payment order. Dictionary:</w:t>
            </w:r>
          </w:p>
          <w:p w14:paraId="24C04C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PRTYACQ – acquirer</w:t>
            </w:r>
          </w:p>
          <w:p w14:paraId="24C04C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PRTYDST – destination</w:t>
            </w:r>
          </w:p>
          <w:p w14:paraId="24C04C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PRTYISS – issuer</w:t>
            </w:r>
          </w:p>
          <w:p w14:paraId="24C04C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PRTYPAGR – aggregator</w:t>
            </w:r>
          </w:p>
          <w:p w14:paraId="24C04C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PRTYSRVP – service provider</w:t>
            </w:r>
          </w:p>
          <w:p w14:paraId="24C04C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of that type must be present in the operation</w:t>
            </w:r>
          </w:p>
        </w:tc>
      </w:tr>
      <w:tr w:rsidR="00193AC1" w:rsidRPr="00FF6037" w14:paraId="24C04C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“document”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payment order</w:t>
            </w:r>
          </w:p>
        </w:tc>
      </w:tr>
      <w:tr w:rsidR="00193AC1" w:rsidRPr="00FF6037" w14:paraId="24C04CF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F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payment_parameter</w:t>
            </w:r>
            <w:proofErr w:type="spellEnd"/>
          </w:p>
        </w:tc>
      </w:tr>
      <w:tr w:rsidR="00193AC1" w:rsidRPr="00FF6037" w14:paraId="24C04C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4" w14:textId="77777777" w:rsidR="00193AC1" w:rsidRPr="00FF6037" w:rsidRDefault="00193AC1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Name of parameter</w:t>
            </w:r>
          </w:p>
        </w:tc>
      </w:tr>
      <w:tr w:rsidR="00193AC1" w:rsidRPr="00FF6037" w14:paraId="24C04C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A" w14:textId="77777777" w:rsidR="00193AC1" w:rsidRPr="00FF6037" w:rsidRDefault="00193AC1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Parameter value</w:t>
            </w:r>
          </w:p>
        </w:tc>
      </w:tr>
      <w:tr w:rsidR="00193AC1" w:rsidRPr="00FF6037" w14:paraId="24C04D0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00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transaction</w:t>
            </w:r>
          </w:p>
        </w:tc>
      </w:tr>
      <w:tr w:rsidR="00193AC1" w:rsidRPr="00FF6037" w14:paraId="24C04D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transaction</w:t>
            </w:r>
          </w:p>
        </w:tc>
      </w:tr>
      <w:tr w:rsidR="00193AC1" w:rsidRPr="00FF6037" w14:paraId="24C04D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transaction. Dictionary TRNT</w:t>
            </w:r>
          </w:p>
        </w:tc>
      </w:tr>
      <w:tr w:rsidR="00193AC1" w:rsidRPr="00FF6037" w14:paraId="24C04D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posting_date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posting date</w:t>
            </w:r>
          </w:p>
        </w:tc>
      </w:tr>
      <w:tr w:rsidR="00193AC1" w:rsidRPr="00FF6037" w14:paraId="24C04D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debit_entry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Debit part of transaction</w:t>
            </w:r>
          </w:p>
        </w:tc>
      </w:tr>
      <w:tr w:rsidR="00193AC1" w:rsidRPr="00FF6037" w14:paraId="24C04D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credit_entry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Credit part of transaction</w:t>
            </w:r>
          </w:p>
        </w:tc>
      </w:tr>
      <w:tr w:rsidR="00193AC1" w:rsidRPr="00FF6037" w14:paraId="24C04D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associated with transaction</w:t>
            </w:r>
          </w:p>
        </w:tc>
      </w:tr>
      <w:tr w:rsidR="00193AC1" w:rsidRPr="00FF6037" w14:paraId="24C04D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conversion_rate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Conversion rate </w:t>
            </w:r>
          </w:p>
        </w:tc>
      </w:tr>
      <w:tr w:rsidR="00193AC1" w:rsidRPr="00FF6037" w14:paraId="24C04D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amount_purpose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purpose. Fee type.</w:t>
            </w:r>
          </w:p>
        </w:tc>
      </w:tr>
      <w:tr w:rsidR="00193AC1" w:rsidRPr="00FF6037" w14:paraId="24C04D3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3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entry</w:t>
            </w:r>
          </w:p>
        </w:tc>
      </w:tr>
      <w:tr w:rsidR="00193AC1" w:rsidRPr="00FF6037" w14:paraId="24C04D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entry_id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entry</w:t>
            </w:r>
          </w:p>
        </w:tc>
      </w:tr>
      <w:tr w:rsidR="00193AC1" w:rsidRPr="00FF6037" w14:paraId="24C04D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that affected by entry</w:t>
            </w:r>
          </w:p>
        </w:tc>
      </w:tr>
      <w:tr w:rsidR="00193AC1" w:rsidRPr="00FF6037" w14:paraId="24C04D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amount</w:t>
            </w:r>
          </w:p>
        </w:tc>
      </w:tr>
      <w:tr w:rsidR="00193AC1" w:rsidRPr="00FF6037" w14:paraId="24C04D4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4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account</w:t>
            </w:r>
          </w:p>
        </w:tc>
      </w:tr>
      <w:tr w:rsidR="00193AC1" w:rsidRPr="00FF6037" w14:paraId="24C04D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193AC1" w:rsidRPr="00FF6037" w14:paraId="24C04D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193AC1" w:rsidRPr="00FF6037" w14:paraId="24C04D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number when account was opened</w:t>
            </w:r>
          </w:p>
        </w:tc>
      </w:tr>
      <w:tr w:rsidR="00193AC1" w:rsidRPr="00FF6037" w14:paraId="24C04D5B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5A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amount</w:t>
            </w:r>
          </w:p>
        </w:tc>
      </w:tr>
      <w:tr w:rsidR="00193AC1" w:rsidRPr="00FF6037" w14:paraId="24C04D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value expressed in minimal currency units</w:t>
            </w:r>
          </w:p>
        </w:tc>
      </w:tr>
      <w:tr w:rsidR="00193AC1" w:rsidRPr="00FF6037" w14:paraId="24C04D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currency</w:t>
            </w:r>
          </w:p>
        </w:tc>
      </w:tr>
      <w:tr w:rsidR="00193AC1" w:rsidRPr="00FF6037" w14:paraId="24C04D6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6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document</w:t>
            </w:r>
          </w:p>
        </w:tc>
      </w:tr>
      <w:tr w:rsidR="00193AC1" w:rsidRPr="00FF6037" w14:paraId="24C04D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identifier</w:t>
            </w:r>
          </w:p>
        </w:tc>
      </w:tr>
      <w:tr w:rsidR="00193AC1" w:rsidRPr="00FF6037" w14:paraId="24C04D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type. Dictionary DCMT</w:t>
            </w:r>
          </w:p>
        </w:tc>
      </w:tr>
      <w:tr w:rsidR="00193AC1" w:rsidRPr="00FF6037" w14:paraId="24C04D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8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date</w:t>
            </w:r>
          </w:p>
        </w:tc>
      </w:tr>
      <w:tr w:rsidR="00193AC1" w:rsidRPr="00FF6037" w14:paraId="24C04D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6" w:name="_Hlk379894002"/>
            <w:r w:rsidRPr="00FF6037">
              <w:rPr>
                <w:sz w:val="20"/>
              </w:rPr>
              <w:t>200</w:t>
            </w:r>
            <w:bookmarkEnd w:id="66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number</w:t>
            </w:r>
          </w:p>
        </w:tc>
      </w:tr>
      <w:tr w:rsidR="00193AC1" w:rsidRPr="00FF6037" w14:paraId="24C04D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3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proofErr w:type="spellStart"/>
            <w:r w:rsidRPr="00FF6037">
              <w:rPr>
                <w:sz w:val="20"/>
                <w:szCs w:val="24"/>
              </w:rPr>
              <w:t>document_content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content. Structural parts of document.</w:t>
            </w:r>
          </w:p>
        </w:tc>
      </w:tr>
      <w:tr w:rsidR="00193AC1" w:rsidRPr="00FF6037" w14:paraId="24C04D8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8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67" w:name="_Hlk379893980"/>
            <w:proofErr w:type="spellStart"/>
            <w:r w:rsidRPr="00FF6037">
              <w:rPr>
                <w:sz w:val="24"/>
              </w:rPr>
              <w:t>document_content</w:t>
            </w:r>
            <w:proofErr w:type="spellEnd"/>
          </w:p>
        </w:tc>
      </w:tr>
      <w:tr w:rsidR="00193AC1" w:rsidRPr="00FF6037" w14:paraId="24C04D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content_type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Document content type. Dictionary value:</w:t>
            </w:r>
            <w:r w:rsidRPr="00FF6037">
              <w:rPr>
                <w:sz w:val="20"/>
              </w:rPr>
              <w:br/>
              <w:t>DCCT0010 – printable form</w:t>
            </w:r>
          </w:p>
        </w:tc>
      </w:tr>
      <w:tr w:rsidR="00193AC1" w:rsidRPr="00FF6037" w14:paraId="24C04D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base64Binary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 content of the document</w:t>
            </w:r>
          </w:p>
        </w:tc>
      </w:tr>
      <w:tr w:rsidR="00193AC1" w:rsidRPr="00FF6037" w14:paraId="24C04D9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9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68" w:name="_Hlk379894041"/>
            <w:r w:rsidRPr="00FF6037">
              <w:rPr>
                <w:sz w:val="24"/>
              </w:rPr>
              <w:t>note</w:t>
            </w:r>
          </w:p>
        </w:tc>
      </w:tr>
      <w:tr w:rsidR="00193AC1" w:rsidRPr="00FF6037" w14:paraId="24C04DA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A" w14:textId="77777777" w:rsidR="00193AC1" w:rsidRPr="00FF6037" w:rsidRDefault="00193AC1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 type:</w:t>
            </w:r>
            <w:r w:rsidRPr="00FF6037">
              <w:rPr>
                <w:sz w:val="20"/>
              </w:rPr>
              <w:br/>
            </w:r>
            <w:bookmarkStart w:id="69" w:name="_Hlk379894271"/>
            <w:r w:rsidRPr="00FF6037">
              <w:rPr>
                <w:sz w:val="20"/>
              </w:rPr>
              <w:t>NTTPUSER – user comment;</w:t>
            </w:r>
          </w:p>
          <w:p w14:paraId="24C04D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NTTPRSTR - Notes for registry of </w:t>
            </w:r>
            <w:r w:rsidRPr="00FF6037">
              <w:rPr>
                <w:sz w:val="20"/>
              </w:rPr>
              <w:lastRenderedPageBreak/>
              <w:t>opened and closed accounts;</w:t>
            </w:r>
          </w:p>
          <w:p w14:paraId="24C04D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NTTPDLVR – Delivery notes.</w:t>
            </w:r>
          </w:p>
          <w:bookmarkEnd w:id="69"/>
          <w:p w14:paraId="24C04D9F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AC1" w:rsidRPr="00FF6037" w14:paraId="24C04DA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note_content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3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 of the note</w:t>
            </w:r>
          </w:p>
        </w:tc>
      </w:tr>
      <w:tr w:rsidR="00193AC1" w:rsidRPr="00FF6037" w14:paraId="24C04DA8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A7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70" w:name="_Hlk381893468"/>
            <w:proofErr w:type="spellStart"/>
            <w:r w:rsidRPr="00FF6037">
              <w:rPr>
                <w:sz w:val="24"/>
              </w:rPr>
              <w:t>note_content</w:t>
            </w:r>
            <w:proofErr w:type="spellEnd"/>
          </w:p>
        </w:tc>
      </w:tr>
      <w:bookmarkEnd w:id="70"/>
      <w:tr w:rsidR="00193AC1" w:rsidRPr="00FF6037" w14:paraId="24C04D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B" w14:textId="77777777" w:rsidR="00193AC1" w:rsidRPr="00FF6037" w:rsidRDefault="00193AC1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Attribute. Dictionary LANG. For example:</w:t>
            </w:r>
          </w:p>
          <w:p w14:paraId="24C04DAE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LANGENG</w:t>
            </w:r>
          </w:p>
          <w:p w14:paraId="24C04DAF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LANGRUS</w:t>
            </w:r>
          </w:p>
          <w:p w14:paraId="24C04DB0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LANGBUL</w:t>
            </w:r>
          </w:p>
        </w:tc>
      </w:tr>
      <w:tr w:rsidR="00193AC1" w:rsidRPr="00FF6037" w14:paraId="24C04D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1" w:name="_Hlk379894118"/>
            <w:proofErr w:type="spellStart"/>
            <w:r w:rsidRPr="00FF6037">
              <w:rPr>
                <w:sz w:val="20"/>
              </w:rPr>
              <w:t>note_header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Header of the note</w:t>
            </w:r>
          </w:p>
        </w:tc>
      </w:tr>
      <w:tr w:rsidR="00193AC1" w:rsidRPr="00FF6037" w14:paraId="24C04D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Text of the note</w:t>
            </w:r>
          </w:p>
        </w:tc>
      </w:tr>
      <w:tr w:rsidR="00193AC1" w:rsidRPr="00FF6037" w14:paraId="24C04DBF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BE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72" w:name="_Hlk381893642"/>
            <w:proofErr w:type="spellStart"/>
            <w:r w:rsidRPr="00FF6037">
              <w:rPr>
                <w:sz w:val="24"/>
              </w:rPr>
              <w:t>auth_data</w:t>
            </w:r>
            <w:proofErr w:type="spellEnd"/>
          </w:p>
        </w:tc>
      </w:tr>
      <w:bookmarkEnd w:id="72"/>
      <w:tr w:rsidR="00193AC1" w:rsidRPr="00FF6037" w14:paraId="24C04D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4" w14:textId="77777777" w:rsidR="00193AC1" w:rsidRPr="00FF6037" w:rsidRDefault="00193AC1" w:rsidP="007A3FF5">
            <w:pPr>
              <w:pStyle w:val="BPC3Subhead1"/>
              <w:rPr>
                <w:b w:val="0"/>
                <w:sz w:val="20"/>
              </w:rPr>
            </w:pPr>
            <w:r w:rsidRPr="00FF6037">
              <w:rPr>
                <w:b w:val="0"/>
                <w:sz w:val="20"/>
              </w:rPr>
              <w:t>Response code. Dictionary RESP</w:t>
            </w:r>
          </w:p>
        </w:tc>
      </w:tr>
      <w:tr w:rsidR="00193AC1" w:rsidRPr="00FF6037" w14:paraId="24C04D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authorization processing. Dictionary AUPT</w:t>
            </w:r>
          </w:p>
        </w:tc>
      </w:tr>
      <w:tr w:rsidR="00193AC1" w:rsidRPr="00FF6037" w14:paraId="24C04D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Mode of authorization processing. Dictionary AUPM </w:t>
            </w:r>
          </w:p>
        </w:tc>
      </w:tr>
      <w:tr w:rsidR="00193AC1" w:rsidRPr="00FF6037" w14:paraId="24C04D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is_advice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advice.</w:t>
            </w:r>
          </w:p>
        </w:tc>
      </w:tr>
      <w:tr w:rsidR="00193AC1" w:rsidRPr="00FF6037" w14:paraId="24C04D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is_repeat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Flag shows if authorization is </w:t>
            </w:r>
            <w:proofErr w:type="gramStart"/>
            <w:r w:rsidRPr="00FF6037">
              <w:rPr>
                <w:sz w:val="20"/>
              </w:rPr>
              <w:t>repeat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4D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BIN currency</w:t>
            </w:r>
          </w:p>
        </w:tc>
      </w:tr>
      <w:tr w:rsidR="00193AC1" w:rsidRPr="00FF6037" w14:paraId="24C04D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 currency</w:t>
            </w:r>
          </w:p>
        </w:tc>
      </w:tr>
      <w:tr w:rsidR="00193AC1" w:rsidRPr="00FF6037" w14:paraId="24C04D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BIN currency into transaction currency.</w:t>
            </w:r>
          </w:p>
        </w:tc>
      </w:tr>
      <w:tr w:rsidR="00193AC1" w:rsidRPr="00FF6037" w14:paraId="24C04D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network BIN currency</w:t>
            </w:r>
          </w:p>
        </w:tc>
      </w:tr>
      <w:tr w:rsidR="00193AC1" w:rsidRPr="00FF6037" w14:paraId="24C04D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BIN currency</w:t>
            </w:r>
          </w:p>
        </w:tc>
      </w:tr>
      <w:tr w:rsidR="00193AC1" w:rsidRPr="00FF6037" w14:paraId="24C04E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of network conversion</w:t>
            </w:r>
          </w:p>
        </w:tc>
      </w:tr>
      <w:tr w:rsidR="00193AC1" w:rsidRPr="00FF6037" w14:paraId="24C04E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network BIN currency into transaction currency.</w:t>
            </w:r>
          </w:p>
        </w:tc>
      </w:tr>
      <w:tr w:rsidR="00193AC1" w:rsidRPr="00FF6037" w14:paraId="24C04E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Converting rate from </w:t>
            </w:r>
            <w:proofErr w:type="gramStart"/>
            <w:r w:rsidRPr="00FF6037">
              <w:rPr>
                <w:sz w:val="20"/>
              </w:rPr>
              <w:lastRenderedPageBreak/>
              <w:t>account(</w:t>
            </w:r>
            <w:proofErr w:type="gramEnd"/>
            <w:r w:rsidRPr="00FF6037">
              <w:rPr>
                <w:sz w:val="20"/>
              </w:rPr>
              <w:t>billing) currency into transaction currency.</w:t>
            </w:r>
          </w:p>
        </w:tc>
      </w:tr>
      <w:tr w:rsidR="00193AC1" w:rsidRPr="00FF6037" w14:paraId="24C04E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addr_verif_result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Result of address verification if it was performed. Dictionary AVRS</w:t>
            </w:r>
          </w:p>
        </w:tc>
      </w:tr>
      <w:tr w:rsidR="00193AC1" w:rsidRPr="00FF6037" w14:paraId="24C04E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Response code that was sent to authorization source. </w:t>
            </w:r>
          </w:p>
        </w:tc>
      </w:tr>
      <w:tr w:rsidR="00193AC1" w:rsidRPr="00FF6037" w14:paraId="24C04E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acq_device_proc_result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Result of response processing by device. </w:t>
            </w:r>
          </w:p>
        </w:tc>
      </w:tr>
      <w:tr w:rsidR="00193AC1" w:rsidRPr="00FF6037" w14:paraId="24C04E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cat_level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CAT level. Dictionary F22D</w:t>
            </w:r>
          </w:p>
        </w:tc>
      </w:tr>
      <w:tr w:rsidR="00193AC1" w:rsidRPr="00FF6037" w14:paraId="24C04E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capability. Dictionary F221</w:t>
            </w:r>
          </w:p>
        </w:tc>
      </w:tr>
      <w:tr w:rsidR="00193AC1" w:rsidRPr="00FF6037" w14:paraId="24C04E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capability. Dictionary F222</w:t>
            </w:r>
          </w:p>
        </w:tc>
      </w:tr>
      <w:tr w:rsidR="00193AC1" w:rsidRPr="00FF6037" w14:paraId="24C04E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capture capability. Dictionary F223</w:t>
            </w:r>
          </w:p>
        </w:tc>
      </w:tr>
      <w:tr w:rsidR="00193AC1" w:rsidRPr="00FF6037" w14:paraId="24C04E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terminal_operating_env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Operating environment. Dictionary F224</w:t>
            </w:r>
          </w:p>
        </w:tc>
      </w:tr>
      <w:tr w:rsidR="00193AC1" w:rsidRPr="00FF6037" w14:paraId="24C04E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presence indicator. Dictionary F225</w:t>
            </w:r>
          </w:p>
        </w:tc>
      </w:tr>
      <w:tr w:rsidR="00193AC1" w:rsidRPr="00FF6037" w14:paraId="24C04E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presence indicator. Dictionary F226</w:t>
            </w:r>
          </w:p>
        </w:tc>
      </w:tr>
      <w:tr w:rsidR="00193AC1" w:rsidRPr="00FF6037" w14:paraId="24C04E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mode. Dictionary F227</w:t>
            </w:r>
          </w:p>
        </w:tc>
      </w:tr>
      <w:tr w:rsidR="00193AC1" w:rsidRPr="00FF6037" w14:paraId="24C04E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method. Dictionary F228</w:t>
            </w:r>
          </w:p>
        </w:tc>
      </w:tr>
      <w:tr w:rsidR="00193AC1" w:rsidRPr="00FF6037" w14:paraId="24C04E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entity. Dictionary F229</w:t>
            </w:r>
          </w:p>
        </w:tc>
      </w:tr>
      <w:tr w:rsidR="00193AC1" w:rsidRPr="00FF6037" w14:paraId="24C04E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capability. Dictionary F22A</w:t>
            </w:r>
          </w:p>
        </w:tc>
      </w:tr>
      <w:tr w:rsidR="00193AC1" w:rsidRPr="00FF6037" w14:paraId="24C04E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output capability. Dictionary F22B</w:t>
            </w:r>
          </w:p>
        </w:tc>
      </w:tr>
      <w:tr w:rsidR="00193AC1" w:rsidRPr="00FF6037" w14:paraId="24C04E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capability. Dictionary F22C</w:t>
            </w:r>
          </w:p>
        </w:tc>
      </w:tr>
      <w:tr w:rsidR="00193AC1" w:rsidRPr="00FF6037" w14:paraId="24C04E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presence indicator. Dictionary PINP</w:t>
            </w:r>
          </w:p>
        </w:tc>
      </w:tr>
      <w:tr w:rsidR="00193AC1" w:rsidRPr="00FF6037" w14:paraId="24C04E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cvv2_presence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CVC2/CVV2 presence indicator. Dictionary CV2P</w:t>
            </w:r>
          </w:p>
        </w:tc>
      </w:tr>
      <w:tr w:rsidR="00193AC1" w:rsidRPr="00FF6037" w14:paraId="24C04E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cvc_indicator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CVC validation code result. </w:t>
            </w:r>
          </w:p>
        </w:tc>
      </w:tr>
      <w:tr w:rsidR="00193AC1" w:rsidRPr="00FF6037" w14:paraId="24C04E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</w:t>
            </w:r>
          </w:p>
        </w:tc>
      </w:tr>
      <w:tr w:rsidR="00193AC1" w:rsidRPr="00FF6037" w14:paraId="24C04E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condition code</w:t>
            </w:r>
          </w:p>
        </w:tc>
      </w:tr>
      <w:tr w:rsidR="00193AC1" w:rsidRPr="00FF6037" w14:paraId="24C04E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emv_data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 raw data</w:t>
            </w:r>
          </w:p>
        </w:tc>
      </w:tr>
      <w:tr w:rsidR="00193AC1" w:rsidRPr="00FF6037" w14:paraId="24C04E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atc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</w:t>
            </w:r>
          </w:p>
        </w:tc>
      </w:tr>
      <w:tr w:rsidR="00193AC1" w:rsidRPr="00FF6037" w14:paraId="24C04E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</w:t>
            </w:r>
          </w:p>
        </w:tc>
      </w:tr>
      <w:tr w:rsidR="00193AC1" w:rsidRPr="00FF6037" w14:paraId="24C04E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</w:t>
            </w:r>
          </w:p>
        </w:tc>
      </w:tr>
      <w:tr w:rsidR="00193AC1" w:rsidRPr="00FF6037" w14:paraId="24C04E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authorization data.</w:t>
            </w:r>
          </w:p>
        </w:tc>
      </w:tr>
      <w:tr w:rsidR="00193AC1" w:rsidRPr="00FF6037" w14:paraId="24C04E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4E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3" w:name="_Hlk381893532"/>
            <w:proofErr w:type="spellStart"/>
            <w:r w:rsidRPr="00FF6037">
              <w:rPr>
                <w:sz w:val="20"/>
              </w:rPr>
              <w:t>device_date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Date on device when authorization was </w:t>
            </w:r>
            <w:proofErr w:type="spellStart"/>
            <w:r w:rsidRPr="00FF6037">
              <w:rPr>
                <w:sz w:val="20"/>
              </w:rPr>
              <w:t>recieved</w:t>
            </w:r>
            <w:proofErr w:type="spellEnd"/>
          </w:p>
        </w:tc>
      </w:tr>
      <w:tr w:rsidR="00193AC1" w:rsidRPr="00FF6037" w14:paraId="24C04E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result. Dictionary CV2R</w:t>
            </w:r>
          </w:p>
        </w:tc>
      </w:tr>
      <w:tr w:rsidR="00193AC1" w:rsidRPr="00FF6037" w14:paraId="24C04E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 method (Secured, 3Ds, UCAF, etc.). Dictionary CRTM</w:t>
            </w:r>
          </w:p>
        </w:tc>
      </w:tr>
      <w:tr w:rsidR="00193AC1" w:rsidRPr="00FF6037" w14:paraId="24C04E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data encryption in E-Commerce transactions. Dictionary CRTT</w:t>
            </w:r>
          </w:p>
        </w:tc>
      </w:tr>
      <w:tr w:rsidR="00193AC1" w:rsidRPr="00FF6037" w14:paraId="24C04E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merchant certificate issued by the acquirer's certificate authority.</w:t>
            </w:r>
          </w:p>
        </w:tc>
      </w:tr>
      <w:tr w:rsidR="00193AC1" w:rsidRPr="00FF6037" w14:paraId="24C04E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4" w:name="_Hlk381893527"/>
            <w:proofErr w:type="spellStart"/>
            <w:r w:rsidRPr="00FF6037">
              <w:rPr>
                <w:sz w:val="20"/>
              </w:rPr>
              <w:t>cardholder_certif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cardholder certificate issued by the acquirer's certificate authority.</w:t>
            </w:r>
          </w:p>
        </w:tc>
      </w:tr>
      <w:tr w:rsidR="00193AC1" w:rsidRPr="00FF6037" w14:paraId="24C04E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ucaf_indicator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Indicator of supporting UCAF data. </w:t>
            </w:r>
            <w:proofErr w:type="gramStart"/>
            <w:r w:rsidRPr="00FF6037">
              <w:rPr>
                <w:sz w:val="20"/>
              </w:rPr>
              <w:t>This field indicate</w:t>
            </w:r>
            <w:proofErr w:type="gramEnd"/>
            <w:r w:rsidRPr="00FF6037">
              <w:rPr>
                <w:sz w:val="20"/>
              </w:rPr>
              <w:t xml:space="preserve"> supporting MasterCard e-commerce Universal Cardholder Authentication data.</w:t>
            </w:r>
          </w:p>
        </w:tc>
      </w:tr>
      <w:tr w:rsidR="00193AC1" w:rsidRPr="00FF6037" w14:paraId="24C04E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is_early_emv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Early EMV option</w:t>
            </w:r>
          </w:p>
        </w:tc>
      </w:tr>
      <w:tr w:rsidR="00193AC1" w:rsidRPr="00FF6037" w14:paraId="24C04E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is_completed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completed. Dictionary CMPF</w:t>
            </w:r>
          </w:p>
        </w:tc>
      </w:tr>
      <w:tr w:rsidR="00193AC1" w:rsidRPr="00FF6037" w14:paraId="24C04E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Authorization amounts for online </w:t>
            </w:r>
            <w:r w:rsidRPr="00FF6037">
              <w:rPr>
                <w:sz w:val="20"/>
              </w:rPr>
              <w:lastRenderedPageBreak/>
              <w:t>authorization processing</w:t>
            </w:r>
          </w:p>
        </w:tc>
      </w:tr>
      <w:tr w:rsidR="00193AC1" w:rsidRPr="00FF6037" w14:paraId="24C04E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C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system_trace_audit_number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D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E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F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0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 Trace Audit Number</w:t>
            </w:r>
          </w:p>
        </w:tc>
      </w:tr>
      <w:tr w:rsidR="00193AC1" w:rsidRPr="00FF6037" w14:paraId="24C04E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2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4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5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6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 identifier</w:t>
            </w:r>
          </w:p>
        </w:tc>
      </w:tr>
      <w:tr w:rsidR="00193AC1" w:rsidRPr="00FF6037" w14:paraId="24C04E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8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external_auth_id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A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B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C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</w:t>
            </w:r>
          </w:p>
        </w:tc>
      </w:tr>
      <w:tr w:rsidR="00193AC1" w:rsidRPr="00FF6037" w14:paraId="24C04F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E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external_orig_id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0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1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2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of original </w:t>
            </w:r>
          </w:p>
        </w:tc>
      </w:tr>
      <w:tr w:rsidR="00193AC1" w:rsidRPr="00FF6037" w14:paraId="24C04F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agent_unique_id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unique ID (Digital entity identifier for VISA checkout)</w:t>
            </w:r>
          </w:p>
        </w:tc>
      </w:tr>
      <w:tr w:rsidR="00193AC1" w:rsidRPr="00FF6037" w14:paraId="24C04F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native_resp_code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 in native format</w:t>
            </w:r>
          </w:p>
        </w:tc>
      </w:tr>
      <w:tr w:rsidR="00193AC1" w:rsidRPr="00FF6037" w14:paraId="24C04F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purpose identifier. It is additional attribute of an operation that specifies purpose of a payment</w:t>
            </w:r>
          </w:p>
        </w:tc>
      </w:tr>
      <w:tr w:rsidR="00193AC1" w:rsidRPr="00FF6037" w14:paraId="24C04F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Authorizations tags</w:t>
            </w:r>
          </w:p>
        </w:tc>
      </w:tr>
      <w:tr w:rsidR="00193AC1" w:rsidRPr="00FF6037" w14:paraId="24C04F1D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1C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bookmarkStart w:id="75" w:name="_Hlk381893874"/>
            <w:bookmarkStart w:id="76" w:name="_Hlk381893476"/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</w:tr>
      <w:tr w:rsidR="00193AC1" w:rsidRPr="00FF6037" w14:paraId="24C04F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identifier. This tag optional if present </w:t>
            </w:r>
            <w:proofErr w:type="spellStart"/>
            <w:r w:rsidRPr="00FF6037">
              <w:rPr>
                <w:sz w:val="20"/>
              </w:rPr>
              <w:t>tag_name</w:t>
            </w:r>
            <w:proofErr w:type="spellEnd"/>
            <w:r w:rsidRPr="00FF6037">
              <w:rPr>
                <w:sz w:val="20"/>
              </w:rPr>
              <w:t xml:space="preserve"> </w:t>
            </w:r>
          </w:p>
        </w:tc>
      </w:tr>
      <w:tr w:rsidR="00193AC1" w:rsidRPr="00FF6037" w14:paraId="24C04F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name. This tag optional if present </w:t>
            </w: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</w:tr>
      <w:tr w:rsidR="00193AC1" w:rsidRPr="00FF6037" w14:paraId="24C04F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 value</w:t>
            </w:r>
          </w:p>
        </w:tc>
      </w:tr>
      <w:tr w:rsidR="00193AC1" w:rsidRPr="00FF6037" w14:paraId="24C04F3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30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</w:tr>
      <w:bookmarkEnd w:id="75"/>
      <w:tr w:rsidR="00193AC1" w:rsidRPr="00FF6037" w14:paraId="24C04F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Incoming indicator</w:t>
            </w:r>
          </w:p>
        </w:tc>
      </w:tr>
      <w:tr w:rsidR="00193AC1" w:rsidRPr="00FF6037" w14:paraId="24C04F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indicator</w:t>
            </w:r>
          </w:p>
        </w:tc>
      </w:tr>
      <w:tr w:rsidR="00193AC1" w:rsidRPr="00FF6037" w14:paraId="24C04F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is_rejected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indicator</w:t>
            </w:r>
          </w:p>
        </w:tc>
      </w:tr>
      <w:tr w:rsidR="00193AC1" w:rsidRPr="00FF6037" w14:paraId="24C04F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impact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impact</w:t>
            </w:r>
          </w:p>
        </w:tc>
      </w:tr>
      <w:tr w:rsidR="00193AC1" w:rsidRPr="00FF6037" w14:paraId="24C04F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mti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The Message Type Identifier (MTI) is a four-digit numeric field describing the type of message being interchanged</w:t>
            </w:r>
          </w:p>
        </w:tc>
      </w:tr>
      <w:tr w:rsidR="00193AC1" w:rsidRPr="00FF6037" w14:paraId="24C04F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24 (Function Code) indicates a messages specific purpose.</w:t>
            </w:r>
          </w:p>
        </w:tc>
      </w:tr>
      <w:tr w:rsidR="00193AC1" w:rsidRPr="00FF6037" w14:paraId="24C04F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DE 2 (Primary Account Number </w:t>
            </w:r>
            <w:r w:rsidRPr="00FF6037">
              <w:rPr>
                <w:sz w:val="20"/>
              </w:rPr>
              <w:lastRenderedPageBreak/>
              <w:t>[PAN]) is a series of digits that identify a customer account or relationship.</w:t>
            </w:r>
          </w:p>
        </w:tc>
      </w:tr>
      <w:tr w:rsidR="00193AC1" w:rsidRPr="00FF6037" w14:paraId="24C04F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de003_1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Transaction Type</w:t>
            </w:r>
          </w:p>
        </w:tc>
      </w:tr>
      <w:tr w:rsidR="00193AC1" w:rsidRPr="00FF6037" w14:paraId="24C04F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"From" Account Type Code</w:t>
            </w:r>
          </w:p>
        </w:tc>
      </w:tr>
      <w:tr w:rsidR="00193AC1" w:rsidRPr="00FF6037" w14:paraId="24C04F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"To" Account Type Code</w:t>
            </w:r>
          </w:p>
        </w:tc>
      </w:tr>
      <w:tr w:rsidR="00193AC1" w:rsidRPr="00FF6037" w14:paraId="24C04F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Transaction</w:t>
            </w:r>
          </w:p>
        </w:tc>
      </w:tr>
      <w:tr w:rsidR="00193AC1" w:rsidRPr="00FF6037" w14:paraId="24C04F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Reconciliation</w:t>
            </w:r>
          </w:p>
        </w:tc>
      </w:tr>
      <w:tr w:rsidR="00193AC1" w:rsidRPr="00FF6037" w14:paraId="24C04F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Cardholder Billing</w:t>
            </w:r>
          </w:p>
        </w:tc>
      </w:tr>
      <w:tr w:rsidR="00193AC1" w:rsidRPr="00FF6037" w14:paraId="24C04F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Reconciliation</w:t>
            </w:r>
          </w:p>
        </w:tc>
      </w:tr>
      <w:tr w:rsidR="00193AC1" w:rsidRPr="00FF6037" w14:paraId="24C04F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Cardholder Billing</w:t>
            </w:r>
          </w:p>
        </w:tc>
      </w:tr>
      <w:tr w:rsidR="00193AC1" w:rsidRPr="00FF6037" w14:paraId="24C04F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and Time, Local Transaction</w:t>
            </w:r>
          </w:p>
        </w:tc>
      </w:tr>
      <w:tr w:rsidR="00193AC1" w:rsidRPr="00FF6037" w14:paraId="24C04F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14 (Date, Expiration) specifies the year and month after which a card expires.</w:t>
            </w:r>
          </w:p>
        </w:tc>
      </w:tr>
      <w:tr w:rsidR="00193AC1" w:rsidRPr="00FF6037" w14:paraId="24C04F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Data Input Capability</w:t>
            </w:r>
          </w:p>
        </w:tc>
      </w:tr>
      <w:tr w:rsidR="00193AC1" w:rsidRPr="00FF6037" w14:paraId="24C04F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Cardholder Authentication Capability</w:t>
            </w:r>
          </w:p>
        </w:tc>
      </w:tr>
      <w:tr w:rsidR="00193AC1" w:rsidRPr="00FF6037" w14:paraId="24C04F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Capture Capability</w:t>
            </w:r>
          </w:p>
        </w:tc>
      </w:tr>
      <w:tr w:rsidR="00193AC1" w:rsidRPr="00FF6037" w14:paraId="24C04F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Operating Environment</w:t>
            </w:r>
          </w:p>
        </w:tc>
      </w:tr>
      <w:tr w:rsidR="00193AC1" w:rsidRPr="00FF6037" w14:paraId="24C04F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Present Data</w:t>
            </w:r>
          </w:p>
        </w:tc>
      </w:tr>
      <w:tr w:rsidR="00193AC1" w:rsidRPr="00FF6037" w14:paraId="24C04F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Present Data</w:t>
            </w:r>
          </w:p>
        </w:tc>
      </w:tr>
      <w:tr w:rsidR="00193AC1" w:rsidRPr="00FF6037" w14:paraId="24C04F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Data: Input Mode</w:t>
            </w:r>
          </w:p>
        </w:tc>
      </w:tr>
      <w:tr w:rsidR="00193AC1" w:rsidRPr="00FF6037" w14:paraId="24C04F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</w:t>
            </w:r>
          </w:p>
        </w:tc>
      </w:tr>
      <w:tr w:rsidR="00193AC1" w:rsidRPr="00FF6037" w14:paraId="24C04F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</w:t>
            </w:r>
          </w:p>
        </w:tc>
      </w:tr>
      <w:tr w:rsidR="00193AC1" w:rsidRPr="00FF6037" w14:paraId="24C04F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</w:t>
            </w:r>
          </w:p>
        </w:tc>
      </w:tr>
      <w:tr w:rsidR="00193AC1" w:rsidRPr="00FF6037" w14:paraId="24C04F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 Output Capability</w:t>
            </w:r>
          </w:p>
        </w:tc>
      </w:tr>
      <w:tr w:rsidR="00193AC1" w:rsidRPr="00FF6037" w14:paraId="24C04F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de022_12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</w:t>
            </w:r>
          </w:p>
        </w:tc>
      </w:tr>
      <w:tr w:rsidR="00193AC1" w:rsidRPr="00FF6037" w14:paraId="24C04F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</w:t>
            </w:r>
          </w:p>
        </w:tc>
      </w:tr>
      <w:tr w:rsidR="00193AC1" w:rsidRPr="00FF6037" w14:paraId="24C04F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Reason Code</w:t>
            </w:r>
          </w:p>
        </w:tc>
      </w:tr>
      <w:tr w:rsidR="00193AC1" w:rsidRPr="00FF6037" w14:paraId="24C04F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Business Code (MCC)</w:t>
            </w:r>
          </w:p>
        </w:tc>
      </w:tr>
      <w:tr w:rsidR="00193AC1" w:rsidRPr="00FF6037" w14:paraId="24C04F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Transaction</w:t>
            </w:r>
          </w:p>
        </w:tc>
      </w:tr>
      <w:tr w:rsidR="00193AC1" w:rsidRPr="00FF6037" w14:paraId="24C04F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Reconciliation</w:t>
            </w:r>
          </w:p>
        </w:tc>
      </w:tr>
      <w:tr w:rsidR="00193AC1" w:rsidRPr="00FF6037" w14:paraId="24C050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Reference Data</w:t>
            </w:r>
          </w:p>
        </w:tc>
      </w:tr>
      <w:tr w:rsidR="00193AC1" w:rsidRPr="00FF6037" w14:paraId="24C050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Institution ID Code</w:t>
            </w:r>
          </w:p>
        </w:tc>
      </w:tr>
      <w:tr w:rsidR="00193AC1" w:rsidRPr="00FF6037" w14:paraId="24C050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Forwarding Institution ID Code</w:t>
            </w:r>
          </w:p>
        </w:tc>
      </w:tr>
      <w:tr w:rsidR="00193AC1" w:rsidRPr="00FF6037" w14:paraId="24C050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</w:t>
            </w:r>
          </w:p>
        </w:tc>
      </w:tr>
      <w:tr w:rsidR="00193AC1" w:rsidRPr="00FF6037" w14:paraId="24C050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Approval Code</w:t>
            </w:r>
          </w:p>
        </w:tc>
      </w:tr>
      <w:tr w:rsidR="00193AC1" w:rsidRPr="00FF6037" w14:paraId="24C050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50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7" w:name="_Hlk381893807"/>
            <w:r w:rsidRPr="00FF6037">
              <w:rPr>
                <w:sz w:val="20"/>
              </w:rPr>
              <w:t>de041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Terminal ID</w:t>
            </w:r>
          </w:p>
        </w:tc>
      </w:tr>
      <w:tr w:rsidR="00193AC1" w:rsidRPr="00FF6037" w14:paraId="24C050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Code</w:t>
            </w:r>
          </w:p>
        </w:tc>
      </w:tr>
      <w:tr w:rsidR="00193AC1" w:rsidRPr="00FF6037" w14:paraId="24C050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Name</w:t>
            </w:r>
          </w:p>
        </w:tc>
      </w:tr>
      <w:tr w:rsidR="00193AC1" w:rsidRPr="00FF6037" w14:paraId="24C050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Street Address</w:t>
            </w:r>
          </w:p>
        </w:tc>
      </w:tr>
      <w:tr w:rsidR="00193AC1" w:rsidRPr="00FF6037" w14:paraId="24C050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City</w:t>
            </w:r>
          </w:p>
        </w:tc>
      </w:tr>
      <w:tr w:rsidR="00193AC1" w:rsidRPr="00FF6037" w14:paraId="24C050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Postal (ZIP) Code</w:t>
            </w:r>
          </w:p>
        </w:tc>
      </w:tr>
      <w:tr w:rsidR="00193AC1" w:rsidRPr="00FF6037" w14:paraId="24C050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State, Province, or Region Code</w:t>
            </w:r>
          </w:p>
        </w:tc>
      </w:tr>
      <w:tr w:rsidR="00193AC1" w:rsidRPr="00FF6037" w14:paraId="24C050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Country Code</w:t>
            </w:r>
          </w:p>
        </w:tc>
      </w:tr>
      <w:tr w:rsidR="00193AC1" w:rsidRPr="00FF6037" w14:paraId="24C050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Transaction</w:t>
            </w:r>
          </w:p>
        </w:tc>
      </w:tr>
      <w:tr w:rsidR="00193AC1" w:rsidRPr="00FF6037" w14:paraId="24C050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Reconciliation</w:t>
            </w:r>
          </w:p>
        </w:tc>
      </w:tr>
      <w:tr w:rsidR="00193AC1" w:rsidRPr="00FF6037" w14:paraId="24C050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Cardholder Billing</w:t>
            </w:r>
          </w:p>
        </w:tc>
      </w:tr>
      <w:tr w:rsidR="00193AC1" w:rsidRPr="00FF6037" w14:paraId="24C050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54 (Amounts, Additional) are additional amounts and related account data for which specific data elements have not been defined</w:t>
            </w:r>
          </w:p>
        </w:tc>
      </w:tr>
      <w:tr w:rsidR="00193AC1" w:rsidRPr="00FF6037" w14:paraId="24C050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A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lastRenderedPageBreak/>
              <w:t>de055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B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base64Hex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encoded. Integrated Circuit Card (ICC) System-Related Data. Result’s length &lt;= 256</w:t>
            </w:r>
          </w:p>
        </w:tc>
      </w:tr>
      <w:tr w:rsidR="00193AC1" w:rsidRPr="00FF6037" w14:paraId="24C050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Life Cycle ID</w:t>
            </w:r>
          </w:p>
        </w:tc>
      </w:tr>
      <w:tr w:rsidR="00193AC1" w:rsidRPr="00FF6037" w14:paraId="24C050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Number</w:t>
            </w:r>
          </w:p>
        </w:tc>
      </w:tr>
      <w:tr w:rsidR="00193AC1" w:rsidRPr="00FF6037" w14:paraId="24C050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Data Record</w:t>
            </w:r>
          </w:p>
        </w:tc>
      </w:tr>
      <w:tr w:rsidR="00193AC1" w:rsidRPr="00FF6037" w14:paraId="24C050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Date, Action</w:t>
            </w:r>
          </w:p>
        </w:tc>
      </w:tr>
      <w:tr w:rsidR="00193AC1" w:rsidRPr="00FF6037" w14:paraId="24C050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Destination Institution ID Code</w:t>
            </w:r>
          </w:p>
        </w:tc>
      </w:tr>
      <w:tr w:rsidR="00193AC1" w:rsidRPr="00FF6037" w14:paraId="24C050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Originator Institution ID Code</w:t>
            </w:r>
          </w:p>
        </w:tc>
      </w:tr>
      <w:tr w:rsidR="00193AC1" w:rsidRPr="00FF6037" w14:paraId="24C050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Issuer Reference Data</w:t>
            </w:r>
          </w:p>
        </w:tc>
      </w:tr>
      <w:tr w:rsidR="00193AC1" w:rsidRPr="00FF6037" w14:paraId="24C050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Receiving Institution ID Code</w:t>
            </w:r>
          </w:p>
        </w:tc>
      </w:tr>
      <w:tr w:rsidR="00193AC1" w:rsidRPr="00FF6037" w14:paraId="24C050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Currency Conversion Assessment</w:t>
            </w:r>
          </w:p>
        </w:tc>
      </w:tr>
      <w:tr w:rsidR="00193AC1" w:rsidRPr="00FF6037" w14:paraId="24C050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0002 (GCMS Product Identifier) identifies the product recognized by GCMS.</w:t>
            </w:r>
          </w:p>
        </w:tc>
      </w:tr>
      <w:bookmarkEnd w:id="77"/>
      <w:tr w:rsidR="00193AC1" w:rsidRPr="00FF6037" w14:paraId="24C050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0023 (Terminal Type) identifies the type of terminal used at the point of interaction.</w:t>
            </w:r>
          </w:p>
        </w:tc>
      </w:tr>
      <w:tr w:rsidR="00193AC1" w:rsidRPr="00FF6037" w14:paraId="24C050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Reversal Indicator</w:t>
            </w:r>
          </w:p>
        </w:tc>
      </w:tr>
      <w:tr w:rsidR="00193AC1" w:rsidRPr="00FF6037" w14:paraId="24C050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Site Processing Date of Original Message</w:t>
            </w:r>
          </w:p>
        </w:tc>
      </w:tr>
      <w:tr w:rsidR="00193AC1" w:rsidRPr="00FF6037" w14:paraId="24C050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Program Registration ID</w:t>
            </w:r>
          </w:p>
        </w:tc>
      </w:tr>
      <w:tr w:rsidR="00193AC1" w:rsidRPr="00FF6037" w14:paraId="24C050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Electronic Commerce Security Level Indicator</w:t>
            </w:r>
          </w:p>
        </w:tc>
      </w:tr>
      <w:tr w:rsidR="00193AC1" w:rsidRPr="00FF6037" w14:paraId="24C050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Collection Control Number</w:t>
            </w:r>
          </w:p>
        </w:tc>
      </w:tr>
      <w:tr w:rsidR="00193AC1" w:rsidRPr="00FF6037" w14:paraId="24C050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Exponents</w:t>
            </w:r>
          </w:p>
        </w:tc>
      </w:tr>
      <w:tr w:rsidR="00193AC1" w:rsidRPr="00FF6037" w14:paraId="24C050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Amounts, Transaction Fee</w:t>
            </w:r>
          </w:p>
        </w:tc>
      </w:tr>
      <w:tr w:rsidR="00193AC1" w:rsidRPr="00FF6037" w14:paraId="24C050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p0146_net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 value of p0146 Amounts, Transaction Fee</w:t>
            </w:r>
          </w:p>
        </w:tc>
      </w:tr>
      <w:tr w:rsidR="00193AC1" w:rsidRPr="00FF6037" w14:paraId="24C050E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576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Extented</w:t>
            </w:r>
            <w:proofErr w:type="spellEnd"/>
            <w:r w:rsidRPr="00FF6037">
              <w:rPr>
                <w:sz w:val="20"/>
              </w:rPr>
              <w:t xml:space="preserve"> Fee Amounts</w:t>
            </w:r>
          </w:p>
        </w:tc>
      </w:tr>
      <w:tr w:rsidR="00193AC1" w:rsidRPr="00FF6037" w14:paraId="24C050E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Transaction Amount</w:t>
            </w:r>
          </w:p>
        </w:tc>
      </w:tr>
      <w:tr w:rsidR="00193AC1" w:rsidRPr="00FF6037" w14:paraId="24C050F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Reconciliation Amount</w:t>
            </w:r>
          </w:p>
        </w:tc>
      </w:tr>
      <w:tr w:rsidR="00193AC1" w:rsidRPr="00FF6037" w14:paraId="24C050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Program Identifier</w:t>
            </w:r>
          </w:p>
        </w:tc>
      </w:tr>
      <w:tr w:rsidR="00193AC1" w:rsidRPr="00FF6037" w14:paraId="24C050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Arrangement Type Code</w:t>
            </w:r>
          </w:p>
        </w:tc>
      </w:tr>
      <w:tr w:rsidR="00193AC1" w:rsidRPr="00FF6037" w14:paraId="24C0510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ID Code</w:t>
            </w:r>
          </w:p>
        </w:tc>
      </w:tr>
      <w:tr w:rsidR="00193AC1" w:rsidRPr="00FF6037" w14:paraId="24C0510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Rate Designator</w:t>
            </w:r>
          </w:p>
        </w:tc>
      </w:tr>
      <w:tr w:rsidR="00193AC1" w:rsidRPr="00FF6037" w14:paraId="24C051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Date</w:t>
            </w:r>
          </w:p>
        </w:tc>
      </w:tr>
      <w:tr w:rsidR="00193AC1" w:rsidRPr="00FF6037" w14:paraId="24C0511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Cycle</w:t>
            </w:r>
          </w:p>
        </w:tc>
      </w:tr>
      <w:tr w:rsidR="00193AC1" w:rsidRPr="00FF6037" w14:paraId="24C0511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Classification Override Indicator</w:t>
            </w:r>
          </w:p>
        </w:tc>
      </w:tr>
      <w:tr w:rsidR="00193AC1" w:rsidRPr="00FF6037" w14:paraId="24C051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Class Override Indicator</w:t>
            </w:r>
          </w:p>
        </w:tc>
      </w:tr>
      <w:tr w:rsidR="00193AC1" w:rsidRPr="00FF6037" w14:paraId="24C051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Corporate Incentive Rates Apply Indicator</w:t>
            </w:r>
          </w:p>
        </w:tc>
      </w:tr>
      <w:tr w:rsidR="00193AC1" w:rsidRPr="00FF6037" w14:paraId="24C051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ATM Special Conditions Indicator</w:t>
            </w:r>
          </w:p>
        </w:tc>
      </w:tr>
      <w:tr w:rsidR="00193AC1" w:rsidRPr="00FF6037" w14:paraId="24C0513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ID Code</w:t>
            </w:r>
          </w:p>
        </w:tc>
      </w:tr>
      <w:tr w:rsidR="00193AC1" w:rsidRPr="00FF6037" w14:paraId="24C0513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Account</w:t>
            </w:r>
          </w:p>
        </w:tc>
      </w:tr>
      <w:tr w:rsidR="00193AC1" w:rsidRPr="00FF6037" w14:paraId="24C0514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Level Code</w:t>
            </w:r>
          </w:p>
        </w:tc>
      </w:tr>
      <w:tr w:rsidR="00193AC1" w:rsidRPr="00FF6037" w14:paraId="24C0514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 Code</w:t>
            </w:r>
          </w:p>
        </w:tc>
      </w:tr>
      <w:tr w:rsidR="00193AC1" w:rsidRPr="00FF6037" w14:paraId="24C051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Foreign Exchange Rate Class Code</w:t>
            </w:r>
          </w:p>
        </w:tc>
      </w:tr>
      <w:tr w:rsidR="00193AC1" w:rsidRPr="00FF6037" w14:paraId="24C051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0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Date</w:t>
            </w:r>
          </w:p>
        </w:tc>
      </w:tr>
      <w:tr w:rsidR="00193AC1" w:rsidRPr="00FF6037" w14:paraId="24C051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Cycle</w:t>
            </w:r>
          </w:p>
        </w:tc>
      </w:tr>
      <w:tr w:rsidR="00193AC1" w:rsidRPr="00FF6037" w14:paraId="24C051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C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193AC1" w:rsidRPr="00FF6037" w14:paraId="24C051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Cycle</w:t>
            </w:r>
          </w:p>
        </w:tc>
      </w:tr>
      <w:tr w:rsidR="00193AC1" w:rsidRPr="00FF6037" w14:paraId="24C051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Indicator</w:t>
            </w:r>
          </w:p>
        </w:tc>
      </w:tr>
      <w:tr w:rsidR="00193AC1" w:rsidRPr="00FF6037" w14:paraId="24C051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</w:t>
            </w:r>
          </w:p>
        </w:tc>
      </w:tr>
      <w:tr w:rsidR="00193AC1" w:rsidRPr="00FF6037" w14:paraId="24C051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Facilitator ID</w:t>
            </w:r>
          </w:p>
        </w:tc>
      </w:tr>
      <w:tr w:rsidR="00193AC1" w:rsidRPr="00FF6037" w14:paraId="24C051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Sub-Merchant ID</w:t>
            </w:r>
          </w:p>
        </w:tc>
      </w:tr>
      <w:tr w:rsidR="00193AC1" w:rsidRPr="00FF6037" w14:paraId="24C051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Independent Sales Organization ID</w:t>
            </w:r>
          </w:p>
        </w:tc>
      </w:tr>
      <w:tr w:rsidR="00193AC1" w:rsidRPr="00FF6037" w14:paraId="24C051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Document Code</w:t>
            </w:r>
          </w:p>
        </w:tc>
      </w:tr>
      <w:tr w:rsidR="00193AC1" w:rsidRPr="00FF6037" w14:paraId="24C051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8" w:name="_Hlk381893762"/>
            <w:r w:rsidRPr="00FF6037">
              <w:rPr>
                <w:sz w:val="20"/>
              </w:rPr>
              <w:t>p0230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Fulfillment Document Code</w:t>
            </w:r>
          </w:p>
        </w:tc>
      </w:tr>
      <w:tr w:rsidR="00193AC1" w:rsidRPr="00FF6037" w14:paraId="24C051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Control Number</w:t>
            </w:r>
          </w:p>
        </w:tc>
      </w:tr>
      <w:tr w:rsidR="00193AC1" w:rsidRPr="00FF6037" w14:paraId="24C051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Retrieval Response Data</w:t>
            </w:r>
          </w:p>
        </w:tc>
      </w:tr>
      <w:tr w:rsidR="00193AC1" w:rsidRPr="00FF6037" w14:paraId="24C051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Chargeback Support Documentation Dates</w:t>
            </w:r>
          </w:p>
        </w:tc>
      </w:tr>
      <w:tr w:rsidR="00193AC1" w:rsidRPr="00FF6037" w14:paraId="24C051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Edit Exclusion Indicator</w:t>
            </w:r>
          </w:p>
        </w:tc>
      </w:tr>
      <w:tr w:rsidR="00193AC1" w:rsidRPr="00FF6037" w14:paraId="24C051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Risk Management Approval Code</w:t>
            </w:r>
          </w:p>
        </w:tc>
      </w:tr>
      <w:tr w:rsidR="00193AC1" w:rsidRPr="00FF6037" w14:paraId="24C051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</w:t>
            </w:r>
          </w:p>
        </w:tc>
      </w:tr>
      <w:tr w:rsidR="00193AC1" w:rsidRPr="00FF6037" w14:paraId="24C051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Retrieval Reason for Request</w:t>
            </w:r>
          </w:p>
        </w:tc>
      </w:tr>
      <w:tr w:rsidR="00193AC1" w:rsidRPr="00FF6037" w14:paraId="24C051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Initial Presentment/Fee Collection Data</w:t>
            </w:r>
          </w:p>
        </w:tc>
      </w:tr>
      <w:tr w:rsidR="00193AC1" w:rsidRPr="00FF6037" w14:paraId="24C051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Chargeback/Fee Collection Return Data</w:t>
            </w:r>
          </w:p>
        </w:tc>
      </w:tr>
      <w:tr w:rsidR="00193AC1" w:rsidRPr="00FF6037" w14:paraId="24C051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Second Presentment/Fee Collection Resubmission Data</w:t>
            </w:r>
          </w:p>
        </w:tc>
      </w:tr>
      <w:tr w:rsidR="00193AC1" w:rsidRPr="00FF6037" w14:paraId="24C051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Partial Transaction</w:t>
            </w:r>
          </w:p>
        </w:tc>
      </w:tr>
      <w:tr w:rsidR="00193AC1" w:rsidRPr="00FF6037" w14:paraId="24C051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Partial Transaction</w:t>
            </w:r>
          </w:p>
        </w:tc>
      </w:tr>
      <w:tr w:rsidR="00193AC1" w:rsidRPr="00FF6037" w14:paraId="24C051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Reconciliation Indicator</w:t>
            </w:r>
          </w:p>
        </w:tc>
      </w:tr>
      <w:tr w:rsidR="00193AC1" w:rsidRPr="00FF6037" w14:paraId="24C051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Cryptogram. Cryptogram returned by the ICC in response of the GENERATE AC command</w:t>
            </w:r>
          </w:p>
        </w:tc>
      </w:tr>
      <w:tr w:rsidR="00193AC1" w:rsidRPr="00FF6037" w14:paraId="24C051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Amount,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.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 amount of the transaction (excluding adjustments)</w:t>
            </w:r>
          </w:p>
        </w:tc>
      </w:tr>
      <w:tr w:rsidR="00193AC1" w:rsidRPr="00FF6037" w14:paraId="24C051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 Indicates the type of cryptogram and the actions to be performed by the terminal</w:t>
            </w:r>
          </w:p>
        </w:tc>
      </w:tr>
      <w:tr w:rsidR="00193AC1" w:rsidRPr="00FF6037" w14:paraId="24C051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 Contains proprietary application data for transmission to the issuer in an online transaction</w:t>
            </w:r>
          </w:p>
        </w:tc>
      </w:tr>
      <w:tr w:rsidR="00193AC1" w:rsidRPr="00FF6037" w14:paraId="24C051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 (ATC)</w:t>
            </w:r>
          </w:p>
        </w:tc>
      </w:tr>
      <w:tr w:rsidR="00193AC1" w:rsidRPr="00FF6037" w14:paraId="24C052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 Status of the different functions as seen from the terminal</w:t>
            </w:r>
          </w:p>
        </w:tc>
      </w:tr>
      <w:tr w:rsidR="00193AC1" w:rsidRPr="00FF6037" w14:paraId="24C052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 Indicates the capabilities of the card to support specific functions in the application</w:t>
            </w:r>
          </w:p>
        </w:tc>
      </w:tr>
      <w:tr w:rsidR="00193AC1" w:rsidRPr="00FF6037" w14:paraId="24C052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Transaction Date. Local date that the transaction was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</w:p>
        </w:tc>
      </w:tr>
      <w:tr w:rsidR="00193AC1" w:rsidRPr="00FF6037" w14:paraId="24C052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 Indicates the type of financial transaction, represented by the first two digits of ISO 8583:1987 Processing Code</w:t>
            </w:r>
          </w:p>
        </w:tc>
      </w:tr>
      <w:tr w:rsidR="00193AC1" w:rsidRPr="00FF6037" w14:paraId="24C052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 Value to provide variability and uniqueness to the generation of a cryptogram</w:t>
            </w:r>
          </w:p>
        </w:tc>
      </w:tr>
      <w:tr w:rsidR="00193AC1" w:rsidRPr="00FF6037" w14:paraId="24C052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emv_5f2a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Currency Code. Indicates the currency code of the transaction according to ISO 4217</w:t>
            </w:r>
          </w:p>
        </w:tc>
      </w:tr>
      <w:tr w:rsidR="00193AC1" w:rsidRPr="00FF6037" w14:paraId="24C052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Capabilities. Indicates the card data input, CVM, and security capabilities of the terminal</w:t>
            </w:r>
          </w:p>
        </w:tc>
      </w:tr>
      <w:tr w:rsidR="00193AC1" w:rsidRPr="00FF6037" w14:paraId="24C052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CVM Results. Indicates the results of the last CVM performed</w:t>
            </w:r>
          </w:p>
        </w:tc>
      </w:tr>
      <w:tr w:rsidR="00193AC1" w:rsidRPr="00FF6037" w14:paraId="24C052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Country Code. Indicates the country of the terminal, represented according to ISO 3166</w:t>
            </w:r>
          </w:p>
        </w:tc>
      </w:tr>
      <w:tr w:rsidR="00193AC1" w:rsidRPr="00FF6037" w14:paraId="24C052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Terminal Type. Indicates the environment of the terminal, its communications capability, and its </w:t>
            </w:r>
            <w:r w:rsidRPr="00FF6037">
              <w:rPr>
                <w:sz w:val="20"/>
              </w:rPr>
              <w:lastRenderedPageBreak/>
              <w:t>operational control</w:t>
            </w:r>
          </w:p>
        </w:tc>
      </w:tr>
      <w:tr w:rsidR="00193AC1" w:rsidRPr="00FF6037" w14:paraId="24C052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Category Code</w:t>
            </w:r>
          </w:p>
        </w:tc>
      </w:tr>
      <w:tr w:rsidR="00193AC1" w:rsidRPr="00FF6037" w14:paraId="24C052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Dedicated File (DF) Name. Identifies the name of the DF as described in ISO/IEC 7816-4</w:t>
            </w:r>
          </w:p>
        </w:tc>
      </w:tr>
      <w:tr w:rsidR="00193AC1" w:rsidRPr="00FF6037" w14:paraId="24C052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Version Number. Version number assigned by the payment system for the application</w:t>
            </w:r>
          </w:p>
        </w:tc>
      </w:tr>
      <w:tr w:rsidR="00193AC1" w:rsidRPr="00FF6037" w14:paraId="24C052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Other (Numeric). Secondary amount associated with the transaction representing a cashback amount</w:t>
            </w:r>
          </w:p>
        </w:tc>
      </w:tr>
      <w:tr w:rsidR="00193AC1" w:rsidRPr="00FF6037" w14:paraId="24C052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 Device (IFD) Serial Number. Unique and permanent serial number assigned to the IFD by the manufacturer</w:t>
            </w:r>
          </w:p>
        </w:tc>
      </w:tr>
      <w:tr w:rsidR="00193AC1" w:rsidRPr="00FF6037" w14:paraId="24C052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Sequence Counter. Counter maintained by the terminal that is incremented by one for each transaction</w:t>
            </w:r>
          </w:p>
        </w:tc>
      </w:tr>
      <w:tr w:rsidR="00193AC1" w:rsidRPr="00FF6037" w14:paraId="24C052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193AC1" w:rsidRPr="00FF6037" w14:paraId="24C052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 Override Indicator</w:t>
            </w:r>
          </w:p>
        </w:tc>
      </w:tr>
      <w:tr w:rsidR="00193AC1" w:rsidRPr="00FF6037" w14:paraId="24C052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Level Management Account Category Code</w:t>
            </w:r>
          </w:p>
        </w:tc>
      </w:tr>
      <w:tr w:rsidR="00193AC1" w:rsidRPr="00FF6037" w14:paraId="24C052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Rate Indicator</w:t>
            </w:r>
          </w:p>
        </w:tc>
      </w:tr>
      <w:tr w:rsidR="00193AC1" w:rsidRPr="00FF6037" w14:paraId="24C052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193AC1" w:rsidRPr="00FF6037" w14:paraId="24C052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Device Type</w:t>
            </w:r>
          </w:p>
        </w:tc>
      </w:tr>
      <w:tr w:rsidR="00193AC1" w:rsidRPr="00FF6037" w14:paraId="24C052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</w:tr>
      <w:tr w:rsidR="00193AC1" w:rsidRPr="00FF6037" w14:paraId="24C052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</w:tr>
      <w:tr w:rsidR="00193AC1" w:rsidRPr="00FF6037" w14:paraId="24C052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Transit Transaction Type Indicator</w:t>
            </w:r>
          </w:p>
        </w:tc>
      </w:tr>
      <w:tr w:rsidR="00193AC1" w:rsidRPr="00FF6037" w14:paraId="24C052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Mode Indicator</w:t>
            </w:r>
          </w:p>
        </w:tc>
      </w:tr>
      <w:tr w:rsidR="00193AC1" w:rsidRPr="00FF6037" w14:paraId="24C052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Member Activity</w:t>
            </w:r>
          </w:p>
        </w:tc>
      </w:tr>
      <w:tr w:rsidR="00193AC1" w:rsidRPr="00FF6037" w14:paraId="24C052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Reconciled, Transaction Function </w:t>
            </w:r>
            <w:r w:rsidRPr="00FF6037">
              <w:rPr>
                <w:sz w:val="20"/>
              </w:rPr>
              <w:lastRenderedPageBreak/>
              <w:t>Group Code</w:t>
            </w:r>
          </w:p>
        </w:tc>
      </w:tr>
      <w:tr w:rsidR="00193AC1" w:rsidRPr="00FF6037" w14:paraId="24C052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Passenger Name</w:t>
            </w:r>
          </w:p>
        </w:tc>
      </w:tr>
      <w:tr w:rsidR="00193AC1" w:rsidRPr="00FF6037" w14:paraId="24C052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Ticket Number</w:t>
            </w:r>
          </w:p>
        </w:tc>
      </w:tr>
      <w:tr w:rsidR="00193AC1" w:rsidRPr="00FF6037" w14:paraId="24C052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Code</w:t>
            </w:r>
          </w:p>
        </w:tc>
      </w:tr>
      <w:tr w:rsidR="00193AC1" w:rsidRPr="00FF6037" w14:paraId="24C052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Travel Date (format YYMMDD)</w:t>
            </w:r>
          </w:p>
        </w:tc>
      </w:tr>
      <w:tr w:rsidR="00193AC1" w:rsidRPr="00FF6037" w14:paraId="24C052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Carrier Code</w:t>
            </w:r>
          </w:p>
        </w:tc>
      </w:tr>
      <w:tr w:rsidR="00193AC1" w:rsidRPr="00FF6037" w14:paraId="24C052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Class Code</w:t>
            </w:r>
          </w:p>
        </w:tc>
      </w:tr>
      <w:tr w:rsidR="00193AC1" w:rsidRPr="00FF6037" w14:paraId="24C052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City of Destination/Airport Code</w:t>
            </w:r>
          </w:p>
        </w:tc>
      </w:tr>
      <w:tr w:rsidR="00193AC1" w:rsidRPr="00FF6037" w14:paraId="24C052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Agreement Number</w:t>
            </w:r>
          </w:p>
        </w:tc>
      </w:tr>
      <w:tr w:rsidR="00193AC1" w:rsidRPr="00FF6037" w14:paraId="24C052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Renter Name</w:t>
            </w:r>
          </w:p>
        </w:tc>
      </w:tr>
      <w:tr w:rsidR="00193AC1" w:rsidRPr="00FF6037" w14:paraId="24C052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City</w:t>
            </w:r>
          </w:p>
        </w:tc>
      </w:tr>
      <w:tr w:rsidR="00193AC1" w:rsidRPr="00FF6037" w14:paraId="24C052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Date</w:t>
            </w:r>
          </w:p>
        </w:tc>
      </w:tr>
      <w:tr w:rsidR="00193AC1" w:rsidRPr="00FF6037" w14:paraId="24C052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Check-Out Date</w:t>
            </w:r>
          </w:p>
        </w:tc>
      </w:tr>
      <w:tr w:rsidR="00193AC1" w:rsidRPr="00FF6037" w14:paraId="24C052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Class ID</w:t>
            </w:r>
          </w:p>
        </w:tc>
      </w:tr>
      <w:tr w:rsidR="00193AC1" w:rsidRPr="00FF6037" w14:paraId="24C052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Arrival Date (format YYMMDD)</w:t>
            </w:r>
          </w:p>
        </w:tc>
      </w:tr>
      <w:tr w:rsidR="00193AC1" w:rsidRPr="00FF6037" w14:paraId="24C052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Departure Date (format YYMMDD)</w:t>
            </w:r>
          </w:p>
        </w:tc>
      </w:tr>
      <w:tr w:rsidR="00193AC1" w:rsidRPr="00FF6037" w14:paraId="24C053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Folio Number</w:t>
            </w:r>
          </w:p>
        </w:tc>
      </w:tr>
      <w:tr w:rsidR="00193AC1" w:rsidRPr="00FF6037" w14:paraId="24C053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Tax ID</w:t>
            </w:r>
          </w:p>
        </w:tc>
      </w:tr>
      <w:tr w:rsidR="00193AC1" w:rsidRPr="00FF6037" w14:paraId="24C053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Total Tax Amount</w:t>
            </w:r>
          </w:p>
        </w:tc>
      </w:tr>
      <w:tr w:rsidR="00193AC1" w:rsidRPr="00FF6037" w14:paraId="24C053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Reference Number</w:t>
            </w:r>
          </w:p>
        </w:tc>
      </w:tr>
      <w:tr w:rsidR="00193AC1" w:rsidRPr="00FF6037" w14:paraId="24C053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Oil Company Brand Name</w:t>
            </w:r>
          </w:p>
        </w:tc>
      </w:tr>
      <w:tr w:rsidR="00193AC1" w:rsidRPr="00FF6037" w14:paraId="24C053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Motor Fuel Information</w:t>
            </w:r>
          </w:p>
        </w:tc>
      </w:tr>
      <w:tr w:rsidR="00193AC1" w:rsidRPr="00FF6037" w14:paraId="24C053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Odometer Reading</w:t>
            </w:r>
          </w:p>
        </w:tc>
      </w:tr>
      <w:tr w:rsidR="00193AC1" w:rsidRPr="00FF6037" w14:paraId="24C053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Vehicle Number</w:t>
            </w:r>
          </w:p>
        </w:tc>
      </w:tr>
      <w:tr w:rsidR="00193AC1" w:rsidRPr="00FF6037" w14:paraId="24C053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Driver Number/ID Number</w:t>
            </w:r>
          </w:p>
        </w:tc>
      </w:tr>
      <w:tr w:rsidR="00193AC1" w:rsidRPr="00FF6037" w14:paraId="24C053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Type Code</w:t>
            </w:r>
          </w:p>
        </w:tc>
      </w:tr>
      <w:tr w:rsidR="00193AC1" w:rsidRPr="00FF6037" w14:paraId="24C053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p0641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Code</w:t>
            </w:r>
          </w:p>
        </w:tc>
      </w:tr>
      <w:tr w:rsidR="00193AC1" w:rsidRPr="00FF6037" w14:paraId="24C053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Description</w:t>
            </w:r>
          </w:p>
        </w:tc>
      </w:tr>
      <w:tr w:rsidR="00193AC1" w:rsidRPr="00FF6037" w14:paraId="24C053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Quantity</w:t>
            </w:r>
          </w:p>
        </w:tc>
      </w:tr>
      <w:tr w:rsidR="00193AC1" w:rsidRPr="00FF6037" w14:paraId="24C053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Unit Price</w:t>
            </w:r>
          </w:p>
        </w:tc>
      </w:tr>
      <w:tr w:rsidR="00193AC1" w:rsidRPr="00FF6037" w14:paraId="24C053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Discount</w:t>
            </w:r>
          </w:p>
        </w:tc>
      </w:tr>
      <w:tr w:rsidR="00193AC1" w:rsidRPr="00FF6037" w14:paraId="24C053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Station</w:t>
            </w:r>
          </w:p>
        </w:tc>
      </w:tr>
      <w:tr w:rsidR="00193AC1" w:rsidRPr="00FF6037" w14:paraId="24C053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Station</w:t>
            </w:r>
          </w:p>
        </w:tc>
      </w:tr>
      <w:tr w:rsidR="00193AC1" w:rsidRPr="00FF6037" w14:paraId="24C053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Detail Tax Amount 1</w:t>
            </w:r>
          </w:p>
        </w:tc>
      </w:tr>
      <w:tr w:rsidR="00193AC1" w:rsidRPr="00FF6037" w14:paraId="24C053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p0757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Service Provider</w:t>
            </w:r>
          </w:p>
        </w:tc>
      </w:tr>
      <w:tr w:rsidR="00193AC1" w:rsidRPr="00FF6037" w14:paraId="24C0537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370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</w:tr>
      <w:tr w:rsidR="00193AC1" w:rsidRPr="00FF6037" w14:paraId="24C053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flag.</w:t>
            </w:r>
          </w:p>
        </w:tc>
      </w:tr>
      <w:tr w:rsidR="00193AC1" w:rsidRPr="00FF6037" w14:paraId="24C053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C" w14:textId="77777777" w:rsidR="00193AC1" w:rsidRPr="00FF6037" w:rsidRDefault="00193AC1" w:rsidP="00FE1110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Incoming/Outgoing message flag. 1- </w:t>
            </w:r>
            <w:proofErr w:type="gramStart"/>
            <w:r w:rsidRPr="00FF6037">
              <w:rPr>
                <w:sz w:val="20"/>
              </w:rPr>
              <w:t>incoming</w:t>
            </w:r>
            <w:proofErr w:type="gramEnd"/>
            <w:r w:rsidRPr="00FF6037">
              <w:rPr>
                <w:sz w:val="20"/>
              </w:rPr>
              <w:t>, 0- outgoing.</w:t>
            </w:r>
          </w:p>
        </w:tc>
      </w:tr>
      <w:tr w:rsidR="00193AC1" w:rsidRPr="00FF6037" w14:paraId="24C053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is_returned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message flag.</w:t>
            </w:r>
          </w:p>
        </w:tc>
      </w:tr>
      <w:tr w:rsidR="00193AC1" w:rsidRPr="00FF6037" w14:paraId="24C053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is_invalid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Is financial message loaded with </w:t>
            </w:r>
            <w:proofErr w:type="gramStart"/>
            <w:r w:rsidRPr="00FF6037">
              <w:rPr>
                <w:sz w:val="20"/>
              </w:rPr>
              <w:t>errors.</w:t>
            </w:r>
            <w:proofErr w:type="gramEnd"/>
          </w:p>
        </w:tc>
      </w:tr>
      <w:tr w:rsidR="00193AC1" w:rsidRPr="00FF6037" w14:paraId="24C053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number.</w:t>
            </w:r>
          </w:p>
        </w:tc>
      </w:tr>
      <w:tr w:rsidR="00193AC1" w:rsidRPr="00FF6037" w14:paraId="24C053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transaction code.</w:t>
            </w:r>
          </w:p>
        </w:tc>
      </w:tr>
      <w:tr w:rsidR="00193AC1" w:rsidRPr="00FF6037" w14:paraId="24C053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trans_code_qualifier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code qualifier.</w:t>
            </w:r>
          </w:p>
        </w:tc>
      </w:tr>
      <w:tr w:rsidR="00193AC1" w:rsidRPr="00FF6037" w14:paraId="24C053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card_mask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Masked card number</w:t>
            </w:r>
          </w:p>
        </w:tc>
      </w:tr>
      <w:tr w:rsidR="00193AC1" w:rsidRPr="00FF6037" w14:paraId="24C053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Amount.</w:t>
            </w:r>
          </w:p>
        </w:tc>
      </w:tr>
      <w:tr w:rsidR="00193AC1" w:rsidRPr="00FF6037" w14:paraId="24C053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Currency Code.</w:t>
            </w:r>
          </w:p>
        </w:tc>
      </w:tr>
      <w:tr w:rsidR="00193AC1" w:rsidRPr="00FF6037" w14:paraId="24C053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0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Date.</w:t>
            </w:r>
          </w:p>
        </w:tc>
      </w:tr>
      <w:tr w:rsidR="00193AC1" w:rsidRPr="00FF6037" w14:paraId="24C053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Amount.</w:t>
            </w:r>
          </w:p>
        </w:tc>
      </w:tr>
      <w:tr w:rsidR="00193AC1" w:rsidRPr="00FF6037" w14:paraId="24C053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currency code.</w:t>
            </w:r>
          </w:p>
        </w:tc>
      </w:tr>
      <w:tr w:rsidR="00193AC1" w:rsidRPr="00FF6037" w14:paraId="24C053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in network settlement currency.</w:t>
            </w:r>
          </w:p>
        </w:tc>
      </w:tr>
      <w:tr w:rsidR="00193AC1" w:rsidRPr="00FF6037" w14:paraId="24C053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settlement currency.</w:t>
            </w:r>
          </w:p>
        </w:tc>
      </w:tr>
      <w:tr w:rsidR="00193AC1" w:rsidRPr="00FF6037" w14:paraId="24C053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9" w:name="_Hlk381893919"/>
            <w:proofErr w:type="spellStart"/>
            <w:r w:rsidRPr="00FF6037">
              <w:rPr>
                <w:sz w:val="20"/>
              </w:rPr>
              <w:lastRenderedPageBreak/>
              <w:t>floor_limit_ind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Floor limit indicator.</w:t>
            </w:r>
          </w:p>
        </w:tc>
      </w:tr>
      <w:tr w:rsidR="00193AC1" w:rsidRPr="00FF6037" w14:paraId="24C053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exept_file_ind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CRB/Exception file indicator.</w:t>
            </w:r>
          </w:p>
        </w:tc>
      </w:tr>
      <w:tr w:rsidR="00193AC1" w:rsidRPr="00FF6037" w14:paraId="24C053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pcas_ind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Positive Cardholder Authorization Service (PCAS) indicator.</w:t>
            </w:r>
          </w:p>
        </w:tc>
      </w:tr>
      <w:tr w:rsidR="00193AC1" w:rsidRPr="00FF6037" w14:paraId="24C053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reference number.</w:t>
            </w:r>
          </w:p>
        </w:tc>
      </w:tr>
      <w:tr w:rsidR="00193AC1" w:rsidRPr="00FF6037" w14:paraId="24C053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acquirer_bin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Bank Identification Number.</w:t>
            </w:r>
          </w:p>
        </w:tc>
      </w:tr>
      <w:tr w:rsidR="00193AC1" w:rsidRPr="00FF6037" w14:paraId="24C053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acq_business_id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business identifier.</w:t>
            </w:r>
          </w:p>
        </w:tc>
      </w:tr>
      <w:tr w:rsidR="00193AC1" w:rsidRPr="00FF6037" w14:paraId="24C053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name.</w:t>
            </w:r>
          </w:p>
        </w:tc>
      </w:tr>
      <w:tr w:rsidR="00193AC1" w:rsidRPr="00FF6037" w14:paraId="24C053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city.</w:t>
            </w:r>
          </w:p>
        </w:tc>
      </w:tr>
      <w:tr w:rsidR="00193AC1" w:rsidRPr="00FF6037" w14:paraId="24C054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country code (3 digits ISO code).</w:t>
            </w:r>
          </w:p>
        </w:tc>
      </w:tr>
      <w:tr w:rsidR="00193AC1" w:rsidRPr="00FF6037" w14:paraId="24C054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merchant_postal_code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postal code.</w:t>
            </w:r>
          </w:p>
        </w:tc>
      </w:tr>
      <w:tr w:rsidR="00193AC1" w:rsidRPr="00FF6037" w14:paraId="24C054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region code.</w:t>
            </w:r>
          </w:p>
        </w:tc>
      </w:tr>
      <w:tr w:rsidR="00193AC1" w:rsidRPr="00FF6037" w14:paraId="24C054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Street.</w:t>
            </w:r>
          </w:p>
        </w:tc>
      </w:tr>
      <w:tr w:rsidR="00193AC1" w:rsidRPr="00FF6037" w14:paraId="24C054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code.</w:t>
            </w:r>
          </w:p>
        </w:tc>
      </w:tr>
      <w:tr w:rsidR="00193AC1" w:rsidRPr="00FF6037" w14:paraId="24C054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req_pay_service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Requested payment service.</w:t>
            </w:r>
          </w:p>
        </w:tc>
      </w:tr>
      <w:tr w:rsidR="00193AC1" w:rsidRPr="00FF6037" w14:paraId="24C054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usage_code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Usage code.</w:t>
            </w:r>
          </w:p>
        </w:tc>
      </w:tr>
      <w:tr w:rsidR="00193AC1" w:rsidRPr="00FF6037" w14:paraId="24C054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code.</w:t>
            </w:r>
          </w:p>
        </w:tc>
      </w:tr>
      <w:tr w:rsidR="00193AC1" w:rsidRPr="00FF6037" w14:paraId="24C054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settlement_flag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flag.</w:t>
            </w:r>
          </w:p>
        </w:tc>
      </w:tr>
      <w:tr w:rsidR="00193AC1" w:rsidRPr="00FF6037" w14:paraId="24C054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auth_char_ind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characteristics indicator.</w:t>
            </w:r>
          </w:p>
        </w:tc>
      </w:tr>
      <w:tr w:rsidR="00193AC1" w:rsidRPr="00FF6037" w14:paraId="24C054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code.</w:t>
            </w:r>
          </w:p>
        </w:tc>
      </w:tr>
      <w:tr w:rsidR="00193AC1" w:rsidRPr="00FF6037" w14:paraId="24C054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pos_terminal_cap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terminal capability.</w:t>
            </w:r>
          </w:p>
        </w:tc>
      </w:tr>
      <w:tr w:rsidR="00193AC1" w:rsidRPr="00FF6037" w14:paraId="24C054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inter_fee_ind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International fee indicator.</w:t>
            </w:r>
          </w:p>
        </w:tc>
      </w:tr>
      <w:tr w:rsidR="00193AC1" w:rsidRPr="00FF6037" w14:paraId="24C054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crdh_id_method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ID method.</w:t>
            </w:r>
          </w:p>
        </w:tc>
      </w:tr>
      <w:tr w:rsidR="00193AC1" w:rsidRPr="00FF6037" w14:paraId="24C054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collect_only_flag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Collection-only flag.</w:t>
            </w:r>
          </w:p>
        </w:tc>
      </w:tr>
      <w:tr w:rsidR="00193AC1" w:rsidRPr="00FF6037" w14:paraId="24C054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mode.</w:t>
            </w:r>
          </w:p>
        </w:tc>
      </w:tr>
      <w:tr w:rsidR="00193AC1" w:rsidRPr="00FF6037" w14:paraId="24C054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central_proc_date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processing date (YDDD).</w:t>
            </w:r>
          </w:p>
        </w:tc>
      </w:tr>
      <w:tr w:rsidR="00193AC1" w:rsidRPr="00FF6037" w14:paraId="24C054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reimburst_attr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Reimbursement attribute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54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workstation BIN.</w:t>
            </w:r>
          </w:p>
        </w:tc>
      </w:tr>
      <w:tr w:rsidR="00193AC1" w:rsidRPr="00FF6037" w14:paraId="24C054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workstation BIN.</w:t>
            </w:r>
          </w:p>
        </w:tc>
      </w:tr>
      <w:tr w:rsidR="00193AC1" w:rsidRPr="00FF6037" w14:paraId="24C054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chargeback_ref_num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reference number.</w:t>
            </w:r>
          </w:p>
        </w:tc>
      </w:tr>
      <w:tr w:rsidR="00193AC1" w:rsidRPr="00FF6037" w14:paraId="24C054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indicator.</w:t>
            </w:r>
          </w:p>
        </w:tc>
      </w:tr>
      <w:tr w:rsidR="00193AC1" w:rsidRPr="00FF6037" w14:paraId="24C054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member_msg_text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message text.</w:t>
            </w:r>
          </w:p>
        </w:tc>
      </w:tr>
      <w:tr w:rsidR="00193AC1" w:rsidRPr="00FF6037" w14:paraId="24C054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spec_cond_ind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condition indicators.</w:t>
            </w:r>
          </w:p>
        </w:tc>
      </w:tr>
      <w:tr w:rsidR="00193AC1" w:rsidRPr="00FF6037" w14:paraId="24C054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fee_program_ind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program indicator.</w:t>
            </w:r>
          </w:p>
        </w:tc>
      </w:tr>
      <w:tr w:rsidR="00193AC1" w:rsidRPr="00FF6037" w14:paraId="24C054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issuer_charge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charge.</w:t>
            </w:r>
          </w:p>
        </w:tc>
      </w:tr>
      <w:tr w:rsidR="00193AC1" w:rsidRPr="00FF6037" w14:paraId="24C054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(Merchant ISO number).</w:t>
            </w:r>
          </w:p>
        </w:tc>
      </w:tr>
      <w:tr w:rsidR="00193AC1" w:rsidRPr="00FF6037" w14:paraId="24C054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ISO ID.</w:t>
            </w:r>
          </w:p>
        </w:tc>
      </w:tr>
      <w:tr w:rsidR="00193AC1" w:rsidRPr="00FF6037" w14:paraId="24C054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national_reimb_fee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National reimbursement fee.</w:t>
            </w:r>
          </w:p>
        </w:tc>
      </w:tr>
      <w:tr w:rsidR="00193AC1" w:rsidRPr="00FF6037" w14:paraId="24C054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electr_comm_ind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Mail/Telephone or Electronic commerce Indicator.</w:t>
            </w:r>
          </w:p>
        </w:tc>
      </w:tr>
      <w:tr w:rsidR="00193AC1" w:rsidRPr="00FF6037" w14:paraId="24C054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spec_chargeback_ind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chargeback indicator.</w:t>
            </w:r>
          </w:p>
        </w:tc>
      </w:tr>
      <w:tr w:rsidR="00193AC1" w:rsidRPr="00FF6037" w14:paraId="24C054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interface_trace_num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Interface trace</w:t>
            </w:r>
            <w:proofErr w:type="gramEnd"/>
            <w:r w:rsidRPr="00FF6037">
              <w:rPr>
                <w:sz w:val="20"/>
              </w:rPr>
              <w:t xml:space="preserve"> number.</w:t>
            </w:r>
          </w:p>
        </w:tc>
      </w:tr>
      <w:tr w:rsidR="00193AC1" w:rsidRPr="00FF6037" w14:paraId="24C054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unatt_accept_term_ind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Unattended acceptance terminal indicator.</w:t>
            </w:r>
          </w:p>
        </w:tc>
      </w:tr>
      <w:tr w:rsidR="00193AC1" w:rsidRPr="00FF6037" w14:paraId="24C054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prepaid_card_ind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Prepaid card indicator.</w:t>
            </w:r>
          </w:p>
        </w:tc>
      </w:tr>
      <w:tr w:rsidR="00193AC1" w:rsidRPr="00FF6037" w14:paraId="24C054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service_development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development field.</w:t>
            </w:r>
          </w:p>
        </w:tc>
      </w:tr>
      <w:tr w:rsidR="00193AC1" w:rsidRPr="00FF6037" w14:paraId="24C054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avs_resp_code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AVS response code.</w:t>
            </w:r>
          </w:p>
        </w:tc>
      </w:tr>
      <w:tr w:rsidR="00193AC1" w:rsidRPr="00FF6037" w14:paraId="24C054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auth_source_code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source code.</w:t>
            </w:r>
          </w:p>
        </w:tc>
      </w:tr>
      <w:tr w:rsidR="00193AC1" w:rsidRPr="00FF6037" w14:paraId="24C054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purch_id_format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 format.</w:t>
            </w:r>
          </w:p>
        </w:tc>
      </w:tr>
      <w:tr w:rsidR="00193AC1" w:rsidRPr="00FF6037" w14:paraId="24C054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account_selection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selection.</w:t>
            </w:r>
          </w:p>
        </w:tc>
      </w:tr>
      <w:tr w:rsidR="00193AC1" w:rsidRPr="00FF6037" w14:paraId="24C054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installment_pay_count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Installment payment count.</w:t>
            </w:r>
          </w:p>
        </w:tc>
      </w:tr>
      <w:tr w:rsidR="00193AC1" w:rsidRPr="00FF6037" w14:paraId="24C054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identifier.</w:t>
            </w:r>
          </w:p>
        </w:tc>
      </w:tr>
      <w:tr w:rsidR="00193AC1" w:rsidRPr="00FF6037" w14:paraId="24C054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cashback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Cashback.</w:t>
            </w:r>
          </w:p>
        </w:tc>
      </w:tr>
      <w:tr w:rsidR="00193AC1" w:rsidRPr="00FF6037" w14:paraId="24C054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chip_cond_code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Chip condition code.</w:t>
            </w:r>
          </w:p>
        </w:tc>
      </w:tr>
      <w:tr w:rsidR="00193AC1" w:rsidRPr="00FF6037" w14:paraId="24C055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pos_environment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environment.</w:t>
            </w:r>
          </w:p>
        </w:tc>
      </w:tr>
      <w:tr w:rsidR="00193AC1" w:rsidRPr="00FF6037" w14:paraId="24C055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</w:t>
            </w:r>
          </w:p>
        </w:tc>
      </w:tr>
      <w:tr w:rsidR="00193AC1" w:rsidRPr="00FF6037" w14:paraId="24C055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number.</w:t>
            </w:r>
          </w:p>
        </w:tc>
      </w:tr>
      <w:tr w:rsidR="00193AC1" w:rsidRPr="00FF6037" w14:paraId="24C055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capability profile.</w:t>
            </w:r>
          </w:p>
        </w:tc>
      </w:tr>
      <w:tr w:rsidR="00193AC1" w:rsidRPr="00FF6037" w14:paraId="24C055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unpredict_number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</w:t>
            </w:r>
          </w:p>
        </w:tc>
      </w:tr>
      <w:tr w:rsidR="00193AC1" w:rsidRPr="00FF6037" w14:paraId="24C055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appl_trans_counter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Application </w:t>
            </w:r>
            <w:proofErr w:type="gramStart"/>
            <w:r w:rsidRPr="00FF6037">
              <w:rPr>
                <w:sz w:val="20"/>
              </w:rPr>
              <w:t>transaction counter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55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appl_interch_profile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</w:t>
            </w:r>
          </w:p>
        </w:tc>
      </w:tr>
      <w:tr w:rsidR="00193AC1" w:rsidRPr="00FF6037" w14:paraId="24C055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Cryptogram.</w:t>
            </w:r>
          </w:p>
        </w:tc>
      </w:tr>
      <w:tr w:rsidR="00193AC1" w:rsidRPr="00FF6037" w14:paraId="24C055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</w:t>
            </w:r>
          </w:p>
        </w:tc>
      </w:tr>
      <w:tr w:rsidR="00193AC1" w:rsidRPr="00FF6037" w14:paraId="24C055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amount.</w:t>
            </w:r>
          </w:p>
        </w:tc>
      </w:tr>
      <w:tr w:rsidR="00193AC1" w:rsidRPr="00FF6037" w14:paraId="24C055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results. Dictionary CVRE</w:t>
            </w:r>
          </w:p>
        </w:tc>
      </w:tr>
      <w:tr w:rsidR="00193AC1" w:rsidRPr="00FF6037" w14:paraId="24C055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issuer_appl_data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</w:t>
            </w:r>
          </w:p>
        </w:tc>
      </w:tr>
      <w:tr w:rsidR="00193AC1" w:rsidRPr="00FF6037" w14:paraId="24C055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issuer_script_result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script 1 results.</w:t>
            </w:r>
          </w:p>
        </w:tc>
      </w:tr>
      <w:tr w:rsidR="00193AC1" w:rsidRPr="00FF6037" w14:paraId="24C055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date. (YYMM)</w:t>
            </w:r>
          </w:p>
        </w:tc>
      </w:tr>
      <w:tr w:rsidR="00193AC1" w:rsidRPr="00FF6037" w14:paraId="24C055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cryptogram_version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version.</w:t>
            </w:r>
          </w:p>
        </w:tc>
      </w:tr>
      <w:tr w:rsidR="00193AC1" w:rsidRPr="00FF6037" w14:paraId="24C055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 code.</w:t>
            </w:r>
          </w:p>
        </w:tc>
      </w:tr>
      <w:tr w:rsidR="00193AC1" w:rsidRPr="00FF6037" w14:paraId="24C055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code.</w:t>
            </w:r>
          </w:p>
        </w:tc>
      </w:tr>
      <w:tr w:rsidR="00193AC1" w:rsidRPr="00FF6037" w14:paraId="24C055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cryptogram_info_data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</w:t>
            </w:r>
          </w:p>
        </w:tc>
      </w:tr>
      <w:tr w:rsidR="00193AC1" w:rsidRPr="00FF6037" w14:paraId="24C055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Transaction Identifier</w:t>
            </w:r>
          </w:p>
        </w:tc>
      </w:tr>
      <w:tr w:rsidR="00193AC1" w:rsidRPr="00FF6037" w14:paraId="24C055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merchant_verif_value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Verification Value</w:t>
            </w:r>
          </w:p>
        </w:tc>
      </w:tr>
      <w:tr w:rsidR="00193AC1" w:rsidRPr="00FF6037" w14:paraId="24C055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BIN</w:t>
            </w:r>
          </w:p>
        </w:tc>
      </w:tr>
      <w:tr w:rsidR="00193AC1" w:rsidRPr="00FF6037" w14:paraId="24C055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Reason Code</w:t>
            </w:r>
          </w:p>
        </w:tc>
      </w:tr>
      <w:tr w:rsidR="00193AC1" w:rsidRPr="00FF6037" w14:paraId="24C055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destination_channel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Channel</w:t>
            </w:r>
          </w:p>
        </w:tc>
      </w:tr>
      <w:tr w:rsidR="00193AC1" w:rsidRPr="00FF6037" w14:paraId="24C055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source_channel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Channel</w:t>
            </w:r>
          </w:p>
        </w:tc>
      </w:tr>
      <w:tr w:rsidR="00193AC1" w:rsidRPr="00FF6037" w14:paraId="24C055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institution BIN</w:t>
            </w:r>
          </w:p>
        </w:tc>
      </w:tr>
      <w:tr w:rsidR="00193AC1" w:rsidRPr="00FF6037" w14:paraId="24C055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spend_qualified_ind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Spend Qualified Indicator.</w:t>
            </w:r>
          </w:p>
        </w:tc>
      </w:tr>
      <w:tr w:rsidR="00193AC1" w:rsidRPr="00FF6037" w14:paraId="24C055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55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identifier</w:t>
            </w:r>
          </w:p>
        </w:tc>
      </w:tr>
      <w:tr w:rsidR="00193AC1" w:rsidRPr="00FF6037" w14:paraId="24C055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Reporting For SRE Identifier. This is the identifier for the SRE being reported upon</w:t>
            </w:r>
          </w:p>
        </w:tc>
      </w:tr>
      <w:tr w:rsidR="00193AC1" w:rsidRPr="00FF6037" w14:paraId="24C055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up_sre_id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 of the SRE which is directly superior to the Reporting For SRE in the settlement hierarchy.</w:t>
            </w:r>
          </w:p>
        </w:tc>
      </w:tr>
      <w:tr w:rsidR="00193AC1" w:rsidRPr="00FF6037" w14:paraId="24C055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jurisdict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Jurisdiction Code</w:t>
            </w:r>
          </w:p>
        </w:tc>
      </w:tr>
      <w:tr w:rsidR="00193AC1" w:rsidRPr="00FF6037" w14:paraId="24C055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routing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 - regional Routing Indicator. Y or N.</w:t>
            </w:r>
          </w:p>
        </w:tc>
      </w:tr>
      <w:tr w:rsidR="00193AC1" w:rsidRPr="00FF6037" w14:paraId="24C055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Region Code</w:t>
            </w:r>
          </w:p>
        </w:tc>
      </w:tr>
      <w:tr w:rsidR="00193AC1" w:rsidRPr="00FF6037" w14:paraId="24C055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Region Code</w:t>
            </w:r>
          </w:p>
        </w:tc>
      </w:tr>
      <w:tr w:rsidR="00193AC1" w:rsidRPr="00FF6037" w14:paraId="24C055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Country Code</w:t>
            </w:r>
          </w:p>
        </w:tc>
      </w:tr>
      <w:tr w:rsidR="00193AC1" w:rsidRPr="00FF6037" w14:paraId="24C055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Country Code</w:t>
            </w:r>
          </w:p>
        </w:tc>
      </w:tr>
      <w:tr w:rsidR="00193AC1" w:rsidRPr="00FF6037" w14:paraId="24C055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bus_tr_type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Transaction Type</w:t>
            </w:r>
          </w:p>
        </w:tc>
      </w:tr>
      <w:tr w:rsidR="00193AC1" w:rsidRPr="00FF6037" w14:paraId="24C055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first_count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Count</w:t>
            </w:r>
          </w:p>
        </w:tc>
      </w:tr>
      <w:tr w:rsidR="00193AC1" w:rsidRPr="00FF6037" w14:paraId="24C055E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E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additional_amount</w:t>
            </w:r>
            <w:proofErr w:type="spellEnd"/>
          </w:p>
        </w:tc>
      </w:tr>
      <w:tr w:rsidR="00193AC1" w:rsidRPr="00FF6037" w14:paraId="24C055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value</w:t>
            </w:r>
          </w:p>
        </w:tc>
      </w:tr>
      <w:tr w:rsidR="00193AC1" w:rsidRPr="00FF6037" w14:paraId="24C055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currency code</w:t>
            </w:r>
          </w:p>
        </w:tc>
      </w:tr>
      <w:tr w:rsidR="00193AC1" w:rsidRPr="00FF6037" w14:paraId="24C055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Amount’s type, it is a dictionary article (dictionaries AMPR, FETP, BLTP, LMTP, etc.)</w:t>
            </w:r>
          </w:p>
        </w:tc>
      </w:tr>
      <w:tr w:rsidR="00193AC1" w:rsidRPr="00FF6037" w14:paraId="24C055F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F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processing_stage</w:t>
            </w:r>
            <w:proofErr w:type="spellEnd"/>
          </w:p>
        </w:tc>
      </w:tr>
      <w:tr w:rsidR="00193AC1" w:rsidRPr="00FF6037" w14:paraId="24C055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stage, an article of dictionary PSTG</w:t>
            </w:r>
          </w:p>
        </w:tc>
      </w:tr>
      <w:tr w:rsidR="00193AC1" w:rsidRPr="00FF6037" w14:paraId="24C056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status, an article of dictionary OPST</w:t>
            </w:r>
          </w:p>
        </w:tc>
      </w:tr>
      <w:bookmarkEnd w:id="67"/>
      <w:bookmarkEnd w:id="68"/>
      <w:bookmarkEnd w:id="71"/>
      <w:bookmarkEnd w:id="73"/>
      <w:bookmarkEnd w:id="74"/>
      <w:bookmarkEnd w:id="76"/>
      <w:bookmarkEnd w:id="78"/>
      <w:bookmarkEnd w:id="79"/>
    </w:tbl>
    <w:p w14:paraId="24C05604" w14:textId="77777777" w:rsidR="000D627B" w:rsidRDefault="000D627B" w:rsidP="00961495">
      <w:pPr>
        <w:pStyle w:val="BPC3Bodyafterheading"/>
        <w:rPr>
          <w:rStyle w:val="longtext"/>
          <w:rFonts w:cs="Calibri"/>
        </w:rPr>
      </w:pPr>
    </w:p>
    <w:p w14:paraId="24C05605" w14:textId="77777777" w:rsidR="000D627B" w:rsidRPr="00930DE7" w:rsidRDefault="000D627B" w:rsidP="000D627B">
      <w:pPr>
        <w:pStyle w:val="BPC3Heading1"/>
        <w:pageBreakBefore/>
        <w:ind w:left="431" w:hanging="431"/>
      </w:pPr>
      <w:bookmarkStart w:id="80" w:name="_Toc466542826"/>
      <w:r>
        <w:lastRenderedPageBreak/>
        <w:t>CURRENCY RATES</w:t>
      </w:r>
      <w:r w:rsidRPr="00930DE7">
        <w:t xml:space="preserve"> FILE STRUCTURE</w:t>
      </w:r>
      <w:bookmarkEnd w:id="80"/>
    </w:p>
    <w:p w14:paraId="24C05606" w14:textId="77777777" w:rsidR="000D627B" w:rsidRDefault="000D627B" w:rsidP="000D627B">
      <w:pPr>
        <w:pStyle w:val="BPC3Heading2"/>
      </w:pPr>
      <w:bookmarkStart w:id="81" w:name="_Toc458007322"/>
      <w:bookmarkStart w:id="82" w:name="_Toc466542827"/>
      <w:r>
        <w:t>Overview</w:t>
      </w:r>
      <w:bookmarkEnd w:id="81"/>
      <w:bookmarkEnd w:id="82"/>
    </w:p>
    <w:p w14:paraId="24C05607" w14:textId="77777777" w:rsidR="000D627B" w:rsidRDefault="000D627B" w:rsidP="000D627B">
      <w:pPr>
        <w:pStyle w:val="BPC3Bodyafterheading"/>
      </w:pPr>
      <w:r>
        <w:t>This file is used to transfer currency rates from SVBO to SVFM.</w:t>
      </w:r>
    </w:p>
    <w:p w14:paraId="24C05608" w14:textId="77777777" w:rsidR="000D627B" w:rsidRDefault="000D627B" w:rsidP="000D627B">
      <w:pPr>
        <w:pStyle w:val="BPC3Bodyafterheading"/>
        <w:numPr>
          <w:ilvl w:val="0"/>
          <w:numId w:val="38"/>
        </w:numPr>
        <w:tabs>
          <w:tab w:val="left" w:pos="-3261"/>
          <w:tab w:val="left" w:pos="709"/>
        </w:tabs>
        <w:ind w:left="709" w:hanging="283"/>
      </w:pPr>
      <w:r>
        <w:t>To load the Bank Selling exchange rate (when the bank sells currency; it is used for debit transactions):</w:t>
      </w:r>
    </w:p>
    <w:p w14:paraId="24C05609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Source currency (tag &lt;</w:t>
      </w:r>
      <w:proofErr w:type="spellStart"/>
      <w:r>
        <w:t>src_currency</w:t>
      </w:r>
      <w:proofErr w:type="spellEnd"/>
      <w:r>
        <w:t>&gt;) is transaction currency</w:t>
      </w:r>
    </w:p>
    <w:p w14:paraId="24C0560A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Destination currency (tag &lt;</w:t>
      </w:r>
      <w:proofErr w:type="spellStart"/>
      <w:r>
        <w:t>dst_currency</w:t>
      </w:r>
      <w:proofErr w:type="spellEnd"/>
      <w:r>
        <w:t>&gt;) is account currency</w:t>
      </w:r>
    </w:p>
    <w:p w14:paraId="24C0560B" w14:textId="77777777" w:rsidR="000D627B" w:rsidRDefault="000D627B" w:rsidP="000D627B">
      <w:pPr>
        <w:pStyle w:val="BPC3Bodyafterheading"/>
        <w:numPr>
          <w:ilvl w:val="0"/>
          <w:numId w:val="38"/>
        </w:numPr>
      </w:pPr>
      <w:r>
        <w:t>To load the Bank Buying exchange rate (When the bank buys currency; it is used for credit transactions):</w:t>
      </w:r>
    </w:p>
    <w:p w14:paraId="24C0560C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Source currency (tag &lt;</w:t>
      </w:r>
      <w:proofErr w:type="spellStart"/>
      <w:r>
        <w:t>src_currency</w:t>
      </w:r>
      <w:proofErr w:type="spellEnd"/>
      <w:r>
        <w:t>&gt;) is account currency</w:t>
      </w:r>
    </w:p>
    <w:p w14:paraId="24C0560D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Destination currency (tag &lt;</w:t>
      </w:r>
      <w:proofErr w:type="spellStart"/>
      <w:r>
        <w:t>dst_currency</w:t>
      </w:r>
      <w:proofErr w:type="spellEnd"/>
      <w:r>
        <w:t>&gt;) is transaction currency</w:t>
      </w:r>
    </w:p>
    <w:p w14:paraId="24C0560E" w14:textId="77777777" w:rsidR="000D627B" w:rsidRDefault="000D627B" w:rsidP="000D627B">
      <w:pPr>
        <w:pStyle w:val="BPC3Heading2"/>
      </w:pPr>
      <w:bookmarkStart w:id="83" w:name="_Toc458007323"/>
      <w:bookmarkStart w:id="84" w:name="_Toc466542828"/>
      <w:r>
        <w:t>File naming convention</w:t>
      </w:r>
      <w:bookmarkEnd w:id="83"/>
      <w:bookmarkEnd w:id="84"/>
    </w:p>
    <w:p w14:paraId="24C0560F" w14:textId="77777777" w:rsidR="000D627B" w:rsidRDefault="000D627B" w:rsidP="000D627B">
      <w:pPr>
        <w:pStyle w:val="BPC3Bodyafterheading"/>
      </w:pPr>
      <w:r>
        <w:t>File is named according to the following format:</w:t>
      </w:r>
    </w:p>
    <w:p w14:paraId="24C05610" w14:textId="77777777" w:rsidR="000D627B" w:rsidRDefault="000D627B" w:rsidP="000D627B">
      <w:pPr>
        <w:pStyle w:val="BPC3Bodyafterheading"/>
        <w:ind w:firstLine="576"/>
        <w:rPr>
          <w:i/>
        </w:rPr>
      </w:pPr>
      <w:r w:rsidRPr="001C4720">
        <w:rPr>
          <w:i/>
        </w:rPr>
        <w:t>&lt;</w:t>
      </w:r>
      <w:proofErr w:type="spellStart"/>
      <w:r w:rsidRPr="001C4720">
        <w:rPr>
          <w:i/>
        </w:rPr>
        <w:t>inst_id</w:t>
      </w:r>
      <w:proofErr w:type="spellEnd"/>
      <w:r w:rsidRPr="001C4720">
        <w:rPr>
          <w:i/>
        </w:rPr>
        <w:t>&gt;_</w:t>
      </w:r>
      <w:proofErr w:type="spellStart"/>
      <w:r>
        <w:rPr>
          <w:i/>
        </w:rPr>
        <w:t>currates</w:t>
      </w:r>
      <w:proofErr w:type="spellEnd"/>
      <w:r w:rsidRPr="001C4720">
        <w:rPr>
          <w:i/>
        </w:rPr>
        <w:t xml:space="preserve">_&lt;additional </w:t>
      </w:r>
      <w:r>
        <w:rPr>
          <w:i/>
        </w:rPr>
        <w:t>id</w:t>
      </w:r>
      <w:r w:rsidRPr="001C4720">
        <w:rPr>
          <w:i/>
        </w:rPr>
        <w:t>&gt;.xml</w:t>
      </w:r>
    </w:p>
    <w:p w14:paraId="24C05611" w14:textId="77777777" w:rsidR="000D627B" w:rsidRDefault="000D627B" w:rsidP="000D627B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</w:t>
      </w:r>
    </w:p>
    <w:p w14:paraId="24C05612" w14:textId="77777777" w:rsidR="000D627B" w:rsidRDefault="000D627B" w:rsidP="000D627B">
      <w:pPr>
        <w:pStyle w:val="af4"/>
        <w:numPr>
          <w:ilvl w:val="0"/>
          <w:numId w:val="33"/>
        </w:numPr>
      </w:pPr>
      <w:proofErr w:type="gramStart"/>
      <w:r w:rsidRPr="0006398F">
        <w:rPr>
          <w:i/>
        </w:rPr>
        <w:t>additional</w:t>
      </w:r>
      <w:proofErr w:type="gramEnd"/>
      <w:r w:rsidRPr="0006398F">
        <w:rPr>
          <w:i/>
        </w:rPr>
        <w:t xml:space="preserve"> id</w:t>
      </w:r>
      <w:r>
        <w:t xml:space="preserve"> – can be timestamp or another ID of a file.</w:t>
      </w:r>
    </w:p>
    <w:p w14:paraId="24C05613" w14:textId="77777777" w:rsidR="000D627B" w:rsidRDefault="000D627B" w:rsidP="000D627B">
      <w:pPr>
        <w:pStyle w:val="BPC3Heading2"/>
      </w:pPr>
      <w:bookmarkStart w:id="85" w:name="_Toc458007324"/>
      <w:bookmarkStart w:id="86" w:name="_Toc466542829"/>
      <w:r>
        <w:t>List of tags</w:t>
      </w:r>
      <w:bookmarkEnd w:id="85"/>
      <w:bookmarkEnd w:id="86"/>
    </w:p>
    <w:p w14:paraId="24C05614" w14:textId="77777777" w:rsidR="000D627B" w:rsidRPr="00E404E3" w:rsidRDefault="000D627B" w:rsidP="000D627B">
      <w:pPr>
        <w:pStyle w:val="BPC3Bodyafterheading"/>
      </w:pPr>
      <w:r>
        <w:t>As of the current version, the</w:t>
      </w:r>
      <w:r w:rsidR="00BB6DDC">
        <w:t xml:space="preserve"> same</w:t>
      </w:r>
      <w:r>
        <w:t xml:space="preserve"> structure is described in </w:t>
      </w:r>
      <w:r w:rsidR="00BB6DDC">
        <w:t xml:space="preserve">the common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>, chapter</w:t>
      </w:r>
      <w:r>
        <w:rPr>
          <w:b/>
        </w:rPr>
        <w:t xml:space="preserve"> Currency rates file structure</w:t>
      </w:r>
      <w:r>
        <w:t>. The following table is provided for convenience reasons.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850"/>
        <w:gridCol w:w="993"/>
        <w:gridCol w:w="3827"/>
      </w:tblGrid>
      <w:tr w:rsidR="000D627B" w:rsidRPr="00075599" w14:paraId="24C0561A" w14:textId="77777777" w:rsidTr="002B2401">
        <w:trPr>
          <w:trHeight w:val="135"/>
          <w:tblHeader/>
        </w:trPr>
        <w:tc>
          <w:tcPr>
            <w:tcW w:w="1701" w:type="dxa"/>
            <w:shd w:val="clear" w:color="auto" w:fill="C5E2FF"/>
          </w:tcPr>
          <w:p w14:paraId="24C05615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Tag name</w:t>
            </w:r>
          </w:p>
        </w:tc>
        <w:tc>
          <w:tcPr>
            <w:tcW w:w="1701" w:type="dxa"/>
            <w:shd w:val="clear" w:color="auto" w:fill="C5E2FF"/>
          </w:tcPr>
          <w:p w14:paraId="24C05616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4C05617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shd w:val="clear" w:color="auto" w:fill="C5E2FF"/>
          </w:tcPr>
          <w:p w14:paraId="24C05618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Occurs</w:t>
            </w:r>
          </w:p>
        </w:tc>
        <w:tc>
          <w:tcPr>
            <w:tcW w:w="3827" w:type="dxa"/>
            <w:shd w:val="clear" w:color="auto" w:fill="C5E2FF"/>
          </w:tcPr>
          <w:p w14:paraId="24C05619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Description</w:t>
            </w:r>
          </w:p>
        </w:tc>
      </w:tr>
      <w:tr w:rsidR="000D627B" w:rsidRPr="00075599" w14:paraId="24C0561D" w14:textId="77777777" w:rsidTr="002B2401">
        <w:trPr>
          <w:trHeight w:val="135"/>
        </w:trPr>
        <w:tc>
          <w:tcPr>
            <w:tcW w:w="5245" w:type="dxa"/>
            <w:gridSpan w:val="4"/>
            <w:shd w:val="clear" w:color="auto" w:fill="auto"/>
          </w:tcPr>
          <w:p w14:paraId="24C0561B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4C0561C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tag. Contains a set of currency rate records.</w:t>
            </w:r>
          </w:p>
        </w:tc>
      </w:tr>
      <w:tr w:rsidR="000D627B" w:rsidRPr="009B5DEE" w14:paraId="24C05623" w14:textId="77777777" w:rsidTr="002B2401">
        <w:trPr>
          <w:trHeight w:val="135"/>
        </w:trPr>
        <w:tc>
          <w:tcPr>
            <w:tcW w:w="1701" w:type="dxa"/>
          </w:tcPr>
          <w:p w14:paraId="24C0561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</w:p>
        </w:tc>
        <w:tc>
          <w:tcPr>
            <w:tcW w:w="1701" w:type="dxa"/>
          </w:tcPr>
          <w:p w14:paraId="24C0561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</w:tcPr>
          <w:p w14:paraId="24C05620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</w:tcPr>
          <w:p w14:paraId="24C0562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1-*</w:t>
            </w:r>
          </w:p>
        </w:tc>
        <w:tc>
          <w:tcPr>
            <w:tcW w:w="3827" w:type="dxa"/>
          </w:tcPr>
          <w:p w14:paraId="24C0562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</w:t>
            </w:r>
          </w:p>
        </w:tc>
      </w:tr>
      <w:tr w:rsidR="000D627B" w:rsidRPr="00075599" w14:paraId="24C05626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4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5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 Contains the e</w:t>
            </w:r>
            <w:r w:rsidRPr="009B5DEE">
              <w:rPr>
                <w:sz w:val="20"/>
              </w:rPr>
              <w:t xml:space="preserve">xchange rate between two currencies on </w:t>
            </w:r>
            <w:r>
              <w:rPr>
                <w:sz w:val="20"/>
              </w:rPr>
              <w:t>a</w:t>
            </w:r>
            <w:r w:rsidRPr="009B5DEE">
              <w:rPr>
                <w:sz w:val="20"/>
              </w:rPr>
              <w:t xml:space="preserve"> particular date.</w:t>
            </w:r>
          </w:p>
        </w:tc>
      </w:tr>
      <w:tr w:rsidR="000D627B" w:rsidRPr="009B5DEE" w14:paraId="24C0562C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inst_id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Financial institution ID for which the rate is applied.</w:t>
            </w:r>
          </w:p>
        </w:tc>
      </w:tr>
      <w:tr w:rsidR="000D627B" w:rsidRPr="009B5DEE" w14:paraId="24C05632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rate_type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 xml:space="preserve">Exchange rate type. </w:t>
            </w:r>
            <w:r>
              <w:rPr>
                <w:sz w:val="20"/>
              </w:rPr>
              <w:t>Please refer to the</w:t>
            </w:r>
            <w:r w:rsidRPr="009B5DEE">
              <w:rPr>
                <w:sz w:val="20"/>
              </w:rPr>
              <w:t xml:space="preserve"> dictionary RTTP (Rate types).</w:t>
            </w:r>
          </w:p>
        </w:tc>
      </w:tr>
      <w:tr w:rsidR="000D627B" w:rsidRPr="009B5DEE" w14:paraId="24C05638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lastRenderedPageBreak/>
              <w:t>effective_date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</w:t>
            </w:r>
            <w:r w:rsidRPr="009B5DEE">
              <w:rPr>
                <w:sz w:val="20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5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Start date of the rate</w:t>
            </w:r>
          </w:p>
        </w:tc>
      </w:tr>
      <w:tr w:rsidR="000D627B" w:rsidRPr="009B5DEE" w14:paraId="24C0563E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B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End date of the rate</w:t>
            </w:r>
          </w:p>
        </w:tc>
      </w:tr>
      <w:tr w:rsidR="000D627B" w:rsidRPr="009B5DEE" w14:paraId="24C05644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src_currency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1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Source currency</w:t>
            </w:r>
          </w:p>
        </w:tc>
      </w:tr>
      <w:tr w:rsidR="000D627B" w:rsidRPr="009B5DEE" w14:paraId="24C0564A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dst_currency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7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Destination currency</w:t>
            </w:r>
          </w:p>
        </w:tc>
      </w:tr>
      <w:tr w:rsidR="000D627B" w:rsidRPr="009B5DEE" w14:paraId="24C05650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D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</w:tr>
      <w:tr w:rsidR="000D627B" w:rsidRPr="009B5DEE" w14:paraId="24C05656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inverted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W</w:t>
            </w:r>
            <w:r w:rsidRPr="009B5DEE">
              <w:rPr>
                <w:sz w:val="20"/>
              </w:rPr>
              <w:t>hether to invert the rate value or not</w:t>
            </w:r>
            <w:r>
              <w:rPr>
                <w:sz w:val="20"/>
              </w:rPr>
              <w:t xml:space="preserve"> when applying the rate</w:t>
            </w:r>
            <w:r w:rsidRPr="009B5DEE">
              <w:rPr>
                <w:sz w:val="20"/>
              </w:rPr>
              <w:t xml:space="preserve">. Default value </w:t>
            </w:r>
            <w:r>
              <w:rPr>
                <w:sz w:val="20"/>
              </w:rPr>
              <w:t>is “0”</w:t>
            </w:r>
            <w:r w:rsidRPr="009B5DEE">
              <w:rPr>
                <w:sz w:val="20"/>
              </w:rPr>
              <w:t xml:space="preserve"> – do not invert.</w:t>
            </w:r>
          </w:p>
        </w:tc>
      </w:tr>
      <w:tr w:rsidR="000D627B" w:rsidRPr="00075599" w14:paraId="24C05659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7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currency_scale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8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</w:tr>
      <w:tr w:rsidR="000D627B" w:rsidRPr="009B5DEE" w14:paraId="24C0565F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C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scale value in rate.</w:t>
            </w:r>
          </w:p>
        </w:tc>
      </w:tr>
      <w:tr w:rsidR="000D627B" w:rsidRPr="009B5DEE" w14:paraId="24C05665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code. ISO code (3 digits).</w:t>
            </w:r>
          </w:p>
        </w:tc>
      </w:tr>
      <w:tr w:rsidR="000D627B" w:rsidRPr="009B5DEE" w14:paraId="24C0566B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exponent_scale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8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A" w14:textId="77777777" w:rsidR="000D627B" w:rsidRPr="009B5DEE" w:rsidRDefault="000D627B" w:rsidP="000D627B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Additional scale exponent that influence</w:t>
            </w:r>
            <w:r>
              <w:rPr>
                <w:sz w:val="20"/>
              </w:rPr>
              <w:t>s</w:t>
            </w:r>
            <w:r w:rsidRPr="009B5DEE">
              <w:rPr>
                <w:sz w:val="20"/>
              </w:rPr>
              <w:t xml:space="preserve"> the result.</w:t>
            </w:r>
          </w:p>
        </w:tc>
      </w:tr>
    </w:tbl>
    <w:p w14:paraId="24C0566C" w14:textId="77777777" w:rsidR="000D627B" w:rsidRPr="00FF6037" w:rsidRDefault="000D627B" w:rsidP="00961495">
      <w:pPr>
        <w:pStyle w:val="BPC3Bodyafterheading"/>
        <w:rPr>
          <w:rStyle w:val="longtext"/>
          <w:rFonts w:cs="Calibri"/>
        </w:rPr>
      </w:pPr>
    </w:p>
    <w:p w14:paraId="24C0566D" w14:textId="449EBA1E" w:rsidR="00073C75" w:rsidRPr="00930DE7" w:rsidRDefault="00425B69" w:rsidP="00073C75">
      <w:pPr>
        <w:pStyle w:val="BPC3Heading1"/>
        <w:pageBreakBefore/>
        <w:ind w:left="431" w:hanging="431"/>
      </w:pPr>
      <w:bookmarkStart w:id="87" w:name="_Toc466542830"/>
      <w:bookmarkEnd w:id="51"/>
      <w:r>
        <w:lastRenderedPageBreak/>
        <w:t xml:space="preserve">TRANSACTION </w:t>
      </w:r>
      <w:r w:rsidR="00073C75">
        <w:t>CONTROL</w:t>
      </w:r>
      <w:r w:rsidR="007448A8">
        <w:t xml:space="preserve"> </w:t>
      </w:r>
      <w:r w:rsidR="00C11B18">
        <w:t xml:space="preserve">V.1 </w:t>
      </w:r>
      <w:r w:rsidR="00073C75" w:rsidRPr="00930DE7">
        <w:t>FILE STRUCTURE</w:t>
      </w:r>
      <w:bookmarkEnd w:id="87"/>
    </w:p>
    <w:p w14:paraId="24C0566E" w14:textId="77777777" w:rsidR="000A531B" w:rsidRDefault="000A531B" w:rsidP="000A531B">
      <w:pPr>
        <w:pStyle w:val="BPC3Heading2"/>
      </w:pPr>
      <w:bookmarkStart w:id="88" w:name="_Toc466542831"/>
      <w:r>
        <w:t>Overview</w:t>
      </w:r>
      <w:bookmarkEnd w:id="88"/>
    </w:p>
    <w:p w14:paraId="24C0566F" w14:textId="77777777" w:rsidR="00073C75" w:rsidRDefault="00F76343" w:rsidP="00961495">
      <w:pPr>
        <w:pStyle w:val="BPC3Bodyafterheading"/>
      </w:pPr>
      <w:r>
        <w:t>This file is transferred from SVFM to SVBO</w:t>
      </w:r>
      <w:r w:rsidR="007448A8">
        <w:t>1</w:t>
      </w:r>
      <w:r>
        <w:t xml:space="preserve"> on user’s demand. It allows SVFM to control transaction processing in SVBO</w:t>
      </w:r>
      <w:r w:rsidR="007448A8">
        <w:t>1</w:t>
      </w:r>
      <w:r>
        <w:t xml:space="preserve"> (</w:t>
      </w:r>
      <w:r w:rsidRPr="00A52A28">
        <w:t xml:space="preserve">suspicious transactions can be suspended and not settled in </w:t>
      </w:r>
      <w:r>
        <w:t>the SV</w:t>
      </w:r>
      <w:r w:rsidRPr="00A52A28">
        <w:t>FM prevention mode</w:t>
      </w:r>
      <w:r>
        <w:t>).</w:t>
      </w:r>
    </w:p>
    <w:p w14:paraId="24C05670" w14:textId="393DFB13" w:rsidR="007448A8" w:rsidRDefault="007448A8" w:rsidP="00961495">
      <w:pPr>
        <w:pStyle w:val="BPC3Bodyafterheading"/>
      </w:pPr>
      <w:r>
        <w:t>Please note that th</w:t>
      </w:r>
      <w:r w:rsidR="00E510C3">
        <w:t>is</w:t>
      </w:r>
      <w:r>
        <w:t xml:space="preserve"> file </w:t>
      </w:r>
      <w:r w:rsidR="00454835">
        <w:t xml:space="preserve">only </w:t>
      </w:r>
      <w:r>
        <w:t xml:space="preserve">works in the interface with SVBO1. The </w:t>
      </w:r>
      <w:r w:rsidR="00E510C3">
        <w:t xml:space="preserve">analogous </w:t>
      </w:r>
      <w:r>
        <w:t xml:space="preserve">SVFM-SVBO2 interface uses the </w:t>
      </w:r>
      <w:r w:rsidR="00C11B18">
        <w:t>Transaction</w:t>
      </w:r>
      <w:r w:rsidR="00E510C3">
        <w:t xml:space="preserve"> control </w:t>
      </w:r>
      <w:r w:rsidR="00C11B18">
        <w:t xml:space="preserve">v.2 </w:t>
      </w:r>
      <w:r w:rsidR="00E510C3">
        <w:t>file (see below).</w:t>
      </w:r>
    </w:p>
    <w:p w14:paraId="24C05671" w14:textId="77777777" w:rsidR="000A531B" w:rsidRDefault="000A531B" w:rsidP="000A531B">
      <w:pPr>
        <w:pStyle w:val="BPC3Heading2"/>
      </w:pPr>
      <w:bookmarkStart w:id="89" w:name="_Toc466542832"/>
      <w:r>
        <w:t>File naming convention</w:t>
      </w:r>
      <w:bookmarkEnd w:id="89"/>
    </w:p>
    <w:p w14:paraId="24C05672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</w:rPr>
        <w:t xml:space="preserve">File name has the </w:t>
      </w:r>
      <w:r>
        <w:rPr>
          <w:rFonts w:asciiTheme="minorHAnsi" w:hAnsiTheme="minorHAnsi"/>
        </w:rPr>
        <w:t xml:space="preserve">following </w:t>
      </w:r>
      <w:r w:rsidRPr="00F76343">
        <w:rPr>
          <w:rFonts w:asciiTheme="minorHAnsi" w:hAnsiTheme="minorHAnsi"/>
        </w:rPr>
        <w:t>format:</w:t>
      </w:r>
    </w:p>
    <w:p w14:paraId="24C05673" w14:textId="77777777" w:rsidR="00F76343" w:rsidRPr="00F76343" w:rsidRDefault="00F76343" w:rsidP="00F76343">
      <w:pPr>
        <w:ind w:left="708" w:firstLine="708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&lt;BIC&gt;_</w:t>
      </w:r>
      <w:proofErr w:type="spellStart"/>
      <w:r w:rsidRPr="00F76343">
        <w:rPr>
          <w:rFonts w:asciiTheme="minorHAnsi" w:hAnsiTheme="minorHAnsi"/>
        </w:rPr>
        <w:t>fms_tr</w:t>
      </w:r>
      <w:proofErr w:type="spellEnd"/>
      <w:r w:rsidRPr="00F76343">
        <w:rPr>
          <w:rFonts w:asciiTheme="minorHAnsi" w:hAnsiTheme="minorHAnsi"/>
        </w:rPr>
        <w:t>-control_&lt;YYMMDD&gt;_&lt;n&gt;.</w:t>
      </w:r>
      <w:proofErr w:type="gramEnd"/>
      <w:r w:rsidRPr="00F76343">
        <w:rPr>
          <w:rFonts w:asciiTheme="minorHAnsi" w:hAnsiTheme="minorHAnsi"/>
        </w:rPr>
        <w:t xml:space="preserve"> </w:t>
      </w:r>
      <w:proofErr w:type="spellStart"/>
      <w:proofErr w:type="gramStart"/>
      <w:r w:rsidRPr="00F76343">
        <w:rPr>
          <w:rFonts w:asciiTheme="minorHAnsi" w:hAnsiTheme="minorHAnsi"/>
        </w:rPr>
        <w:t>btf</w:t>
      </w:r>
      <w:proofErr w:type="spellEnd"/>
      <w:proofErr w:type="gramEnd"/>
    </w:p>
    <w:p w14:paraId="24C05674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where</w:t>
      </w:r>
      <w:proofErr w:type="gramEnd"/>
      <w:r w:rsidRPr="00F76343">
        <w:rPr>
          <w:rFonts w:asciiTheme="minorHAnsi" w:hAnsiTheme="minorHAnsi"/>
        </w:rPr>
        <w:t>:</w:t>
      </w:r>
    </w:p>
    <w:p w14:paraId="24C05675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&lt;BIC&gt;</w:t>
      </w:r>
      <w:r w:rsidRPr="00F76343">
        <w:rPr>
          <w:rFonts w:asciiTheme="minorHAnsi" w:hAnsiTheme="minorHAnsi"/>
        </w:rPr>
        <w:t xml:space="preserve"> – is 4 chars Bank Identification Code in SV, source system of the file;</w:t>
      </w:r>
    </w:p>
    <w:p w14:paraId="24C05676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fms</w:t>
      </w:r>
      <w:proofErr w:type="spellEnd"/>
      <w:r w:rsidRPr="00F76343">
        <w:rPr>
          <w:rFonts w:asciiTheme="minorHAnsi" w:hAnsiTheme="minorHAnsi"/>
        </w:rPr>
        <w:t xml:space="preserve"> – 3 chars abbreviation of the interface for fraud monitoring system (FM);</w:t>
      </w:r>
    </w:p>
    <w:p w14:paraId="24C05677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tr</w:t>
      </w:r>
      <w:proofErr w:type="spellEnd"/>
      <w:r w:rsidRPr="00F76343">
        <w:rPr>
          <w:rFonts w:asciiTheme="minorHAnsi" w:hAnsiTheme="minorHAnsi"/>
          <w:i/>
        </w:rPr>
        <w:t xml:space="preserve">-control </w:t>
      </w:r>
      <w:r w:rsidRPr="00F76343">
        <w:rPr>
          <w:rFonts w:asciiTheme="minorHAnsi" w:hAnsiTheme="minorHAnsi"/>
        </w:rPr>
        <w:t>– data identification for the interface (transactions monitoring control data);</w:t>
      </w:r>
    </w:p>
    <w:p w14:paraId="24C05678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&lt;YYMMDD&gt;</w:t>
      </w:r>
      <w:r w:rsidRPr="00F76343">
        <w:rPr>
          <w:rFonts w:asciiTheme="minorHAnsi" w:hAnsiTheme="minorHAnsi"/>
        </w:rPr>
        <w:t xml:space="preserve"> – is the date of file creation;</w:t>
      </w:r>
    </w:p>
    <w:p w14:paraId="24C05679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&lt;n&gt;</w:t>
      </w:r>
      <w:r w:rsidRPr="00F76343">
        <w:rPr>
          <w:rFonts w:asciiTheme="minorHAnsi" w:hAnsiTheme="minorHAnsi"/>
        </w:rPr>
        <w:t xml:space="preserve"> - file sequence for the current day, should be</w:t>
      </w:r>
      <w:r w:rsidR="0007075D">
        <w:rPr>
          <w:rFonts w:asciiTheme="minorHAnsi" w:hAnsiTheme="minorHAnsi"/>
        </w:rPr>
        <w:t xml:space="preserve"> equal to</w:t>
      </w:r>
      <w:r w:rsidRPr="00F76343">
        <w:rPr>
          <w:rFonts w:asciiTheme="minorHAnsi" w:hAnsiTheme="minorHAnsi"/>
        </w:rPr>
        <w:t xml:space="preserve"> 1.</w:t>
      </w:r>
    </w:p>
    <w:p w14:paraId="24C0567A" w14:textId="77777777" w:rsidR="000A531B" w:rsidRPr="00452B0A" w:rsidRDefault="00F76343" w:rsidP="000A531B">
      <w:pPr>
        <w:pStyle w:val="BPC3Heading2"/>
      </w:pPr>
      <w:bookmarkStart w:id="90" w:name="_Toc466542833"/>
      <w:r>
        <w:t>File structure</w:t>
      </w:r>
      <w:bookmarkEnd w:id="90"/>
    </w:p>
    <w:p w14:paraId="24C0567B" w14:textId="77777777" w:rsidR="000A531B" w:rsidRDefault="00F76343" w:rsidP="00961495">
      <w:pPr>
        <w:pStyle w:val="BPC3Bodyafterheading"/>
      </w:pPr>
      <w:r>
        <w:t xml:space="preserve">The file format is BER-TLV. </w:t>
      </w:r>
      <w:r w:rsidRPr="001D4AF3">
        <w:t xml:space="preserve">Each file has </w:t>
      </w:r>
      <w:r>
        <w:t xml:space="preserve">a </w:t>
      </w:r>
      <w:r w:rsidRPr="001D4AF3">
        <w:t xml:space="preserve">header, data fields and </w:t>
      </w:r>
      <w:r>
        <w:t>a</w:t>
      </w:r>
      <w:r w:rsidRPr="001D4AF3">
        <w:t xml:space="preserve"> trailer. </w:t>
      </w:r>
      <w:r w:rsidR="00EB2570">
        <w:t xml:space="preserve">They are described in the </w:t>
      </w:r>
      <w:r w:rsidR="00AC6E73">
        <w:rPr>
          <w:b/>
        </w:rPr>
        <w:t>File header</w:t>
      </w:r>
      <w:r w:rsidR="00EB2570">
        <w:t>,</w:t>
      </w:r>
      <w:r w:rsidR="00AC6E73">
        <w:t xml:space="preserve"> </w:t>
      </w:r>
      <w:r w:rsidR="00AC6E73" w:rsidRPr="00AC6E73">
        <w:rPr>
          <w:b/>
        </w:rPr>
        <w:t>File trailer</w:t>
      </w:r>
      <w:r w:rsidR="00EB2570">
        <w:t xml:space="preserve">, and </w:t>
      </w:r>
      <w:r w:rsidRPr="00F76343">
        <w:rPr>
          <w:b/>
        </w:rPr>
        <w:t xml:space="preserve">Data </w:t>
      </w:r>
      <w:r>
        <w:rPr>
          <w:b/>
        </w:rPr>
        <w:t>records</w:t>
      </w:r>
      <w:r w:rsidR="00EB2570">
        <w:t xml:space="preserve"> sections.</w:t>
      </w:r>
    </w:p>
    <w:p w14:paraId="24C0567C" w14:textId="77777777" w:rsidR="000A531B" w:rsidRDefault="00F76343" w:rsidP="00961495">
      <w:pPr>
        <w:pStyle w:val="BPC3Bodyafterheading"/>
      </w:pPr>
      <w:r w:rsidRPr="00F76343">
        <w:t>The encoding is UTF-8, line feed is LF.</w:t>
      </w:r>
    </w:p>
    <w:p w14:paraId="24C0567D" w14:textId="77777777" w:rsidR="00F76343" w:rsidRDefault="00F76343" w:rsidP="00F76343">
      <w:pPr>
        <w:pStyle w:val="3new"/>
      </w:pPr>
      <w:r>
        <w:t>Notation conventions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1373"/>
        <w:gridCol w:w="5166"/>
      </w:tblGrid>
      <w:tr w:rsidR="00F76343" w:rsidRPr="00AC6E73" w14:paraId="24C05680" w14:textId="77777777" w:rsidTr="00F76343">
        <w:trPr>
          <w:trHeight w:val="385"/>
          <w:jc w:val="center"/>
        </w:trPr>
        <w:tc>
          <w:tcPr>
            <w:tcW w:w="2335" w:type="dxa"/>
          </w:tcPr>
          <w:p w14:paraId="24C0567E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6539" w:type="dxa"/>
            <w:gridSpan w:val="2"/>
          </w:tcPr>
          <w:p w14:paraId="24C0567F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Notations</w:t>
            </w:r>
          </w:p>
        </w:tc>
      </w:tr>
      <w:tr w:rsidR="00F76343" w:rsidRPr="00AC6E73" w14:paraId="24C05684" w14:textId="77777777" w:rsidTr="00F76343">
        <w:trPr>
          <w:trHeight w:val="301"/>
          <w:jc w:val="center"/>
        </w:trPr>
        <w:tc>
          <w:tcPr>
            <w:tcW w:w="2335" w:type="dxa"/>
            <w:vMerge w:val="restart"/>
          </w:tcPr>
          <w:p w14:paraId="24C0568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1373" w:type="dxa"/>
          </w:tcPr>
          <w:p w14:paraId="24C0568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5166" w:type="dxa"/>
          </w:tcPr>
          <w:p w14:paraId="24C0568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 field</w:t>
            </w:r>
          </w:p>
        </w:tc>
      </w:tr>
      <w:tr w:rsidR="00F76343" w:rsidRPr="00AC6E73" w14:paraId="24C05688" w14:textId="77777777" w:rsidTr="00F76343">
        <w:trPr>
          <w:trHeight w:val="191"/>
          <w:jc w:val="center"/>
        </w:trPr>
        <w:tc>
          <w:tcPr>
            <w:tcW w:w="2335" w:type="dxa"/>
            <w:vMerge/>
          </w:tcPr>
          <w:p w14:paraId="24C0568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5166" w:type="dxa"/>
          </w:tcPr>
          <w:p w14:paraId="24C0568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Numeric field</w:t>
            </w:r>
          </w:p>
        </w:tc>
      </w:tr>
      <w:tr w:rsidR="00F76343" w:rsidRPr="00AC6E73" w14:paraId="24C0568C" w14:textId="77777777" w:rsidTr="00F76343">
        <w:trPr>
          <w:trHeight w:val="301"/>
          <w:jc w:val="center"/>
        </w:trPr>
        <w:tc>
          <w:tcPr>
            <w:tcW w:w="2335" w:type="dxa"/>
            <w:vMerge/>
          </w:tcPr>
          <w:p w14:paraId="24C05689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A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H</w:t>
            </w:r>
          </w:p>
        </w:tc>
        <w:tc>
          <w:tcPr>
            <w:tcW w:w="5166" w:type="dxa"/>
          </w:tcPr>
          <w:p w14:paraId="24C0568B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Bitmap or Hex format</w:t>
            </w:r>
          </w:p>
        </w:tc>
      </w:tr>
      <w:tr w:rsidR="00F76343" w:rsidRPr="00AC6E73" w14:paraId="24C05690" w14:textId="77777777" w:rsidTr="00F76343">
        <w:trPr>
          <w:trHeight w:val="174"/>
          <w:jc w:val="center"/>
        </w:trPr>
        <w:tc>
          <w:tcPr>
            <w:tcW w:w="2335" w:type="dxa"/>
            <w:vMerge w:val="restart"/>
          </w:tcPr>
          <w:p w14:paraId="24C0568D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Value</w:t>
            </w:r>
          </w:p>
        </w:tc>
        <w:tc>
          <w:tcPr>
            <w:tcW w:w="1373" w:type="dxa"/>
          </w:tcPr>
          <w:p w14:paraId="24C0568E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</w:t>
            </w:r>
          </w:p>
        </w:tc>
        <w:tc>
          <w:tcPr>
            <w:tcW w:w="5166" w:type="dxa"/>
          </w:tcPr>
          <w:p w14:paraId="24C0568F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Alpha-digits</w:t>
            </w:r>
          </w:p>
        </w:tc>
      </w:tr>
      <w:tr w:rsidR="00F76343" w:rsidRPr="00AC6E73" w14:paraId="24C05694" w14:textId="77777777" w:rsidTr="00F76343">
        <w:trPr>
          <w:trHeight w:val="318"/>
          <w:jc w:val="center"/>
        </w:trPr>
        <w:tc>
          <w:tcPr>
            <w:tcW w:w="2335" w:type="dxa"/>
            <w:vMerge/>
          </w:tcPr>
          <w:p w14:paraId="24C0569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LJ</w:t>
            </w:r>
          </w:p>
        </w:tc>
        <w:tc>
          <w:tcPr>
            <w:tcW w:w="5166" w:type="dxa"/>
          </w:tcPr>
          <w:p w14:paraId="24C0569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Left Justified</w:t>
            </w:r>
          </w:p>
        </w:tc>
      </w:tr>
      <w:tr w:rsidR="00F76343" w:rsidRPr="00AC6E73" w14:paraId="24C05698" w14:textId="77777777" w:rsidTr="00F76343">
        <w:trPr>
          <w:trHeight w:val="285"/>
          <w:jc w:val="center"/>
        </w:trPr>
        <w:tc>
          <w:tcPr>
            <w:tcW w:w="2335" w:type="dxa"/>
            <w:vMerge/>
          </w:tcPr>
          <w:p w14:paraId="24C0569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NES</w:t>
            </w:r>
          </w:p>
        </w:tc>
        <w:tc>
          <w:tcPr>
            <w:tcW w:w="5166" w:type="dxa"/>
          </w:tcPr>
          <w:p w14:paraId="24C0569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No Embedded Spaces</w:t>
            </w:r>
          </w:p>
        </w:tc>
      </w:tr>
    </w:tbl>
    <w:p w14:paraId="24C05699" w14:textId="77777777" w:rsidR="00F76343" w:rsidRDefault="00F76343" w:rsidP="00961495">
      <w:pPr>
        <w:pStyle w:val="BPC3Bodyafterheading"/>
      </w:pPr>
    </w:p>
    <w:p w14:paraId="24C0569A" w14:textId="77777777" w:rsidR="00F76343" w:rsidRDefault="00F76343" w:rsidP="00F76343">
      <w:pPr>
        <w:pStyle w:val="3new"/>
      </w:pPr>
      <w:r>
        <w:t>Field presence requirements</w:t>
      </w:r>
    </w:p>
    <w:p w14:paraId="24C0569B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M – </w:t>
      </w:r>
      <w:proofErr w:type="gramStart"/>
      <w:r w:rsidRPr="00F76343">
        <w:rPr>
          <w:rFonts w:asciiTheme="minorHAnsi" w:hAnsiTheme="minorHAnsi"/>
        </w:rPr>
        <w:t>mandatory</w:t>
      </w:r>
      <w:proofErr w:type="gramEnd"/>
      <w:r w:rsidRPr="00F76343">
        <w:rPr>
          <w:rFonts w:asciiTheme="minorHAnsi" w:hAnsiTheme="minorHAnsi"/>
        </w:rPr>
        <w:t>,</w:t>
      </w:r>
    </w:p>
    <w:p w14:paraId="24C0569C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P – </w:t>
      </w:r>
      <w:proofErr w:type="gramStart"/>
      <w:r w:rsidRPr="00F76343">
        <w:rPr>
          <w:rFonts w:asciiTheme="minorHAnsi" w:hAnsiTheme="minorHAnsi"/>
        </w:rPr>
        <w:t>conditional</w:t>
      </w:r>
      <w:proofErr w:type="gramEnd"/>
      <w:r w:rsidRPr="00F76343">
        <w:rPr>
          <w:rFonts w:asciiTheme="minorHAnsi" w:hAnsiTheme="minorHAnsi"/>
        </w:rPr>
        <w:t>, if present.</w:t>
      </w:r>
    </w:p>
    <w:p w14:paraId="24C0569D" w14:textId="77777777" w:rsidR="00F76343" w:rsidRDefault="00FE60E6" w:rsidP="00F76343">
      <w:pPr>
        <w:pStyle w:val="3new"/>
      </w:pPr>
      <w:r>
        <w:lastRenderedPageBreak/>
        <w:t>File header</w:t>
      </w:r>
    </w:p>
    <w:tbl>
      <w:tblPr>
        <w:tblW w:w="7884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993"/>
        <w:gridCol w:w="922"/>
        <w:gridCol w:w="1728"/>
        <w:gridCol w:w="796"/>
        <w:gridCol w:w="968"/>
        <w:gridCol w:w="1846"/>
      </w:tblGrid>
      <w:tr w:rsidR="00AC6E73" w:rsidRPr="00AC6E73" w14:paraId="24C056A5" w14:textId="77777777" w:rsidTr="00C4383E">
        <w:trPr>
          <w:trHeight w:val="270"/>
          <w:tblHeader/>
        </w:trPr>
        <w:tc>
          <w:tcPr>
            <w:tcW w:w="655" w:type="dxa"/>
          </w:tcPr>
          <w:p w14:paraId="24C0569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1039" w:type="dxa"/>
          </w:tcPr>
          <w:p w14:paraId="24C0569F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990" w:type="dxa"/>
          </w:tcPr>
          <w:p w14:paraId="24C056A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40" w:type="dxa"/>
          </w:tcPr>
          <w:p w14:paraId="24C056A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58" w:type="dxa"/>
          </w:tcPr>
          <w:p w14:paraId="24C056A2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346" w:type="dxa"/>
          </w:tcPr>
          <w:p w14:paraId="24C056A3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56" w:type="dxa"/>
          </w:tcPr>
          <w:p w14:paraId="24C056A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AD" w14:textId="77777777" w:rsidTr="00C4383E">
        <w:trPr>
          <w:trHeight w:val="270"/>
        </w:trPr>
        <w:tc>
          <w:tcPr>
            <w:tcW w:w="655" w:type="dxa"/>
          </w:tcPr>
          <w:p w14:paraId="24C056A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24C056A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FF45</w:t>
            </w:r>
          </w:p>
        </w:tc>
        <w:tc>
          <w:tcPr>
            <w:tcW w:w="990" w:type="dxa"/>
          </w:tcPr>
          <w:p w14:paraId="24C056A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83</w:t>
            </w:r>
          </w:p>
        </w:tc>
        <w:tc>
          <w:tcPr>
            <w:tcW w:w="1940" w:type="dxa"/>
          </w:tcPr>
          <w:p w14:paraId="24C056A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header tag</w:t>
            </w:r>
          </w:p>
        </w:tc>
        <w:tc>
          <w:tcPr>
            <w:tcW w:w="858" w:type="dxa"/>
          </w:tcPr>
          <w:p w14:paraId="24C056AA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A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A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B5" w14:textId="77777777" w:rsidTr="00C4383E">
        <w:trPr>
          <w:trHeight w:val="239"/>
        </w:trPr>
        <w:tc>
          <w:tcPr>
            <w:tcW w:w="655" w:type="dxa"/>
          </w:tcPr>
          <w:p w14:paraId="24C056A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24C056A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990" w:type="dxa"/>
          </w:tcPr>
          <w:p w14:paraId="24C056B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B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58" w:type="dxa"/>
          </w:tcPr>
          <w:p w14:paraId="24C056B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46" w:type="dxa"/>
          </w:tcPr>
          <w:p w14:paraId="24C056B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AC6E73" w:rsidRPr="00AC6E73" w14:paraId="24C056BD" w14:textId="77777777" w:rsidTr="00C4383E">
        <w:trPr>
          <w:trHeight w:val="255"/>
        </w:trPr>
        <w:tc>
          <w:tcPr>
            <w:tcW w:w="655" w:type="dxa"/>
          </w:tcPr>
          <w:p w14:paraId="24C056B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24C056B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DF807D</w:t>
            </w:r>
          </w:p>
        </w:tc>
        <w:tc>
          <w:tcPr>
            <w:tcW w:w="990" w:type="dxa"/>
          </w:tcPr>
          <w:p w14:paraId="24C056B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940" w:type="dxa"/>
          </w:tcPr>
          <w:p w14:paraId="24C056B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Type</w:t>
            </w:r>
          </w:p>
        </w:tc>
        <w:tc>
          <w:tcPr>
            <w:tcW w:w="858" w:type="dxa"/>
          </w:tcPr>
          <w:p w14:paraId="24C056B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B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C6" w14:textId="77777777" w:rsidTr="00C4383E">
        <w:trPr>
          <w:trHeight w:val="285"/>
        </w:trPr>
        <w:tc>
          <w:tcPr>
            <w:tcW w:w="655" w:type="dxa"/>
          </w:tcPr>
          <w:p w14:paraId="24C056B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24C056B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DF807C</w:t>
            </w:r>
          </w:p>
        </w:tc>
        <w:tc>
          <w:tcPr>
            <w:tcW w:w="990" w:type="dxa"/>
          </w:tcPr>
          <w:p w14:paraId="24C056C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940" w:type="dxa"/>
          </w:tcPr>
          <w:p w14:paraId="24C056C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Date</w:t>
            </w:r>
          </w:p>
        </w:tc>
        <w:tc>
          <w:tcPr>
            <w:tcW w:w="858" w:type="dxa"/>
          </w:tcPr>
          <w:p w14:paraId="24C056C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4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AD, LJ</w:t>
            </w:r>
          </w:p>
          <w:p w14:paraId="24C056C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MM.DD.YYYY HH24:MI:SS</w:t>
            </w:r>
          </w:p>
        </w:tc>
      </w:tr>
      <w:tr w:rsidR="00AC6E73" w:rsidRPr="00AC6E73" w14:paraId="24C056CE" w14:textId="77777777" w:rsidTr="00C4383E">
        <w:trPr>
          <w:trHeight w:val="224"/>
        </w:trPr>
        <w:tc>
          <w:tcPr>
            <w:tcW w:w="655" w:type="dxa"/>
          </w:tcPr>
          <w:p w14:paraId="24C056C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4C056C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DF8079</w:t>
            </w:r>
          </w:p>
        </w:tc>
        <w:tc>
          <w:tcPr>
            <w:tcW w:w="990" w:type="dxa"/>
          </w:tcPr>
          <w:p w14:paraId="24C056C9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C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Institution Number</w:t>
            </w:r>
          </w:p>
        </w:tc>
        <w:tc>
          <w:tcPr>
            <w:tcW w:w="858" w:type="dxa"/>
          </w:tcPr>
          <w:p w14:paraId="24C056C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C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D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</w:tbl>
    <w:p w14:paraId="24C056CF" w14:textId="77777777" w:rsidR="00FE60E6" w:rsidRDefault="00FE60E6" w:rsidP="00961495">
      <w:pPr>
        <w:pStyle w:val="BPC3Bodyafterheading"/>
      </w:pPr>
    </w:p>
    <w:p w14:paraId="24C056D0" w14:textId="77777777" w:rsidR="00FE60E6" w:rsidRDefault="00FE60E6" w:rsidP="00FE60E6">
      <w:pPr>
        <w:pStyle w:val="3new"/>
      </w:pPr>
      <w:r>
        <w:t>File trailer</w:t>
      </w: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974"/>
        <w:gridCol w:w="1097"/>
        <w:gridCol w:w="1905"/>
        <w:gridCol w:w="717"/>
        <w:gridCol w:w="968"/>
        <w:gridCol w:w="1966"/>
      </w:tblGrid>
      <w:tr w:rsidR="00AC6E73" w:rsidRPr="00AC6E73" w14:paraId="24C056D8" w14:textId="77777777" w:rsidTr="00C4383E">
        <w:trPr>
          <w:trHeight w:val="270"/>
        </w:trPr>
        <w:tc>
          <w:tcPr>
            <w:tcW w:w="1080" w:type="dxa"/>
          </w:tcPr>
          <w:p w14:paraId="24C056D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</w:tcPr>
          <w:p w14:paraId="24C056D2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1134" w:type="dxa"/>
          </w:tcPr>
          <w:p w14:paraId="24C056D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84" w:type="dxa"/>
          </w:tcPr>
          <w:p w14:paraId="24C056D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" w:type="dxa"/>
          </w:tcPr>
          <w:p w14:paraId="24C056D5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65" w:type="dxa"/>
          </w:tcPr>
          <w:p w14:paraId="24C056D6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84" w:type="dxa"/>
          </w:tcPr>
          <w:p w14:paraId="24C056D7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E0" w14:textId="77777777" w:rsidTr="00C4383E">
        <w:trPr>
          <w:trHeight w:val="405"/>
        </w:trPr>
        <w:tc>
          <w:tcPr>
            <w:tcW w:w="1080" w:type="dxa"/>
          </w:tcPr>
          <w:p w14:paraId="24C056D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C056D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FF46</w:t>
            </w:r>
          </w:p>
        </w:tc>
        <w:tc>
          <w:tcPr>
            <w:tcW w:w="1134" w:type="dxa"/>
          </w:tcPr>
          <w:p w14:paraId="24C056D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24C056D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trailer tag</w:t>
            </w:r>
          </w:p>
        </w:tc>
        <w:tc>
          <w:tcPr>
            <w:tcW w:w="727" w:type="dxa"/>
          </w:tcPr>
          <w:p w14:paraId="24C056DD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65" w:type="dxa"/>
          </w:tcPr>
          <w:p w14:paraId="24C056DE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D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E8" w14:textId="77777777" w:rsidTr="00C4383E">
        <w:trPr>
          <w:trHeight w:val="239"/>
        </w:trPr>
        <w:tc>
          <w:tcPr>
            <w:tcW w:w="1080" w:type="dxa"/>
          </w:tcPr>
          <w:p w14:paraId="24C056E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4C056E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1134" w:type="dxa"/>
          </w:tcPr>
          <w:p w14:paraId="24C056E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4C056E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727" w:type="dxa"/>
          </w:tcPr>
          <w:p w14:paraId="24C056E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65" w:type="dxa"/>
          </w:tcPr>
          <w:p w14:paraId="24C056E6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E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</w:tbl>
    <w:p w14:paraId="24C056E9" w14:textId="77777777" w:rsidR="00F76343" w:rsidRDefault="00F76343" w:rsidP="00961495">
      <w:pPr>
        <w:pStyle w:val="BPC3Bodyafterheading"/>
      </w:pPr>
    </w:p>
    <w:p w14:paraId="24C056EA" w14:textId="77777777" w:rsidR="00F76343" w:rsidRPr="00452B0A" w:rsidRDefault="00F76343" w:rsidP="00AC6E73">
      <w:pPr>
        <w:pStyle w:val="3new"/>
      </w:pPr>
      <w:r>
        <w:t>Data records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"/>
        <w:gridCol w:w="935"/>
        <w:gridCol w:w="816"/>
        <w:gridCol w:w="2999"/>
        <w:gridCol w:w="754"/>
        <w:gridCol w:w="968"/>
        <w:gridCol w:w="1772"/>
      </w:tblGrid>
      <w:tr w:rsidR="004C4A65" w:rsidRPr="00AC6E73" w14:paraId="24C056F2" w14:textId="77777777" w:rsidTr="00C4383E">
        <w:trPr>
          <w:trHeight w:val="270"/>
        </w:trPr>
        <w:tc>
          <w:tcPr>
            <w:tcW w:w="930" w:type="dxa"/>
          </w:tcPr>
          <w:p w14:paraId="24C056E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86" w:type="dxa"/>
          </w:tcPr>
          <w:p w14:paraId="24C056E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846" w:type="dxa"/>
          </w:tcPr>
          <w:p w14:paraId="24C056E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3622" w:type="dxa"/>
          </w:tcPr>
          <w:p w14:paraId="24C056E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00" w:type="dxa"/>
          </w:tcPr>
          <w:p w14:paraId="24C056EF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75" w:type="dxa"/>
          </w:tcPr>
          <w:p w14:paraId="24C056F0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1950" w:type="dxa"/>
          </w:tcPr>
          <w:p w14:paraId="24C056F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4C4A65" w:rsidRPr="00AC6E73" w14:paraId="24C056FA" w14:textId="77777777" w:rsidTr="00C4383E">
        <w:trPr>
          <w:trHeight w:val="239"/>
        </w:trPr>
        <w:tc>
          <w:tcPr>
            <w:tcW w:w="930" w:type="dxa"/>
          </w:tcPr>
          <w:p w14:paraId="24C056F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14:paraId="24C056F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846" w:type="dxa"/>
          </w:tcPr>
          <w:p w14:paraId="24C056F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00" w:type="dxa"/>
          </w:tcPr>
          <w:p w14:paraId="24C056F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6F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6F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2" w14:textId="77777777" w:rsidTr="00C4383E">
        <w:trPr>
          <w:trHeight w:val="255"/>
        </w:trPr>
        <w:tc>
          <w:tcPr>
            <w:tcW w:w="930" w:type="dxa"/>
          </w:tcPr>
          <w:p w14:paraId="24C056F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14:paraId="24C056F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DF8227</w:t>
            </w:r>
          </w:p>
        </w:tc>
        <w:tc>
          <w:tcPr>
            <w:tcW w:w="846" w:type="dxa"/>
          </w:tcPr>
          <w:p w14:paraId="24C056F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 xml:space="preserve">BO </w:t>
            </w:r>
            <w:proofErr w:type="spellStart"/>
            <w:r w:rsidRPr="00AC6E73">
              <w:rPr>
                <w:rFonts w:asciiTheme="minorHAnsi" w:hAnsiTheme="minorHAnsi"/>
                <w:sz w:val="20"/>
                <w:szCs w:val="20"/>
              </w:rPr>
              <w:t>utrnno</w:t>
            </w:r>
            <w:proofErr w:type="spellEnd"/>
            <w:r w:rsidRPr="00AC6E73">
              <w:rPr>
                <w:rFonts w:asciiTheme="minorHAnsi" w:hAnsiTheme="minorHAnsi"/>
                <w:sz w:val="20"/>
                <w:szCs w:val="20"/>
              </w:rPr>
              <w:t>. Transaction ID in BO</w:t>
            </w:r>
          </w:p>
        </w:tc>
        <w:tc>
          <w:tcPr>
            <w:tcW w:w="800" w:type="dxa"/>
          </w:tcPr>
          <w:p w14:paraId="24C056F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0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B" w14:textId="77777777" w:rsidTr="00C4383E">
        <w:trPr>
          <w:trHeight w:val="240"/>
        </w:trPr>
        <w:tc>
          <w:tcPr>
            <w:tcW w:w="930" w:type="dxa"/>
          </w:tcPr>
          <w:p w14:paraId="24C0570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14:paraId="24C0570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DF8668</w:t>
            </w:r>
          </w:p>
        </w:tc>
        <w:tc>
          <w:tcPr>
            <w:tcW w:w="846" w:type="dxa"/>
          </w:tcPr>
          <w:p w14:paraId="24C0570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622" w:type="dxa"/>
          </w:tcPr>
          <w:p w14:paraId="24C0570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 of control action. Action can be applied only for transactions in BO previously being suspended for settle (FM prevention mode)</w:t>
            </w:r>
          </w:p>
        </w:tc>
        <w:tc>
          <w:tcPr>
            <w:tcW w:w="800" w:type="dxa"/>
          </w:tcPr>
          <w:p w14:paraId="24C0570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9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0 – settle transaction,</w:t>
            </w:r>
          </w:p>
          <w:p w14:paraId="24C0570A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 – not settle transaction</w:t>
            </w:r>
          </w:p>
        </w:tc>
      </w:tr>
      <w:tr w:rsidR="004C4A65" w:rsidRPr="00AC6E73" w14:paraId="24C05713" w14:textId="77777777" w:rsidTr="00C4383E">
        <w:trPr>
          <w:trHeight w:val="280"/>
        </w:trPr>
        <w:tc>
          <w:tcPr>
            <w:tcW w:w="930" w:type="dxa"/>
          </w:tcPr>
          <w:p w14:paraId="24C0570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24C0570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DF8226</w:t>
            </w:r>
          </w:p>
        </w:tc>
        <w:tc>
          <w:tcPr>
            <w:tcW w:w="846" w:type="dxa"/>
          </w:tcPr>
          <w:p w14:paraId="24C0570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  <w:tc>
          <w:tcPr>
            <w:tcW w:w="3622" w:type="dxa"/>
          </w:tcPr>
          <w:p w14:paraId="24C0570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Description of decision for the type of control action. It can be operator comment or reason of transaction settle/not settle</w:t>
            </w:r>
          </w:p>
        </w:tc>
        <w:tc>
          <w:tcPr>
            <w:tcW w:w="800" w:type="dxa"/>
          </w:tcPr>
          <w:p w14:paraId="24C0571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4C4A65" w:rsidRPr="00AC6E73" w14:paraId="24C0571B" w14:textId="77777777" w:rsidTr="00C4383E">
        <w:trPr>
          <w:trHeight w:val="567"/>
        </w:trPr>
        <w:tc>
          <w:tcPr>
            <w:tcW w:w="930" w:type="dxa"/>
          </w:tcPr>
          <w:p w14:paraId="24C0571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986" w:type="dxa"/>
          </w:tcPr>
          <w:p w14:paraId="24C0571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DF8273</w:t>
            </w:r>
          </w:p>
        </w:tc>
        <w:tc>
          <w:tcPr>
            <w:tcW w:w="846" w:type="dxa"/>
          </w:tcPr>
          <w:p w14:paraId="24C05716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3622" w:type="dxa"/>
          </w:tcPr>
          <w:p w14:paraId="24C0571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Date and time of decision in FM</w:t>
            </w:r>
          </w:p>
        </w:tc>
        <w:tc>
          <w:tcPr>
            <w:tcW w:w="800" w:type="dxa"/>
          </w:tcPr>
          <w:p w14:paraId="24C05718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9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DD.MM.YYYY HH24:MM:SS</w:t>
            </w:r>
          </w:p>
        </w:tc>
      </w:tr>
      <w:tr w:rsidR="004C4A65" w:rsidRPr="00AC6E73" w14:paraId="24C05723" w14:textId="77777777" w:rsidTr="00C4383E">
        <w:trPr>
          <w:trHeight w:val="747"/>
        </w:trPr>
        <w:tc>
          <w:tcPr>
            <w:tcW w:w="930" w:type="dxa"/>
          </w:tcPr>
          <w:p w14:paraId="24C0571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86" w:type="dxa"/>
          </w:tcPr>
          <w:p w14:paraId="24C0571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DF8369</w:t>
            </w:r>
          </w:p>
        </w:tc>
        <w:tc>
          <w:tcPr>
            <w:tcW w:w="846" w:type="dxa"/>
          </w:tcPr>
          <w:p w14:paraId="24C0571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622" w:type="dxa"/>
          </w:tcPr>
          <w:p w14:paraId="24C0571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Issuer Institution ID</w:t>
            </w:r>
          </w:p>
        </w:tc>
        <w:tc>
          <w:tcPr>
            <w:tcW w:w="800" w:type="dxa"/>
          </w:tcPr>
          <w:p w14:paraId="24C0572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2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2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</w:tr>
    </w:tbl>
    <w:p w14:paraId="24C05724" w14:textId="77777777" w:rsidR="00AC6E73" w:rsidRDefault="00AC6E73" w:rsidP="00961495">
      <w:pPr>
        <w:pStyle w:val="BPC3Bodyafterheading"/>
      </w:pPr>
    </w:p>
    <w:p w14:paraId="24C05725" w14:textId="76193643" w:rsidR="00454835" w:rsidRPr="00930DE7" w:rsidRDefault="00236A5A" w:rsidP="00454835">
      <w:pPr>
        <w:pStyle w:val="BPC3Heading1"/>
        <w:pageBreakBefore/>
        <w:ind w:left="431" w:hanging="431"/>
      </w:pPr>
      <w:bookmarkStart w:id="91" w:name="_Toc466542834"/>
      <w:r>
        <w:lastRenderedPageBreak/>
        <w:t xml:space="preserve">TRANSACTION </w:t>
      </w:r>
      <w:r w:rsidR="00454835">
        <w:t xml:space="preserve">CONTROL </w:t>
      </w:r>
      <w:r w:rsidR="00C11B18">
        <w:t xml:space="preserve">V.2 </w:t>
      </w:r>
      <w:r w:rsidR="00454835" w:rsidRPr="00930DE7">
        <w:t>FILE STRUCTURE</w:t>
      </w:r>
      <w:bookmarkEnd w:id="91"/>
    </w:p>
    <w:p w14:paraId="24C05726" w14:textId="77777777" w:rsidR="00454835" w:rsidRDefault="00454835" w:rsidP="00454835">
      <w:pPr>
        <w:pStyle w:val="BPC3Heading2"/>
      </w:pPr>
      <w:bookmarkStart w:id="92" w:name="_Toc466542835"/>
      <w:r>
        <w:t>Overview</w:t>
      </w:r>
      <w:bookmarkEnd w:id="92"/>
    </w:p>
    <w:p w14:paraId="2FC5DB3D" w14:textId="77777777" w:rsidR="00236A5A" w:rsidRDefault="006A3191" w:rsidP="006A3191">
      <w:pPr>
        <w:pStyle w:val="BPC3Bodyafterheading"/>
      </w:pPr>
      <w:r>
        <w:t xml:space="preserve">This file is transferred from SVFM to SVBO. It </w:t>
      </w:r>
      <w:r w:rsidR="0026757C">
        <w:t>enables</w:t>
      </w:r>
      <w:r>
        <w:t xml:space="preserve"> SVFM to control</w:t>
      </w:r>
    </w:p>
    <w:p w14:paraId="24C05727" w14:textId="30554E5F" w:rsidR="006A3191" w:rsidRDefault="000354C6" w:rsidP="00236A5A">
      <w:pPr>
        <w:pStyle w:val="BPC3Bodyafterheading"/>
        <w:numPr>
          <w:ilvl w:val="0"/>
          <w:numId w:val="45"/>
        </w:numPr>
      </w:pPr>
      <w:r>
        <w:t>authorization</w:t>
      </w:r>
      <w:r w:rsidR="006A3191">
        <w:t xml:space="preserve"> processing in SVBO </w:t>
      </w:r>
      <w:r w:rsidR="006B0CBD">
        <w:t xml:space="preserve">in the “near-online” mode </w:t>
      </w:r>
      <w:r w:rsidR="006A3191">
        <w:t>(</w:t>
      </w:r>
      <w:r w:rsidR="0026757C">
        <w:t>authorizations</w:t>
      </w:r>
      <w:r w:rsidR="006A3191" w:rsidRPr="00A52A28">
        <w:t xml:space="preserve"> can be suspended </w:t>
      </w:r>
      <w:r w:rsidR="006B0CBD">
        <w:t>for</w:t>
      </w:r>
      <w:r w:rsidR="0026757C">
        <w:t xml:space="preserve"> settlement</w:t>
      </w:r>
      <w:r w:rsidR="006B0CBD">
        <w:t xml:space="preserve"> and resumed</w:t>
      </w:r>
      <w:r w:rsidR="00236A5A">
        <w:t>)</w:t>
      </w:r>
    </w:p>
    <w:p w14:paraId="025C7731" w14:textId="174F7015" w:rsidR="00236A5A" w:rsidRDefault="00236A5A" w:rsidP="00236A5A">
      <w:pPr>
        <w:pStyle w:val="BPC3Bodyafterheading"/>
        <w:numPr>
          <w:ilvl w:val="0"/>
          <w:numId w:val="45"/>
        </w:numPr>
      </w:pPr>
      <w:r>
        <w:t>operation processing in SVBO in the “offline” mode (for example, transactions that require confirmation of settlement from SVFM can be confirmed through this interface; or the settlement can be suspended)</w:t>
      </w:r>
    </w:p>
    <w:p w14:paraId="57554D1F" w14:textId="795360B6" w:rsidR="006B0CBD" w:rsidRDefault="00236A5A" w:rsidP="006A3191">
      <w:pPr>
        <w:pStyle w:val="BPC3Bodyafterheading"/>
      </w:pPr>
      <w:r>
        <w:t xml:space="preserve">The authorizations </w:t>
      </w:r>
      <w:r w:rsidR="006B0CBD">
        <w:t xml:space="preserve">are expected to come from SVFE to SVFM and be identified with </w:t>
      </w:r>
      <w:r>
        <w:t xml:space="preserve">the </w:t>
      </w:r>
      <w:proofErr w:type="spellStart"/>
      <w:r w:rsidRPr="00236A5A">
        <w:rPr>
          <w:rFonts w:ascii="Consolas" w:hAnsi="Consolas" w:cs="Consolas"/>
          <w:sz w:val="22"/>
          <w:szCs w:val="22"/>
        </w:rPr>
        <w:t>external_auth_id</w:t>
      </w:r>
      <w:proofErr w:type="spellEnd"/>
      <w:r w:rsidR="006B0CBD">
        <w:t xml:space="preserve"> </w:t>
      </w:r>
      <w:r>
        <w:t>and</w:t>
      </w:r>
      <w:r w:rsidR="006B0CBD">
        <w:t xml:space="preserve"> </w:t>
      </w:r>
      <w:r>
        <w:t xml:space="preserve">the </w:t>
      </w:r>
      <w:r w:rsidR="006B0CBD">
        <w:t>reversal flag.</w:t>
      </w:r>
    </w:p>
    <w:p w14:paraId="7F6D4420" w14:textId="47A38DEE" w:rsidR="00236A5A" w:rsidRDefault="00236A5A" w:rsidP="006A3191">
      <w:pPr>
        <w:pStyle w:val="BPC3Bodyafterheading"/>
      </w:pPr>
      <w:r>
        <w:t xml:space="preserve">The operations are expected to come from SVBO to SVFM through the clearing interface and be identified by </w:t>
      </w:r>
      <w:proofErr w:type="spellStart"/>
      <w:r w:rsidRPr="00236A5A">
        <w:rPr>
          <w:rFonts w:ascii="Consolas" w:hAnsi="Consolas" w:cs="Consolas"/>
          <w:sz w:val="22"/>
          <w:szCs w:val="22"/>
        </w:rPr>
        <w:t>oper_id</w:t>
      </w:r>
      <w:proofErr w:type="spellEnd"/>
      <w:r>
        <w:t>.</w:t>
      </w:r>
    </w:p>
    <w:p w14:paraId="24C05729" w14:textId="77777777" w:rsidR="00454835" w:rsidRDefault="00454835" w:rsidP="00454835">
      <w:pPr>
        <w:pStyle w:val="BPC3Heading2"/>
      </w:pPr>
      <w:bookmarkStart w:id="93" w:name="_Toc466542836"/>
      <w:r>
        <w:t>File naming convention</w:t>
      </w:r>
      <w:bookmarkEnd w:id="93"/>
    </w:p>
    <w:p w14:paraId="24C0572A" w14:textId="77777777" w:rsidR="006A3191" w:rsidRDefault="006A3191" w:rsidP="006A3191">
      <w:pPr>
        <w:pStyle w:val="BPC3Bodyafterheading"/>
      </w:pPr>
      <w:r>
        <w:t>File is named according to the following format:</w:t>
      </w:r>
    </w:p>
    <w:p w14:paraId="24C0572B" w14:textId="4F351DB1" w:rsidR="006A3191" w:rsidRDefault="00691ABA" w:rsidP="006A3191">
      <w:pPr>
        <w:pStyle w:val="BPC3Bodyafterheading"/>
        <w:ind w:firstLine="576"/>
        <w:rPr>
          <w:i/>
        </w:rPr>
      </w:pPr>
      <w:r>
        <w:rPr>
          <w:i/>
        </w:rPr>
        <w:t>FRAUD_MONITORING</w:t>
      </w:r>
      <w:r w:rsidR="00E93E89">
        <w:rPr>
          <w:i/>
        </w:rPr>
        <w:t>_</w:t>
      </w:r>
      <w:r w:rsidR="006A3191">
        <w:rPr>
          <w:i/>
        </w:rPr>
        <w:t>CONTROL_</w:t>
      </w:r>
      <w:r w:rsidR="006A3191" w:rsidRPr="001C4720">
        <w:rPr>
          <w:i/>
        </w:rPr>
        <w:t>&lt;id&gt;.xml</w:t>
      </w:r>
    </w:p>
    <w:p w14:paraId="6AC5ACC7" w14:textId="55E31DE3" w:rsidR="000C15AB" w:rsidRPr="000C15AB" w:rsidRDefault="006A3191" w:rsidP="000C15A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0C15AB">
        <w:rPr>
          <w:i/>
        </w:rPr>
        <w:t>id</w:t>
      </w:r>
      <w:r>
        <w:t xml:space="preserve"> – can be timestamp or another ID of a file</w:t>
      </w:r>
    </w:p>
    <w:p w14:paraId="24C0572D" w14:textId="77777777" w:rsidR="00454835" w:rsidRDefault="00454835" w:rsidP="00454835">
      <w:pPr>
        <w:pStyle w:val="BPC3Heading2"/>
      </w:pPr>
      <w:bookmarkStart w:id="94" w:name="_Toc466542837"/>
      <w:r w:rsidRPr="000D67F3">
        <w:t>List</w:t>
      </w:r>
      <w:r w:rsidRPr="00452B0A">
        <w:t xml:space="preserve"> of </w:t>
      </w:r>
      <w:r>
        <w:t>tags</w:t>
      </w:r>
      <w:bookmarkEnd w:id="94"/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1"/>
        <w:gridCol w:w="1843"/>
        <w:gridCol w:w="709"/>
        <w:gridCol w:w="1136"/>
        <w:gridCol w:w="2834"/>
      </w:tblGrid>
      <w:tr w:rsidR="00721022" w:rsidRPr="00FF6037" w14:paraId="24C05733" w14:textId="77777777" w:rsidTr="00236A5A">
        <w:trPr>
          <w:trHeight w:val="135"/>
          <w:tblHeader/>
        </w:trPr>
        <w:tc>
          <w:tcPr>
            <w:tcW w:w="2551" w:type="dxa"/>
            <w:shd w:val="clear" w:color="auto" w:fill="C5E2FF"/>
          </w:tcPr>
          <w:p w14:paraId="24C0572E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843" w:type="dxa"/>
            <w:shd w:val="clear" w:color="auto" w:fill="C5E2FF"/>
          </w:tcPr>
          <w:p w14:paraId="24C0572F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709" w:type="dxa"/>
            <w:shd w:val="clear" w:color="auto" w:fill="C5E2FF"/>
          </w:tcPr>
          <w:p w14:paraId="24C05730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5731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2834" w:type="dxa"/>
            <w:shd w:val="clear" w:color="auto" w:fill="C5E2FF"/>
          </w:tcPr>
          <w:p w14:paraId="24C05732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721022" w:rsidRPr="00FF6037" w14:paraId="24C05735" w14:textId="77777777" w:rsidTr="00236A5A">
        <w:trPr>
          <w:trHeight w:val="135"/>
        </w:trPr>
        <w:tc>
          <w:tcPr>
            <w:tcW w:w="9073" w:type="dxa"/>
            <w:gridSpan w:val="5"/>
            <w:shd w:val="clear" w:color="auto" w:fill="auto"/>
          </w:tcPr>
          <w:p w14:paraId="24C05734" w14:textId="393E37F5" w:rsidR="00721022" w:rsidRPr="00FF6037" w:rsidRDefault="006D63CB" w:rsidP="00236A5A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fraud</w:t>
            </w:r>
            <w:r w:rsidR="000C15AB">
              <w:rPr>
                <w:sz w:val="24"/>
              </w:rPr>
              <w:t>_control</w:t>
            </w:r>
            <w:proofErr w:type="spellEnd"/>
          </w:p>
        </w:tc>
      </w:tr>
      <w:tr w:rsidR="00721022" w:rsidRPr="00FF6037" w14:paraId="24C05741" w14:textId="77777777" w:rsidTr="00236A5A">
        <w:trPr>
          <w:trHeight w:val="135"/>
        </w:trPr>
        <w:tc>
          <w:tcPr>
            <w:tcW w:w="2551" w:type="dxa"/>
          </w:tcPr>
          <w:p w14:paraId="24C0573C" w14:textId="7A95E79F" w:rsidR="00721022" w:rsidRPr="00FF6037" w:rsidRDefault="006D63CB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843" w:type="dxa"/>
          </w:tcPr>
          <w:p w14:paraId="24C0573D" w14:textId="2A3E8553" w:rsidR="00721022" w:rsidRPr="00FF6037" w:rsidRDefault="006A3191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6D63CB">
              <w:rPr>
                <w:sz w:val="20"/>
              </w:rPr>
              <w:t>operation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</w:tcPr>
          <w:p w14:paraId="24C0573E" w14:textId="77777777" w:rsidR="00721022" w:rsidRPr="00FF6037" w:rsidRDefault="00721022" w:rsidP="006A3191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573F" w14:textId="77777777" w:rsidR="00721022" w:rsidRPr="00FF6037" w:rsidRDefault="006A3191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721022" w:rsidRPr="00FF6037">
              <w:rPr>
                <w:sz w:val="20"/>
              </w:rPr>
              <w:t>-*</w:t>
            </w:r>
          </w:p>
        </w:tc>
        <w:tc>
          <w:tcPr>
            <w:tcW w:w="2834" w:type="dxa"/>
          </w:tcPr>
          <w:p w14:paraId="24C05740" w14:textId="495330A7" w:rsidR="00721022" w:rsidRPr="00FF6037" w:rsidRDefault="006A3191" w:rsidP="009152A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Commands </w:t>
            </w:r>
            <w:r w:rsidR="009152A8">
              <w:rPr>
                <w:sz w:val="20"/>
              </w:rPr>
              <w:t>over</w:t>
            </w:r>
            <w:r>
              <w:rPr>
                <w:sz w:val="20"/>
              </w:rPr>
              <w:t xml:space="preserve"> </w:t>
            </w:r>
            <w:r w:rsidR="009152A8">
              <w:rPr>
                <w:sz w:val="20"/>
              </w:rPr>
              <w:t>authorizations</w:t>
            </w:r>
            <w:r w:rsidR="00236A5A">
              <w:rPr>
                <w:sz w:val="20"/>
              </w:rPr>
              <w:t xml:space="preserve"> or operations</w:t>
            </w:r>
          </w:p>
        </w:tc>
      </w:tr>
      <w:tr w:rsidR="00721022" w:rsidRPr="00FF6037" w14:paraId="24C05749" w14:textId="77777777" w:rsidTr="00236A5A">
        <w:trPr>
          <w:trHeight w:val="135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748" w14:textId="744DB8CD" w:rsidR="00721022" w:rsidRPr="00FF6037" w:rsidRDefault="006D63CB" w:rsidP="006A3191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</w:tr>
      <w:tr w:rsidR="00236A5A" w:rsidRPr="00FF6037" w14:paraId="70706ACC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2C6" w14:textId="77777777" w:rsidR="00236A5A" w:rsidRDefault="00236A5A" w:rsidP="00691AB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oper_id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35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1C7A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2CF8" w14:textId="2FD6B19B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DAB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OPER_ID from the Clearing file (see 5 Clearing file structure) that came to SVFM.</w:t>
            </w:r>
          </w:p>
          <w:p w14:paraId="178BFCDD" w14:textId="78BE7B7B" w:rsidR="00236A5A" w:rsidRDefault="00236A5A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this </w:t>
            </w:r>
            <w:r w:rsidR="00FE3F69">
              <w:rPr>
                <w:sz w:val="20"/>
              </w:rPr>
              <w:t>value</w:t>
            </w:r>
            <w:r>
              <w:rPr>
                <w:sz w:val="20"/>
              </w:rPr>
              <w:t xml:space="preserve"> is specified, it is </w:t>
            </w:r>
            <w:r w:rsidR="006D63CB">
              <w:rPr>
                <w:sz w:val="20"/>
              </w:rPr>
              <w:t>exclusively</w:t>
            </w:r>
            <w:r>
              <w:rPr>
                <w:sz w:val="20"/>
              </w:rPr>
              <w:t xml:space="preserve"> used for identification, and </w:t>
            </w:r>
            <w:r w:rsidR="006D63CB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has priority over </w:t>
            </w: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 w:rsidRPr="00FF6037">
              <w:rPr>
                <w:sz w:val="20"/>
              </w:rPr>
              <w:t>is_reversal</w:t>
            </w:r>
            <w:proofErr w:type="spellEnd"/>
            <w:r>
              <w:rPr>
                <w:sz w:val="20"/>
              </w:rPr>
              <w:t xml:space="preserve"> (</w:t>
            </w:r>
            <w:r w:rsidR="00853267">
              <w:rPr>
                <w:sz w:val="20"/>
              </w:rPr>
              <w:t xml:space="preserve">both of </w:t>
            </w:r>
            <w:r>
              <w:rPr>
                <w:sz w:val="20"/>
              </w:rPr>
              <w:t>which may be empty in this case).</w:t>
            </w:r>
          </w:p>
        </w:tc>
      </w:tr>
      <w:tr w:rsidR="00B87EA8" w:rsidRPr="00FF6037" w14:paraId="24C05750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A" w14:textId="60A92C1D" w:rsidR="00B87EA8" w:rsidRDefault="000F3022" w:rsidP="006A3191">
            <w:pPr>
              <w:pStyle w:val="BPC3Tableitems"/>
              <w:rPr>
                <w:sz w:val="20"/>
              </w:rPr>
            </w:pP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B" w14:textId="77777777" w:rsidR="00B87EA8" w:rsidRDefault="00B87EA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C" w14:textId="5891EDBD" w:rsidR="00B87EA8" w:rsidRDefault="000F3022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D" w14:textId="6C04B837" w:rsidR="00B87EA8" w:rsidRDefault="00236A5A" w:rsidP="0086318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92F9" w14:textId="77777777" w:rsidR="00236A5A" w:rsidRDefault="000F3022" w:rsidP="004E63A8">
            <w:pPr>
              <w:pStyle w:val="BPC3Tableitems"/>
              <w:rPr>
                <w:sz w:val="20"/>
              </w:rPr>
            </w:pPr>
            <w:r w:rsidRPr="000F3022">
              <w:rPr>
                <w:sz w:val="20"/>
              </w:rPr>
              <w:t>Unique authorization identifier</w:t>
            </w:r>
            <w:r w:rsidR="00B87EA8">
              <w:rPr>
                <w:sz w:val="20"/>
              </w:rPr>
              <w:t xml:space="preserve"> </w:t>
            </w:r>
            <w:r w:rsidR="004E63A8" w:rsidRPr="004E63A8">
              <w:rPr>
                <w:sz w:val="20"/>
              </w:rPr>
              <w:t xml:space="preserve">from </w:t>
            </w:r>
            <w:r w:rsidR="004E63A8">
              <w:rPr>
                <w:sz w:val="20"/>
              </w:rPr>
              <w:t xml:space="preserve">the </w:t>
            </w:r>
            <w:r w:rsidR="004E63A8" w:rsidRPr="004E63A8">
              <w:rPr>
                <w:sz w:val="20"/>
              </w:rPr>
              <w:t>authorization system</w:t>
            </w:r>
            <w:r w:rsidR="00236A5A">
              <w:rPr>
                <w:sz w:val="20"/>
              </w:rPr>
              <w:t>.</w:t>
            </w:r>
          </w:p>
          <w:p w14:paraId="24C0574F" w14:textId="42455C8C" w:rsidR="00B87EA8" w:rsidRPr="00FF6037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</w:t>
            </w:r>
            <w:r>
              <w:rPr>
                <w:sz w:val="20"/>
              </w:rPr>
              <w:lastRenderedPageBreak/>
              <w:t>identification.</w:t>
            </w:r>
          </w:p>
        </w:tc>
      </w:tr>
      <w:tr w:rsidR="0026757C" w:rsidRPr="00FF6037" w14:paraId="4B1ED839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E61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is_reversal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E12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02C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9456" w14:textId="4E464DC4" w:rsidR="0026757C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849B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6DED809A" w14:textId="77777777" w:rsidR="0026757C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  <w:p w14:paraId="59EBEE39" w14:textId="53659C38" w:rsidR="004E63A8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identification.</w:t>
            </w:r>
          </w:p>
        </w:tc>
      </w:tr>
      <w:tr w:rsidR="000354C6" w:rsidRPr="00FF6037" w14:paraId="04E3935D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4230" w14:textId="40BDD24C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E86D" w14:textId="31450D03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9840" w14:textId="4581E89B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DCCA" w14:textId="57C8E0B8" w:rsidR="000354C6" w:rsidRDefault="0086318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6251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Values from OPCM “Operation commands” dictionary:</w:t>
            </w:r>
          </w:p>
          <w:p w14:paraId="59836CDB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OPCM0000 – Process normally</w:t>
            </w:r>
          </w:p>
          <w:p w14:paraId="21F3E693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OPCM0001 – Do not settle</w:t>
            </w:r>
          </w:p>
          <w:p w14:paraId="24E16727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OPCM0002 – </w:t>
            </w:r>
            <w:r w:rsidRPr="00FA1F72">
              <w:rPr>
                <w:sz w:val="20"/>
              </w:rPr>
              <w:t>Send presentment to the issuer but not pay the merchant</w:t>
            </w:r>
          </w:p>
          <w:p w14:paraId="61EE0FDE" w14:textId="763EFD29" w:rsidR="0026757C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OPCM0003 – </w:t>
            </w:r>
            <w:r w:rsidRPr="00FA1F72">
              <w:rPr>
                <w:sz w:val="20"/>
              </w:rPr>
              <w:t>Pay the merchant but not send presentment to the issuer</w:t>
            </w:r>
          </w:p>
        </w:tc>
      </w:tr>
    </w:tbl>
    <w:p w14:paraId="518134FD" w14:textId="77777777" w:rsidR="000354C6" w:rsidRPr="000354C6" w:rsidRDefault="000354C6" w:rsidP="00961495">
      <w:pPr>
        <w:pStyle w:val="BPC3Bodyafterheading"/>
      </w:pPr>
    </w:p>
    <w:sectPr w:rsidR="000354C6" w:rsidRPr="000354C6" w:rsidSect="002C2A20">
      <w:headerReference w:type="even" r:id="rId20"/>
      <w:headerReference w:type="default" r:id="rId21"/>
      <w:headerReference w:type="first" r:id="rId22"/>
      <w:footerReference w:type="first" r:id="rId23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4EAC7D" w14:textId="77777777" w:rsidR="00F44637" w:rsidRDefault="00F44637">
      <w:r>
        <w:separator/>
      </w:r>
    </w:p>
    <w:p w14:paraId="273C0317" w14:textId="77777777" w:rsidR="00F44637" w:rsidRDefault="00F44637"/>
    <w:p w14:paraId="444F4E5D" w14:textId="77777777" w:rsidR="00F44637" w:rsidRDefault="00F44637"/>
    <w:p w14:paraId="317E2ACA" w14:textId="77777777" w:rsidR="00F44637" w:rsidRDefault="00F44637"/>
  </w:endnote>
  <w:endnote w:type="continuationSeparator" w:id="0">
    <w:p w14:paraId="36902335" w14:textId="77777777" w:rsidR="00F44637" w:rsidRDefault="00F44637">
      <w:r>
        <w:continuationSeparator/>
      </w:r>
    </w:p>
    <w:p w14:paraId="52A387F0" w14:textId="77777777" w:rsidR="00F44637" w:rsidRDefault="00F44637"/>
    <w:p w14:paraId="66A2DA4D" w14:textId="77777777" w:rsidR="00F44637" w:rsidRDefault="00F44637"/>
    <w:p w14:paraId="109DAD31" w14:textId="77777777" w:rsidR="00F44637" w:rsidRDefault="00F446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3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858C8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858C8">
      <w:rPr>
        <w:noProof/>
      </w:rPr>
      <w:t>56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6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8858C8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8858C8">
      <w:rPr>
        <w:noProof/>
      </w:rPr>
      <w:t>56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C0" w14:textId="77777777" w:rsidR="00F67770" w:rsidRPr="0055284B" w:rsidRDefault="00F67770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14:paraId="24C057C1" w14:textId="77777777" w:rsidR="00F67770" w:rsidRDefault="00F67770"/>
  <w:p w14:paraId="24C057C2" w14:textId="77777777" w:rsidR="00F67770" w:rsidRDefault="00F67770"/>
  <w:p w14:paraId="24C057C3" w14:textId="77777777" w:rsidR="00F67770" w:rsidRDefault="00F677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C12532" w14:textId="77777777" w:rsidR="00F44637" w:rsidRDefault="00F44637">
      <w:r>
        <w:separator/>
      </w:r>
    </w:p>
    <w:p w14:paraId="25BCF211" w14:textId="77777777" w:rsidR="00F44637" w:rsidRDefault="00F44637"/>
    <w:p w14:paraId="5C9F363D" w14:textId="77777777" w:rsidR="00F44637" w:rsidRDefault="00F44637"/>
    <w:p w14:paraId="62F0A79C" w14:textId="77777777" w:rsidR="00F44637" w:rsidRDefault="00F44637"/>
  </w:footnote>
  <w:footnote w:type="continuationSeparator" w:id="0">
    <w:p w14:paraId="508D25ED" w14:textId="77777777" w:rsidR="00F44637" w:rsidRDefault="00F44637">
      <w:r>
        <w:continuationSeparator/>
      </w:r>
    </w:p>
    <w:p w14:paraId="51F4D707" w14:textId="77777777" w:rsidR="00F44637" w:rsidRDefault="00F44637"/>
    <w:p w14:paraId="38EA10E5" w14:textId="77777777" w:rsidR="00F44637" w:rsidRDefault="00F44637"/>
    <w:p w14:paraId="0696E382" w14:textId="77777777" w:rsidR="00F44637" w:rsidRDefault="00F446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2" w14:textId="77777777" w:rsidR="00F67770" w:rsidRDefault="00F67770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24C057C4" wp14:editId="24C057C5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4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4C057C6" wp14:editId="24C057C7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5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24C057C8" wp14:editId="24C057C9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7" w14:textId="77777777" w:rsidR="00F67770" w:rsidRDefault="00F67770"/>
  <w:p w14:paraId="24C057B8" w14:textId="77777777" w:rsidR="00F67770" w:rsidRDefault="00F67770"/>
  <w:p w14:paraId="24C057B9" w14:textId="77777777" w:rsidR="00F67770" w:rsidRDefault="00F6777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A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24C057CA" wp14:editId="24C057C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057BB" w14:textId="77777777" w:rsidR="00F67770" w:rsidRPr="00A40341" w:rsidRDefault="00F67770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C" w14:textId="77777777" w:rsidR="00F67770" w:rsidRDefault="00F67770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24C057CC" wp14:editId="24C057CD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4C057CE" wp14:editId="24C057CF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C057BD" w14:textId="77777777" w:rsidR="00F67770" w:rsidRDefault="00F67770"/>
  <w:p w14:paraId="24C057BE" w14:textId="77777777" w:rsidR="00F67770" w:rsidRDefault="00F67770"/>
  <w:p w14:paraId="24C057BF" w14:textId="77777777" w:rsidR="00F67770" w:rsidRDefault="00F677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2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F442A85"/>
    <w:multiLevelType w:val="hybridMultilevel"/>
    <w:tmpl w:val="99B06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4ED7B70"/>
    <w:multiLevelType w:val="hybridMultilevel"/>
    <w:tmpl w:val="CBB0D21E"/>
    <w:lvl w:ilvl="0" w:tplc="E76A7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63414"/>
    <w:multiLevelType w:val="hybridMultilevel"/>
    <w:tmpl w:val="E74CCEAA"/>
    <w:lvl w:ilvl="0" w:tplc="05D87D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B08FE"/>
    <w:multiLevelType w:val="hybridMultilevel"/>
    <w:tmpl w:val="711E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75B72"/>
    <w:multiLevelType w:val="hybridMultilevel"/>
    <w:tmpl w:val="4D68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7A730EC"/>
    <w:multiLevelType w:val="multilevel"/>
    <w:tmpl w:val="23944644"/>
    <w:numStyleLink w:val="BPC3-Numeredlist"/>
  </w:abstractNum>
  <w:abstractNum w:abstractNumId="32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3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31"/>
  </w:num>
  <w:num w:numId="8">
    <w:abstractNumId w:val="13"/>
  </w:num>
  <w:num w:numId="9">
    <w:abstractNumId w:val="7"/>
  </w:num>
  <w:num w:numId="10">
    <w:abstractNumId w:val="18"/>
  </w:num>
  <w:num w:numId="11">
    <w:abstractNumId w:val="38"/>
  </w:num>
  <w:num w:numId="12">
    <w:abstractNumId w:val="24"/>
  </w:num>
  <w:num w:numId="13">
    <w:abstractNumId w:val="25"/>
  </w:num>
  <w:num w:numId="14">
    <w:abstractNumId w:val="14"/>
  </w:num>
  <w:num w:numId="15">
    <w:abstractNumId w:val="28"/>
  </w:num>
  <w:num w:numId="16">
    <w:abstractNumId w:val="19"/>
  </w:num>
  <w:num w:numId="17">
    <w:abstractNumId w:val="30"/>
  </w:num>
  <w:num w:numId="18">
    <w:abstractNumId w:val="32"/>
  </w:num>
  <w:num w:numId="19">
    <w:abstractNumId w:val="1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9"/>
  </w:num>
  <w:num w:numId="21">
    <w:abstractNumId w:val="2"/>
  </w:num>
  <w:num w:numId="22">
    <w:abstractNumId w:val="29"/>
  </w:num>
  <w:num w:numId="23">
    <w:abstractNumId w:val="34"/>
  </w:num>
  <w:num w:numId="24">
    <w:abstractNumId w:val="3"/>
  </w:num>
  <w:num w:numId="25">
    <w:abstractNumId w:val="17"/>
  </w:num>
  <w:num w:numId="26">
    <w:abstractNumId w:val="23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16"/>
  </w:num>
  <w:num w:numId="32">
    <w:abstractNumId w:val="35"/>
  </w:num>
  <w:num w:numId="33">
    <w:abstractNumId w:val="27"/>
  </w:num>
  <w:num w:numId="34">
    <w:abstractNumId w:val="20"/>
  </w:num>
  <w:num w:numId="35">
    <w:abstractNumId w:val="14"/>
  </w:num>
  <w:num w:numId="36">
    <w:abstractNumId w:val="14"/>
  </w:num>
  <w:num w:numId="37">
    <w:abstractNumId w:val="0"/>
  </w:num>
  <w:num w:numId="38">
    <w:abstractNumId w:val="36"/>
  </w:num>
  <w:num w:numId="39">
    <w:abstractNumId w:val="26"/>
  </w:num>
  <w:num w:numId="40">
    <w:abstractNumId w:val="37"/>
  </w:num>
  <w:num w:numId="41">
    <w:abstractNumId w:val="22"/>
  </w:num>
  <w:num w:numId="42">
    <w:abstractNumId w:val="33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7CF"/>
    <w:rsid w:val="000052E3"/>
    <w:rsid w:val="00005441"/>
    <w:rsid w:val="000055AA"/>
    <w:rsid w:val="00006DE8"/>
    <w:rsid w:val="00010496"/>
    <w:rsid w:val="0001105B"/>
    <w:rsid w:val="0001272A"/>
    <w:rsid w:val="000142B7"/>
    <w:rsid w:val="00017103"/>
    <w:rsid w:val="00022717"/>
    <w:rsid w:val="0002564D"/>
    <w:rsid w:val="00027D06"/>
    <w:rsid w:val="0003177E"/>
    <w:rsid w:val="000354C6"/>
    <w:rsid w:val="00040F1A"/>
    <w:rsid w:val="00050C21"/>
    <w:rsid w:val="000531E9"/>
    <w:rsid w:val="00054C38"/>
    <w:rsid w:val="00054C3A"/>
    <w:rsid w:val="00054FC7"/>
    <w:rsid w:val="00055E28"/>
    <w:rsid w:val="00056AA2"/>
    <w:rsid w:val="00061D9E"/>
    <w:rsid w:val="0006393B"/>
    <w:rsid w:val="0006398F"/>
    <w:rsid w:val="0006479C"/>
    <w:rsid w:val="000652B5"/>
    <w:rsid w:val="00065E28"/>
    <w:rsid w:val="000663B6"/>
    <w:rsid w:val="0007058F"/>
    <w:rsid w:val="0007075D"/>
    <w:rsid w:val="00073C75"/>
    <w:rsid w:val="00075599"/>
    <w:rsid w:val="00076350"/>
    <w:rsid w:val="00076704"/>
    <w:rsid w:val="00076DD2"/>
    <w:rsid w:val="00077FB9"/>
    <w:rsid w:val="000813E0"/>
    <w:rsid w:val="00083B95"/>
    <w:rsid w:val="000933A0"/>
    <w:rsid w:val="00094611"/>
    <w:rsid w:val="00094CC6"/>
    <w:rsid w:val="00096CAD"/>
    <w:rsid w:val="000970D6"/>
    <w:rsid w:val="000A2F78"/>
    <w:rsid w:val="000A41DF"/>
    <w:rsid w:val="000A531B"/>
    <w:rsid w:val="000A5794"/>
    <w:rsid w:val="000A7ACF"/>
    <w:rsid w:val="000A7B41"/>
    <w:rsid w:val="000B0527"/>
    <w:rsid w:val="000B3CF5"/>
    <w:rsid w:val="000B633F"/>
    <w:rsid w:val="000B6DD3"/>
    <w:rsid w:val="000B6F6A"/>
    <w:rsid w:val="000B7BAE"/>
    <w:rsid w:val="000B7DCB"/>
    <w:rsid w:val="000C0446"/>
    <w:rsid w:val="000C0519"/>
    <w:rsid w:val="000C15AB"/>
    <w:rsid w:val="000C2C97"/>
    <w:rsid w:val="000C3FB7"/>
    <w:rsid w:val="000C4D47"/>
    <w:rsid w:val="000C4E94"/>
    <w:rsid w:val="000C6518"/>
    <w:rsid w:val="000C7F9E"/>
    <w:rsid w:val="000D1C2D"/>
    <w:rsid w:val="000D51E4"/>
    <w:rsid w:val="000D5D23"/>
    <w:rsid w:val="000D6067"/>
    <w:rsid w:val="000D627B"/>
    <w:rsid w:val="000E5308"/>
    <w:rsid w:val="000E57DA"/>
    <w:rsid w:val="000E5BA3"/>
    <w:rsid w:val="000E64E3"/>
    <w:rsid w:val="000F3022"/>
    <w:rsid w:val="001000AF"/>
    <w:rsid w:val="00100F43"/>
    <w:rsid w:val="0011662F"/>
    <w:rsid w:val="00127A37"/>
    <w:rsid w:val="00131864"/>
    <w:rsid w:val="00132965"/>
    <w:rsid w:val="00135370"/>
    <w:rsid w:val="00142CE0"/>
    <w:rsid w:val="00143A9D"/>
    <w:rsid w:val="00151234"/>
    <w:rsid w:val="00154A12"/>
    <w:rsid w:val="001568C5"/>
    <w:rsid w:val="001605EB"/>
    <w:rsid w:val="00161569"/>
    <w:rsid w:val="00162AD7"/>
    <w:rsid w:val="0016570C"/>
    <w:rsid w:val="00174169"/>
    <w:rsid w:val="001748E0"/>
    <w:rsid w:val="00175016"/>
    <w:rsid w:val="00175813"/>
    <w:rsid w:val="001769B3"/>
    <w:rsid w:val="00181A54"/>
    <w:rsid w:val="00182FED"/>
    <w:rsid w:val="001844A2"/>
    <w:rsid w:val="00191BF7"/>
    <w:rsid w:val="00193AC1"/>
    <w:rsid w:val="001A45B5"/>
    <w:rsid w:val="001B0946"/>
    <w:rsid w:val="001C05A6"/>
    <w:rsid w:val="001C0D7D"/>
    <w:rsid w:val="001C1560"/>
    <w:rsid w:val="001C251D"/>
    <w:rsid w:val="001C2F13"/>
    <w:rsid w:val="001C3AC8"/>
    <w:rsid w:val="001C6F9A"/>
    <w:rsid w:val="001D0F1D"/>
    <w:rsid w:val="001D1549"/>
    <w:rsid w:val="001D332E"/>
    <w:rsid w:val="001D4F34"/>
    <w:rsid w:val="001E0C5A"/>
    <w:rsid w:val="001E1473"/>
    <w:rsid w:val="001E23F5"/>
    <w:rsid w:val="001E4805"/>
    <w:rsid w:val="001F012B"/>
    <w:rsid w:val="001F04B2"/>
    <w:rsid w:val="001F0BDA"/>
    <w:rsid w:val="001F10C3"/>
    <w:rsid w:val="001F2F69"/>
    <w:rsid w:val="001F3DFD"/>
    <w:rsid w:val="001F4819"/>
    <w:rsid w:val="001F7A77"/>
    <w:rsid w:val="002009A1"/>
    <w:rsid w:val="00202357"/>
    <w:rsid w:val="00204D73"/>
    <w:rsid w:val="002064BA"/>
    <w:rsid w:val="00212F61"/>
    <w:rsid w:val="0021349F"/>
    <w:rsid w:val="00217379"/>
    <w:rsid w:val="00217C64"/>
    <w:rsid w:val="00223671"/>
    <w:rsid w:val="00225A6F"/>
    <w:rsid w:val="00231B15"/>
    <w:rsid w:val="002323C1"/>
    <w:rsid w:val="002356CD"/>
    <w:rsid w:val="00236A5A"/>
    <w:rsid w:val="002411FE"/>
    <w:rsid w:val="00244BAE"/>
    <w:rsid w:val="0024773A"/>
    <w:rsid w:val="00251F10"/>
    <w:rsid w:val="00254C11"/>
    <w:rsid w:val="00256E67"/>
    <w:rsid w:val="00261B96"/>
    <w:rsid w:val="00262319"/>
    <w:rsid w:val="002623D4"/>
    <w:rsid w:val="00264FE0"/>
    <w:rsid w:val="0026757C"/>
    <w:rsid w:val="00281CB9"/>
    <w:rsid w:val="00282FA6"/>
    <w:rsid w:val="00283913"/>
    <w:rsid w:val="002855F0"/>
    <w:rsid w:val="00286AB9"/>
    <w:rsid w:val="002934CC"/>
    <w:rsid w:val="00293B3D"/>
    <w:rsid w:val="002A4912"/>
    <w:rsid w:val="002B2401"/>
    <w:rsid w:val="002B63C2"/>
    <w:rsid w:val="002B672C"/>
    <w:rsid w:val="002C2A20"/>
    <w:rsid w:val="002C2AD9"/>
    <w:rsid w:val="002C2CCE"/>
    <w:rsid w:val="002C382B"/>
    <w:rsid w:val="002C3C1C"/>
    <w:rsid w:val="002C3F64"/>
    <w:rsid w:val="002C5FC2"/>
    <w:rsid w:val="002D0F23"/>
    <w:rsid w:val="002E15A0"/>
    <w:rsid w:val="002E48F2"/>
    <w:rsid w:val="002E6898"/>
    <w:rsid w:val="002E6DF4"/>
    <w:rsid w:val="002E772C"/>
    <w:rsid w:val="002F324F"/>
    <w:rsid w:val="002F5FE1"/>
    <w:rsid w:val="002F6D5D"/>
    <w:rsid w:val="00311392"/>
    <w:rsid w:val="00311B74"/>
    <w:rsid w:val="00311C3F"/>
    <w:rsid w:val="003125DE"/>
    <w:rsid w:val="00317D32"/>
    <w:rsid w:val="00321D58"/>
    <w:rsid w:val="00323BEF"/>
    <w:rsid w:val="0032622D"/>
    <w:rsid w:val="003273A5"/>
    <w:rsid w:val="003274C0"/>
    <w:rsid w:val="003274EA"/>
    <w:rsid w:val="00332FE1"/>
    <w:rsid w:val="00336FF2"/>
    <w:rsid w:val="003374F2"/>
    <w:rsid w:val="00340B37"/>
    <w:rsid w:val="00354A7A"/>
    <w:rsid w:val="0035574F"/>
    <w:rsid w:val="003614DA"/>
    <w:rsid w:val="003617BC"/>
    <w:rsid w:val="00364627"/>
    <w:rsid w:val="00364CD4"/>
    <w:rsid w:val="00366E55"/>
    <w:rsid w:val="0036762C"/>
    <w:rsid w:val="00367DD5"/>
    <w:rsid w:val="003709F1"/>
    <w:rsid w:val="003763CD"/>
    <w:rsid w:val="003779FA"/>
    <w:rsid w:val="00377E62"/>
    <w:rsid w:val="00380C33"/>
    <w:rsid w:val="003826A6"/>
    <w:rsid w:val="00383805"/>
    <w:rsid w:val="00385B6F"/>
    <w:rsid w:val="0039122B"/>
    <w:rsid w:val="003A68E2"/>
    <w:rsid w:val="003A7993"/>
    <w:rsid w:val="003A7996"/>
    <w:rsid w:val="003B1AB2"/>
    <w:rsid w:val="003B4F3E"/>
    <w:rsid w:val="003B7FD3"/>
    <w:rsid w:val="003C4D4F"/>
    <w:rsid w:val="003C54EE"/>
    <w:rsid w:val="003C7C19"/>
    <w:rsid w:val="003D5C88"/>
    <w:rsid w:val="003F0A87"/>
    <w:rsid w:val="003F18BC"/>
    <w:rsid w:val="003F27A0"/>
    <w:rsid w:val="003F483B"/>
    <w:rsid w:val="003F52D0"/>
    <w:rsid w:val="003F5401"/>
    <w:rsid w:val="003F7BAB"/>
    <w:rsid w:val="00402119"/>
    <w:rsid w:val="0040213E"/>
    <w:rsid w:val="004024C2"/>
    <w:rsid w:val="00405760"/>
    <w:rsid w:val="00407380"/>
    <w:rsid w:val="00410097"/>
    <w:rsid w:val="00410D43"/>
    <w:rsid w:val="00420076"/>
    <w:rsid w:val="00420869"/>
    <w:rsid w:val="00425B69"/>
    <w:rsid w:val="00426900"/>
    <w:rsid w:val="004273B7"/>
    <w:rsid w:val="00430F2C"/>
    <w:rsid w:val="00431922"/>
    <w:rsid w:val="0043210C"/>
    <w:rsid w:val="0043386A"/>
    <w:rsid w:val="0043482C"/>
    <w:rsid w:val="00437B1A"/>
    <w:rsid w:val="00440068"/>
    <w:rsid w:val="004403C4"/>
    <w:rsid w:val="00442B64"/>
    <w:rsid w:val="0044627D"/>
    <w:rsid w:val="00454835"/>
    <w:rsid w:val="004549CC"/>
    <w:rsid w:val="0045554C"/>
    <w:rsid w:val="004562C2"/>
    <w:rsid w:val="004575DA"/>
    <w:rsid w:val="004631C2"/>
    <w:rsid w:val="004677E7"/>
    <w:rsid w:val="004704C8"/>
    <w:rsid w:val="00482C86"/>
    <w:rsid w:val="00483B99"/>
    <w:rsid w:val="004863C0"/>
    <w:rsid w:val="0048697E"/>
    <w:rsid w:val="004905D2"/>
    <w:rsid w:val="00491CBF"/>
    <w:rsid w:val="004A5EAA"/>
    <w:rsid w:val="004B4373"/>
    <w:rsid w:val="004B5030"/>
    <w:rsid w:val="004B53FA"/>
    <w:rsid w:val="004C1C9A"/>
    <w:rsid w:val="004C1F0B"/>
    <w:rsid w:val="004C29C5"/>
    <w:rsid w:val="004C4A65"/>
    <w:rsid w:val="004C77B3"/>
    <w:rsid w:val="004D614A"/>
    <w:rsid w:val="004D79D0"/>
    <w:rsid w:val="004E2782"/>
    <w:rsid w:val="004E4D51"/>
    <w:rsid w:val="004E596D"/>
    <w:rsid w:val="004E63A8"/>
    <w:rsid w:val="004F08A4"/>
    <w:rsid w:val="004F2F2C"/>
    <w:rsid w:val="004F3917"/>
    <w:rsid w:val="004F3B2E"/>
    <w:rsid w:val="004F5E74"/>
    <w:rsid w:val="0050540A"/>
    <w:rsid w:val="00506F38"/>
    <w:rsid w:val="00513466"/>
    <w:rsid w:val="0051603D"/>
    <w:rsid w:val="00517838"/>
    <w:rsid w:val="005203F9"/>
    <w:rsid w:val="005214C1"/>
    <w:rsid w:val="00523E37"/>
    <w:rsid w:val="00525D9C"/>
    <w:rsid w:val="00534FD3"/>
    <w:rsid w:val="0054303D"/>
    <w:rsid w:val="00550326"/>
    <w:rsid w:val="0055284B"/>
    <w:rsid w:val="00554A22"/>
    <w:rsid w:val="00555B4E"/>
    <w:rsid w:val="00560A17"/>
    <w:rsid w:val="005632DF"/>
    <w:rsid w:val="00563C63"/>
    <w:rsid w:val="00565A30"/>
    <w:rsid w:val="005704A0"/>
    <w:rsid w:val="00571143"/>
    <w:rsid w:val="005720E9"/>
    <w:rsid w:val="005723DA"/>
    <w:rsid w:val="0057465F"/>
    <w:rsid w:val="00580083"/>
    <w:rsid w:val="00584083"/>
    <w:rsid w:val="005966B9"/>
    <w:rsid w:val="0059703F"/>
    <w:rsid w:val="005A0588"/>
    <w:rsid w:val="005A0776"/>
    <w:rsid w:val="005A1B76"/>
    <w:rsid w:val="005A37FD"/>
    <w:rsid w:val="005A47EE"/>
    <w:rsid w:val="005A4A91"/>
    <w:rsid w:val="005A4BF7"/>
    <w:rsid w:val="005A4F3B"/>
    <w:rsid w:val="005A55B4"/>
    <w:rsid w:val="005A7EB1"/>
    <w:rsid w:val="005B0BF5"/>
    <w:rsid w:val="005B191F"/>
    <w:rsid w:val="005B608A"/>
    <w:rsid w:val="005B7FB3"/>
    <w:rsid w:val="005D1F39"/>
    <w:rsid w:val="005D26CF"/>
    <w:rsid w:val="005D2CC5"/>
    <w:rsid w:val="005D3617"/>
    <w:rsid w:val="005D59CE"/>
    <w:rsid w:val="005E4BCF"/>
    <w:rsid w:val="005E51B3"/>
    <w:rsid w:val="005E73CC"/>
    <w:rsid w:val="005E7608"/>
    <w:rsid w:val="005F6E9D"/>
    <w:rsid w:val="00602A03"/>
    <w:rsid w:val="00607890"/>
    <w:rsid w:val="00607903"/>
    <w:rsid w:val="00610AC5"/>
    <w:rsid w:val="00610C3E"/>
    <w:rsid w:val="006133F4"/>
    <w:rsid w:val="00616F57"/>
    <w:rsid w:val="006202F4"/>
    <w:rsid w:val="00621992"/>
    <w:rsid w:val="00621D90"/>
    <w:rsid w:val="00623AF9"/>
    <w:rsid w:val="006315D1"/>
    <w:rsid w:val="00631A1F"/>
    <w:rsid w:val="00631A2A"/>
    <w:rsid w:val="00631E81"/>
    <w:rsid w:val="0063237C"/>
    <w:rsid w:val="00632D41"/>
    <w:rsid w:val="006351FF"/>
    <w:rsid w:val="00644196"/>
    <w:rsid w:val="006457F2"/>
    <w:rsid w:val="00646013"/>
    <w:rsid w:val="00650AD9"/>
    <w:rsid w:val="006537D9"/>
    <w:rsid w:val="00654196"/>
    <w:rsid w:val="00654F3D"/>
    <w:rsid w:val="00655D46"/>
    <w:rsid w:val="006602FA"/>
    <w:rsid w:val="0066146A"/>
    <w:rsid w:val="006615AB"/>
    <w:rsid w:val="006636AC"/>
    <w:rsid w:val="006712CC"/>
    <w:rsid w:val="00672462"/>
    <w:rsid w:val="00673248"/>
    <w:rsid w:val="00673DE3"/>
    <w:rsid w:val="00674962"/>
    <w:rsid w:val="0067685C"/>
    <w:rsid w:val="00676B06"/>
    <w:rsid w:val="006772DB"/>
    <w:rsid w:val="00677448"/>
    <w:rsid w:val="0068221C"/>
    <w:rsid w:val="00682CCA"/>
    <w:rsid w:val="00686813"/>
    <w:rsid w:val="00691ABA"/>
    <w:rsid w:val="0069206D"/>
    <w:rsid w:val="006944CC"/>
    <w:rsid w:val="006957DB"/>
    <w:rsid w:val="00696A25"/>
    <w:rsid w:val="006A3191"/>
    <w:rsid w:val="006A5965"/>
    <w:rsid w:val="006A7C94"/>
    <w:rsid w:val="006B0809"/>
    <w:rsid w:val="006B0CBD"/>
    <w:rsid w:val="006B5771"/>
    <w:rsid w:val="006B68F6"/>
    <w:rsid w:val="006B7DE5"/>
    <w:rsid w:val="006D24A5"/>
    <w:rsid w:val="006D4A43"/>
    <w:rsid w:val="006D63CB"/>
    <w:rsid w:val="006D6C8B"/>
    <w:rsid w:val="006E01A4"/>
    <w:rsid w:val="006E3177"/>
    <w:rsid w:val="006E4B0A"/>
    <w:rsid w:val="006E6DF2"/>
    <w:rsid w:val="006F1627"/>
    <w:rsid w:val="006F22A0"/>
    <w:rsid w:val="006F4086"/>
    <w:rsid w:val="006F4F9E"/>
    <w:rsid w:val="006F59DE"/>
    <w:rsid w:val="0070099B"/>
    <w:rsid w:val="00701FD3"/>
    <w:rsid w:val="007028AC"/>
    <w:rsid w:val="007038CA"/>
    <w:rsid w:val="00704EED"/>
    <w:rsid w:val="00707338"/>
    <w:rsid w:val="00721022"/>
    <w:rsid w:val="007302F5"/>
    <w:rsid w:val="007411F7"/>
    <w:rsid w:val="007435E7"/>
    <w:rsid w:val="0074425E"/>
    <w:rsid w:val="007448A8"/>
    <w:rsid w:val="007459D6"/>
    <w:rsid w:val="00750A27"/>
    <w:rsid w:val="007560D1"/>
    <w:rsid w:val="00763CAC"/>
    <w:rsid w:val="00763E80"/>
    <w:rsid w:val="00767C08"/>
    <w:rsid w:val="00770F6F"/>
    <w:rsid w:val="007720BF"/>
    <w:rsid w:val="007812D7"/>
    <w:rsid w:val="00782C1F"/>
    <w:rsid w:val="00796E61"/>
    <w:rsid w:val="00797A07"/>
    <w:rsid w:val="007A2A4D"/>
    <w:rsid w:val="007A3FF5"/>
    <w:rsid w:val="007A4397"/>
    <w:rsid w:val="007A4A04"/>
    <w:rsid w:val="007A4B9B"/>
    <w:rsid w:val="007A6855"/>
    <w:rsid w:val="007A759A"/>
    <w:rsid w:val="007B2482"/>
    <w:rsid w:val="007B2C3E"/>
    <w:rsid w:val="007B2D72"/>
    <w:rsid w:val="007C2B89"/>
    <w:rsid w:val="007C2FE7"/>
    <w:rsid w:val="007E03F4"/>
    <w:rsid w:val="007E1C27"/>
    <w:rsid w:val="007E214A"/>
    <w:rsid w:val="007E4BFF"/>
    <w:rsid w:val="007E620A"/>
    <w:rsid w:val="007E6784"/>
    <w:rsid w:val="007F1BD7"/>
    <w:rsid w:val="007F1E93"/>
    <w:rsid w:val="007F2CA0"/>
    <w:rsid w:val="007F4680"/>
    <w:rsid w:val="007F5B6B"/>
    <w:rsid w:val="007F7289"/>
    <w:rsid w:val="007F79FA"/>
    <w:rsid w:val="008049D9"/>
    <w:rsid w:val="0081009B"/>
    <w:rsid w:val="008114D0"/>
    <w:rsid w:val="00814529"/>
    <w:rsid w:val="00815FB3"/>
    <w:rsid w:val="00820E5C"/>
    <w:rsid w:val="008230BD"/>
    <w:rsid w:val="00831D57"/>
    <w:rsid w:val="008418C5"/>
    <w:rsid w:val="00841D2E"/>
    <w:rsid w:val="00844BE5"/>
    <w:rsid w:val="00845AF1"/>
    <w:rsid w:val="00847CD9"/>
    <w:rsid w:val="00847FC9"/>
    <w:rsid w:val="00852CDF"/>
    <w:rsid w:val="00853267"/>
    <w:rsid w:val="00854A05"/>
    <w:rsid w:val="008554F8"/>
    <w:rsid w:val="00862547"/>
    <w:rsid w:val="00863188"/>
    <w:rsid w:val="00870411"/>
    <w:rsid w:val="00874574"/>
    <w:rsid w:val="00877981"/>
    <w:rsid w:val="00882E49"/>
    <w:rsid w:val="00884631"/>
    <w:rsid w:val="00885191"/>
    <w:rsid w:val="008858C8"/>
    <w:rsid w:val="00885A1F"/>
    <w:rsid w:val="00896071"/>
    <w:rsid w:val="00897D31"/>
    <w:rsid w:val="008A03CD"/>
    <w:rsid w:val="008A5ACC"/>
    <w:rsid w:val="008A6663"/>
    <w:rsid w:val="008B689F"/>
    <w:rsid w:val="008C1CC3"/>
    <w:rsid w:val="008C3A06"/>
    <w:rsid w:val="008E3CE2"/>
    <w:rsid w:val="008E5801"/>
    <w:rsid w:val="008F05DC"/>
    <w:rsid w:val="008F16DD"/>
    <w:rsid w:val="008F360F"/>
    <w:rsid w:val="008F38CD"/>
    <w:rsid w:val="008F6D85"/>
    <w:rsid w:val="008F7AEF"/>
    <w:rsid w:val="0090283D"/>
    <w:rsid w:val="009049CB"/>
    <w:rsid w:val="00905FE8"/>
    <w:rsid w:val="00907D33"/>
    <w:rsid w:val="00907F0C"/>
    <w:rsid w:val="00910BC9"/>
    <w:rsid w:val="00914877"/>
    <w:rsid w:val="00914D80"/>
    <w:rsid w:val="009152A8"/>
    <w:rsid w:val="00930D40"/>
    <w:rsid w:val="00930DD6"/>
    <w:rsid w:val="009315CD"/>
    <w:rsid w:val="00932401"/>
    <w:rsid w:val="00934C75"/>
    <w:rsid w:val="0093689F"/>
    <w:rsid w:val="00936C39"/>
    <w:rsid w:val="00936DF2"/>
    <w:rsid w:val="00943FC7"/>
    <w:rsid w:val="00945F99"/>
    <w:rsid w:val="0094698E"/>
    <w:rsid w:val="00961495"/>
    <w:rsid w:val="00966C7A"/>
    <w:rsid w:val="00973732"/>
    <w:rsid w:val="009737D7"/>
    <w:rsid w:val="00974345"/>
    <w:rsid w:val="00974385"/>
    <w:rsid w:val="0097440E"/>
    <w:rsid w:val="009770B9"/>
    <w:rsid w:val="009806E5"/>
    <w:rsid w:val="00983E84"/>
    <w:rsid w:val="00984A07"/>
    <w:rsid w:val="00986376"/>
    <w:rsid w:val="0098699C"/>
    <w:rsid w:val="00990217"/>
    <w:rsid w:val="00997637"/>
    <w:rsid w:val="009A31AE"/>
    <w:rsid w:val="009A3CDA"/>
    <w:rsid w:val="009A51CB"/>
    <w:rsid w:val="009A5B54"/>
    <w:rsid w:val="009B07D8"/>
    <w:rsid w:val="009B2FF6"/>
    <w:rsid w:val="009B3189"/>
    <w:rsid w:val="009B517E"/>
    <w:rsid w:val="009B5DEE"/>
    <w:rsid w:val="009C2D69"/>
    <w:rsid w:val="009C6FAC"/>
    <w:rsid w:val="009D1788"/>
    <w:rsid w:val="009D2DE9"/>
    <w:rsid w:val="009D4264"/>
    <w:rsid w:val="009D46EA"/>
    <w:rsid w:val="009D4C03"/>
    <w:rsid w:val="009E1753"/>
    <w:rsid w:val="009E3F7B"/>
    <w:rsid w:val="009E523F"/>
    <w:rsid w:val="009E5265"/>
    <w:rsid w:val="009E5DA2"/>
    <w:rsid w:val="009E63BF"/>
    <w:rsid w:val="009F0AAF"/>
    <w:rsid w:val="00A04924"/>
    <w:rsid w:val="00A0535D"/>
    <w:rsid w:val="00A10E59"/>
    <w:rsid w:val="00A128EA"/>
    <w:rsid w:val="00A12AC9"/>
    <w:rsid w:val="00A15D60"/>
    <w:rsid w:val="00A2008B"/>
    <w:rsid w:val="00A22C98"/>
    <w:rsid w:val="00A2439D"/>
    <w:rsid w:val="00A25A9B"/>
    <w:rsid w:val="00A26C2B"/>
    <w:rsid w:val="00A2720D"/>
    <w:rsid w:val="00A32CC4"/>
    <w:rsid w:val="00A34DEE"/>
    <w:rsid w:val="00A369CB"/>
    <w:rsid w:val="00A40141"/>
    <w:rsid w:val="00A40341"/>
    <w:rsid w:val="00A4139A"/>
    <w:rsid w:val="00A4242F"/>
    <w:rsid w:val="00A4326B"/>
    <w:rsid w:val="00A435DE"/>
    <w:rsid w:val="00A442D0"/>
    <w:rsid w:val="00A44B42"/>
    <w:rsid w:val="00A452D7"/>
    <w:rsid w:val="00A5575B"/>
    <w:rsid w:val="00A625E3"/>
    <w:rsid w:val="00A62E20"/>
    <w:rsid w:val="00A659EF"/>
    <w:rsid w:val="00A663F5"/>
    <w:rsid w:val="00A679E6"/>
    <w:rsid w:val="00A70240"/>
    <w:rsid w:val="00A71B4C"/>
    <w:rsid w:val="00A71F4D"/>
    <w:rsid w:val="00A72E8B"/>
    <w:rsid w:val="00A7520E"/>
    <w:rsid w:val="00A765F7"/>
    <w:rsid w:val="00A81B68"/>
    <w:rsid w:val="00A822D1"/>
    <w:rsid w:val="00A8359D"/>
    <w:rsid w:val="00A851A1"/>
    <w:rsid w:val="00A85932"/>
    <w:rsid w:val="00A85F85"/>
    <w:rsid w:val="00A87875"/>
    <w:rsid w:val="00A9358D"/>
    <w:rsid w:val="00A94E72"/>
    <w:rsid w:val="00A95072"/>
    <w:rsid w:val="00A95279"/>
    <w:rsid w:val="00AA0127"/>
    <w:rsid w:val="00AA390E"/>
    <w:rsid w:val="00AA4D0F"/>
    <w:rsid w:val="00AB1B33"/>
    <w:rsid w:val="00AB26AE"/>
    <w:rsid w:val="00AB7610"/>
    <w:rsid w:val="00AC3ABD"/>
    <w:rsid w:val="00AC6E73"/>
    <w:rsid w:val="00AD0D60"/>
    <w:rsid w:val="00AD7995"/>
    <w:rsid w:val="00B00DBE"/>
    <w:rsid w:val="00B033D3"/>
    <w:rsid w:val="00B0561E"/>
    <w:rsid w:val="00B07BC3"/>
    <w:rsid w:val="00B10FB2"/>
    <w:rsid w:val="00B1716E"/>
    <w:rsid w:val="00B20D17"/>
    <w:rsid w:val="00B219AD"/>
    <w:rsid w:val="00B27236"/>
    <w:rsid w:val="00B27CE5"/>
    <w:rsid w:val="00B3195D"/>
    <w:rsid w:val="00B31B24"/>
    <w:rsid w:val="00B33120"/>
    <w:rsid w:val="00B33D6B"/>
    <w:rsid w:val="00B34D39"/>
    <w:rsid w:val="00B35461"/>
    <w:rsid w:val="00B36451"/>
    <w:rsid w:val="00B36C0D"/>
    <w:rsid w:val="00B4030D"/>
    <w:rsid w:val="00B42263"/>
    <w:rsid w:val="00B42985"/>
    <w:rsid w:val="00B51B0D"/>
    <w:rsid w:val="00B52C86"/>
    <w:rsid w:val="00B542BE"/>
    <w:rsid w:val="00B55F71"/>
    <w:rsid w:val="00B6111D"/>
    <w:rsid w:val="00B61931"/>
    <w:rsid w:val="00B64001"/>
    <w:rsid w:val="00B64F50"/>
    <w:rsid w:val="00B659A7"/>
    <w:rsid w:val="00B73024"/>
    <w:rsid w:val="00B80DC1"/>
    <w:rsid w:val="00B82686"/>
    <w:rsid w:val="00B84424"/>
    <w:rsid w:val="00B85C0F"/>
    <w:rsid w:val="00B86171"/>
    <w:rsid w:val="00B87EA8"/>
    <w:rsid w:val="00B93414"/>
    <w:rsid w:val="00B94050"/>
    <w:rsid w:val="00B94411"/>
    <w:rsid w:val="00B94BE2"/>
    <w:rsid w:val="00B97008"/>
    <w:rsid w:val="00BA2038"/>
    <w:rsid w:val="00BA4572"/>
    <w:rsid w:val="00BA623A"/>
    <w:rsid w:val="00BA6ECD"/>
    <w:rsid w:val="00BA70EE"/>
    <w:rsid w:val="00BA728E"/>
    <w:rsid w:val="00BB0722"/>
    <w:rsid w:val="00BB5976"/>
    <w:rsid w:val="00BB6DDC"/>
    <w:rsid w:val="00BB7EBA"/>
    <w:rsid w:val="00BC0B6F"/>
    <w:rsid w:val="00BC376C"/>
    <w:rsid w:val="00BC4F63"/>
    <w:rsid w:val="00BC633A"/>
    <w:rsid w:val="00BD2869"/>
    <w:rsid w:val="00BD44A8"/>
    <w:rsid w:val="00BD7CFB"/>
    <w:rsid w:val="00BD7E15"/>
    <w:rsid w:val="00BF1818"/>
    <w:rsid w:val="00BF36A2"/>
    <w:rsid w:val="00BF39E1"/>
    <w:rsid w:val="00BF57D6"/>
    <w:rsid w:val="00C00840"/>
    <w:rsid w:val="00C049CC"/>
    <w:rsid w:val="00C05C60"/>
    <w:rsid w:val="00C11B18"/>
    <w:rsid w:val="00C12717"/>
    <w:rsid w:val="00C12D61"/>
    <w:rsid w:val="00C22E17"/>
    <w:rsid w:val="00C26722"/>
    <w:rsid w:val="00C275FB"/>
    <w:rsid w:val="00C324DF"/>
    <w:rsid w:val="00C351CE"/>
    <w:rsid w:val="00C41A86"/>
    <w:rsid w:val="00C433B0"/>
    <w:rsid w:val="00C4383E"/>
    <w:rsid w:val="00C46484"/>
    <w:rsid w:val="00C536F6"/>
    <w:rsid w:val="00C54235"/>
    <w:rsid w:val="00C55675"/>
    <w:rsid w:val="00C5787C"/>
    <w:rsid w:val="00C578DF"/>
    <w:rsid w:val="00C60548"/>
    <w:rsid w:val="00C63FE5"/>
    <w:rsid w:val="00C64EFE"/>
    <w:rsid w:val="00C70DD4"/>
    <w:rsid w:val="00C70E07"/>
    <w:rsid w:val="00C711A7"/>
    <w:rsid w:val="00C71203"/>
    <w:rsid w:val="00C77439"/>
    <w:rsid w:val="00C83858"/>
    <w:rsid w:val="00CA1EEE"/>
    <w:rsid w:val="00CA21C5"/>
    <w:rsid w:val="00CA593A"/>
    <w:rsid w:val="00CB1EDC"/>
    <w:rsid w:val="00CB267C"/>
    <w:rsid w:val="00CC15F7"/>
    <w:rsid w:val="00CC1A72"/>
    <w:rsid w:val="00CC2C76"/>
    <w:rsid w:val="00CC5A92"/>
    <w:rsid w:val="00CC7547"/>
    <w:rsid w:val="00CD4F64"/>
    <w:rsid w:val="00CD5185"/>
    <w:rsid w:val="00CD5AA7"/>
    <w:rsid w:val="00CD5D76"/>
    <w:rsid w:val="00CE0566"/>
    <w:rsid w:val="00CE226E"/>
    <w:rsid w:val="00CE65F1"/>
    <w:rsid w:val="00CF1225"/>
    <w:rsid w:val="00CF4279"/>
    <w:rsid w:val="00D05071"/>
    <w:rsid w:val="00D105A5"/>
    <w:rsid w:val="00D132EA"/>
    <w:rsid w:val="00D138D2"/>
    <w:rsid w:val="00D17C5F"/>
    <w:rsid w:val="00D17CB6"/>
    <w:rsid w:val="00D24116"/>
    <w:rsid w:val="00D2469E"/>
    <w:rsid w:val="00D24B10"/>
    <w:rsid w:val="00D25F65"/>
    <w:rsid w:val="00D2741B"/>
    <w:rsid w:val="00D30E7C"/>
    <w:rsid w:val="00D32933"/>
    <w:rsid w:val="00D332D9"/>
    <w:rsid w:val="00D414A0"/>
    <w:rsid w:val="00D460B3"/>
    <w:rsid w:val="00D50E2C"/>
    <w:rsid w:val="00D51108"/>
    <w:rsid w:val="00D55679"/>
    <w:rsid w:val="00D57672"/>
    <w:rsid w:val="00D64E20"/>
    <w:rsid w:val="00D655EC"/>
    <w:rsid w:val="00D65A5E"/>
    <w:rsid w:val="00D67147"/>
    <w:rsid w:val="00D678BE"/>
    <w:rsid w:val="00D709C5"/>
    <w:rsid w:val="00D71D79"/>
    <w:rsid w:val="00D7455B"/>
    <w:rsid w:val="00D754D5"/>
    <w:rsid w:val="00D8042C"/>
    <w:rsid w:val="00D81A22"/>
    <w:rsid w:val="00D836D6"/>
    <w:rsid w:val="00D840DC"/>
    <w:rsid w:val="00D86DE7"/>
    <w:rsid w:val="00D871D4"/>
    <w:rsid w:val="00D90764"/>
    <w:rsid w:val="00D925C2"/>
    <w:rsid w:val="00D96CA0"/>
    <w:rsid w:val="00DA1BE3"/>
    <w:rsid w:val="00DA3FD8"/>
    <w:rsid w:val="00DA7D58"/>
    <w:rsid w:val="00DB1744"/>
    <w:rsid w:val="00DB2583"/>
    <w:rsid w:val="00DB2973"/>
    <w:rsid w:val="00DB2C4E"/>
    <w:rsid w:val="00DB565C"/>
    <w:rsid w:val="00DC1B72"/>
    <w:rsid w:val="00DC1E30"/>
    <w:rsid w:val="00DC3199"/>
    <w:rsid w:val="00DC4502"/>
    <w:rsid w:val="00DC49F7"/>
    <w:rsid w:val="00DD14D2"/>
    <w:rsid w:val="00DD152C"/>
    <w:rsid w:val="00DD4946"/>
    <w:rsid w:val="00DD6A21"/>
    <w:rsid w:val="00DD7496"/>
    <w:rsid w:val="00DE0155"/>
    <w:rsid w:val="00DE2524"/>
    <w:rsid w:val="00DE344E"/>
    <w:rsid w:val="00DF3EB7"/>
    <w:rsid w:val="00DF4875"/>
    <w:rsid w:val="00E00DDE"/>
    <w:rsid w:val="00E058A2"/>
    <w:rsid w:val="00E06644"/>
    <w:rsid w:val="00E07A22"/>
    <w:rsid w:val="00E07C3A"/>
    <w:rsid w:val="00E1181C"/>
    <w:rsid w:val="00E1311F"/>
    <w:rsid w:val="00E13A49"/>
    <w:rsid w:val="00E20069"/>
    <w:rsid w:val="00E2162A"/>
    <w:rsid w:val="00E24ECB"/>
    <w:rsid w:val="00E26F5F"/>
    <w:rsid w:val="00E3228C"/>
    <w:rsid w:val="00E331E3"/>
    <w:rsid w:val="00E34808"/>
    <w:rsid w:val="00E3499F"/>
    <w:rsid w:val="00E35B7E"/>
    <w:rsid w:val="00E35F84"/>
    <w:rsid w:val="00E371D4"/>
    <w:rsid w:val="00E37546"/>
    <w:rsid w:val="00E37ECE"/>
    <w:rsid w:val="00E404E3"/>
    <w:rsid w:val="00E43B36"/>
    <w:rsid w:val="00E458AC"/>
    <w:rsid w:val="00E478FC"/>
    <w:rsid w:val="00E47932"/>
    <w:rsid w:val="00E510C3"/>
    <w:rsid w:val="00E53934"/>
    <w:rsid w:val="00E5393F"/>
    <w:rsid w:val="00E55826"/>
    <w:rsid w:val="00E56B5C"/>
    <w:rsid w:val="00E57CFE"/>
    <w:rsid w:val="00E60933"/>
    <w:rsid w:val="00E631DD"/>
    <w:rsid w:val="00E66C3A"/>
    <w:rsid w:val="00E676A3"/>
    <w:rsid w:val="00E71E83"/>
    <w:rsid w:val="00E74D3B"/>
    <w:rsid w:val="00E75A8D"/>
    <w:rsid w:val="00E81881"/>
    <w:rsid w:val="00E81995"/>
    <w:rsid w:val="00E832A3"/>
    <w:rsid w:val="00E86F9F"/>
    <w:rsid w:val="00E93C52"/>
    <w:rsid w:val="00E93E89"/>
    <w:rsid w:val="00EA6545"/>
    <w:rsid w:val="00EB0DB8"/>
    <w:rsid w:val="00EB0DD9"/>
    <w:rsid w:val="00EB2570"/>
    <w:rsid w:val="00EB4CE7"/>
    <w:rsid w:val="00EC336C"/>
    <w:rsid w:val="00EC486E"/>
    <w:rsid w:val="00EC5395"/>
    <w:rsid w:val="00EC557D"/>
    <w:rsid w:val="00ED0CC7"/>
    <w:rsid w:val="00ED1673"/>
    <w:rsid w:val="00EE39E4"/>
    <w:rsid w:val="00EF12C7"/>
    <w:rsid w:val="00EF404D"/>
    <w:rsid w:val="00EF57FE"/>
    <w:rsid w:val="00F000B7"/>
    <w:rsid w:val="00F11947"/>
    <w:rsid w:val="00F12E8D"/>
    <w:rsid w:val="00F13B12"/>
    <w:rsid w:val="00F1492D"/>
    <w:rsid w:val="00F224BC"/>
    <w:rsid w:val="00F2360E"/>
    <w:rsid w:val="00F3291B"/>
    <w:rsid w:val="00F33775"/>
    <w:rsid w:val="00F36468"/>
    <w:rsid w:val="00F372ED"/>
    <w:rsid w:val="00F4241E"/>
    <w:rsid w:val="00F44071"/>
    <w:rsid w:val="00F44637"/>
    <w:rsid w:val="00F44726"/>
    <w:rsid w:val="00F4661F"/>
    <w:rsid w:val="00F511D1"/>
    <w:rsid w:val="00F525D9"/>
    <w:rsid w:val="00F5278B"/>
    <w:rsid w:val="00F53A03"/>
    <w:rsid w:val="00F5428C"/>
    <w:rsid w:val="00F54DDA"/>
    <w:rsid w:val="00F6696B"/>
    <w:rsid w:val="00F67770"/>
    <w:rsid w:val="00F70AD4"/>
    <w:rsid w:val="00F75C8E"/>
    <w:rsid w:val="00F75E45"/>
    <w:rsid w:val="00F762B9"/>
    <w:rsid w:val="00F76343"/>
    <w:rsid w:val="00F83C74"/>
    <w:rsid w:val="00F8431B"/>
    <w:rsid w:val="00F870A8"/>
    <w:rsid w:val="00F95AB0"/>
    <w:rsid w:val="00F962AE"/>
    <w:rsid w:val="00F9768B"/>
    <w:rsid w:val="00FA1F72"/>
    <w:rsid w:val="00FA3AA3"/>
    <w:rsid w:val="00FA67DE"/>
    <w:rsid w:val="00FA755A"/>
    <w:rsid w:val="00FB00C5"/>
    <w:rsid w:val="00FB11E9"/>
    <w:rsid w:val="00FB208C"/>
    <w:rsid w:val="00FC3875"/>
    <w:rsid w:val="00FC62DE"/>
    <w:rsid w:val="00FD1AB5"/>
    <w:rsid w:val="00FD40A3"/>
    <w:rsid w:val="00FD6A82"/>
    <w:rsid w:val="00FE0032"/>
    <w:rsid w:val="00FE0A80"/>
    <w:rsid w:val="00FE1012"/>
    <w:rsid w:val="00FE1110"/>
    <w:rsid w:val="00FE3F69"/>
    <w:rsid w:val="00FE51A5"/>
    <w:rsid w:val="00FE60E6"/>
    <w:rsid w:val="00FF1088"/>
    <w:rsid w:val="00FF1C92"/>
    <w:rsid w:val="00FF29FB"/>
    <w:rsid w:val="00FF6037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  <w14:docId w14:val="24C04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03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0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8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gitlab.bt.bpc.in/BackOffice/spec/blob/master/ExchangeProtocol/svxp_interfaces_eng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://www.w3.org/TR/xmlschema-2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gitlab.bt.bpc.in/BackOffice/spec/blob/master/AcquiringApplications/svap_acquiring_eng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ef1542-d588-40b1-b7af-4ed67e954938"/>
    <TaxKeywordTaxHTField xmlns="dbef1542-d588-40b1-b7af-4ed67e95493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4B0823EBDC141B62E5642D8D62126" ma:contentTypeVersion="4" ma:contentTypeDescription="Create a new document." ma:contentTypeScope="" ma:versionID="e31b97d1fe223a70bd33ea153875519d">
  <xsd:schema xmlns:xsd="http://www.w3.org/2001/XMLSchema" xmlns:xs="http://www.w3.org/2001/XMLSchema" xmlns:p="http://schemas.microsoft.com/office/2006/metadata/properties" xmlns:ns2="dbef1542-d588-40b1-b7af-4ed67e954938" targetNamespace="http://schemas.microsoft.com/office/2006/metadata/properties" ma:root="true" ma:fieldsID="ff9e578fcc34abdc78f673f07f39ea83" ns2:_="">
    <xsd:import namespace="dbef1542-d588-40b1-b7af-4ed67e95493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1542-d588-40b1-b7af-4ed67e95493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d75655c-ea2c-4f54-a973-a42e5c367004}" ma:internalName="TaxCatchAll" ma:showField="CatchAllData" ma:web="dbef1542-d588-40b1-b7af-4ed67e954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B750-9F71-4267-ACA1-38373339B00E}">
  <ds:schemaRefs>
    <ds:schemaRef ds:uri="http://schemas.microsoft.com/office/2006/metadata/properties"/>
    <ds:schemaRef ds:uri="http://schemas.microsoft.com/office/infopath/2007/PartnerControls"/>
    <ds:schemaRef ds:uri="dbef1542-d588-40b1-b7af-4ed67e954938"/>
  </ds:schemaRefs>
</ds:datastoreItem>
</file>

<file path=customXml/itemProps2.xml><?xml version="1.0" encoding="utf-8"?>
<ds:datastoreItem xmlns:ds="http://schemas.openxmlformats.org/officeDocument/2006/customXml" ds:itemID="{DD2EDFA1-619D-490C-A251-9CB95C078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0F29C-82F4-4204-9330-68908DA9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f1542-d588-40b1-b7af-4ed67e95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A1B8B2E-3A02-4E42-9FF9-6BE9781F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105</TotalTime>
  <Pages>56</Pages>
  <Words>10168</Words>
  <Characters>57964</Characters>
  <Application>Microsoft Office Word</Application>
  <DocSecurity>0</DocSecurity>
  <Lines>483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BOFM to be</vt:lpstr>
    </vt:vector>
  </TitlesOfParts>
  <Company>BPC</Company>
  <LinksUpToDate>false</LinksUpToDate>
  <CharactersWithSpaces>67997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BOFM to be</dc:title>
  <dc:creator>Fedorova Natalya</dc:creator>
  <cp:lastModifiedBy>BPC</cp:lastModifiedBy>
  <cp:revision>45</cp:revision>
  <cp:lastPrinted>2014-05-30T13:58:00Z</cp:lastPrinted>
  <dcterms:created xsi:type="dcterms:W3CDTF">2017-07-21T07:58:00Z</dcterms:created>
  <dcterms:modified xsi:type="dcterms:W3CDTF">2018-05-18T11:15:00Z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0x0101001654B0823EBDC141B62E5642D8D62126</vt:lpwstr>
  </property>
  <property fmtid="{D5CDD505-2E9C-101B-9397-08002B2CF9AE}" pid="3" name="TaxKeyword">
    <vt:lpwstr/>
  </property>
</Properties>
</file>